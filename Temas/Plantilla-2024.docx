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EastAsia" w:hAnsiTheme="majorHAnsi" w:cstheme="minorBidi"/>
          <w:sz w:val="22"/>
          <w:szCs w:val="23"/>
          <w:lang w:val="es-ES" w:eastAsia="en-US"/>
        </w:rPr>
        <w:id w:val="16927735"/>
        <w:docPartObj>
          <w:docPartGallery w:val="Cover Pages"/>
          <w:docPartUnique/>
        </w:docPartObj>
      </w:sdtPr>
      <w:sdtEndPr>
        <w:rPr>
          <w:color w:val="6B9F25" w:themeColor="background2"/>
        </w:rPr>
      </w:sdtEndPr>
      <w:sdtContent>
        <w:tbl>
          <w:tblPr>
            <w:tblStyle w:val="Tablaconcuadrcula"/>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0" w:type="dxa"/>
              <w:right w:w="115" w:type="dxa"/>
            </w:tblCellMar>
            <w:tblLook w:val="01E0" w:firstRow="1" w:lastRow="1" w:firstColumn="1" w:lastColumn="1" w:noHBand="0" w:noVBand="0"/>
          </w:tblPr>
          <w:tblGrid>
            <w:gridCol w:w="1604"/>
            <w:gridCol w:w="8936"/>
          </w:tblGrid>
          <w:tr w:rsidR="00255443" w:rsidRPr="003A4DDC" w14:paraId="01B7AB23" w14:textId="77777777" w:rsidTr="004E4BD6">
            <w:trPr>
              <w:trHeight w:val="3012"/>
              <w:jc w:val="center"/>
            </w:trPr>
            <w:tc>
              <w:tcPr>
                <w:tcW w:w="761" w:type="pct"/>
                <w:tcBorders>
                  <w:top w:val="nil"/>
                  <w:left w:val="nil"/>
                  <w:bottom w:val="nil"/>
                  <w:right w:val="nil"/>
                </w:tcBorders>
                <w:shd w:val="clear" w:color="auto" w:fill="auto"/>
              </w:tcPr>
              <w:p w14:paraId="19D4C325" w14:textId="298AFF7F" w:rsidR="00255443" w:rsidRDefault="00255443" w:rsidP="009C5E23">
                <w:pPr>
                  <w:pStyle w:val="Sinespaciado"/>
                </w:pPr>
              </w:p>
            </w:tc>
            <w:tc>
              <w:tcPr>
                <w:tcW w:w="4239" w:type="pct"/>
                <w:tcBorders>
                  <w:top w:val="nil"/>
                  <w:left w:val="nil"/>
                  <w:bottom w:val="nil"/>
                  <w:right w:val="nil"/>
                </w:tcBorders>
                <w:shd w:val="clear" w:color="auto" w:fill="auto"/>
                <w:tcMar>
                  <w:left w:w="115" w:type="dxa"/>
                  <w:bottom w:w="115" w:type="dxa"/>
                </w:tcMar>
                <w:vAlign w:val="center"/>
              </w:tcPr>
              <w:p w14:paraId="124F27D4" w14:textId="2DF1291C" w:rsidR="00255443" w:rsidRPr="00DD5A0B" w:rsidRDefault="00717BD3" w:rsidP="00EA0574">
                <w:pPr>
                  <w:pStyle w:val="Sinespaciado"/>
                  <w:jc w:val="right"/>
                  <w:rPr>
                    <w:sz w:val="120"/>
                    <w:szCs w:val="120"/>
                  </w:rPr>
                </w:pPr>
                <w:sdt>
                  <w:sdtPr>
                    <w:rPr>
                      <w:rStyle w:val="TituloPrincipalCar"/>
                      <w14:textFill>
                        <w14:gradFill>
                          <w14:gsLst>
                            <w14:gs w14:pos="0">
                              <w14:srgbClr w14:val="800000"/>
                            </w14:gs>
                            <w14:gs w14:pos="50000">
                              <w14:srgbClr w14:val="990000"/>
                            </w14:gs>
                            <w14:gs w14:pos="100000">
                              <w14:srgbClr w14:val="CC0000"/>
                            </w14:gs>
                          </w14:gsLst>
                          <w14:lin w14:ang="5400000" w14:scaled="0"/>
                        </w14:gradFill>
                      </w14:textFill>
                    </w:rPr>
                    <w:alias w:val="Título"/>
                    <w:id w:val="541102321"/>
                    <w:placeholder>
                      <w:docPart w:val="C4B91DDAB90149E6975681FA370129CB"/>
                    </w:placeholder>
                    <w:dataBinding w:prefixMappings="xmlns:ns0='http://schemas.openxmlformats.org/package/2006/metadata/core-properties' xmlns:ns1='http://purl.org/dc/elements/1.1/'" w:xpath="/ns0:coreProperties[1]/ns1:title[1]" w:storeItemID="{6C3C8BC8-F283-45AE-878A-BAB7291924A1}"/>
                    <w:text/>
                  </w:sdtPr>
                  <w:sdtEndPr>
                    <w:rPr>
                      <w:rStyle w:val="TituloPrincipalCar"/>
                    </w:rPr>
                  </w:sdtEndPr>
                  <w:sdtContent>
                    <w:r w:rsidR="00913E73" w:rsidRPr="00163FEF">
                      <w:rPr>
                        <w:rStyle w:val="TituloPrincipalCar"/>
                        <w14:textFill>
                          <w14:gradFill>
                            <w14:gsLst>
                              <w14:gs w14:pos="0">
                                <w14:srgbClr w14:val="800000"/>
                              </w14:gs>
                              <w14:gs w14:pos="50000">
                                <w14:srgbClr w14:val="990000"/>
                              </w14:gs>
                              <w14:gs w14:pos="100000">
                                <w14:srgbClr w14:val="CC0000"/>
                              </w14:gs>
                            </w14:gsLst>
                            <w14:lin w14:ang="5400000" w14:scaled="0"/>
                          </w14:gradFill>
                        </w14:textFill>
                      </w:rPr>
                      <w:t>INCERTIDUMBRES Y ANÁLISIS DE MEDICIONES</w:t>
                    </w:r>
                  </w:sdtContent>
                </w:sdt>
                <w:r w:rsidR="003A4DDC" w:rsidRPr="00834ED3">
                  <w:rPr>
                    <w:rStyle w:val="TituloPrincipalCar"/>
                  </w:rPr>
                  <w:t xml:space="preserve"> </w:t>
                </w:r>
              </w:p>
            </w:tc>
          </w:tr>
          <w:tr w:rsidR="00255443" w14:paraId="05427D8C" w14:textId="77777777" w:rsidTr="00D92369">
            <w:trPr>
              <w:jc w:val="center"/>
            </w:trPr>
            <w:tc>
              <w:tcPr>
                <w:tcW w:w="761" w:type="pct"/>
                <w:tcBorders>
                  <w:top w:val="nil"/>
                  <w:left w:val="nil"/>
                  <w:bottom w:val="nil"/>
                  <w:right w:val="nil"/>
                </w:tcBorders>
                <w:shd w:val="clear" w:color="auto" w:fill="auto"/>
              </w:tcPr>
              <w:p w14:paraId="7E2D1D40" w14:textId="77777777" w:rsidR="00255443" w:rsidRDefault="00255443" w:rsidP="009C5E23">
                <w:pPr>
                  <w:pStyle w:val="Sinespaciado"/>
                </w:pPr>
              </w:p>
            </w:tc>
            <w:tc>
              <w:tcPr>
                <w:tcW w:w="4239" w:type="pct"/>
                <w:tcBorders>
                  <w:top w:val="nil"/>
                  <w:left w:val="nil"/>
                  <w:bottom w:val="nil"/>
                  <w:right w:val="nil"/>
                </w:tcBorders>
                <w:shd w:val="clear" w:color="auto" w:fill="auto"/>
                <w:tcMar>
                  <w:left w:w="72" w:type="dxa"/>
                  <w:bottom w:w="216" w:type="dxa"/>
                  <w:right w:w="0" w:type="dxa"/>
                </w:tcMar>
                <w:vAlign w:val="bottom"/>
              </w:tcPr>
              <w:p w14:paraId="23C821A8" w14:textId="1F16251C" w:rsidR="00255443" w:rsidRDefault="00DE24F3" w:rsidP="00CE1F75">
                <w:pPr>
                  <w:jc w:val="center"/>
                </w:pPr>
                <w:r>
                  <w:rPr>
                    <w:noProof/>
                    <w:lang w:val="es-MX" w:eastAsia="es-MX"/>
                  </w:rPr>
                  <w:drawing>
                    <wp:inline distT="0" distB="0" distL="0" distR="0" wp14:anchorId="2F9A743F" wp14:editId="35D79A51">
                      <wp:extent cx="2822583" cy="21169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diciones.jpg"/>
                              <pic:cNvPicPr/>
                            </pic:nvPicPr>
                            <pic:blipFill>
                              <a:blip r:embed="rId9" cstate="print">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2828414" cy="2121310"/>
                              </a:xfrm>
                              <a:prstGeom prst="rect">
                                <a:avLst/>
                              </a:prstGeom>
                            </pic:spPr>
                          </pic:pic>
                        </a:graphicData>
                      </a:graphic>
                    </wp:inline>
                  </w:drawing>
                </w:r>
              </w:p>
              <w:p w14:paraId="1050C281" w14:textId="77777777" w:rsidR="00D20B21" w:rsidRDefault="00D20B21" w:rsidP="00CE1F75">
                <w:pPr>
                  <w:jc w:val="center"/>
                </w:pPr>
              </w:p>
            </w:tc>
          </w:tr>
          <w:tr w:rsidR="00255443" w:rsidRPr="005154A0" w14:paraId="7F3B68DA" w14:textId="77777777" w:rsidTr="00B702FB">
            <w:trPr>
              <w:trHeight w:val="567"/>
              <w:jc w:val="center"/>
            </w:trPr>
            <w:tc>
              <w:tcPr>
                <w:tcW w:w="761" w:type="pct"/>
                <w:tcBorders>
                  <w:top w:val="nil"/>
                  <w:left w:val="nil"/>
                  <w:bottom w:val="nil"/>
                </w:tcBorders>
                <w:shd w:val="clear" w:color="auto" w:fill="002060"/>
                <w:vAlign w:val="center"/>
              </w:tcPr>
              <w:p w14:paraId="7195A52D" w14:textId="0E202394" w:rsidR="00D9074B" w:rsidRPr="005154A0" w:rsidRDefault="00D9074B" w:rsidP="00B600CF">
                <w:pPr>
                  <w:pStyle w:val="Practica"/>
                </w:pPr>
              </w:p>
            </w:tc>
            <w:tc>
              <w:tcPr>
                <w:tcW w:w="4239" w:type="pct"/>
                <w:tcBorders>
                  <w:top w:val="nil"/>
                  <w:bottom w:val="nil"/>
                  <w:right w:val="nil"/>
                </w:tcBorders>
                <w:shd w:val="clear" w:color="auto" w:fill="002060"/>
                <w:tcMar>
                  <w:left w:w="216" w:type="dxa"/>
                </w:tcMar>
              </w:tcPr>
              <w:p w14:paraId="65040997" w14:textId="4A145B2C" w:rsidR="00EA0574" w:rsidRPr="005154A0" w:rsidRDefault="00F87C91" w:rsidP="00EA0574">
                <w:pPr>
                  <w:pStyle w:val="Ventana"/>
                </w:pPr>
                <w:r>
                  <w:t xml:space="preserve">Erick Barrios Barocio; </w:t>
                </w:r>
                <w:r w:rsidR="00EA0574">
                  <w:t xml:space="preserve">Arnaldo Hernández Cardona; </w:t>
                </w:r>
                <w:proofErr w:type="spellStart"/>
                <w:r w:rsidR="00EA0574">
                  <w:t>Roxette</w:t>
                </w:r>
                <w:proofErr w:type="spellEnd"/>
                <w:r w:rsidR="00EA0574">
                  <w:t xml:space="preserve"> Ramírez </w:t>
                </w:r>
                <w:proofErr w:type="spellStart"/>
                <w:r w:rsidR="00EA0574">
                  <w:t>Arvidez</w:t>
                </w:r>
                <w:proofErr w:type="spellEnd"/>
                <w:r w:rsidR="00EA0574" w:rsidRPr="005154A0">
                  <w:t xml:space="preserve">. </w:t>
                </w:r>
              </w:p>
              <w:p w14:paraId="2837C98A" w14:textId="278D8BD1" w:rsidR="00255443" w:rsidRPr="005154A0" w:rsidRDefault="00EA0574" w:rsidP="008357EF">
                <w:pPr>
                  <w:pStyle w:val="Ventana"/>
                </w:pPr>
                <w:r w:rsidRPr="005154A0">
                  <w:t xml:space="preserve">Óptica </w:t>
                </w:r>
                <w:r w:rsidR="00FD7F95">
                  <w:t>(</w:t>
                </w:r>
                <w:r>
                  <w:t>v.202</w:t>
                </w:r>
                <w:r w:rsidR="00FD7F95">
                  <w:t>4)</w:t>
                </w:r>
              </w:p>
            </w:tc>
          </w:tr>
          <w:tr w:rsidR="00255443" w14:paraId="000582BC" w14:textId="77777777" w:rsidTr="00D92369">
            <w:trPr>
              <w:jc w:val="center"/>
            </w:trPr>
            <w:tc>
              <w:tcPr>
                <w:tcW w:w="761" w:type="pct"/>
                <w:tcBorders>
                  <w:top w:val="nil"/>
                  <w:left w:val="nil"/>
                  <w:bottom w:val="nil"/>
                  <w:right w:val="nil"/>
                </w:tcBorders>
                <w:shd w:val="clear" w:color="auto" w:fill="auto"/>
                <w:vAlign w:val="center"/>
              </w:tcPr>
              <w:p w14:paraId="25327C77" w14:textId="77777777" w:rsidR="00255443" w:rsidRDefault="00255443" w:rsidP="009C5E23">
                <w:pPr>
                  <w:pStyle w:val="Sinespaciado"/>
                </w:pPr>
              </w:p>
            </w:tc>
            <w:tc>
              <w:tcPr>
                <w:tcW w:w="4239" w:type="pct"/>
                <w:tcBorders>
                  <w:top w:val="nil"/>
                  <w:left w:val="nil"/>
                  <w:bottom w:val="nil"/>
                  <w:right w:val="nil"/>
                </w:tcBorders>
                <w:shd w:val="clear" w:color="auto" w:fill="auto"/>
                <w:tcMar>
                  <w:top w:w="432" w:type="dxa"/>
                  <w:left w:w="216" w:type="dxa"/>
                  <w:right w:w="432" w:type="dxa"/>
                </w:tcMar>
              </w:tcPr>
              <w:p w14:paraId="3AA78F3B" w14:textId="77777777" w:rsidR="00FD7F95" w:rsidRDefault="00EA0574" w:rsidP="00EA0574">
                <w:pPr>
                  <w:pStyle w:val="Objetivo"/>
                </w:pPr>
                <w:r w:rsidRPr="00753F7E">
                  <w:rPr>
                    <w:lang w:val="es-ES"/>
                  </w:rPr>
                  <w:t>Toda medición, sin importar lo cuidadosa que se ha</w:t>
                </w:r>
                <w:r>
                  <w:rPr>
                    <w:lang w:val="es-ES"/>
                  </w:rPr>
                  <w:t xml:space="preserve">ya hecho, está sujeta a errores e incertezas. El </w:t>
                </w:r>
                <w:r w:rsidRPr="00753F7E">
                  <w:rPr>
                    <w:lang w:val="es-ES"/>
                  </w:rPr>
                  <w:t>estudio</w:t>
                </w:r>
                <w:r>
                  <w:rPr>
                    <w:lang w:val="es-ES"/>
                  </w:rPr>
                  <w:t xml:space="preserve"> y </w:t>
                </w:r>
                <w:r w:rsidRPr="00753F7E">
                  <w:rPr>
                    <w:lang w:val="es-ES"/>
                  </w:rPr>
                  <w:t>análisis</w:t>
                </w:r>
                <w:r>
                  <w:rPr>
                    <w:lang w:val="es-ES"/>
                  </w:rPr>
                  <w:t xml:space="preserve"> de estas incertezas</w:t>
                </w:r>
                <w:r w:rsidRPr="00753F7E">
                  <w:rPr>
                    <w:lang w:val="es-ES"/>
                  </w:rPr>
                  <w:t xml:space="preserve"> </w:t>
                </w:r>
                <w:r>
                  <w:rPr>
                    <w:lang w:val="es-ES"/>
                  </w:rPr>
                  <w:t xml:space="preserve">es muy importante para </w:t>
                </w:r>
                <w:r w:rsidRPr="00753F7E">
                  <w:rPr>
                    <w:lang w:val="es-ES"/>
                  </w:rPr>
                  <w:t xml:space="preserve">estimar su magnitud y ayudarnos a </w:t>
                </w:r>
                <w:r>
                  <w:rPr>
                    <w:lang w:val="es-ES"/>
                  </w:rPr>
                  <w:t xml:space="preserve">evitarlas o </w:t>
                </w:r>
                <w:r w:rsidRPr="00753F7E">
                  <w:rPr>
                    <w:lang w:val="es-ES"/>
                  </w:rPr>
                  <w:t>reducirl</w:t>
                </w:r>
                <w:r>
                  <w:rPr>
                    <w:lang w:val="es-ES"/>
                  </w:rPr>
                  <w:t>a</w:t>
                </w:r>
                <w:r w:rsidRPr="00753F7E">
                  <w:rPr>
                    <w:lang w:val="es-ES"/>
                  </w:rPr>
                  <w:t>s</w:t>
                </w:r>
                <w:r>
                  <w:rPr>
                    <w:lang w:val="es-ES"/>
                  </w:rPr>
                  <w:t>, de forma que las mediciones sean útiles y puedan ser comparadas con las predicciones teóricas</w:t>
                </w:r>
                <w:r w:rsidRPr="00753F7E">
                  <w:rPr>
                    <w:lang w:val="es-ES"/>
                  </w:rPr>
                  <w:t xml:space="preserve">. </w:t>
                </w:r>
                <w:r>
                  <w:rPr>
                    <w:lang w:val="es-ES"/>
                  </w:rPr>
                  <w:t xml:space="preserve">De igual forma, </w:t>
                </w:r>
                <w:r w:rsidRPr="00753F7E">
                  <w:rPr>
                    <w:lang w:val="es-ES"/>
                  </w:rPr>
                  <w:t xml:space="preserve">uno de los recursos más usados para evaluar y visualizar </w:t>
                </w:r>
                <w:r>
                  <w:rPr>
                    <w:lang w:val="es-ES"/>
                  </w:rPr>
                  <w:t>la</w:t>
                </w:r>
                <w:r w:rsidRPr="00753F7E">
                  <w:rPr>
                    <w:lang w:val="es-ES"/>
                  </w:rPr>
                  <w:t xml:space="preserve"> congruencia entre mediciones experimentales y </w:t>
                </w:r>
                <w:r>
                  <w:rPr>
                    <w:lang w:val="es-ES"/>
                  </w:rPr>
                  <w:t>predicciones teó</w:t>
                </w:r>
                <w:r w:rsidRPr="00753F7E">
                  <w:rPr>
                    <w:lang w:val="es-ES"/>
                  </w:rPr>
                  <w:t>r</w:t>
                </w:r>
                <w:r>
                  <w:rPr>
                    <w:lang w:val="es-ES"/>
                  </w:rPr>
                  <w:t>ic</w:t>
                </w:r>
                <w:r w:rsidRPr="00753F7E">
                  <w:rPr>
                    <w:lang w:val="es-ES"/>
                  </w:rPr>
                  <w:t>a</w:t>
                </w:r>
                <w:r>
                  <w:rPr>
                    <w:lang w:val="es-ES"/>
                  </w:rPr>
                  <w:t>s</w:t>
                </w:r>
                <w:r w:rsidRPr="00753F7E">
                  <w:rPr>
                    <w:lang w:val="es-ES"/>
                  </w:rPr>
                  <w:t xml:space="preserve"> consiste en hacer gráficos, por lo que manejarlos de forma correcta </w:t>
                </w:r>
                <w:r>
                  <w:rPr>
                    <w:lang w:val="es-ES"/>
                  </w:rPr>
                  <w:t xml:space="preserve">también </w:t>
                </w:r>
                <w:r w:rsidRPr="00753F7E">
                  <w:rPr>
                    <w:lang w:val="es-ES"/>
                  </w:rPr>
                  <w:t>es de gran importancia</w:t>
                </w:r>
                <w:r>
                  <w:t xml:space="preserve">.  </w:t>
                </w:r>
                <w:r w:rsidR="008F187D">
                  <w:t xml:space="preserve">  </w:t>
                </w:r>
              </w:p>
              <w:p w14:paraId="1E9FF4C0" w14:textId="77777777" w:rsidR="00FD7F95" w:rsidRDefault="00FD7F95" w:rsidP="00EA0574">
                <w:pPr>
                  <w:pStyle w:val="Objetivo"/>
                  <w:rPr>
                    <w:i/>
                    <w:iCs/>
                    <w:color w:val="323232" w:themeColor="text2"/>
                  </w:rPr>
                </w:pPr>
              </w:p>
              <w:p w14:paraId="4816D1CE" w14:textId="77777777" w:rsidR="004E4BD6" w:rsidRDefault="004E4BD6" w:rsidP="00EA0574">
                <w:pPr>
                  <w:pStyle w:val="Objetivo"/>
                  <w:rPr>
                    <w:i/>
                    <w:iCs/>
                    <w:color w:val="323232" w:themeColor="text2"/>
                  </w:rPr>
                </w:pPr>
              </w:p>
              <w:p w14:paraId="43D0ED10" w14:textId="77777777" w:rsidR="004E4BD6" w:rsidRDefault="004E4BD6" w:rsidP="00EA0574">
                <w:pPr>
                  <w:pStyle w:val="Objetivo"/>
                  <w:rPr>
                    <w:i/>
                    <w:iCs/>
                    <w:color w:val="323232" w:themeColor="text2"/>
                  </w:rPr>
                </w:pPr>
                <w:bookmarkStart w:id="0" w:name="_GoBack"/>
                <w:bookmarkEnd w:id="0"/>
              </w:p>
              <w:p w14:paraId="1CDDB215" w14:textId="492EAC97" w:rsidR="007E371A" w:rsidRDefault="00717BD3" w:rsidP="00EA0574">
                <w:pPr>
                  <w:pStyle w:val="Objetivo"/>
                  <w:rPr>
                    <w:i/>
                    <w:iCs/>
                    <w:color w:val="323232" w:themeColor="text2"/>
                  </w:rPr>
                </w:pPr>
              </w:p>
            </w:tc>
          </w:tr>
        </w:tbl>
      </w:sdtContent>
    </w:sdt>
    <w:bookmarkStart w:id="1" w:name="_Toc147826882" w:displacedByCustomXml="next"/>
    <w:bookmarkStart w:id="2" w:name="_Toc82020882" w:displacedByCustomXml="next"/>
    <w:bookmarkStart w:id="3" w:name="_Toc138273488" w:displacedByCustomXml="next"/>
    <w:sdt>
      <w:sdtPr>
        <w:rPr>
          <w:rFonts w:ascii="Times New Roman" w:hAnsi="Times New Roman"/>
          <w:b w:val="0"/>
          <w:bCs w:val="0"/>
          <w:color w:val="auto"/>
          <w:spacing w:val="0"/>
          <w:sz w:val="22"/>
          <w:szCs w:val="23"/>
        </w:rPr>
        <w:id w:val="733750775"/>
        <w:docPartObj>
          <w:docPartGallery w:val="Table of Contents"/>
          <w:docPartUnique/>
        </w:docPartObj>
      </w:sdtPr>
      <w:sdtEndPr/>
      <w:sdtContent>
        <w:p w14:paraId="2C047FF4" w14:textId="50B8B866" w:rsidR="005C468B" w:rsidRDefault="005C468B" w:rsidP="00E978D6">
          <w:pPr>
            <w:pStyle w:val="Ttulo2"/>
          </w:pPr>
          <w:r>
            <w:t>Contenido</w:t>
          </w:r>
          <w:bookmarkEnd w:id="3"/>
          <w:bookmarkEnd w:id="2"/>
          <w:bookmarkEnd w:id="1"/>
        </w:p>
        <w:p w14:paraId="21DD12A3" w14:textId="0EE78913" w:rsidR="00BC0496" w:rsidRDefault="005C468B" w:rsidP="00BC0496">
          <w:pPr>
            <w:pStyle w:val="ndice-A"/>
            <w:rPr>
              <w:rFonts w:eastAsiaTheme="minorEastAsia"/>
              <w:b/>
              <w:szCs w:val="22"/>
              <w:lang w:val="es-MX"/>
            </w:rPr>
          </w:pPr>
          <w:r>
            <w:fldChar w:fldCharType="begin"/>
          </w:r>
          <w:r>
            <w:instrText xml:space="preserve"> TOC \o "1-3" \h \z \u </w:instrText>
          </w:r>
          <w:r>
            <w:fldChar w:fldCharType="separate"/>
          </w:r>
          <w:hyperlink w:anchor="_Toc147826882" w:history="1"/>
          <w:hyperlink w:anchor="_Toc147826883" w:history="1">
            <w:r w:rsidR="00BC0496" w:rsidRPr="00941E68">
              <w:rPr>
                <w:rStyle w:val="Hipervnculo"/>
              </w:rPr>
              <w:t>1</w:t>
            </w:r>
            <w:r w:rsidR="00BC0496">
              <w:rPr>
                <w:rFonts w:eastAsiaTheme="minorEastAsia"/>
                <w:b/>
                <w:szCs w:val="22"/>
                <w:lang w:val="es-MX"/>
              </w:rPr>
              <w:tab/>
            </w:r>
            <w:r w:rsidR="00BC0496" w:rsidRPr="00941E68">
              <w:rPr>
                <w:rStyle w:val="Hipervnculo"/>
              </w:rPr>
              <w:t>Objetivo.</w:t>
            </w:r>
            <w:r w:rsidR="00BC0496">
              <w:rPr>
                <w:webHidden/>
              </w:rPr>
              <w:tab/>
            </w:r>
            <w:r w:rsidR="00BC0496">
              <w:rPr>
                <w:webHidden/>
              </w:rPr>
              <w:fldChar w:fldCharType="begin"/>
            </w:r>
            <w:r w:rsidR="00BC0496">
              <w:rPr>
                <w:webHidden/>
              </w:rPr>
              <w:instrText xml:space="preserve"> PAGEREF _Toc147826883 \h </w:instrText>
            </w:r>
            <w:r w:rsidR="00BC0496">
              <w:rPr>
                <w:webHidden/>
              </w:rPr>
            </w:r>
            <w:r w:rsidR="00BC0496">
              <w:rPr>
                <w:webHidden/>
              </w:rPr>
              <w:fldChar w:fldCharType="separate"/>
            </w:r>
            <w:r w:rsidR="00F32F34">
              <w:rPr>
                <w:webHidden/>
              </w:rPr>
              <w:t>1</w:t>
            </w:r>
            <w:r w:rsidR="00BC0496">
              <w:rPr>
                <w:webHidden/>
              </w:rPr>
              <w:fldChar w:fldCharType="end"/>
            </w:r>
          </w:hyperlink>
        </w:p>
        <w:p w14:paraId="3920BDDF" w14:textId="6930A130" w:rsidR="00BC0496" w:rsidRDefault="00717BD3" w:rsidP="00BC0496">
          <w:pPr>
            <w:pStyle w:val="ndice-B"/>
            <w:rPr>
              <w:caps/>
              <w:color w:val="auto"/>
              <w:sz w:val="22"/>
              <w:szCs w:val="22"/>
              <w:lang w:val="es-MX" w:eastAsia="es-MX"/>
            </w:rPr>
          </w:pPr>
          <w:hyperlink w:anchor="_Toc147826884" w:history="1">
            <w:r w:rsidR="00BC0496" w:rsidRPr="00941E68">
              <w:rPr>
                <w:rStyle w:val="Hipervnculo"/>
                <w14:scene3d>
                  <w14:camera w14:prst="orthographicFront"/>
                  <w14:lightRig w14:rig="threePt" w14:dir="t">
                    <w14:rot w14:lat="0" w14:lon="0" w14:rev="0"/>
                  </w14:lightRig>
                </w14:scene3d>
              </w:rPr>
              <w:t>1.1</w:t>
            </w:r>
            <w:r w:rsidR="00BC0496">
              <w:rPr>
                <w:caps/>
                <w:color w:val="auto"/>
                <w:sz w:val="22"/>
                <w:szCs w:val="22"/>
                <w:lang w:val="es-MX" w:eastAsia="es-MX"/>
              </w:rPr>
              <w:tab/>
            </w:r>
            <w:r w:rsidR="00BC0496" w:rsidRPr="00941E68">
              <w:rPr>
                <w:rStyle w:val="Hipervnculo"/>
              </w:rPr>
              <w:t>Material.</w:t>
            </w:r>
            <w:r w:rsidR="00BC0496">
              <w:rPr>
                <w:webHidden/>
              </w:rPr>
              <w:tab/>
            </w:r>
            <w:r w:rsidR="00BC0496">
              <w:rPr>
                <w:webHidden/>
              </w:rPr>
              <w:fldChar w:fldCharType="begin"/>
            </w:r>
            <w:r w:rsidR="00BC0496">
              <w:rPr>
                <w:webHidden/>
              </w:rPr>
              <w:instrText xml:space="preserve"> PAGEREF _Toc147826884 \h </w:instrText>
            </w:r>
            <w:r w:rsidR="00BC0496">
              <w:rPr>
                <w:webHidden/>
              </w:rPr>
            </w:r>
            <w:r w:rsidR="00BC0496">
              <w:rPr>
                <w:webHidden/>
              </w:rPr>
              <w:fldChar w:fldCharType="separate"/>
            </w:r>
            <w:r w:rsidR="00F32F34">
              <w:rPr>
                <w:webHidden/>
              </w:rPr>
              <w:t>2</w:t>
            </w:r>
            <w:r w:rsidR="00BC0496">
              <w:rPr>
                <w:webHidden/>
              </w:rPr>
              <w:fldChar w:fldCharType="end"/>
            </w:r>
          </w:hyperlink>
        </w:p>
        <w:p w14:paraId="3820F8DE" w14:textId="0BDE317F" w:rsidR="00BC0496" w:rsidRDefault="00717BD3" w:rsidP="00BC0496">
          <w:pPr>
            <w:pStyle w:val="ndice-A"/>
            <w:rPr>
              <w:rFonts w:eastAsiaTheme="minorEastAsia"/>
              <w:b/>
              <w:szCs w:val="22"/>
              <w:lang w:val="es-MX"/>
            </w:rPr>
          </w:pPr>
          <w:hyperlink w:anchor="_Toc147826885" w:history="1">
            <w:r w:rsidR="00BC0496" w:rsidRPr="00941E68">
              <w:rPr>
                <w:rStyle w:val="Hipervnculo"/>
              </w:rPr>
              <w:t>2</w:t>
            </w:r>
            <w:r w:rsidR="00BC0496">
              <w:rPr>
                <w:rFonts w:eastAsiaTheme="minorEastAsia"/>
                <w:b/>
                <w:szCs w:val="22"/>
                <w:lang w:val="es-MX"/>
              </w:rPr>
              <w:tab/>
            </w:r>
            <w:r w:rsidR="00BC0496" w:rsidRPr="00941E68">
              <w:rPr>
                <w:rStyle w:val="Hipervnculo"/>
              </w:rPr>
              <w:t>La Incertidumbre y su Estimación.</w:t>
            </w:r>
            <w:r w:rsidR="00BC0496">
              <w:rPr>
                <w:webHidden/>
              </w:rPr>
              <w:tab/>
            </w:r>
            <w:r w:rsidR="00BC0496">
              <w:rPr>
                <w:webHidden/>
              </w:rPr>
              <w:fldChar w:fldCharType="begin"/>
            </w:r>
            <w:r w:rsidR="00BC0496">
              <w:rPr>
                <w:webHidden/>
              </w:rPr>
              <w:instrText xml:space="preserve"> PAGEREF _Toc147826885 \h </w:instrText>
            </w:r>
            <w:r w:rsidR="00BC0496">
              <w:rPr>
                <w:webHidden/>
              </w:rPr>
            </w:r>
            <w:r w:rsidR="00BC0496">
              <w:rPr>
                <w:webHidden/>
              </w:rPr>
              <w:fldChar w:fldCharType="separate"/>
            </w:r>
            <w:r w:rsidR="00F32F34">
              <w:rPr>
                <w:webHidden/>
              </w:rPr>
              <w:t>2</w:t>
            </w:r>
            <w:r w:rsidR="00BC0496">
              <w:rPr>
                <w:webHidden/>
              </w:rPr>
              <w:fldChar w:fldCharType="end"/>
            </w:r>
          </w:hyperlink>
        </w:p>
        <w:p w14:paraId="63F822DB" w14:textId="18BAE1EE" w:rsidR="00BC0496" w:rsidRDefault="00717BD3" w:rsidP="00BC0496">
          <w:pPr>
            <w:pStyle w:val="ndice-A"/>
            <w:rPr>
              <w:rFonts w:eastAsiaTheme="minorEastAsia"/>
              <w:b/>
              <w:szCs w:val="22"/>
              <w:lang w:val="es-MX"/>
            </w:rPr>
          </w:pPr>
          <w:hyperlink w:anchor="_Toc147826886" w:history="1">
            <w:r w:rsidR="00BC0496" w:rsidRPr="00941E68">
              <w:rPr>
                <w:rStyle w:val="Hipervnculo"/>
              </w:rPr>
              <w:t>3</w:t>
            </w:r>
            <w:r w:rsidR="00BC0496">
              <w:rPr>
                <w:rFonts w:eastAsiaTheme="minorEastAsia"/>
                <w:b/>
                <w:szCs w:val="22"/>
                <w:lang w:val="es-MX"/>
              </w:rPr>
              <w:tab/>
            </w:r>
            <w:r w:rsidR="00BC0496" w:rsidRPr="00941E68">
              <w:rPr>
                <w:rStyle w:val="Hipervnculo"/>
              </w:rPr>
              <w:t>Incertidumbres en Mediciones Directas y Únicas.</w:t>
            </w:r>
            <w:r w:rsidR="00BC0496">
              <w:rPr>
                <w:webHidden/>
              </w:rPr>
              <w:tab/>
            </w:r>
            <w:r w:rsidR="00BC0496">
              <w:rPr>
                <w:webHidden/>
              </w:rPr>
              <w:fldChar w:fldCharType="begin"/>
            </w:r>
            <w:r w:rsidR="00BC0496">
              <w:rPr>
                <w:webHidden/>
              </w:rPr>
              <w:instrText xml:space="preserve"> PAGEREF _Toc147826886 \h </w:instrText>
            </w:r>
            <w:r w:rsidR="00BC0496">
              <w:rPr>
                <w:webHidden/>
              </w:rPr>
            </w:r>
            <w:r w:rsidR="00BC0496">
              <w:rPr>
                <w:webHidden/>
              </w:rPr>
              <w:fldChar w:fldCharType="separate"/>
            </w:r>
            <w:r w:rsidR="00F32F34">
              <w:rPr>
                <w:webHidden/>
              </w:rPr>
              <w:t>3</w:t>
            </w:r>
            <w:r w:rsidR="00BC0496">
              <w:rPr>
                <w:webHidden/>
              </w:rPr>
              <w:fldChar w:fldCharType="end"/>
            </w:r>
          </w:hyperlink>
        </w:p>
        <w:p w14:paraId="415E0CF7" w14:textId="6DD51EEC" w:rsidR="00BC0496" w:rsidRDefault="00717BD3" w:rsidP="00BC0496">
          <w:pPr>
            <w:pStyle w:val="ndice-B"/>
            <w:rPr>
              <w:caps/>
              <w:color w:val="auto"/>
              <w:sz w:val="22"/>
              <w:szCs w:val="22"/>
              <w:lang w:val="es-MX" w:eastAsia="es-MX"/>
            </w:rPr>
          </w:pPr>
          <w:hyperlink w:anchor="_Toc147826887" w:history="1">
            <w:r w:rsidR="00BC0496" w:rsidRPr="00941E68">
              <w:rPr>
                <w:rStyle w:val="Hipervnculo"/>
              </w:rPr>
              <w:t>3.1</w:t>
            </w:r>
            <w:r w:rsidR="00BC0496">
              <w:rPr>
                <w:caps/>
                <w:color w:val="auto"/>
                <w:sz w:val="22"/>
                <w:szCs w:val="22"/>
                <w:lang w:val="es-MX" w:eastAsia="es-MX"/>
              </w:rPr>
              <w:tab/>
            </w:r>
            <w:r w:rsidR="00BC0496" w:rsidRPr="00941E68">
              <w:rPr>
                <w:rStyle w:val="Hipervnculo"/>
              </w:rPr>
              <w:t>Otros Componentes Comunes de Incertidumbre.</w:t>
            </w:r>
            <w:r w:rsidR="00BC0496">
              <w:rPr>
                <w:webHidden/>
              </w:rPr>
              <w:tab/>
            </w:r>
            <w:r w:rsidR="00BC0496">
              <w:rPr>
                <w:webHidden/>
              </w:rPr>
              <w:fldChar w:fldCharType="begin"/>
            </w:r>
            <w:r w:rsidR="00BC0496">
              <w:rPr>
                <w:webHidden/>
              </w:rPr>
              <w:instrText xml:space="preserve"> PAGEREF _Toc147826887 \h </w:instrText>
            </w:r>
            <w:r w:rsidR="00BC0496">
              <w:rPr>
                <w:webHidden/>
              </w:rPr>
            </w:r>
            <w:r w:rsidR="00BC0496">
              <w:rPr>
                <w:webHidden/>
              </w:rPr>
              <w:fldChar w:fldCharType="separate"/>
            </w:r>
            <w:r w:rsidR="00F32F34">
              <w:rPr>
                <w:webHidden/>
              </w:rPr>
              <w:t>4</w:t>
            </w:r>
            <w:r w:rsidR="00BC0496">
              <w:rPr>
                <w:webHidden/>
              </w:rPr>
              <w:fldChar w:fldCharType="end"/>
            </w:r>
          </w:hyperlink>
        </w:p>
        <w:p w14:paraId="50243EAA" w14:textId="1DCEEE2A" w:rsidR="00BC0496" w:rsidRDefault="00717BD3" w:rsidP="00BC0496">
          <w:pPr>
            <w:pStyle w:val="ndice-A"/>
            <w:rPr>
              <w:rFonts w:eastAsiaTheme="minorEastAsia"/>
              <w:b/>
              <w:szCs w:val="22"/>
              <w:lang w:val="es-MX"/>
            </w:rPr>
          </w:pPr>
          <w:hyperlink w:anchor="_Toc147826888" w:history="1">
            <w:r w:rsidR="00BC0496" w:rsidRPr="00941E68">
              <w:rPr>
                <w:rStyle w:val="Hipervnculo"/>
                <w:lang w:val="es-MX"/>
              </w:rPr>
              <w:t>4</w:t>
            </w:r>
            <w:r w:rsidR="00BC0496">
              <w:rPr>
                <w:rFonts w:eastAsiaTheme="minorEastAsia"/>
                <w:b/>
                <w:szCs w:val="22"/>
                <w:lang w:val="es-MX"/>
              </w:rPr>
              <w:tab/>
            </w:r>
            <w:r w:rsidR="00BC0496" w:rsidRPr="00941E68">
              <w:rPr>
                <w:rStyle w:val="Hipervnculo"/>
              </w:rPr>
              <w:t>Incertidumbre en Mediciones Repetidas.</w:t>
            </w:r>
            <w:r w:rsidR="00BC0496">
              <w:rPr>
                <w:webHidden/>
              </w:rPr>
              <w:tab/>
            </w:r>
            <w:r w:rsidR="00BC0496">
              <w:rPr>
                <w:webHidden/>
              </w:rPr>
              <w:fldChar w:fldCharType="begin"/>
            </w:r>
            <w:r w:rsidR="00BC0496">
              <w:rPr>
                <w:webHidden/>
              </w:rPr>
              <w:instrText xml:space="preserve"> PAGEREF _Toc147826888 \h </w:instrText>
            </w:r>
            <w:r w:rsidR="00BC0496">
              <w:rPr>
                <w:webHidden/>
              </w:rPr>
            </w:r>
            <w:r w:rsidR="00BC0496">
              <w:rPr>
                <w:webHidden/>
              </w:rPr>
              <w:fldChar w:fldCharType="separate"/>
            </w:r>
            <w:r w:rsidR="00F32F34">
              <w:rPr>
                <w:webHidden/>
              </w:rPr>
              <w:t>5</w:t>
            </w:r>
            <w:r w:rsidR="00BC0496">
              <w:rPr>
                <w:webHidden/>
              </w:rPr>
              <w:fldChar w:fldCharType="end"/>
            </w:r>
          </w:hyperlink>
        </w:p>
        <w:p w14:paraId="1984DEEB" w14:textId="01DE02E1" w:rsidR="00BC0496" w:rsidRDefault="00717BD3" w:rsidP="00BC0496">
          <w:pPr>
            <w:pStyle w:val="ndice-A"/>
            <w:rPr>
              <w:rFonts w:eastAsiaTheme="minorEastAsia"/>
              <w:b/>
              <w:szCs w:val="22"/>
              <w:lang w:val="es-MX"/>
            </w:rPr>
          </w:pPr>
          <w:hyperlink w:anchor="_Toc147826889" w:history="1">
            <w:r w:rsidR="00BC0496" w:rsidRPr="00941E68">
              <w:rPr>
                <w:rStyle w:val="Hipervnculo"/>
                <w:lang w:val="es-MX"/>
              </w:rPr>
              <w:t>5</w:t>
            </w:r>
            <w:r w:rsidR="00BC0496">
              <w:rPr>
                <w:rFonts w:eastAsiaTheme="minorEastAsia"/>
                <w:b/>
                <w:szCs w:val="22"/>
                <w:lang w:val="es-MX"/>
              </w:rPr>
              <w:tab/>
            </w:r>
            <w:r w:rsidR="00BC0496" w:rsidRPr="00941E68">
              <w:rPr>
                <w:rStyle w:val="Hipervnculo"/>
                <w:lang w:val="es-MX"/>
              </w:rPr>
              <w:t>Clasificación de Incertidumbres.</w:t>
            </w:r>
            <w:r w:rsidR="00BC0496">
              <w:rPr>
                <w:webHidden/>
              </w:rPr>
              <w:tab/>
            </w:r>
            <w:r w:rsidR="00BC0496">
              <w:rPr>
                <w:webHidden/>
              </w:rPr>
              <w:fldChar w:fldCharType="begin"/>
            </w:r>
            <w:r w:rsidR="00BC0496">
              <w:rPr>
                <w:webHidden/>
              </w:rPr>
              <w:instrText xml:space="preserve"> PAGEREF _Toc147826889 \h </w:instrText>
            </w:r>
            <w:r w:rsidR="00BC0496">
              <w:rPr>
                <w:webHidden/>
              </w:rPr>
            </w:r>
            <w:r w:rsidR="00BC0496">
              <w:rPr>
                <w:webHidden/>
              </w:rPr>
              <w:fldChar w:fldCharType="separate"/>
            </w:r>
            <w:r w:rsidR="00F32F34">
              <w:rPr>
                <w:webHidden/>
              </w:rPr>
              <w:t>6</w:t>
            </w:r>
            <w:r w:rsidR="00BC0496">
              <w:rPr>
                <w:webHidden/>
              </w:rPr>
              <w:fldChar w:fldCharType="end"/>
            </w:r>
          </w:hyperlink>
        </w:p>
        <w:p w14:paraId="1968AB13" w14:textId="3A1F31DB" w:rsidR="00BC0496" w:rsidRDefault="00717BD3" w:rsidP="00BC0496">
          <w:pPr>
            <w:pStyle w:val="ndice-A"/>
            <w:rPr>
              <w:rFonts w:eastAsiaTheme="minorEastAsia"/>
              <w:b/>
              <w:szCs w:val="22"/>
              <w:lang w:val="es-MX"/>
            </w:rPr>
          </w:pPr>
          <w:hyperlink w:anchor="_Toc147826890" w:history="1">
            <w:r w:rsidR="00BC0496" w:rsidRPr="00941E68">
              <w:rPr>
                <w:rStyle w:val="Hipervnculo"/>
                <w:lang w:val="es-MX"/>
              </w:rPr>
              <w:t>6</w:t>
            </w:r>
            <w:r w:rsidR="00BC0496">
              <w:rPr>
                <w:rFonts w:eastAsiaTheme="minorEastAsia"/>
                <w:b/>
                <w:szCs w:val="22"/>
                <w:lang w:val="es-MX"/>
              </w:rPr>
              <w:tab/>
            </w:r>
            <w:r w:rsidR="00BC0496" w:rsidRPr="00941E68">
              <w:rPr>
                <w:rStyle w:val="Hipervnculo"/>
              </w:rPr>
              <w:t>Incertidumbres en Mediciones Indirectas.</w:t>
            </w:r>
            <w:r w:rsidR="00BC0496">
              <w:rPr>
                <w:webHidden/>
              </w:rPr>
              <w:tab/>
            </w:r>
            <w:r w:rsidR="00BC0496">
              <w:rPr>
                <w:webHidden/>
              </w:rPr>
              <w:fldChar w:fldCharType="begin"/>
            </w:r>
            <w:r w:rsidR="00BC0496">
              <w:rPr>
                <w:webHidden/>
              </w:rPr>
              <w:instrText xml:space="preserve"> PAGEREF _Toc147826890 \h </w:instrText>
            </w:r>
            <w:r w:rsidR="00BC0496">
              <w:rPr>
                <w:webHidden/>
              </w:rPr>
            </w:r>
            <w:r w:rsidR="00BC0496">
              <w:rPr>
                <w:webHidden/>
              </w:rPr>
              <w:fldChar w:fldCharType="separate"/>
            </w:r>
            <w:r w:rsidR="00F32F34">
              <w:rPr>
                <w:webHidden/>
              </w:rPr>
              <w:t>8</w:t>
            </w:r>
            <w:r w:rsidR="00BC0496">
              <w:rPr>
                <w:webHidden/>
              </w:rPr>
              <w:fldChar w:fldCharType="end"/>
            </w:r>
          </w:hyperlink>
        </w:p>
        <w:p w14:paraId="5F77B93D" w14:textId="7A07BB00" w:rsidR="00BC0496" w:rsidRDefault="00717BD3" w:rsidP="00BC0496">
          <w:pPr>
            <w:pStyle w:val="ndice-A"/>
            <w:rPr>
              <w:rFonts w:eastAsiaTheme="minorEastAsia"/>
              <w:b/>
              <w:szCs w:val="22"/>
              <w:lang w:val="es-MX"/>
            </w:rPr>
          </w:pPr>
          <w:hyperlink w:anchor="_Toc147826891" w:history="1">
            <w:r w:rsidR="00BC0496" w:rsidRPr="00941E68">
              <w:rPr>
                <w:rStyle w:val="Hipervnculo"/>
                <w:lang w:val="es-MX"/>
              </w:rPr>
              <w:t>7</w:t>
            </w:r>
            <w:r w:rsidR="00BC0496">
              <w:rPr>
                <w:rFonts w:eastAsiaTheme="minorEastAsia"/>
                <w:b/>
                <w:szCs w:val="22"/>
                <w:lang w:val="es-MX"/>
              </w:rPr>
              <w:tab/>
            </w:r>
            <w:r w:rsidR="00BC0496" w:rsidRPr="00941E68">
              <w:rPr>
                <w:rStyle w:val="Hipervnculo"/>
                <w:lang w:val="es-MX"/>
              </w:rPr>
              <w:t>¿Cómo Reportar una Incertidumbre?</w:t>
            </w:r>
            <w:r w:rsidR="00BC0496">
              <w:rPr>
                <w:webHidden/>
              </w:rPr>
              <w:tab/>
            </w:r>
            <w:r w:rsidR="00BC0496">
              <w:rPr>
                <w:webHidden/>
              </w:rPr>
              <w:fldChar w:fldCharType="begin"/>
            </w:r>
            <w:r w:rsidR="00BC0496">
              <w:rPr>
                <w:webHidden/>
              </w:rPr>
              <w:instrText xml:space="preserve"> PAGEREF _Toc147826891 \h </w:instrText>
            </w:r>
            <w:r w:rsidR="00BC0496">
              <w:rPr>
                <w:webHidden/>
              </w:rPr>
            </w:r>
            <w:r w:rsidR="00BC0496">
              <w:rPr>
                <w:webHidden/>
              </w:rPr>
              <w:fldChar w:fldCharType="separate"/>
            </w:r>
            <w:r w:rsidR="00F32F34">
              <w:rPr>
                <w:webHidden/>
              </w:rPr>
              <w:t>9</w:t>
            </w:r>
            <w:r w:rsidR="00BC0496">
              <w:rPr>
                <w:webHidden/>
              </w:rPr>
              <w:fldChar w:fldCharType="end"/>
            </w:r>
          </w:hyperlink>
        </w:p>
        <w:p w14:paraId="0F0A41FD" w14:textId="662538B0" w:rsidR="00BC0496" w:rsidRDefault="00717BD3" w:rsidP="00BC0496">
          <w:pPr>
            <w:pStyle w:val="ndice-B"/>
            <w:rPr>
              <w:caps/>
              <w:color w:val="auto"/>
              <w:sz w:val="22"/>
              <w:szCs w:val="22"/>
              <w:lang w:val="es-MX" w:eastAsia="es-MX"/>
            </w:rPr>
          </w:pPr>
          <w:hyperlink w:anchor="_Toc147826892" w:history="1">
            <w:r w:rsidR="00BC0496" w:rsidRPr="00941E68">
              <w:rPr>
                <w:rStyle w:val="Hipervnculo"/>
              </w:rPr>
              <w:t>7.1</w:t>
            </w:r>
            <w:r w:rsidR="00BC0496">
              <w:rPr>
                <w:caps/>
                <w:color w:val="auto"/>
                <w:sz w:val="22"/>
                <w:szCs w:val="22"/>
                <w:lang w:val="es-MX" w:eastAsia="es-MX"/>
              </w:rPr>
              <w:tab/>
            </w:r>
            <w:r w:rsidR="00BC0496" w:rsidRPr="00941E68">
              <w:rPr>
                <w:rStyle w:val="Hipervnculo"/>
              </w:rPr>
              <w:t>Comparación de Mediciones y Valores Aceptados.</w:t>
            </w:r>
            <w:r w:rsidR="00BC0496">
              <w:rPr>
                <w:webHidden/>
              </w:rPr>
              <w:tab/>
            </w:r>
            <w:r w:rsidR="00BC0496">
              <w:rPr>
                <w:webHidden/>
              </w:rPr>
              <w:fldChar w:fldCharType="begin"/>
            </w:r>
            <w:r w:rsidR="00BC0496">
              <w:rPr>
                <w:webHidden/>
              </w:rPr>
              <w:instrText xml:space="preserve"> PAGEREF _Toc147826892 \h </w:instrText>
            </w:r>
            <w:r w:rsidR="00BC0496">
              <w:rPr>
                <w:webHidden/>
              </w:rPr>
            </w:r>
            <w:r w:rsidR="00BC0496">
              <w:rPr>
                <w:webHidden/>
              </w:rPr>
              <w:fldChar w:fldCharType="separate"/>
            </w:r>
            <w:r w:rsidR="00F32F34">
              <w:rPr>
                <w:webHidden/>
              </w:rPr>
              <w:t>11</w:t>
            </w:r>
            <w:r w:rsidR="00BC0496">
              <w:rPr>
                <w:webHidden/>
              </w:rPr>
              <w:fldChar w:fldCharType="end"/>
            </w:r>
          </w:hyperlink>
        </w:p>
        <w:p w14:paraId="17923ECF" w14:textId="44680350" w:rsidR="00BC0496" w:rsidRDefault="00717BD3" w:rsidP="00BC0496">
          <w:pPr>
            <w:pStyle w:val="ndice-B"/>
            <w:rPr>
              <w:caps/>
              <w:color w:val="auto"/>
              <w:sz w:val="22"/>
              <w:szCs w:val="22"/>
              <w:lang w:val="es-MX" w:eastAsia="es-MX"/>
            </w:rPr>
          </w:pPr>
          <w:hyperlink w:anchor="_Toc147826893" w:history="1">
            <w:r w:rsidR="00BC0496" w:rsidRPr="00941E68">
              <w:rPr>
                <w:rStyle w:val="Hipervnculo"/>
                <w:lang w:val="es-MX"/>
              </w:rPr>
              <w:t>7.2</w:t>
            </w:r>
            <w:r w:rsidR="00BC0496">
              <w:rPr>
                <w:caps/>
                <w:color w:val="auto"/>
                <w:sz w:val="22"/>
                <w:szCs w:val="22"/>
                <w:lang w:val="es-MX" w:eastAsia="es-MX"/>
              </w:rPr>
              <w:tab/>
            </w:r>
            <w:r w:rsidR="00BC0496" w:rsidRPr="00941E68">
              <w:rPr>
                <w:rStyle w:val="Hipervnculo"/>
                <w:lang w:val="es-MX"/>
              </w:rPr>
              <w:t>Incertidumbre Fraccional.</w:t>
            </w:r>
            <w:r w:rsidR="00BC0496">
              <w:rPr>
                <w:webHidden/>
              </w:rPr>
              <w:tab/>
            </w:r>
            <w:r w:rsidR="00BC0496">
              <w:rPr>
                <w:webHidden/>
              </w:rPr>
              <w:fldChar w:fldCharType="begin"/>
            </w:r>
            <w:r w:rsidR="00BC0496">
              <w:rPr>
                <w:webHidden/>
              </w:rPr>
              <w:instrText xml:space="preserve"> PAGEREF _Toc147826893 \h </w:instrText>
            </w:r>
            <w:r w:rsidR="00BC0496">
              <w:rPr>
                <w:webHidden/>
              </w:rPr>
            </w:r>
            <w:r w:rsidR="00BC0496">
              <w:rPr>
                <w:webHidden/>
              </w:rPr>
              <w:fldChar w:fldCharType="separate"/>
            </w:r>
            <w:r w:rsidR="00F32F34">
              <w:rPr>
                <w:webHidden/>
              </w:rPr>
              <w:t>11</w:t>
            </w:r>
            <w:r w:rsidR="00BC0496">
              <w:rPr>
                <w:webHidden/>
              </w:rPr>
              <w:fldChar w:fldCharType="end"/>
            </w:r>
          </w:hyperlink>
        </w:p>
        <w:p w14:paraId="60805201" w14:textId="603F2410" w:rsidR="00BC0496" w:rsidRDefault="00717BD3" w:rsidP="00BC0496">
          <w:pPr>
            <w:pStyle w:val="ndice-B"/>
            <w:rPr>
              <w:caps/>
              <w:color w:val="auto"/>
              <w:sz w:val="22"/>
              <w:szCs w:val="22"/>
              <w:lang w:val="es-MX" w:eastAsia="es-MX"/>
            </w:rPr>
          </w:pPr>
          <w:hyperlink w:anchor="_Toc147826894" w:history="1">
            <w:r w:rsidR="00BC0496" w:rsidRPr="00941E68">
              <w:rPr>
                <w:rStyle w:val="Hipervnculo"/>
              </w:rPr>
              <w:t>7.3</w:t>
            </w:r>
            <w:r w:rsidR="00BC0496">
              <w:rPr>
                <w:caps/>
                <w:color w:val="auto"/>
                <w:sz w:val="22"/>
                <w:szCs w:val="22"/>
                <w:lang w:val="es-MX" w:eastAsia="es-MX"/>
              </w:rPr>
              <w:tab/>
            </w:r>
            <w:r w:rsidR="00BC0496" w:rsidRPr="00941E68">
              <w:rPr>
                <w:rStyle w:val="Hipervnculo"/>
                <w:lang w:val="es-MX"/>
              </w:rPr>
              <w:t>Redondeo de Resultados y Cifras Significativas</w:t>
            </w:r>
            <w:r w:rsidR="00BC0496" w:rsidRPr="00941E68">
              <w:rPr>
                <w:rStyle w:val="Hipervnculo"/>
              </w:rPr>
              <w:t>.</w:t>
            </w:r>
            <w:r w:rsidR="00BC0496">
              <w:rPr>
                <w:webHidden/>
              </w:rPr>
              <w:tab/>
            </w:r>
            <w:r w:rsidR="00BC0496">
              <w:rPr>
                <w:webHidden/>
              </w:rPr>
              <w:fldChar w:fldCharType="begin"/>
            </w:r>
            <w:r w:rsidR="00BC0496">
              <w:rPr>
                <w:webHidden/>
              </w:rPr>
              <w:instrText xml:space="preserve"> PAGEREF _Toc147826894 \h </w:instrText>
            </w:r>
            <w:r w:rsidR="00BC0496">
              <w:rPr>
                <w:webHidden/>
              </w:rPr>
            </w:r>
            <w:r w:rsidR="00BC0496">
              <w:rPr>
                <w:webHidden/>
              </w:rPr>
              <w:fldChar w:fldCharType="separate"/>
            </w:r>
            <w:r w:rsidR="00F32F34">
              <w:rPr>
                <w:webHidden/>
              </w:rPr>
              <w:t>11</w:t>
            </w:r>
            <w:r w:rsidR="00BC0496">
              <w:rPr>
                <w:webHidden/>
              </w:rPr>
              <w:fldChar w:fldCharType="end"/>
            </w:r>
          </w:hyperlink>
        </w:p>
        <w:p w14:paraId="35D6E328" w14:textId="3F815036" w:rsidR="00BC0496" w:rsidRDefault="00717BD3" w:rsidP="00BC0496">
          <w:pPr>
            <w:pStyle w:val="ndice-B"/>
            <w:rPr>
              <w:caps/>
              <w:color w:val="auto"/>
              <w:sz w:val="22"/>
              <w:szCs w:val="22"/>
              <w:lang w:val="es-MX" w:eastAsia="es-MX"/>
            </w:rPr>
          </w:pPr>
          <w:hyperlink w:anchor="_Toc147826895" w:history="1">
            <w:r w:rsidR="00BC0496" w:rsidRPr="00941E68">
              <w:rPr>
                <w:rStyle w:val="Hipervnculo"/>
              </w:rPr>
              <w:t>7.4</w:t>
            </w:r>
            <w:r w:rsidR="00BC0496">
              <w:rPr>
                <w:caps/>
                <w:color w:val="auto"/>
                <w:sz w:val="22"/>
                <w:szCs w:val="22"/>
                <w:lang w:val="es-MX" w:eastAsia="es-MX"/>
              </w:rPr>
              <w:tab/>
            </w:r>
            <w:r w:rsidR="00BC0496" w:rsidRPr="00941E68">
              <w:rPr>
                <w:rStyle w:val="Hipervnculo"/>
              </w:rPr>
              <w:t>Número Óptimo de Mediciones.</w:t>
            </w:r>
            <w:r w:rsidR="00BC0496">
              <w:rPr>
                <w:webHidden/>
              </w:rPr>
              <w:tab/>
            </w:r>
            <w:r w:rsidR="00BC0496">
              <w:rPr>
                <w:webHidden/>
              </w:rPr>
              <w:fldChar w:fldCharType="begin"/>
            </w:r>
            <w:r w:rsidR="00BC0496">
              <w:rPr>
                <w:webHidden/>
              </w:rPr>
              <w:instrText xml:space="preserve"> PAGEREF _Toc147826895 \h </w:instrText>
            </w:r>
            <w:r w:rsidR="00BC0496">
              <w:rPr>
                <w:webHidden/>
              </w:rPr>
            </w:r>
            <w:r w:rsidR="00BC0496">
              <w:rPr>
                <w:webHidden/>
              </w:rPr>
              <w:fldChar w:fldCharType="separate"/>
            </w:r>
            <w:r w:rsidR="00F32F34">
              <w:rPr>
                <w:webHidden/>
              </w:rPr>
              <w:t>13</w:t>
            </w:r>
            <w:r w:rsidR="00BC0496">
              <w:rPr>
                <w:webHidden/>
              </w:rPr>
              <w:fldChar w:fldCharType="end"/>
            </w:r>
          </w:hyperlink>
        </w:p>
        <w:p w14:paraId="0FD53380" w14:textId="0EC4DD76" w:rsidR="00BC0496" w:rsidRDefault="00717BD3" w:rsidP="00BC0496">
          <w:pPr>
            <w:pStyle w:val="ndice-B"/>
            <w:rPr>
              <w:caps/>
              <w:color w:val="auto"/>
              <w:sz w:val="22"/>
              <w:szCs w:val="22"/>
              <w:lang w:val="es-MX" w:eastAsia="es-MX"/>
            </w:rPr>
          </w:pPr>
          <w:hyperlink w:anchor="_Toc147826896" w:history="1">
            <w:r w:rsidR="00BC0496" w:rsidRPr="00941E68">
              <w:rPr>
                <w:rStyle w:val="Hipervnculo"/>
              </w:rPr>
              <w:t>7.5</w:t>
            </w:r>
            <w:r w:rsidR="00BC0496">
              <w:rPr>
                <w:caps/>
                <w:color w:val="auto"/>
                <w:sz w:val="22"/>
                <w:szCs w:val="22"/>
                <w:lang w:val="es-MX" w:eastAsia="es-MX"/>
              </w:rPr>
              <w:tab/>
            </w:r>
            <w:r w:rsidR="00BC0496" w:rsidRPr="00941E68">
              <w:rPr>
                <w:rStyle w:val="Hipervnculo"/>
              </w:rPr>
              <w:t>Procedimiento Práctico para Realizar Mediciones.</w:t>
            </w:r>
            <w:r w:rsidR="00BC0496">
              <w:rPr>
                <w:webHidden/>
              </w:rPr>
              <w:tab/>
            </w:r>
            <w:r w:rsidR="00BC0496">
              <w:rPr>
                <w:webHidden/>
              </w:rPr>
              <w:fldChar w:fldCharType="begin"/>
            </w:r>
            <w:r w:rsidR="00BC0496">
              <w:rPr>
                <w:webHidden/>
              </w:rPr>
              <w:instrText xml:space="preserve"> PAGEREF _Toc147826896 \h </w:instrText>
            </w:r>
            <w:r w:rsidR="00BC0496">
              <w:rPr>
                <w:webHidden/>
              </w:rPr>
            </w:r>
            <w:r w:rsidR="00BC0496">
              <w:rPr>
                <w:webHidden/>
              </w:rPr>
              <w:fldChar w:fldCharType="separate"/>
            </w:r>
            <w:r w:rsidR="00F32F34">
              <w:rPr>
                <w:webHidden/>
              </w:rPr>
              <w:t>13</w:t>
            </w:r>
            <w:r w:rsidR="00BC0496">
              <w:rPr>
                <w:webHidden/>
              </w:rPr>
              <w:fldChar w:fldCharType="end"/>
            </w:r>
          </w:hyperlink>
        </w:p>
        <w:p w14:paraId="0125714C" w14:textId="492DEEDE" w:rsidR="00BC0496" w:rsidRDefault="00717BD3" w:rsidP="00BC0496">
          <w:pPr>
            <w:pStyle w:val="ndice-A"/>
            <w:rPr>
              <w:rFonts w:eastAsiaTheme="minorEastAsia"/>
              <w:b/>
              <w:szCs w:val="22"/>
              <w:lang w:val="es-MX"/>
            </w:rPr>
          </w:pPr>
          <w:hyperlink w:anchor="_Toc147826897" w:history="1">
            <w:r w:rsidR="00BC0496" w:rsidRPr="00941E68">
              <w:rPr>
                <w:rStyle w:val="Hipervnculo"/>
                <w:lang w:val="es-MX"/>
              </w:rPr>
              <w:t>8</w:t>
            </w:r>
            <w:r w:rsidR="00BC0496">
              <w:rPr>
                <w:rFonts w:eastAsiaTheme="minorEastAsia"/>
                <w:b/>
                <w:szCs w:val="22"/>
                <w:lang w:val="es-MX"/>
              </w:rPr>
              <w:tab/>
            </w:r>
            <w:r w:rsidR="00BC0496" w:rsidRPr="00941E68">
              <w:rPr>
                <w:rStyle w:val="Hipervnculo"/>
              </w:rPr>
              <w:t>Gráficas de Datos Experimentales.</w:t>
            </w:r>
            <w:r w:rsidR="00BC0496">
              <w:rPr>
                <w:webHidden/>
              </w:rPr>
              <w:tab/>
            </w:r>
            <w:r w:rsidR="00BC0496">
              <w:rPr>
                <w:webHidden/>
              </w:rPr>
              <w:fldChar w:fldCharType="begin"/>
            </w:r>
            <w:r w:rsidR="00BC0496">
              <w:rPr>
                <w:webHidden/>
              </w:rPr>
              <w:instrText xml:space="preserve"> PAGEREF _Toc147826897 \h </w:instrText>
            </w:r>
            <w:r w:rsidR="00BC0496">
              <w:rPr>
                <w:webHidden/>
              </w:rPr>
            </w:r>
            <w:r w:rsidR="00BC0496">
              <w:rPr>
                <w:webHidden/>
              </w:rPr>
              <w:fldChar w:fldCharType="separate"/>
            </w:r>
            <w:r w:rsidR="00F32F34">
              <w:rPr>
                <w:webHidden/>
              </w:rPr>
              <w:t>14</w:t>
            </w:r>
            <w:r w:rsidR="00BC0496">
              <w:rPr>
                <w:webHidden/>
              </w:rPr>
              <w:fldChar w:fldCharType="end"/>
            </w:r>
          </w:hyperlink>
        </w:p>
        <w:p w14:paraId="14782224" w14:textId="41FADE04" w:rsidR="00BC0496" w:rsidRDefault="00717BD3" w:rsidP="00BC0496">
          <w:pPr>
            <w:pStyle w:val="ndice-B"/>
            <w:rPr>
              <w:caps/>
              <w:color w:val="auto"/>
              <w:sz w:val="22"/>
              <w:szCs w:val="22"/>
              <w:lang w:val="es-MX" w:eastAsia="es-MX"/>
            </w:rPr>
          </w:pPr>
          <w:hyperlink w:anchor="_Toc147826898" w:history="1">
            <w:r w:rsidR="00BC0496" w:rsidRPr="00941E68">
              <w:rPr>
                <w:rStyle w:val="Hipervnculo"/>
              </w:rPr>
              <w:t>8.1</w:t>
            </w:r>
            <w:r w:rsidR="00BC0496">
              <w:rPr>
                <w:caps/>
                <w:color w:val="auto"/>
                <w:sz w:val="22"/>
                <w:szCs w:val="22"/>
                <w:lang w:val="es-MX" w:eastAsia="es-MX"/>
              </w:rPr>
              <w:tab/>
            </w:r>
            <w:r w:rsidR="00BC0496" w:rsidRPr="00941E68">
              <w:rPr>
                <w:rStyle w:val="Hipervnculo"/>
              </w:rPr>
              <w:t>Características y Utilidad de una Gráfica.</w:t>
            </w:r>
            <w:r w:rsidR="00BC0496">
              <w:rPr>
                <w:webHidden/>
              </w:rPr>
              <w:tab/>
            </w:r>
            <w:r w:rsidR="00BC0496">
              <w:rPr>
                <w:webHidden/>
              </w:rPr>
              <w:fldChar w:fldCharType="begin"/>
            </w:r>
            <w:r w:rsidR="00BC0496">
              <w:rPr>
                <w:webHidden/>
              </w:rPr>
              <w:instrText xml:space="preserve"> PAGEREF _Toc147826898 \h </w:instrText>
            </w:r>
            <w:r w:rsidR="00BC0496">
              <w:rPr>
                <w:webHidden/>
              </w:rPr>
            </w:r>
            <w:r w:rsidR="00BC0496">
              <w:rPr>
                <w:webHidden/>
              </w:rPr>
              <w:fldChar w:fldCharType="separate"/>
            </w:r>
            <w:r w:rsidR="00F32F34">
              <w:rPr>
                <w:webHidden/>
              </w:rPr>
              <w:t>14</w:t>
            </w:r>
            <w:r w:rsidR="00BC0496">
              <w:rPr>
                <w:webHidden/>
              </w:rPr>
              <w:fldChar w:fldCharType="end"/>
            </w:r>
          </w:hyperlink>
        </w:p>
        <w:p w14:paraId="5FC27507" w14:textId="125E8CC5" w:rsidR="00BC0496" w:rsidRDefault="00717BD3" w:rsidP="00BC0496">
          <w:pPr>
            <w:pStyle w:val="ndice-B"/>
            <w:rPr>
              <w:caps/>
              <w:color w:val="auto"/>
              <w:sz w:val="22"/>
              <w:szCs w:val="22"/>
              <w:lang w:val="es-MX" w:eastAsia="es-MX"/>
            </w:rPr>
          </w:pPr>
          <w:hyperlink w:anchor="_Toc147826899" w:history="1">
            <w:r w:rsidR="00BC0496" w:rsidRPr="00941E68">
              <w:rPr>
                <w:rStyle w:val="Hipervnculo"/>
              </w:rPr>
              <w:t>8.2</w:t>
            </w:r>
            <w:r w:rsidR="00BC0496">
              <w:rPr>
                <w:caps/>
                <w:color w:val="auto"/>
                <w:sz w:val="22"/>
                <w:szCs w:val="22"/>
                <w:lang w:val="es-MX" w:eastAsia="es-MX"/>
              </w:rPr>
              <w:tab/>
            </w:r>
            <w:r w:rsidR="00BC0496" w:rsidRPr="00941E68">
              <w:rPr>
                <w:rStyle w:val="Hipervnculo"/>
              </w:rPr>
              <w:t>Linealización de Datos.</w:t>
            </w:r>
            <w:r w:rsidR="00BC0496">
              <w:rPr>
                <w:webHidden/>
              </w:rPr>
              <w:tab/>
            </w:r>
            <w:r w:rsidR="00BC0496">
              <w:rPr>
                <w:webHidden/>
              </w:rPr>
              <w:fldChar w:fldCharType="begin"/>
            </w:r>
            <w:r w:rsidR="00BC0496">
              <w:rPr>
                <w:webHidden/>
              </w:rPr>
              <w:instrText xml:space="preserve"> PAGEREF _Toc147826899 \h </w:instrText>
            </w:r>
            <w:r w:rsidR="00BC0496">
              <w:rPr>
                <w:webHidden/>
              </w:rPr>
            </w:r>
            <w:r w:rsidR="00BC0496">
              <w:rPr>
                <w:webHidden/>
              </w:rPr>
              <w:fldChar w:fldCharType="separate"/>
            </w:r>
            <w:r w:rsidR="00F32F34">
              <w:rPr>
                <w:webHidden/>
              </w:rPr>
              <w:t>15</w:t>
            </w:r>
            <w:r w:rsidR="00BC0496">
              <w:rPr>
                <w:webHidden/>
              </w:rPr>
              <w:fldChar w:fldCharType="end"/>
            </w:r>
          </w:hyperlink>
        </w:p>
        <w:p w14:paraId="42106A7E" w14:textId="6EC31284" w:rsidR="00BC0496" w:rsidRDefault="00717BD3" w:rsidP="00BC0496">
          <w:pPr>
            <w:pStyle w:val="ndice-B"/>
            <w:rPr>
              <w:caps/>
              <w:color w:val="auto"/>
              <w:sz w:val="22"/>
              <w:szCs w:val="22"/>
              <w:lang w:val="es-MX" w:eastAsia="es-MX"/>
            </w:rPr>
          </w:pPr>
          <w:hyperlink w:anchor="_Toc147826900" w:history="1">
            <w:r w:rsidR="00BC0496" w:rsidRPr="00941E68">
              <w:rPr>
                <w:rStyle w:val="Hipervnculo"/>
              </w:rPr>
              <w:t>8.3</w:t>
            </w:r>
            <w:r w:rsidR="00BC0496">
              <w:rPr>
                <w:caps/>
                <w:color w:val="auto"/>
                <w:sz w:val="22"/>
                <w:szCs w:val="22"/>
                <w:lang w:val="es-MX" w:eastAsia="es-MX"/>
              </w:rPr>
              <w:tab/>
            </w:r>
            <w:r w:rsidR="00BC0496" w:rsidRPr="00941E68">
              <w:rPr>
                <w:rStyle w:val="Hipervnculo"/>
                <w:lang w:val="es-MX"/>
              </w:rPr>
              <w:t>Método de Mínimos Cuadrados: Regresión Lineal.</w:t>
            </w:r>
            <w:r w:rsidR="00BC0496">
              <w:rPr>
                <w:webHidden/>
              </w:rPr>
              <w:tab/>
            </w:r>
            <w:r w:rsidR="00BC0496">
              <w:rPr>
                <w:webHidden/>
              </w:rPr>
              <w:fldChar w:fldCharType="begin"/>
            </w:r>
            <w:r w:rsidR="00BC0496">
              <w:rPr>
                <w:webHidden/>
              </w:rPr>
              <w:instrText xml:space="preserve"> PAGEREF _Toc147826900 \h </w:instrText>
            </w:r>
            <w:r w:rsidR="00BC0496">
              <w:rPr>
                <w:webHidden/>
              </w:rPr>
            </w:r>
            <w:r w:rsidR="00BC0496">
              <w:rPr>
                <w:webHidden/>
              </w:rPr>
              <w:fldChar w:fldCharType="separate"/>
            </w:r>
            <w:r w:rsidR="00F32F34">
              <w:rPr>
                <w:webHidden/>
              </w:rPr>
              <w:t>16</w:t>
            </w:r>
            <w:r w:rsidR="00BC0496">
              <w:rPr>
                <w:webHidden/>
              </w:rPr>
              <w:fldChar w:fldCharType="end"/>
            </w:r>
          </w:hyperlink>
        </w:p>
        <w:p w14:paraId="0AD236F3" w14:textId="3916A8A2" w:rsidR="00BC0496" w:rsidRDefault="00717BD3" w:rsidP="00BC0496">
          <w:pPr>
            <w:pStyle w:val="ndice-A"/>
            <w:rPr>
              <w:rFonts w:eastAsiaTheme="minorEastAsia"/>
              <w:b/>
              <w:szCs w:val="22"/>
              <w:lang w:val="es-MX"/>
            </w:rPr>
          </w:pPr>
          <w:hyperlink w:anchor="_Toc147826901" w:history="1">
            <w:r w:rsidR="00BC0496" w:rsidRPr="00941E68">
              <w:rPr>
                <w:rStyle w:val="Hipervnculo"/>
              </w:rPr>
              <w:t>9</w:t>
            </w:r>
            <w:r w:rsidR="00BC0496">
              <w:rPr>
                <w:rFonts w:eastAsiaTheme="minorEastAsia"/>
                <w:b/>
                <w:szCs w:val="22"/>
                <w:lang w:val="es-MX"/>
              </w:rPr>
              <w:tab/>
            </w:r>
            <w:r w:rsidR="00BC0496" w:rsidRPr="00941E68">
              <w:rPr>
                <w:rStyle w:val="Hipervnculo"/>
              </w:rPr>
              <w:t>Ejercicios.</w:t>
            </w:r>
            <w:r w:rsidR="00BC0496">
              <w:rPr>
                <w:webHidden/>
              </w:rPr>
              <w:tab/>
            </w:r>
            <w:r w:rsidR="00BC0496">
              <w:rPr>
                <w:webHidden/>
              </w:rPr>
              <w:fldChar w:fldCharType="begin"/>
            </w:r>
            <w:r w:rsidR="00BC0496">
              <w:rPr>
                <w:webHidden/>
              </w:rPr>
              <w:instrText xml:space="preserve"> PAGEREF _Toc147826901 \h </w:instrText>
            </w:r>
            <w:r w:rsidR="00BC0496">
              <w:rPr>
                <w:webHidden/>
              </w:rPr>
            </w:r>
            <w:r w:rsidR="00BC0496">
              <w:rPr>
                <w:webHidden/>
              </w:rPr>
              <w:fldChar w:fldCharType="separate"/>
            </w:r>
            <w:r w:rsidR="00F32F34">
              <w:rPr>
                <w:webHidden/>
              </w:rPr>
              <w:t>17</w:t>
            </w:r>
            <w:r w:rsidR="00BC0496">
              <w:rPr>
                <w:webHidden/>
              </w:rPr>
              <w:fldChar w:fldCharType="end"/>
            </w:r>
          </w:hyperlink>
        </w:p>
        <w:p w14:paraId="3D92AD38" w14:textId="5CA39D96" w:rsidR="00BC0496" w:rsidRDefault="00717BD3" w:rsidP="00BC0496">
          <w:pPr>
            <w:pStyle w:val="ndice-A"/>
            <w:pBdr>
              <w:bottom w:val="double" w:sz="6" w:space="1" w:color="auto"/>
            </w:pBdr>
            <w:rPr>
              <w:rFonts w:eastAsiaTheme="minorEastAsia"/>
              <w:b/>
              <w:szCs w:val="22"/>
              <w:lang w:val="es-MX"/>
            </w:rPr>
          </w:pPr>
          <w:hyperlink w:anchor="_Toc147826902" w:history="1">
            <w:r w:rsidR="00BC0496" w:rsidRPr="00941E68">
              <w:rPr>
                <w:rStyle w:val="Hipervnculo"/>
                <w:lang w:val="en-US"/>
              </w:rPr>
              <w:t>10</w:t>
            </w:r>
            <w:r w:rsidR="00BC0496">
              <w:rPr>
                <w:rFonts w:eastAsiaTheme="minorEastAsia"/>
                <w:b/>
                <w:szCs w:val="22"/>
                <w:lang w:val="es-MX"/>
              </w:rPr>
              <w:tab/>
            </w:r>
            <w:r w:rsidR="00BC0496" w:rsidRPr="00941E68">
              <w:rPr>
                <w:rStyle w:val="Hipervnculo"/>
                <w:lang w:val="en-US"/>
              </w:rPr>
              <w:t>Referencias.</w:t>
            </w:r>
            <w:r w:rsidR="00BC0496">
              <w:rPr>
                <w:webHidden/>
              </w:rPr>
              <w:tab/>
            </w:r>
            <w:r w:rsidR="00BC0496">
              <w:rPr>
                <w:webHidden/>
              </w:rPr>
              <w:fldChar w:fldCharType="begin"/>
            </w:r>
            <w:r w:rsidR="00BC0496">
              <w:rPr>
                <w:webHidden/>
              </w:rPr>
              <w:instrText xml:space="preserve"> PAGEREF _Toc147826902 \h </w:instrText>
            </w:r>
            <w:r w:rsidR="00BC0496">
              <w:rPr>
                <w:webHidden/>
              </w:rPr>
            </w:r>
            <w:r w:rsidR="00BC0496">
              <w:rPr>
                <w:webHidden/>
              </w:rPr>
              <w:fldChar w:fldCharType="separate"/>
            </w:r>
            <w:r w:rsidR="00F32F34">
              <w:rPr>
                <w:webHidden/>
              </w:rPr>
              <w:t>18</w:t>
            </w:r>
            <w:r w:rsidR="00BC0496">
              <w:rPr>
                <w:webHidden/>
              </w:rPr>
              <w:fldChar w:fldCharType="end"/>
            </w:r>
          </w:hyperlink>
        </w:p>
        <w:p w14:paraId="0CF48A19" w14:textId="113134BE" w:rsidR="00F21A5D" w:rsidRPr="005E7EE7" w:rsidRDefault="005C468B" w:rsidP="005E7EE7">
          <w:pPr>
            <w:tabs>
              <w:tab w:val="right" w:leader="dot" w:pos="8625"/>
            </w:tabs>
            <w:spacing w:after="0"/>
            <w:ind w:firstLine="0"/>
          </w:pPr>
          <w:r>
            <w:rPr>
              <w:b/>
              <w:bCs/>
            </w:rPr>
            <w:fldChar w:fldCharType="end"/>
          </w:r>
        </w:p>
      </w:sdtContent>
    </w:sdt>
    <w:p w14:paraId="14AB202F" w14:textId="3BD78DDC" w:rsidR="00BE4DAB" w:rsidRDefault="00B15D1F" w:rsidP="008469DF">
      <w:pPr>
        <w:rPr>
          <w:lang w:val="es-MX"/>
        </w:rPr>
      </w:pPr>
      <w:r>
        <w:rPr>
          <w:lang w:val="es-MX"/>
        </w:rPr>
        <w:t>E</w:t>
      </w:r>
      <w:r w:rsidRPr="00336250">
        <w:rPr>
          <w:lang w:val="es-MX"/>
        </w:rPr>
        <w:t xml:space="preserve">l objetivo de </w:t>
      </w:r>
      <w:r w:rsidR="003651A5">
        <w:rPr>
          <w:lang w:val="es-MX"/>
        </w:rPr>
        <w:t>la docencia en ciencias experimentales</w:t>
      </w:r>
      <w:r w:rsidRPr="00336250">
        <w:rPr>
          <w:lang w:val="es-MX"/>
        </w:rPr>
        <w:t xml:space="preserve"> </w:t>
      </w:r>
      <w:r w:rsidR="00516EE0">
        <w:rPr>
          <w:lang w:val="es-MX"/>
        </w:rPr>
        <w:t xml:space="preserve">es practicar y </w:t>
      </w:r>
      <w:r w:rsidR="00DE4F40">
        <w:rPr>
          <w:lang w:val="es-MX"/>
        </w:rPr>
        <w:t xml:space="preserve">mejorar el uso </w:t>
      </w:r>
      <w:r w:rsidR="00582904">
        <w:rPr>
          <w:lang w:val="es-MX"/>
        </w:rPr>
        <w:t>d</w:t>
      </w:r>
      <w:r w:rsidRPr="00336250">
        <w:rPr>
          <w:lang w:val="es-MX"/>
        </w:rPr>
        <w:t>el método científico</w:t>
      </w:r>
      <w:r w:rsidR="00DE4F40">
        <w:rPr>
          <w:lang w:val="es-MX"/>
        </w:rPr>
        <w:t>,</w:t>
      </w:r>
      <w:r w:rsidRPr="00336250">
        <w:rPr>
          <w:lang w:val="es-MX"/>
        </w:rPr>
        <w:t xml:space="preserve"> </w:t>
      </w:r>
      <w:r w:rsidR="00FD7F95" w:rsidRPr="00336250">
        <w:rPr>
          <w:lang w:val="es-MX"/>
        </w:rPr>
        <w:t>corrobora</w:t>
      </w:r>
      <w:r w:rsidR="00FD7F95">
        <w:rPr>
          <w:lang w:val="es-MX"/>
        </w:rPr>
        <w:t>ndo</w:t>
      </w:r>
      <w:r w:rsidR="00FD7F95" w:rsidRPr="00336250">
        <w:rPr>
          <w:lang w:val="es-MX"/>
        </w:rPr>
        <w:t xml:space="preserve"> </w:t>
      </w:r>
      <w:r w:rsidR="00FD7F95">
        <w:rPr>
          <w:lang w:val="es-MX"/>
        </w:rPr>
        <w:t>predicciones</w:t>
      </w:r>
      <w:r w:rsidRPr="00336250">
        <w:rPr>
          <w:lang w:val="es-MX"/>
        </w:rPr>
        <w:t xml:space="preserve"> de teorías existentes</w:t>
      </w:r>
      <w:r w:rsidR="00324932">
        <w:rPr>
          <w:lang w:val="es-MX"/>
        </w:rPr>
        <w:t xml:space="preserve"> o </w:t>
      </w:r>
      <w:r w:rsidR="00516EE0">
        <w:rPr>
          <w:lang w:val="es-MX"/>
        </w:rPr>
        <w:t>cantidades de referencia</w:t>
      </w:r>
      <w:r w:rsidR="00DE4F40">
        <w:rPr>
          <w:lang w:val="es-MX"/>
        </w:rPr>
        <w:t>,</w:t>
      </w:r>
      <w:r w:rsidR="00324932">
        <w:rPr>
          <w:lang w:val="es-MX"/>
        </w:rPr>
        <w:t xml:space="preserve"> </w:t>
      </w:r>
      <w:r w:rsidR="00DE4F40">
        <w:rPr>
          <w:lang w:val="es-MX"/>
        </w:rPr>
        <w:t xml:space="preserve">lo cual </w:t>
      </w:r>
      <w:r w:rsidR="00516EE0">
        <w:rPr>
          <w:lang w:val="es-MX"/>
        </w:rPr>
        <w:t>nos ayudará a saber si nuestra aplicación de</w:t>
      </w:r>
      <w:r w:rsidR="003651A5">
        <w:rPr>
          <w:lang w:val="es-MX"/>
        </w:rPr>
        <w:t xml:space="preserve"> dicho</w:t>
      </w:r>
      <w:r w:rsidR="00516EE0">
        <w:rPr>
          <w:lang w:val="es-MX"/>
        </w:rPr>
        <w:t xml:space="preserve"> método es correcta. </w:t>
      </w:r>
      <w:r w:rsidR="00324932">
        <w:rPr>
          <w:lang w:val="es-MX"/>
        </w:rPr>
        <w:t>E</w:t>
      </w:r>
      <w:r w:rsidR="00516EE0">
        <w:rPr>
          <w:lang w:val="es-MX"/>
        </w:rPr>
        <w:t xml:space="preserve">sto </w:t>
      </w:r>
      <w:r>
        <w:rPr>
          <w:lang w:val="es-MX"/>
        </w:rPr>
        <w:t>puede parecer trivial</w:t>
      </w:r>
      <w:r w:rsidR="00516EE0">
        <w:rPr>
          <w:lang w:val="es-MX"/>
        </w:rPr>
        <w:t>,</w:t>
      </w:r>
      <w:r>
        <w:rPr>
          <w:lang w:val="es-MX"/>
        </w:rPr>
        <w:t xml:space="preserve"> </w:t>
      </w:r>
      <w:r w:rsidR="00516EE0">
        <w:rPr>
          <w:lang w:val="es-MX"/>
        </w:rPr>
        <w:t>s</w:t>
      </w:r>
      <w:r>
        <w:rPr>
          <w:lang w:val="es-MX"/>
        </w:rPr>
        <w:t xml:space="preserve">in embargo, </w:t>
      </w:r>
      <w:r w:rsidR="00D628CA" w:rsidRPr="00516EE0">
        <w:rPr>
          <w:rStyle w:val="SubecuCar"/>
        </w:rPr>
        <w:t>el reto d</w:t>
      </w:r>
      <w:r w:rsidR="008469DF" w:rsidRPr="00516EE0">
        <w:rPr>
          <w:rStyle w:val="SubecuCar"/>
        </w:rPr>
        <w:t xml:space="preserve">el aprendizaje radica en </w:t>
      </w:r>
      <w:r w:rsidR="00582904" w:rsidRPr="00516EE0">
        <w:rPr>
          <w:rStyle w:val="SubecuCar"/>
        </w:rPr>
        <w:t>identificar</w:t>
      </w:r>
      <w:r w:rsidRPr="00516EE0">
        <w:rPr>
          <w:rStyle w:val="SubecuCar"/>
        </w:rPr>
        <w:t xml:space="preserve"> si los resultados encontrados </w:t>
      </w:r>
      <w:r w:rsidR="00B466F6" w:rsidRPr="00516EE0">
        <w:rPr>
          <w:rStyle w:val="SubecuCar"/>
        </w:rPr>
        <w:t>se ajustan a</w:t>
      </w:r>
      <w:r w:rsidRPr="00516EE0">
        <w:rPr>
          <w:rStyle w:val="SubecuCar"/>
        </w:rPr>
        <w:t xml:space="preserve"> dichas teorías</w:t>
      </w:r>
      <w:r w:rsidR="00582904" w:rsidRPr="00516EE0">
        <w:rPr>
          <w:rStyle w:val="SubecuCar"/>
        </w:rPr>
        <w:t>,</w:t>
      </w:r>
      <w:r w:rsidRPr="00516EE0">
        <w:rPr>
          <w:rStyle w:val="SubecuCar"/>
        </w:rPr>
        <w:t xml:space="preserve"> dentro de l</w:t>
      </w:r>
      <w:r w:rsidR="008469DF" w:rsidRPr="00516EE0">
        <w:rPr>
          <w:rStyle w:val="SubecuCar"/>
        </w:rPr>
        <w:t>as</w:t>
      </w:r>
      <w:r w:rsidRPr="00516EE0">
        <w:rPr>
          <w:rStyle w:val="SubecuCar"/>
        </w:rPr>
        <w:t xml:space="preserve"> limitaciones </w:t>
      </w:r>
      <w:r w:rsidR="008469DF" w:rsidRPr="00516EE0">
        <w:rPr>
          <w:rStyle w:val="SubecuCar"/>
        </w:rPr>
        <w:t>que se tengan y si se pueden mejorar</w:t>
      </w:r>
      <w:r w:rsidRPr="00336250">
        <w:rPr>
          <w:lang w:val="es-MX"/>
        </w:rPr>
        <w:t xml:space="preserve">. </w:t>
      </w:r>
      <w:r w:rsidR="00734F27">
        <w:rPr>
          <w:lang w:val="es-MX"/>
        </w:rPr>
        <w:t>Aquí</w:t>
      </w:r>
      <w:r w:rsidR="008469DF">
        <w:rPr>
          <w:lang w:val="es-MX"/>
        </w:rPr>
        <w:t xml:space="preserve"> es donde e</w:t>
      </w:r>
      <w:r w:rsidR="00336250" w:rsidRPr="00336250">
        <w:rPr>
          <w:lang w:val="es-MX"/>
        </w:rPr>
        <w:t xml:space="preserve">l análisis de </w:t>
      </w:r>
      <w:r w:rsidR="00C21592">
        <w:rPr>
          <w:lang w:val="es-MX"/>
        </w:rPr>
        <w:t>incertidumbres</w:t>
      </w:r>
      <w:r w:rsidR="00336250" w:rsidRPr="00336250">
        <w:rPr>
          <w:lang w:val="es-MX"/>
        </w:rPr>
        <w:t xml:space="preserve"> </w:t>
      </w:r>
      <w:r w:rsidR="008469DF">
        <w:rPr>
          <w:lang w:val="es-MX"/>
        </w:rPr>
        <w:t>toma relevanci</w:t>
      </w:r>
      <w:r w:rsidR="00EA5F5C">
        <w:rPr>
          <w:lang w:val="es-MX"/>
        </w:rPr>
        <w:t>a</w:t>
      </w:r>
      <w:r w:rsidR="00D359BF">
        <w:rPr>
          <w:lang w:val="es-MX"/>
        </w:rPr>
        <w:t xml:space="preserve">, </w:t>
      </w:r>
      <w:r w:rsidR="00FB2EB2">
        <w:rPr>
          <w:lang w:val="es-MX"/>
        </w:rPr>
        <w:t xml:space="preserve">ya que </w:t>
      </w:r>
      <w:r w:rsidR="00966798">
        <w:rPr>
          <w:lang w:val="es-MX"/>
        </w:rPr>
        <w:t xml:space="preserve">no </w:t>
      </w:r>
      <w:r w:rsidR="004A41E2">
        <w:rPr>
          <w:lang w:val="es-MX"/>
        </w:rPr>
        <w:t xml:space="preserve">comprender dicha importancia y la lógica </w:t>
      </w:r>
      <w:r w:rsidR="00324932">
        <w:rPr>
          <w:lang w:val="es-MX"/>
        </w:rPr>
        <w:t>subyacente</w:t>
      </w:r>
      <w:r w:rsidR="004A41E2">
        <w:rPr>
          <w:lang w:val="es-MX"/>
        </w:rPr>
        <w:t xml:space="preserve">, torna </w:t>
      </w:r>
      <w:r w:rsidR="00FB2EB2">
        <w:rPr>
          <w:lang w:val="es-MX"/>
        </w:rPr>
        <w:t>el</w:t>
      </w:r>
      <w:r w:rsidR="00EA5F5C">
        <w:rPr>
          <w:lang w:val="es-MX"/>
        </w:rPr>
        <w:t xml:space="preserve"> análisis </w:t>
      </w:r>
      <w:r w:rsidR="004A41E2">
        <w:rPr>
          <w:lang w:val="es-MX"/>
        </w:rPr>
        <w:t>en</w:t>
      </w:r>
      <w:r w:rsidR="00FB6834">
        <w:rPr>
          <w:lang w:val="es-MX"/>
        </w:rPr>
        <w:t xml:space="preserve"> </w:t>
      </w:r>
      <w:r w:rsidR="00336250" w:rsidRPr="00336250">
        <w:rPr>
          <w:lang w:val="es-MX"/>
        </w:rPr>
        <w:t xml:space="preserve">un </w:t>
      </w:r>
      <w:r w:rsidR="00734F27">
        <w:rPr>
          <w:lang w:val="es-MX"/>
        </w:rPr>
        <w:t xml:space="preserve">ejercicio </w:t>
      </w:r>
      <w:r w:rsidR="00336250" w:rsidRPr="00336250">
        <w:rPr>
          <w:lang w:val="es-MX"/>
        </w:rPr>
        <w:t>sin significado</w:t>
      </w:r>
      <w:r w:rsidR="004A41E2">
        <w:rPr>
          <w:lang w:val="es-MX"/>
        </w:rPr>
        <w:t xml:space="preserve"> </w:t>
      </w:r>
      <w:r w:rsidR="00FB6834">
        <w:rPr>
          <w:lang w:val="es-MX"/>
        </w:rPr>
        <w:t xml:space="preserve">donde </w:t>
      </w:r>
      <w:r w:rsidR="004A41E2">
        <w:rPr>
          <w:lang w:val="es-MX"/>
        </w:rPr>
        <w:t xml:space="preserve">solo </w:t>
      </w:r>
      <w:r w:rsidR="00FB6834">
        <w:rPr>
          <w:lang w:val="es-MX"/>
        </w:rPr>
        <w:t>se aplican fórmulas</w:t>
      </w:r>
      <w:r w:rsidR="004A41E2">
        <w:rPr>
          <w:lang w:val="es-MX"/>
        </w:rPr>
        <w:t xml:space="preserve"> sin </w:t>
      </w:r>
      <w:r w:rsidR="00FB2EB2">
        <w:rPr>
          <w:lang w:val="es-MX"/>
        </w:rPr>
        <w:t>evaluar s</w:t>
      </w:r>
      <w:r w:rsidR="004A41E2">
        <w:rPr>
          <w:lang w:val="es-MX"/>
        </w:rPr>
        <w:t>u pertinencia.</w:t>
      </w:r>
    </w:p>
    <w:p w14:paraId="7FF8C6F6" w14:textId="3F75498C" w:rsidR="00FB6834" w:rsidRDefault="00CD4747" w:rsidP="008469DF">
      <w:pPr>
        <w:rPr>
          <w:lang w:val="es-MX"/>
        </w:rPr>
      </w:pPr>
      <w:r>
        <w:rPr>
          <w:lang w:val="es-MX"/>
        </w:rPr>
        <w:t>L</w:t>
      </w:r>
      <w:r w:rsidR="00324932">
        <w:rPr>
          <w:lang w:val="es-MX"/>
        </w:rPr>
        <w:t>o</w:t>
      </w:r>
      <w:r>
        <w:rPr>
          <w:lang w:val="es-MX"/>
        </w:rPr>
        <w:t xml:space="preserve"> </w:t>
      </w:r>
      <w:r w:rsidR="00485098">
        <w:rPr>
          <w:lang w:val="es-MX"/>
        </w:rPr>
        <w:t>siguiente</w:t>
      </w:r>
      <w:r>
        <w:rPr>
          <w:lang w:val="es-MX"/>
        </w:rPr>
        <w:t xml:space="preserve"> es </w:t>
      </w:r>
      <w:r w:rsidR="00734F27">
        <w:rPr>
          <w:lang w:val="es-MX"/>
        </w:rPr>
        <w:t xml:space="preserve">una </w:t>
      </w:r>
      <w:r w:rsidR="00A02F79">
        <w:rPr>
          <w:lang w:val="es-MX"/>
        </w:rPr>
        <w:t>guía</w:t>
      </w:r>
      <w:r>
        <w:rPr>
          <w:lang w:val="es-MX"/>
        </w:rPr>
        <w:t xml:space="preserve"> general </w:t>
      </w:r>
      <w:r w:rsidR="00A02F79">
        <w:rPr>
          <w:lang w:val="es-MX"/>
        </w:rPr>
        <w:t>para</w:t>
      </w:r>
      <w:r w:rsidR="00324932">
        <w:rPr>
          <w:lang w:val="es-MX"/>
        </w:rPr>
        <w:t xml:space="preserve"> reportar resultados y</w:t>
      </w:r>
      <w:r w:rsidR="00A02F79">
        <w:rPr>
          <w:lang w:val="es-MX"/>
        </w:rPr>
        <w:t xml:space="preserve"> estimar</w:t>
      </w:r>
      <w:r>
        <w:rPr>
          <w:lang w:val="es-MX"/>
        </w:rPr>
        <w:t>, manejar</w:t>
      </w:r>
      <w:r w:rsidR="00A02F79">
        <w:rPr>
          <w:lang w:val="es-MX"/>
        </w:rPr>
        <w:t xml:space="preserve"> y expresar incertidumbres,</w:t>
      </w:r>
      <w:r w:rsidR="00C92F55">
        <w:rPr>
          <w:lang w:val="es-MX"/>
        </w:rPr>
        <w:t xml:space="preserve"> </w:t>
      </w:r>
      <w:r>
        <w:rPr>
          <w:lang w:val="es-MX"/>
        </w:rPr>
        <w:t xml:space="preserve">la cual no debe pensarse </w:t>
      </w:r>
      <w:r w:rsidR="00734F27">
        <w:rPr>
          <w:lang w:val="es-MX"/>
        </w:rPr>
        <w:t xml:space="preserve">como </w:t>
      </w:r>
      <w:r w:rsidR="00A02F79">
        <w:rPr>
          <w:lang w:val="es-MX"/>
        </w:rPr>
        <w:t xml:space="preserve">un instructivo con </w:t>
      </w:r>
      <w:r w:rsidR="00734F27">
        <w:rPr>
          <w:lang w:val="es-MX"/>
        </w:rPr>
        <w:t>pasos</w:t>
      </w:r>
      <w:r w:rsidR="00A02F79">
        <w:rPr>
          <w:lang w:val="es-MX"/>
        </w:rPr>
        <w:t xml:space="preserve"> específic</w:t>
      </w:r>
      <w:r w:rsidR="00C92F55">
        <w:rPr>
          <w:lang w:val="es-MX"/>
        </w:rPr>
        <w:t>o</w:t>
      </w:r>
      <w:r w:rsidR="007B5D74">
        <w:rPr>
          <w:lang w:val="es-MX"/>
        </w:rPr>
        <w:t>s</w:t>
      </w:r>
      <w:r>
        <w:rPr>
          <w:lang w:val="es-MX"/>
        </w:rPr>
        <w:t>.</w:t>
      </w:r>
      <w:r w:rsidR="00A02F79">
        <w:rPr>
          <w:lang w:val="es-MX"/>
        </w:rPr>
        <w:t xml:space="preserve"> </w:t>
      </w:r>
      <w:r>
        <w:rPr>
          <w:lang w:val="es-MX"/>
        </w:rPr>
        <w:t>S</w:t>
      </w:r>
      <w:r w:rsidR="00D628CA">
        <w:rPr>
          <w:lang w:val="es-MX"/>
        </w:rPr>
        <w:t>e trata de</w:t>
      </w:r>
      <w:r w:rsidR="005400CB">
        <w:rPr>
          <w:lang w:val="es-MX"/>
        </w:rPr>
        <w:t xml:space="preserve"> </w:t>
      </w:r>
      <w:r w:rsidR="00A02F79">
        <w:rPr>
          <w:lang w:val="es-MX"/>
        </w:rPr>
        <w:t xml:space="preserve">una </w:t>
      </w:r>
      <w:r w:rsidR="007B5D74">
        <w:rPr>
          <w:lang w:val="es-MX"/>
        </w:rPr>
        <w:t xml:space="preserve">versión </w:t>
      </w:r>
      <w:r w:rsidR="00A02F79">
        <w:rPr>
          <w:lang w:val="es-MX"/>
        </w:rPr>
        <w:t>simplifica</w:t>
      </w:r>
      <w:r w:rsidR="007B5D74">
        <w:rPr>
          <w:lang w:val="es-MX"/>
        </w:rPr>
        <w:t>da</w:t>
      </w:r>
      <w:r w:rsidR="00A02F79">
        <w:rPr>
          <w:lang w:val="es-MX"/>
        </w:rPr>
        <w:t xml:space="preserve"> de</w:t>
      </w:r>
      <w:r>
        <w:rPr>
          <w:lang w:val="es-MX"/>
        </w:rPr>
        <w:t xml:space="preserve"> </w:t>
      </w:r>
      <w:r w:rsidR="00C92F55">
        <w:rPr>
          <w:lang w:val="es-MX"/>
        </w:rPr>
        <w:t>“</w:t>
      </w:r>
      <w:r w:rsidR="007B5D74" w:rsidRPr="007B5D74">
        <w:rPr>
          <w:lang w:val="es-MX"/>
        </w:rPr>
        <w:t xml:space="preserve">Guide </w:t>
      </w:r>
      <w:proofErr w:type="spellStart"/>
      <w:r w:rsidR="007B5D74" w:rsidRPr="007B5D74">
        <w:rPr>
          <w:lang w:val="es-MX"/>
        </w:rPr>
        <w:t>to</w:t>
      </w:r>
      <w:proofErr w:type="spellEnd"/>
      <w:r w:rsidR="007B5D74" w:rsidRPr="007B5D74">
        <w:rPr>
          <w:lang w:val="es-MX"/>
        </w:rPr>
        <w:t xml:space="preserve"> </w:t>
      </w:r>
      <w:proofErr w:type="spellStart"/>
      <w:r w:rsidR="007B5D74" w:rsidRPr="007B5D74">
        <w:rPr>
          <w:lang w:val="es-MX"/>
        </w:rPr>
        <w:t>the</w:t>
      </w:r>
      <w:proofErr w:type="spellEnd"/>
      <w:r w:rsidR="007B5D74" w:rsidRPr="007B5D74">
        <w:rPr>
          <w:lang w:val="es-MX"/>
        </w:rPr>
        <w:t xml:space="preserve"> </w:t>
      </w:r>
      <w:proofErr w:type="spellStart"/>
      <w:r w:rsidR="007B5D74" w:rsidRPr="007B5D74">
        <w:rPr>
          <w:lang w:val="es-MX"/>
        </w:rPr>
        <w:t>expression</w:t>
      </w:r>
      <w:proofErr w:type="spellEnd"/>
      <w:r w:rsidR="007B5D74" w:rsidRPr="007B5D74">
        <w:rPr>
          <w:lang w:val="es-MX"/>
        </w:rPr>
        <w:t xml:space="preserve"> of </w:t>
      </w:r>
      <w:proofErr w:type="spellStart"/>
      <w:r w:rsidR="007B5D74" w:rsidRPr="007B5D74">
        <w:rPr>
          <w:lang w:val="es-MX"/>
        </w:rPr>
        <w:t>uncertainty</w:t>
      </w:r>
      <w:proofErr w:type="spellEnd"/>
      <w:r w:rsidR="007B5D74" w:rsidRPr="007B5D74">
        <w:rPr>
          <w:lang w:val="es-MX"/>
        </w:rPr>
        <w:t xml:space="preserve"> in </w:t>
      </w:r>
      <w:proofErr w:type="spellStart"/>
      <w:r w:rsidR="007B5D74" w:rsidRPr="007B5D74">
        <w:rPr>
          <w:lang w:val="es-MX"/>
        </w:rPr>
        <w:t>measurements</w:t>
      </w:r>
      <w:proofErr w:type="spellEnd"/>
      <w:r w:rsidR="00C92F55">
        <w:rPr>
          <w:lang w:val="es-MX"/>
        </w:rPr>
        <w:t xml:space="preserve">” </w:t>
      </w:r>
      <w:r w:rsidR="00C92F55" w:rsidRPr="00C92F55">
        <w:rPr>
          <w:rStyle w:val="ReferenciaCar"/>
        </w:rPr>
        <w:t>[1]</w:t>
      </w:r>
      <w:r w:rsidR="00917B41">
        <w:rPr>
          <w:lang w:val="es-MX"/>
        </w:rPr>
        <w:t xml:space="preserve">, con la particularidad que </w:t>
      </w:r>
      <w:r w:rsidR="00E258C9">
        <w:rPr>
          <w:lang w:val="es-MX"/>
        </w:rPr>
        <w:t>e</w:t>
      </w:r>
      <w:r w:rsidR="00917B41">
        <w:rPr>
          <w:lang w:val="es-MX"/>
        </w:rPr>
        <w:t>st</w:t>
      </w:r>
      <w:r w:rsidR="00E258C9">
        <w:rPr>
          <w:lang w:val="es-MX"/>
        </w:rPr>
        <w:t>á</w:t>
      </w:r>
      <w:r w:rsidR="00917B41">
        <w:rPr>
          <w:lang w:val="es-MX"/>
        </w:rPr>
        <w:t xml:space="preserve"> </w:t>
      </w:r>
      <w:r w:rsidR="00C92F55">
        <w:rPr>
          <w:lang w:val="es-MX"/>
        </w:rPr>
        <w:t xml:space="preserve">enfocada a </w:t>
      </w:r>
      <w:r w:rsidR="00917B41">
        <w:rPr>
          <w:lang w:val="es-MX"/>
        </w:rPr>
        <w:t xml:space="preserve">las condiciones </w:t>
      </w:r>
      <w:r w:rsidR="00FB2EB2">
        <w:rPr>
          <w:lang w:val="es-MX"/>
        </w:rPr>
        <w:t>generales d</w:t>
      </w:r>
      <w:r w:rsidR="00917B41">
        <w:rPr>
          <w:lang w:val="es-MX"/>
        </w:rPr>
        <w:t xml:space="preserve">e </w:t>
      </w:r>
      <w:r w:rsidR="00E258C9">
        <w:rPr>
          <w:lang w:val="es-MX"/>
        </w:rPr>
        <w:t xml:space="preserve">los </w:t>
      </w:r>
      <w:r w:rsidR="00C92F55">
        <w:rPr>
          <w:lang w:val="es-MX"/>
        </w:rPr>
        <w:t>laboratorios de enseñanza.</w:t>
      </w:r>
    </w:p>
    <w:p w14:paraId="2F1BA871" w14:textId="20527912" w:rsidR="00FD7F95" w:rsidRDefault="000A73F0" w:rsidP="00FD7F95">
      <w:pPr>
        <w:pStyle w:val="Subtitulo"/>
        <w:rPr>
          <w:rFonts w:eastAsia="Times New Roman"/>
          <w:lang w:eastAsia="es-MX"/>
        </w:rPr>
      </w:pPr>
      <w:bookmarkStart w:id="4" w:name="_Toc80287258"/>
      <w:bookmarkStart w:id="5" w:name="_Toc147826883"/>
      <w:r>
        <w:rPr>
          <w:rFonts w:eastAsia="Times New Roman"/>
          <w:lang w:eastAsia="es-MX"/>
        </w:rPr>
        <w:t>Objetivo</w:t>
      </w:r>
      <w:r w:rsidR="00FD7F95">
        <w:rPr>
          <w:rFonts w:eastAsia="Times New Roman"/>
          <w:lang w:eastAsia="es-MX"/>
        </w:rPr>
        <w:t>.</w:t>
      </w:r>
      <w:bookmarkEnd w:id="4"/>
      <w:bookmarkEnd w:id="5"/>
    </w:p>
    <w:p w14:paraId="1E3945FB" w14:textId="64244E36" w:rsidR="00FD7F95" w:rsidRPr="00C20C06" w:rsidRDefault="00C20C06" w:rsidP="00C20C06">
      <w:pPr>
        <w:rPr>
          <w:rFonts w:eastAsia="Times New Roman"/>
        </w:rPr>
      </w:pPr>
      <w:r>
        <w:rPr>
          <w:rFonts w:eastAsia="Times New Roman"/>
        </w:rPr>
        <w:t>Repasar</w:t>
      </w:r>
      <w:r w:rsidR="00FD7F95" w:rsidRPr="00C30C21">
        <w:rPr>
          <w:rFonts w:eastAsia="Times New Roman"/>
        </w:rPr>
        <w:t xml:space="preserve"> el manejo de </w:t>
      </w:r>
      <w:r w:rsidR="0076134B">
        <w:rPr>
          <w:rFonts w:eastAsia="Times New Roman"/>
        </w:rPr>
        <w:t>incertidumbres</w:t>
      </w:r>
      <w:r>
        <w:rPr>
          <w:rFonts w:eastAsia="Times New Roman"/>
        </w:rPr>
        <w:t>, el</w:t>
      </w:r>
      <w:r w:rsidR="00FD7F95">
        <w:rPr>
          <w:rFonts w:eastAsia="Times New Roman"/>
        </w:rPr>
        <w:t xml:space="preserve"> análisis gráfico </w:t>
      </w:r>
      <w:r w:rsidR="00E43326">
        <w:rPr>
          <w:rFonts w:eastAsia="Times New Roman"/>
        </w:rPr>
        <w:t>y analítico</w:t>
      </w:r>
      <w:r>
        <w:rPr>
          <w:rFonts w:eastAsia="Times New Roman"/>
        </w:rPr>
        <w:t xml:space="preserve"> (con fórmulas)</w:t>
      </w:r>
      <w:r w:rsidR="00E43326">
        <w:rPr>
          <w:rFonts w:eastAsia="Times New Roman"/>
        </w:rPr>
        <w:t xml:space="preserve"> </w:t>
      </w:r>
      <w:r>
        <w:rPr>
          <w:rFonts w:eastAsia="Times New Roman"/>
        </w:rPr>
        <w:t>de datos experimentales</w:t>
      </w:r>
      <w:r w:rsidR="00FD7F95" w:rsidRPr="00C30C21">
        <w:rPr>
          <w:rFonts w:eastAsia="Times New Roman"/>
        </w:rPr>
        <w:t>.</w:t>
      </w:r>
      <w:r>
        <w:rPr>
          <w:rFonts w:eastAsia="Times New Roman"/>
        </w:rPr>
        <w:t xml:space="preserve"> Como ejemplo se usará el calculo de la aceleración de la gravedad (</w:t>
      </w:r>
      <m:oMath>
        <m:r>
          <w:rPr>
            <w:rFonts w:ascii="Cambria Math" w:eastAsia="Times New Roman" w:hAnsi="Cambria Math"/>
          </w:rPr>
          <m:t>g</m:t>
        </m:r>
      </m:oMath>
      <w:r>
        <w:rPr>
          <w:rFonts w:eastAsia="Times New Roman"/>
        </w:rPr>
        <w:t>) usando un péndulo simple.</w:t>
      </w:r>
      <w:r w:rsidR="00FD7F95">
        <w:rPr>
          <w:rFonts w:eastAsia="Times New Roman"/>
        </w:rPr>
        <w:t xml:space="preserve"> </w:t>
      </w:r>
    </w:p>
    <w:p w14:paraId="163E676F" w14:textId="57EE4295" w:rsidR="00FD7F95" w:rsidRPr="00C30C21" w:rsidRDefault="009048EB" w:rsidP="00604F22">
      <w:pPr>
        <w:pStyle w:val="Ttulo1"/>
      </w:pPr>
      <w:bookmarkStart w:id="6" w:name="_Toc80287260"/>
      <w:bookmarkStart w:id="7" w:name="_Toc147826884"/>
      <w:r>
        <w:lastRenderedPageBreak/>
        <w:t>M</w:t>
      </w:r>
      <w:r w:rsidR="000A73F0">
        <w:t>aterial</w:t>
      </w:r>
      <w:r w:rsidR="00FD7F95" w:rsidRPr="00C30C21">
        <w:t>.</w:t>
      </w:r>
      <w:bookmarkEnd w:id="6"/>
      <w:bookmarkEnd w:id="7"/>
    </w:p>
    <w:p w14:paraId="7312B81B" w14:textId="66761D42" w:rsidR="00FD7F95" w:rsidRDefault="00FD7F95" w:rsidP="00FD7F95">
      <w:pPr>
        <w:rPr>
          <w:rFonts w:cs="Times New Roman"/>
        </w:rPr>
      </w:pPr>
      <w:r w:rsidRPr="00C30C21">
        <w:rPr>
          <w:rFonts w:cs="Times New Roman"/>
        </w:rPr>
        <w:t>Cronómetro. Flexómetro. Soporte universal. Soporte para péndulo. Péndulo.</w:t>
      </w:r>
    </w:p>
    <w:p w14:paraId="1CB85AA0" w14:textId="4FA693AF" w:rsidR="00255443" w:rsidRDefault="00E978D6" w:rsidP="00690B76">
      <w:pPr>
        <w:pStyle w:val="Subtitulo"/>
      </w:pPr>
      <w:bookmarkStart w:id="8" w:name="_Toc80287239"/>
      <w:bookmarkStart w:id="9" w:name="_Toc147826885"/>
      <w:r>
        <w:t>L</w:t>
      </w:r>
      <w:r w:rsidR="00336250" w:rsidRPr="00336250">
        <w:t xml:space="preserve">a </w:t>
      </w:r>
      <w:r w:rsidR="000A73F0">
        <w:t>I</w:t>
      </w:r>
      <w:r w:rsidR="00336250" w:rsidRPr="00336250">
        <w:t xml:space="preserve">ncertidumbre y su </w:t>
      </w:r>
      <w:r w:rsidR="000A73F0">
        <w:t>E</w:t>
      </w:r>
      <w:r w:rsidR="00336250" w:rsidRPr="00336250">
        <w:t>stimación</w:t>
      </w:r>
      <w:r w:rsidR="004F5278" w:rsidRPr="00690B76">
        <w:t>.</w:t>
      </w:r>
      <w:bookmarkEnd w:id="8"/>
      <w:bookmarkEnd w:id="9"/>
    </w:p>
    <w:p w14:paraId="45515CB4" w14:textId="2C03E776" w:rsidR="00336250" w:rsidRPr="00336250" w:rsidRDefault="00EA0A11" w:rsidP="00A9762B">
      <w:r>
        <w:rPr>
          <w:lang w:val="es-MX"/>
        </w:rPr>
        <w:t xml:space="preserve">Para comenzar, es necesario conocer la diferencia entre </w:t>
      </w:r>
      <w:r w:rsidRPr="00EA0A11">
        <w:rPr>
          <w:rStyle w:val="SubecuCar"/>
        </w:rPr>
        <w:t>error</w:t>
      </w:r>
      <w:r>
        <w:rPr>
          <w:lang w:val="es-MX"/>
        </w:rPr>
        <w:t xml:space="preserve"> e </w:t>
      </w:r>
      <w:r w:rsidRPr="00EA0A11">
        <w:rPr>
          <w:rStyle w:val="SubecuCar"/>
        </w:rPr>
        <w:t>incertidumbre</w:t>
      </w:r>
      <w:r w:rsidR="0030534B">
        <w:rPr>
          <w:lang w:val="es-MX"/>
        </w:rPr>
        <w:t>:</w:t>
      </w:r>
      <w:r>
        <w:rPr>
          <w:lang w:val="es-MX"/>
        </w:rPr>
        <w:t xml:space="preserve"> </w:t>
      </w:r>
      <w:r w:rsidR="0091756D" w:rsidRPr="00C21592">
        <w:rPr>
          <w:rStyle w:val="Textoennegrita"/>
        </w:rPr>
        <w:t>ERROR</w:t>
      </w:r>
      <w:r w:rsidR="00C21592">
        <w:rPr>
          <w:lang w:val="es-MX"/>
        </w:rPr>
        <w:t xml:space="preserve"> </w:t>
      </w:r>
      <w:r w:rsidR="00C21592" w:rsidRPr="0091756D">
        <w:rPr>
          <w:rStyle w:val="SubrayadoCar"/>
        </w:rPr>
        <w:t xml:space="preserve">es la diferencia entre </w:t>
      </w:r>
      <w:r w:rsidR="0091756D" w:rsidRPr="0091756D">
        <w:rPr>
          <w:rStyle w:val="SubrayadoCar"/>
        </w:rPr>
        <w:t>un</w:t>
      </w:r>
      <w:r w:rsidR="00C21592" w:rsidRPr="0091756D">
        <w:rPr>
          <w:rStyle w:val="SubrayadoCar"/>
        </w:rPr>
        <w:t xml:space="preserve"> valor medido y un</w:t>
      </w:r>
      <w:r w:rsidR="004E14C8">
        <w:rPr>
          <w:rStyle w:val="SubrayadoCar"/>
        </w:rPr>
        <w:t>o</w:t>
      </w:r>
      <w:r w:rsidR="00C21592" w:rsidRPr="0091756D">
        <w:rPr>
          <w:rStyle w:val="SubrayadoCar"/>
        </w:rPr>
        <w:t xml:space="preserve"> </w:t>
      </w:r>
      <w:r w:rsidR="00094AB5">
        <w:rPr>
          <w:rStyle w:val="SubrayadoCar"/>
        </w:rPr>
        <w:t xml:space="preserve">de </w:t>
      </w:r>
      <w:r w:rsidR="00C21592" w:rsidRPr="0091756D">
        <w:rPr>
          <w:rStyle w:val="SubrayadoCar"/>
        </w:rPr>
        <w:t>referencia</w:t>
      </w:r>
      <w:r>
        <w:t xml:space="preserve"> </w:t>
      </w:r>
      <w:r w:rsidRPr="00C21592">
        <w:rPr>
          <w:rStyle w:val="ReferenciaCar"/>
        </w:rPr>
        <w:t>[</w:t>
      </w:r>
      <w:r>
        <w:rPr>
          <w:rStyle w:val="ReferenciaCar"/>
        </w:rPr>
        <w:t>2</w:t>
      </w:r>
      <w:r w:rsidRPr="00C21592">
        <w:rPr>
          <w:rStyle w:val="ReferenciaCar"/>
        </w:rPr>
        <w:t>]</w:t>
      </w:r>
      <w:r w:rsidR="008357EF" w:rsidRPr="00772608">
        <w:t>,</w:t>
      </w:r>
      <w:r w:rsidR="0091756D">
        <w:rPr>
          <w:lang w:val="es-MX"/>
        </w:rPr>
        <w:t xml:space="preserve"> </w:t>
      </w:r>
      <w:r w:rsidR="00A9762B" w:rsidRPr="00336250">
        <w:rPr>
          <w:lang w:val="es-MX"/>
        </w:rPr>
        <w:t>no</w:t>
      </w:r>
      <w:r>
        <w:rPr>
          <w:lang w:val="es-MX"/>
        </w:rPr>
        <w:t xml:space="preserve"> es</w:t>
      </w:r>
      <w:r w:rsidR="00A9762B" w:rsidRPr="00336250">
        <w:rPr>
          <w:lang w:val="es-MX"/>
        </w:rPr>
        <w:t xml:space="preserve"> </w:t>
      </w:r>
      <w:r w:rsidR="00A9762B">
        <w:rPr>
          <w:lang w:val="es-MX"/>
        </w:rPr>
        <w:t xml:space="preserve">una </w:t>
      </w:r>
      <w:r w:rsidR="00A9762B" w:rsidRPr="00336250">
        <w:rPr>
          <w:lang w:val="es-MX"/>
        </w:rPr>
        <w:t>equivocac</w:t>
      </w:r>
      <w:r w:rsidR="00A9762B">
        <w:rPr>
          <w:lang w:val="es-MX"/>
        </w:rPr>
        <w:t>i</w:t>
      </w:r>
      <w:r w:rsidR="00A9762B" w:rsidRPr="00336250">
        <w:rPr>
          <w:lang w:val="es-MX"/>
        </w:rPr>
        <w:t>ón</w:t>
      </w:r>
      <w:r w:rsidR="008357EF">
        <w:rPr>
          <w:lang w:val="es-MX"/>
        </w:rPr>
        <w:t>,</w:t>
      </w:r>
      <w:r w:rsidR="00C401B5">
        <w:rPr>
          <w:lang w:val="es-MX"/>
        </w:rPr>
        <w:t xml:space="preserve"> </w:t>
      </w:r>
      <w:r>
        <w:rPr>
          <w:lang w:val="es-MX"/>
        </w:rPr>
        <w:t xml:space="preserve">además </w:t>
      </w:r>
      <w:r w:rsidR="00A9762B">
        <w:rPr>
          <w:lang w:val="es-MX"/>
        </w:rPr>
        <w:t>es posible reducirlos mediante proceso</w:t>
      </w:r>
      <w:r w:rsidR="004A41E2">
        <w:rPr>
          <w:lang w:val="es-MX"/>
        </w:rPr>
        <w:t>s</w:t>
      </w:r>
      <w:r w:rsidR="00A9762B">
        <w:rPr>
          <w:lang w:val="es-MX"/>
        </w:rPr>
        <w:t xml:space="preserve"> experimental</w:t>
      </w:r>
      <w:r w:rsidR="004A41E2">
        <w:rPr>
          <w:lang w:val="es-MX"/>
        </w:rPr>
        <w:t>es</w:t>
      </w:r>
      <w:r w:rsidR="00A9762B">
        <w:rPr>
          <w:lang w:val="es-MX"/>
        </w:rPr>
        <w:t xml:space="preserve"> cuidadoso</w:t>
      </w:r>
      <w:r w:rsidR="004A41E2">
        <w:rPr>
          <w:lang w:val="es-MX"/>
        </w:rPr>
        <w:t>s</w:t>
      </w:r>
      <w:r w:rsidR="00A9762B">
        <w:rPr>
          <w:lang w:val="es-MX"/>
        </w:rPr>
        <w:t xml:space="preserve">; por otro lado, </w:t>
      </w:r>
      <w:r w:rsidR="0091756D" w:rsidRPr="0091756D">
        <w:rPr>
          <w:rStyle w:val="Textoennegrita"/>
        </w:rPr>
        <w:t>INCERTIDUMBRE</w:t>
      </w:r>
      <w:r w:rsidR="0091756D">
        <w:rPr>
          <w:lang w:val="es-MX"/>
        </w:rPr>
        <w:t xml:space="preserve"> </w:t>
      </w:r>
      <w:r w:rsidR="0091756D" w:rsidRPr="0091756D">
        <w:rPr>
          <w:rStyle w:val="SubrayadoCar"/>
        </w:rPr>
        <w:t>es un parámetro</w:t>
      </w:r>
      <w:r>
        <w:rPr>
          <w:rStyle w:val="SubrayadoCar"/>
        </w:rPr>
        <w:t xml:space="preserve"> numérico</w:t>
      </w:r>
      <w:r w:rsidR="0091756D" w:rsidRPr="0091756D">
        <w:rPr>
          <w:rStyle w:val="SubrayadoCar"/>
        </w:rPr>
        <w:t xml:space="preserve"> que caracteriza la dispersión de los valores atribuidos a mediciones</w:t>
      </w:r>
      <w:r w:rsidR="007019F9">
        <w:rPr>
          <w:rStyle w:val="SubrayadoCar"/>
        </w:rPr>
        <w:t xml:space="preserve"> de un mesurando</w:t>
      </w:r>
      <w:r>
        <w:t xml:space="preserve"> </w:t>
      </w:r>
      <w:r w:rsidRPr="00C21592">
        <w:rPr>
          <w:rStyle w:val="ReferenciaCar"/>
        </w:rPr>
        <w:t>[</w:t>
      </w:r>
      <w:r>
        <w:rPr>
          <w:rStyle w:val="ReferenciaCar"/>
        </w:rPr>
        <w:t>2</w:t>
      </w:r>
      <w:r w:rsidRPr="00C21592">
        <w:rPr>
          <w:rStyle w:val="ReferenciaCar"/>
        </w:rPr>
        <w:t>]</w:t>
      </w:r>
      <w:r w:rsidR="00A9762B" w:rsidRPr="00772608">
        <w:t>,</w:t>
      </w:r>
      <w:r w:rsidR="00336250" w:rsidRPr="00336250">
        <w:rPr>
          <w:lang w:val="es-MX"/>
        </w:rPr>
        <w:t xml:space="preserve"> </w:t>
      </w:r>
      <w:r w:rsidR="00A9762B">
        <w:rPr>
          <w:lang w:val="es-MX"/>
        </w:rPr>
        <w:t xml:space="preserve">se </w:t>
      </w:r>
      <w:r w:rsidR="00336250" w:rsidRPr="00336250">
        <w:rPr>
          <w:lang w:val="es-MX"/>
        </w:rPr>
        <w:t>puede reducir</w:t>
      </w:r>
      <w:r w:rsidR="00A9762B">
        <w:rPr>
          <w:lang w:val="es-MX"/>
        </w:rPr>
        <w:t xml:space="preserve"> mediante experimentación </w:t>
      </w:r>
      <w:r w:rsidR="00D359BF">
        <w:rPr>
          <w:lang w:val="es-MX"/>
        </w:rPr>
        <w:t xml:space="preserve">y análisis. </w:t>
      </w:r>
      <w:r w:rsidR="00C15D9F">
        <w:rPr>
          <w:lang w:val="es-MX"/>
        </w:rPr>
        <w:t>Por ello, t</w:t>
      </w:r>
      <w:r w:rsidR="00D359BF">
        <w:rPr>
          <w:lang w:val="es-MX"/>
        </w:rPr>
        <w:t xml:space="preserve">ener idea de cómo </w:t>
      </w:r>
      <w:r w:rsidR="00D134A1">
        <w:rPr>
          <w:lang w:val="es-MX"/>
        </w:rPr>
        <w:t xml:space="preserve">asignar </w:t>
      </w:r>
      <w:r w:rsidR="00C401B5">
        <w:rPr>
          <w:lang w:val="es-MX"/>
        </w:rPr>
        <w:t>la incertidumbre</w:t>
      </w:r>
      <w:r w:rsidR="008357EF">
        <w:rPr>
          <w:lang w:val="es-MX"/>
        </w:rPr>
        <w:t xml:space="preserve"> de una medición</w:t>
      </w:r>
      <w:r w:rsidR="00D359BF">
        <w:rPr>
          <w:lang w:val="es-MX"/>
        </w:rPr>
        <w:t xml:space="preserve"> es </w:t>
      </w:r>
      <w:r w:rsidR="00C15D9F">
        <w:rPr>
          <w:lang w:val="es-MX"/>
        </w:rPr>
        <w:t>siempre importante</w:t>
      </w:r>
      <w:r w:rsidR="007019F9">
        <w:rPr>
          <w:lang w:val="es-MX"/>
        </w:rPr>
        <w:t>.</w:t>
      </w:r>
    </w:p>
    <w:p w14:paraId="275ECE1F" w14:textId="760C0D8A" w:rsidR="00CC3F39" w:rsidRDefault="00E70C25" w:rsidP="00E70C25">
      <w:pPr>
        <w:rPr>
          <w:lang w:val="es-MX"/>
        </w:rPr>
      </w:pPr>
      <w:r>
        <w:t xml:space="preserve">Por ejemplo, imaginemos que queremos medir </w:t>
      </w:r>
      <w:r>
        <w:rPr>
          <w:lang w:val="es-MX"/>
        </w:rPr>
        <w:t>la</w:t>
      </w:r>
      <w:r w:rsidR="00FE3B71">
        <w:rPr>
          <w:lang w:val="es-MX"/>
        </w:rPr>
        <w:t xml:space="preserve"> </w:t>
      </w:r>
      <w:r w:rsidR="00336250" w:rsidRPr="00336250">
        <w:rPr>
          <w:lang w:val="es-MX"/>
        </w:rPr>
        <w:t>altura e</w:t>
      </w:r>
      <w:r w:rsidR="00FE3B71">
        <w:rPr>
          <w:lang w:val="es-MX"/>
        </w:rPr>
        <w:t>n</w:t>
      </w:r>
      <w:r w:rsidR="00336250" w:rsidRPr="00336250">
        <w:rPr>
          <w:lang w:val="es-MX"/>
        </w:rPr>
        <w:t xml:space="preserve"> una entrada para </w:t>
      </w:r>
      <w:r w:rsidR="00FE3B71">
        <w:rPr>
          <w:lang w:val="es-MX"/>
        </w:rPr>
        <w:t xml:space="preserve">la </w:t>
      </w:r>
      <w:r w:rsidR="00336250" w:rsidRPr="00336250">
        <w:rPr>
          <w:lang w:val="es-MX"/>
        </w:rPr>
        <w:t>c</w:t>
      </w:r>
      <w:r w:rsidR="004A41E2">
        <w:rPr>
          <w:lang w:val="es-MX"/>
        </w:rPr>
        <w:t>onstru</w:t>
      </w:r>
      <w:r w:rsidR="00FE3B71">
        <w:rPr>
          <w:lang w:val="es-MX"/>
        </w:rPr>
        <w:t>cción y colocación de</w:t>
      </w:r>
      <w:r w:rsidR="004A41E2">
        <w:rPr>
          <w:lang w:val="es-MX"/>
        </w:rPr>
        <w:t xml:space="preserve"> </w:t>
      </w:r>
      <w:r w:rsidR="00FE3B71">
        <w:rPr>
          <w:lang w:val="es-MX"/>
        </w:rPr>
        <w:t xml:space="preserve">una </w:t>
      </w:r>
      <w:r w:rsidR="004A41E2">
        <w:rPr>
          <w:lang w:val="es-MX"/>
        </w:rPr>
        <w:t>puerta;</w:t>
      </w:r>
      <w:r w:rsidR="00336250" w:rsidRPr="00336250">
        <w:rPr>
          <w:lang w:val="es-MX"/>
        </w:rPr>
        <w:t xml:space="preserve"> una primer</w:t>
      </w:r>
      <w:r w:rsidR="0030534B">
        <w:rPr>
          <w:lang w:val="es-MX"/>
        </w:rPr>
        <w:t>a</w:t>
      </w:r>
      <w:r w:rsidR="00336250" w:rsidRPr="00336250">
        <w:rPr>
          <w:lang w:val="es-MX"/>
        </w:rPr>
        <w:t xml:space="preserve"> </w:t>
      </w:r>
      <w:r w:rsidR="00336250" w:rsidRPr="00A900D4">
        <w:rPr>
          <w:rStyle w:val="SubecuCar"/>
        </w:rPr>
        <w:t>estimación</w:t>
      </w:r>
      <w:r w:rsidR="00336250" w:rsidRPr="00336250">
        <w:rPr>
          <w:lang w:val="es-MX"/>
        </w:rPr>
        <w:t xml:space="preserve"> simplemente observa la entrada y decimos que su altura es</w:t>
      </w:r>
      <w:r w:rsidR="00AB56CC">
        <w:rPr>
          <w:lang w:val="es-MX"/>
        </w:rPr>
        <w:t xml:space="preserve"> </w:t>
      </w:r>
      <w:r w:rsidR="004A41E2">
        <w:rPr>
          <w:lang w:val="es-MX"/>
        </w:rPr>
        <w:t>“</w:t>
      </w:r>
      <w:r w:rsidR="00336250" w:rsidRPr="00C401B5">
        <w:rPr>
          <w:i/>
          <w:lang w:val="es-MX"/>
        </w:rPr>
        <w:t>a</w:t>
      </w:r>
      <w:r w:rsidR="005E534F" w:rsidRPr="00C401B5">
        <w:rPr>
          <w:i/>
          <w:lang w:val="es-MX"/>
        </w:rPr>
        <w:t>lrededor</w:t>
      </w:r>
      <w:r w:rsidR="00336250" w:rsidRPr="00C401B5">
        <w:rPr>
          <w:i/>
          <w:lang w:val="es-MX"/>
        </w:rPr>
        <w:t xml:space="preserve"> de </w:t>
      </w:r>
      <m:oMath>
        <m:r>
          <w:rPr>
            <w:rFonts w:ascii="Cambria Math" w:hAnsi="Cambria Math"/>
            <w:lang w:val="es-MX"/>
          </w:rPr>
          <m:t>210cm</m:t>
        </m:r>
      </m:oMath>
      <w:r w:rsidR="0030534B">
        <w:rPr>
          <w:i/>
          <w:lang w:val="es-MX"/>
        </w:rPr>
        <w:t>”</w:t>
      </w:r>
      <w:r w:rsidR="00336250" w:rsidRPr="00336250">
        <w:rPr>
          <w:lang w:val="es-MX"/>
        </w:rPr>
        <w:t>, pud</w:t>
      </w:r>
      <w:r>
        <w:rPr>
          <w:lang w:val="es-MX"/>
        </w:rPr>
        <w:t>iendo</w:t>
      </w:r>
      <w:r w:rsidR="00336250" w:rsidRPr="00336250">
        <w:rPr>
          <w:lang w:val="es-MX"/>
        </w:rPr>
        <w:t xml:space="preserve"> estar </w:t>
      </w:r>
      <w:r w:rsidR="005E534F">
        <w:rPr>
          <w:lang w:val="es-MX"/>
        </w:rPr>
        <w:t>en</w:t>
      </w:r>
      <w:r w:rsidR="00336250" w:rsidRPr="00336250">
        <w:rPr>
          <w:lang w:val="es-MX"/>
        </w:rPr>
        <w:t xml:space="preserve"> un </w:t>
      </w:r>
      <w:r w:rsidR="00336250" w:rsidRPr="00A900D4">
        <w:rPr>
          <w:rStyle w:val="SubecuCar"/>
        </w:rPr>
        <w:t>rango de valores</w:t>
      </w:r>
      <w:r w:rsidR="00336250" w:rsidRPr="00336250">
        <w:rPr>
          <w:lang w:val="es-MX"/>
        </w:rPr>
        <w:t xml:space="preserve"> (incertidumbre) de </w:t>
      </w:r>
      <m:oMath>
        <m:r>
          <w:rPr>
            <w:rFonts w:ascii="Cambria Math" w:hAnsi="Cambria Math"/>
            <w:lang w:val="es-MX"/>
          </w:rPr>
          <m:t>200cm</m:t>
        </m:r>
      </m:oMath>
      <w:r w:rsidR="00336250" w:rsidRPr="00336250">
        <w:rPr>
          <w:lang w:val="es-MX"/>
        </w:rPr>
        <w:t xml:space="preserve"> a </w:t>
      </w:r>
      <m:oMath>
        <m:r>
          <w:rPr>
            <w:rFonts w:ascii="Cambria Math" w:hAnsi="Cambria Math"/>
            <w:lang w:val="es-MX"/>
          </w:rPr>
          <m:t>220cm</m:t>
        </m:r>
      </m:oMath>
      <w:r w:rsidR="0030534B">
        <w:rPr>
          <w:lang w:val="es-MX"/>
        </w:rPr>
        <w:t>.</w:t>
      </w:r>
      <w:r w:rsidR="00336250" w:rsidRPr="00336250">
        <w:rPr>
          <w:lang w:val="es-MX"/>
        </w:rPr>
        <w:t xml:space="preserve"> </w:t>
      </w:r>
      <w:r w:rsidR="0030534B">
        <w:rPr>
          <w:lang w:val="es-MX"/>
        </w:rPr>
        <w:t>C</w:t>
      </w:r>
      <w:r w:rsidR="004A41E2">
        <w:rPr>
          <w:lang w:val="es-MX"/>
        </w:rPr>
        <w:t xml:space="preserve">on esta información, </w:t>
      </w:r>
      <w:r w:rsidR="00955AE8">
        <w:rPr>
          <w:lang w:val="es-MX"/>
        </w:rPr>
        <w:t xml:space="preserve">podemos </w:t>
      </w:r>
      <w:r w:rsidR="004A41E2">
        <w:rPr>
          <w:lang w:val="es-MX"/>
        </w:rPr>
        <w:t>hacer un</w:t>
      </w:r>
      <w:r w:rsidR="008B68B7">
        <w:rPr>
          <w:lang w:val="es-MX"/>
        </w:rPr>
        <w:t xml:space="preserve">a puerta de </w:t>
      </w:r>
      <m:oMath>
        <m:r>
          <w:rPr>
            <w:rFonts w:ascii="Cambria Math" w:hAnsi="Cambria Math"/>
            <w:lang w:val="es-MX"/>
          </w:rPr>
          <m:t>215cm</m:t>
        </m:r>
      </m:oMath>
      <w:r w:rsidR="008B68B7">
        <w:rPr>
          <w:lang w:val="es-MX"/>
        </w:rPr>
        <w:t xml:space="preserve">, </w:t>
      </w:r>
      <w:r w:rsidR="008B68B7" w:rsidRPr="00336250">
        <w:rPr>
          <w:lang w:val="es-MX"/>
        </w:rPr>
        <w:t>estar en conformidad con lo solicitado</w:t>
      </w:r>
      <w:r w:rsidR="00955AE8">
        <w:rPr>
          <w:lang w:val="es-MX"/>
        </w:rPr>
        <w:t xml:space="preserve"> y que no cuadre la puerta</w:t>
      </w:r>
      <w:r w:rsidR="00161209">
        <w:rPr>
          <w:lang w:val="es-MX"/>
        </w:rPr>
        <w:t>.</w:t>
      </w:r>
      <w:r w:rsidR="008B68B7">
        <w:rPr>
          <w:lang w:val="es-MX"/>
        </w:rPr>
        <w:t xml:space="preserve"> </w:t>
      </w:r>
      <w:r>
        <w:rPr>
          <w:lang w:val="es-MX"/>
        </w:rPr>
        <w:t xml:space="preserve">Para evitar este error, </w:t>
      </w:r>
      <w:r w:rsidR="00336250" w:rsidRPr="00336250">
        <w:rPr>
          <w:lang w:val="es-MX"/>
        </w:rPr>
        <w:t>necesita</w:t>
      </w:r>
      <w:r>
        <w:rPr>
          <w:lang w:val="es-MX"/>
        </w:rPr>
        <w:t>mos</w:t>
      </w:r>
      <w:r w:rsidR="00336250" w:rsidRPr="00336250">
        <w:rPr>
          <w:lang w:val="es-MX"/>
        </w:rPr>
        <w:t xml:space="preserve"> un</w:t>
      </w:r>
      <w:r w:rsidR="008B68B7">
        <w:rPr>
          <w:lang w:val="es-MX"/>
        </w:rPr>
        <w:t>a</w:t>
      </w:r>
      <w:r w:rsidR="00336250" w:rsidRPr="00336250">
        <w:rPr>
          <w:lang w:val="es-MX"/>
        </w:rPr>
        <w:t xml:space="preserve"> mejor</w:t>
      </w:r>
      <w:r w:rsidR="008B68B7">
        <w:rPr>
          <w:lang w:val="es-MX"/>
        </w:rPr>
        <w:t xml:space="preserve"> estimación</w:t>
      </w:r>
      <w:r w:rsidR="003D15BD">
        <w:rPr>
          <w:lang w:val="es-MX"/>
        </w:rPr>
        <w:t>,</w:t>
      </w:r>
      <w:r>
        <w:rPr>
          <w:lang w:val="es-MX"/>
        </w:rPr>
        <w:t xml:space="preserve"> y para eso</w:t>
      </w:r>
      <w:r w:rsidR="003D15BD">
        <w:rPr>
          <w:lang w:val="es-MX"/>
        </w:rPr>
        <w:t xml:space="preserve"> u</w:t>
      </w:r>
      <w:r w:rsidR="00336250" w:rsidRPr="00336250">
        <w:rPr>
          <w:lang w:val="es-MX"/>
        </w:rPr>
        <w:t>sa</w:t>
      </w:r>
      <w:r>
        <w:rPr>
          <w:lang w:val="es-MX"/>
        </w:rPr>
        <w:t>mos</w:t>
      </w:r>
      <w:r w:rsidR="00336250" w:rsidRPr="00336250">
        <w:rPr>
          <w:lang w:val="es-MX"/>
        </w:rPr>
        <w:t xml:space="preserve"> una cinta métrica</w:t>
      </w:r>
      <w:r w:rsidR="003D15BD">
        <w:rPr>
          <w:lang w:val="es-MX"/>
        </w:rPr>
        <w:t xml:space="preserve"> y</w:t>
      </w:r>
      <w:r w:rsidR="00336250" w:rsidRPr="00336250">
        <w:rPr>
          <w:lang w:val="es-MX"/>
        </w:rPr>
        <w:t xml:space="preserve"> encontra</w:t>
      </w:r>
      <w:r>
        <w:rPr>
          <w:lang w:val="es-MX"/>
        </w:rPr>
        <w:t>mos</w:t>
      </w:r>
      <w:r w:rsidR="00336250" w:rsidRPr="00336250">
        <w:rPr>
          <w:lang w:val="es-MX"/>
        </w:rPr>
        <w:t xml:space="preserve"> que la altura es </w:t>
      </w:r>
      <w:r w:rsidR="00C401B5">
        <w:rPr>
          <w:lang w:val="es-MX"/>
        </w:rPr>
        <w:t>“</w:t>
      </w:r>
      <w:r w:rsidR="005E534F" w:rsidRPr="00C401B5">
        <w:rPr>
          <w:i/>
          <w:lang w:val="es-MX"/>
        </w:rPr>
        <w:t>casi</w:t>
      </w:r>
      <w:r w:rsidR="00C401B5">
        <w:rPr>
          <w:lang w:val="es-MX"/>
        </w:rPr>
        <w:t>”</w:t>
      </w:r>
      <w:r w:rsidR="005E534F">
        <w:rPr>
          <w:lang w:val="es-MX"/>
        </w:rPr>
        <w:t xml:space="preserve"> </w:t>
      </w:r>
      <w:r w:rsidR="00336250" w:rsidRPr="00336250">
        <w:rPr>
          <w:lang w:val="es-MX"/>
        </w:rPr>
        <w:t xml:space="preserve">de </w:t>
      </w:r>
      <m:oMath>
        <m:r>
          <w:rPr>
            <w:rFonts w:ascii="Cambria Math" w:hAnsi="Cambria Math"/>
            <w:lang w:val="es-MX"/>
          </w:rPr>
          <m:t>211.3cm</m:t>
        </m:r>
      </m:oMath>
      <w:r w:rsidR="005E534F">
        <w:rPr>
          <w:lang w:val="es-MX"/>
        </w:rPr>
        <w:t xml:space="preserve">, </w:t>
      </w:r>
      <w:r w:rsidR="00094AB5">
        <w:rPr>
          <w:lang w:val="es-MX"/>
        </w:rPr>
        <w:t>sin l</w:t>
      </w:r>
      <w:r>
        <w:rPr>
          <w:lang w:val="es-MX"/>
        </w:rPr>
        <w:t>lega</w:t>
      </w:r>
      <w:r w:rsidR="00094AB5">
        <w:rPr>
          <w:lang w:val="es-MX"/>
        </w:rPr>
        <w:t>r</w:t>
      </w:r>
      <w:r w:rsidR="00336250" w:rsidRPr="00336250">
        <w:rPr>
          <w:lang w:val="es-MX"/>
        </w:rPr>
        <w:t xml:space="preserve"> </w:t>
      </w:r>
      <w:r>
        <w:rPr>
          <w:lang w:val="es-MX"/>
        </w:rPr>
        <w:t xml:space="preserve">a dicha </w:t>
      </w:r>
      <w:r w:rsidR="005E534F">
        <w:rPr>
          <w:lang w:val="es-MX"/>
        </w:rPr>
        <w:t>marca; es decir,</w:t>
      </w:r>
      <w:r w:rsidR="00336250" w:rsidRPr="00336250">
        <w:rPr>
          <w:lang w:val="es-MX"/>
        </w:rPr>
        <w:t xml:space="preserve"> hay una </w:t>
      </w:r>
      <w:r w:rsidR="00336250" w:rsidRPr="00A900D4">
        <w:rPr>
          <w:rStyle w:val="SubecuCar"/>
        </w:rPr>
        <w:t>incert</w:t>
      </w:r>
      <w:r w:rsidR="004839CC" w:rsidRPr="00A900D4">
        <w:rPr>
          <w:rStyle w:val="SubecuCar"/>
        </w:rPr>
        <w:t>eza</w:t>
      </w:r>
      <w:r w:rsidR="008B68B7" w:rsidRPr="00A900D4">
        <w:rPr>
          <w:rStyle w:val="SubecuCar"/>
        </w:rPr>
        <w:t xml:space="preserve"> </w:t>
      </w:r>
      <w:r w:rsidR="008B68B7">
        <w:rPr>
          <w:lang w:val="es-MX"/>
        </w:rPr>
        <w:t>en la altura</w:t>
      </w:r>
      <w:r w:rsidR="00336250" w:rsidRPr="00336250">
        <w:rPr>
          <w:lang w:val="es-MX"/>
        </w:rPr>
        <w:t xml:space="preserve"> </w:t>
      </w:r>
      <w:r w:rsidR="00955AE8">
        <w:rPr>
          <w:lang w:val="es-MX"/>
        </w:rPr>
        <w:t>que</w:t>
      </w:r>
      <w:r w:rsidR="003D15BD">
        <w:rPr>
          <w:lang w:val="es-MX"/>
        </w:rPr>
        <w:t xml:space="preserve"> requiere</w:t>
      </w:r>
      <w:r w:rsidR="00336250" w:rsidRPr="00336250">
        <w:rPr>
          <w:lang w:val="es-MX"/>
        </w:rPr>
        <w:t xml:space="preserve"> estimar donde </w:t>
      </w:r>
      <w:proofErr w:type="spellStart"/>
      <w:r w:rsidR="00094AB5">
        <w:rPr>
          <w:lang w:val="es-MX"/>
        </w:rPr>
        <w:t>esta</w:t>
      </w:r>
      <w:proofErr w:type="spellEnd"/>
      <w:r w:rsidR="0030534B">
        <w:rPr>
          <w:lang w:val="es-MX"/>
        </w:rPr>
        <w:t xml:space="preserve"> la orilla de la entrada</w:t>
      </w:r>
      <w:r w:rsidR="00336250" w:rsidRPr="00336250">
        <w:rPr>
          <w:lang w:val="es-MX"/>
        </w:rPr>
        <w:t xml:space="preserve"> respecto de las marcas </w:t>
      </w:r>
      <w:r w:rsidR="003D15BD">
        <w:rPr>
          <w:lang w:val="es-MX"/>
        </w:rPr>
        <w:t xml:space="preserve">más </w:t>
      </w:r>
      <w:r w:rsidR="00336250" w:rsidRPr="00336250">
        <w:rPr>
          <w:lang w:val="es-MX"/>
        </w:rPr>
        <w:t>cercanas (211.</w:t>
      </w:r>
      <w:r w:rsidR="003D15BD">
        <w:rPr>
          <w:lang w:val="es-MX"/>
        </w:rPr>
        <w:t>2</w:t>
      </w:r>
      <w:r w:rsidR="00336250" w:rsidRPr="00336250">
        <w:rPr>
          <w:lang w:val="es-MX"/>
        </w:rPr>
        <w:t xml:space="preserve">cm y 211.3cm). </w:t>
      </w:r>
      <w:r w:rsidR="0030534B">
        <w:rPr>
          <w:lang w:val="es-MX"/>
        </w:rPr>
        <w:t>Esta</w:t>
      </w:r>
      <w:r w:rsidR="00955AE8">
        <w:rPr>
          <w:lang w:val="es-MX"/>
        </w:rPr>
        <w:t xml:space="preserve"> estimación de incertidumbre de 1mm podría ser suficiente para construir la puerta con </w:t>
      </w:r>
      <w:r w:rsidR="0030534B">
        <w:rPr>
          <w:lang w:val="es-MX"/>
        </w:rPr>
        <w:t xml:space="preserve">una </w:t>
      </w:r>
      <w:r w:rsidR="00955AE8">
        <w:rPr>
          <w:lang w:val="es-MX"/>
        </w:rPr>
        <w:t xml:space="preserve">holgura </w:t>
      </w:r>
      <w:r w:rsidR="0030534B">
        <w:rPr>
          <w:lang w:val="es-MX"/>
        </w:rPr>
        <w:t>tal</w:t>
      </w:r>
      <w:r w:rsidR="00955AE8">
        <w:rPr>
          <w:lang w:val="es-MX"/>
        </w:rPr>
        <w:t xml:space="preserve"> que requiera ajustes menores para colocarla. S</w:t>
      </w:r>
      <w:r w:rsidR="00336250" w:rsidRPr="00336250">
        <w:rPr>
          <w:lang w:val="es-MX"/>
        </w:rPr>
        <w:t xml:space="preserve">i </w:t>
      </w:r>
      <w:r w:rsidR="00692ABC">
        <w:rPr>
          <w:lang w:val="es-MX"/>
        </w:rPr>
        <w:t xml:space="preserve">quisiéramos </w:t>
      </w:r>
      <w:r w:rsidR="008357EF">
        <w:rPr>
          <w:lang w:val="es-MX"/>
        </w:rPr>
        <w:t>todav</w:t>
      </w:r>
      <w:r w:rsidR="000721F9">
        <w:rPr>
          <w:lang w:val="es-MX"/>
        </w:rPr>
        <w:t xml:space="preserve">ía </w:t>
      </w:r>
      <w:r w:rsidR="00336250" w:rsidRPr="00336250">
        <w:rPr>
          <w:lang w:val="es-MX"/>
        </w:rPr>
        <w:t>más precisión, podríamos utilizar un láser pero</w:t>
      </w:r>
      <w:r w:rsidR="003D15BD">
        <w:rPr>
          <w:lang w:val="es-MX"/>
        </w:rPr>
        <w:t>,</w:t>
      </w:r>
      <w:r w:rsidR="00336250" w:rsidRPr="00336250">
        <w:rPr>
          <w:lang w:val="es-MX"/>
        </w:rPr>
        <w:t xml:space="preserve"> </w:t>
      </w:r>
      <w:r w:rsidR="008B68B7">
        <w:rPr>
          <w:lang w:val="es-MX"/>
        </w:rPr>
        <w:t>aun así</w:t>
      </w:r>
      <w:r w:rsidR="003D15BD">
        <w:rPr>
          <w:lang w:val="es-MX"/>
        </w:rPr>
        <w:t>,</w:t>
      </w:r>
      <w:r w:rsidR="00336250" w:rsidRPr="00336250">
        <w:rPr>
          <w:lang w:val="es-MX"/>
        </w:rPr>
        <w:t xml:space="preserve"> </w:t>
      </w:r>
      <w:r w:rsidR="00692ABC">
        <w:rPr>
          <w:lang w:val="es-MX"/>
        </w:rPr>
        <w:t>se tendría una incert</w:t>
      </w:r>
      <w:r w:rsidR="003D15BD">
        <w:rPr>
          <w:lang w:val="es-MX"/>
        </w:rPr>
        <w:t>idumbre</w:t>
      </w:r>
      <w:r w:rsidR="00692ABC">
        <w:rPr>
          <w:lang w:val="es-MX"/>
        </w:rPr>
        <w:t xml:space="preserve"> </w:t>
      </w:r>
      <w:r w:rsidR="00336250" w:rsidRPr="00336250">
        <w:rPr>
          <w:lang w:val="es-MX"/>
        </w:rPr>
        <w:t>del orden d</w:t>
      </w:r>
      <w:r w:rsidR="005E534F">
        <w:rPr>
          <w:lang w:val="es-MX"/>
        </w:rPr>
        <w:t>e la longitud de onda del láser</w:t>
      </w:r>
      <w:r w:rsidR="00161209">
        <w:rPr>
          <w:lang w:val="es-MX"/>
        </w:rPr>
        <w:t xml:space="preserve"> y, a</w:t>
      </w:r>
      <w:r w:rsidR="00336250" w:rsidRPr="00336250">
        <w:rPr>
          <w:lang w:val="es-MX"/>
        </w:rPr>
        <w:t>demás</w:t>
      </w:r>
      <w:r w:rsidR="00161209">
        <w:rPr>
          <w:lang w:val="es-MX"/>
        </w:rPr>
        <w:t>,</w:t>
      </w:r>
      <w:r w:rsidR="00336250" w:rsidRPr="00336250">
        <w:rPr>
          <w:lang w:val="es-MX"/>
        </w:rPr>
        <w:t xml:space="preserve"> encontraría</w:t>
      </w:r>
      <w:r w:rsidR="003B3185">
        <w:rPr>
          <w:lang w:val="es-MX"/>
        </w:rPr>
        <w:t>mos</w:t>
      </w:r>
      <w:r w:rsidR="00336250" w:rsidRPr="00336250">
        <w:rPr>
          <w:lang w:val="es-MX"/>
        </w:rPr>
        <w:t xml:space="preserve"> nuevas fuentes de incert</w:t>
      </w:r>
      <w:r w:rsidR="00A26575">
        <w:rPr>
          <w:lang w:val="es-MX"/>
        </w:rPr>
        <w:t>eza</w:t>
      </w:r>
      <w:r w:rsidR="00336250" w:rsidRPr="00336250">
        <w:rPr>
          <w:lang w:val="es-MX"/>
        </w:rPr>
        <w:t xml:space="preserve"> </w:t>
      </w:r>
      <w:r w:rsidR="00A26575">
        <w:rPr>
          <w:lang w:val="es-MX"/>
        </w:rPr>
        <w:t>(</w:t>
      </w:r>
      <w:r w:rsidR="00336250" w:rsidRPr="00336250">
        <w:rPr>
          <w:lang w:val="es-MX"/>
        </w:rPr>
        <w:t xml:space="preserve">altura </w:t>
      </w:r>
      <w:r w:rsidR="00631256">
        <w:rPr>
          <w:lang w:val="es-MX"/>
        </w:rPr>
        <w:t xml:space="preserve">de la entrada </w:t>
      </w:r>
      <w:r w:rsidR="003B3185">
        <w:rPr>
          <w:lang w:val="es-MX"/>
        </w:rPr>
        <w:t>no homogénea</w:t>
      </w:r>
      <w:r w:rsidR="00336250" w:rsidRPr="00336250">
        <w:rPr>
          <w:lang w:val="es-MX"/>
        </w:rPr>
        <w:t>, variaciones con temperatura</w:t>
      </w:r>
      <w:r w:rsidR="00CC3F39">
        <w:rPr>
          <w:lang w:val="es-MX"/>
        </w:rPr>
        <w:t xml:space="preserve">, </w:t>
      </w:r>
      <w:r w:rsidR="003B3185">
        <w:rPr>
          <w:lang w:val="es-MX"/>
        </w:rPr>
        <w:t>etc</w:t>
      </w:r>
      <w:r w:rsidR="00631256">
        <w:rPr>
          <w:lang w:val="es-MX"/>
        </w:rPr>
        <w:t>.</w:t>
      </w:r>
      <w:r w:rsidR="00A26575">
        <w:rPr>
          <w:lang w:val="es-MX"/>
        </w:rPr>
        <w:t>)</w:t>
      </w:r>
      <w:r w:rsidR="00161209">
        <w:rPr>
          <w:lang w:val="es-MX"/>
        </w:rPr>
        <w:t>,</w:t>
      </w:r>
      <w:r w:rsidR="008B68B7">
        <w:rPr>
          <w:lang w:val="es-MX"/>
        </w:rPr>
        <w:t xml:space="preserve"> </w:t>
      </w:r>
      <w:r w:rsidR="00955AE8">
        <w:rPr>
          <w:lang w:val="es-MX"/>
        </w:rPr>
        <w:t>lo cual nos llevaría a pensar que</w:t>
      </w:r>
      <w:r w:rsidR="00C401B5">
        <w:rPr>
          <w:lang w:val="es-MX"/>
        </w:rPr>
        <w:t xml:space="preserve">, </w:t>
      </w:r>
      <w:r w:rsidR="00336250" w:rsidRPr="00336250">
        <w:rPr>
          <w:lang w:val="es-MX"/>
        </w:rPr>
        <w:t>“</w:t>
      </w:r>
      <w:r w:rsidR="00A26575" w:rsidRPr="00C401B5">
        <w:rPr>
          <w:i/>
          <w:lang w:val="es-MX"/>
        </w:rPr>
        <w:t>e</w:t>
      </w:r>
      <w:r w:rsidR="00CC3F39" w:rsidRPr="00C401B5">
        <w:rPr>
          <w:i/>
          <w:lang w:val="es-MX"/>
        </w:rPr>
        <w:t>l tamaño de la puerta</w:t>
      </w:r>
      <w:r w:rsidR="00A26575" w:rsidRPr="00C401B5">
        <w:rPr>
          <w:i/>
          <w:lang w:val="es-MX"/>
        </w:rPr>
        <w:t xml:space="preserve"> no</w:t>
      </w:r>
      <w:r w:rsidR="00336250" w:rsidRPr="00C401B5">
        <w:rPr>
          <w:i/>
          <w:lang w:val="es-MX"/>
        </w:rPr>
        <w:t xml:space="preserve"> se puede medir con </w:t>
      </w:r>
      <w:r w:rsidR="003B3185" w:rsidRPr="00C401B5">
        <w:rPr>
          <w:i/>
          <w:lang w:val="es-MX"/>
        </w:rPr>
        <w:t>exactitud</w:t>
      </w:r>
      <w:r w:rsidR="00955AE8">
        <w:rPr>
          <w:lang w:val="es-MX"/>
        </w:rPr>
        <w:t>”, pero esto sería complicar la situación innecesariamente.</w:t>
      </w:r>
      <w:r w:rsidR="00336250" w:rsidRPr="00336250">
        <w:rPr>
          <w:lang w:val="es-MX"/>
        </w:rPr>
        <w:t xml:space="preserve"> </w:t>
      </w:r>
    </w:p>
    <w:p w14:paraId="7B8FFD1B" w14:textId="3201A54C" w:rsidR="00161209" w:rsidRDefault="00A26575" w:rsidP="00336250">
      <w:pPr>
        <w:rPr>
          <w:lang w:val="es-MX"/>
        </w:rPr>
      </w:pPr>
      <w:r>
        <w:rPr>
          <w:lang w:val="es-MX"/>
        </w:rPr>
        <w:t>Est</w:t>
      </w:r>
      <w:r w:rsidR="00161209">
        <w:rPr>
          <w:lang w:val="es-MX"/>
        </w:rPr>
        <w:t xml:space="preserve">e ejemplo permite hacer las siguientes conclusiones </w:t>
      </w:r>
      <w:r w:rsidR="00161209" w:rsidRPr="00161209">
        <w:rPr>
          <w:rStyle w:val="ReferenciaCar"/>
        </w:rPr>
        <w:t>[1]</w:t>
      </w:r>
      <w:r w:rsidR="00161209">
        <w:rPr>
          <w:lang w:val="es-MX"/>
        </w:rPr>
        <w:t>:</w:t>
      </w:r>
    </w:p>
    <w:p w14:paraId="7D6F39F6" w14:textId="3C882A65" w:rsidR="00C27F2C" w:rsidRPr="00BE37FA" w:rsidRDefault="00161209" w:rsidP="00B6680F">
      <w:pPr>
        <w:pStyle w:val="Citadestacada"/>
        <w:numPr>
          <w:ilvl w:val="0"/>
          <w:numId w:val="26"/>
        </w:numPr>
        <w:shd w:val="clear" w:color="auto" w:fill="auto"/>
        <w:rPr>
          <w:lang w:val="es-MX"/>
        </w:rPr>
      </w:pPr>
      <w:r>
        <w:rPr>
          <w:lang w:val="es-MX"/>
        </w:rPr>
        <w:t xml:space="preserve">Una </w:t>
      </w:r>
      <w:r w:rsidR="00BE37FA">
        <w:rPr>
          <w:lang w:val="es-MX"/>
        </w:rPr>
        <w:t xml:space="preserve">buena </w:t>
      </w:r>
      <w:r>
        <w:rPr>
          <w:lang w:val="es-MX"/>
        </w:rPr>
        <w:t>medición toma en cuenta las características del mesurando</w:t>
      </w:r>
      <w:r w:rsidR="00BE37FA">
        <w:rPr>
          <w:lang w:val="es-MX"/>
        </w:rPr>
        <w:t xml:space="preserve">, </w:t>
      </w:r>
      <w:r w:rsidR="00B6680F">
        <w:rPr>
          <w:lang w:val="es-MX"/>
        </w:rPr>
        <w:t xml:space="preserve">el </w:t>
      </w:r>
      <w:r w:rsidR="00BE37FA">
        <w:rPr>
          <w:lang w:val="es-MX"/>
        </w:rPr>
        <w:t>modelo físico</w:t>
      </w:r>
      <w:r>
        <w:rPr>
          <w:lang w:val="es-MX"/>
        </w:rPr>
        <w:t>, el método de medición</w:t>
      </w:r>
      <w:r w:rsidR="00BE37FA">
        <w:rPr>
          <w:lang w:val="es-MX"/>
        </w:rPr>
        <w:t>,</w:t>
      </w:r>
      <w:r>
        <w:rPr>
          <w:lang w:val="es-MX"/>
        </w:rPr>
        <w:t xml:space="preserve"> </w:t>
      </w:r>
      <w:r w:rsidR="00B6680F">
        <w:rPr>
          <w:lang w:val="es-MX"/>
        </w:rPr>
        <w:t xml:space="preserve">el </w:t>
      </w:r>
      <w:r w:rsidR="00C27F2C">
        <w:rPr>
          <w:lang w:val="es-MX"/>
        </w:rPr>
        <w:t>procedimiento de medición</w:t>
      </w:r>
      <w:r w:rsidR="00BE37FA">
        <w:rPr>
          <w:lang w:val="es-MX"/>
        </w:rPr>
        <w:t xml:space="preserve"> y </w:t>
      </w:r>
      <w:r w:rsidR="00B6680F">
        <w:rPr>
          <w:lang w:val="es-MX"/>
        </w:rPr>
        <w:t xml:space="preserve">la </w:t>
      </w:r>
      <w:r w:rsidR="00BE37FA">
        <w:rPr>
          <w:lang w:val="es-MX"/>
        </w:rPr>
        <w:t>precisión requerida</w:t>
      </w:r>
      <w:r w:rsidR="00C27F2C">
        <w:rPr>
          <w:lang w:val="es-MX"/>
        </w:rPr>
        <w:t>.</w:t>
      </w:r>
    </w:p>
    <w:p w14:paraId="25204861" w14:textId="5FE29D15" w:rsidR="00707DAA" w:rsidRDefault="00707DAA" w:rsidP="00B6680F">
      <w:pPr>
        <w:pStyle w:val="Citadestacada"/>
        <w:numPr>
          <w:ilvl w:val="0"/>
          <w:numId w:val="26"/>
        </w:numPr>
        <w:shd w:val="clear" w:color="auto" w:fill="auto"/>
        <w:rPr>
          <w:lang w:val="es-MX"/>
        </w:rPr>
      </w:pPr>
      <w:r>
        <w:rPr>
          <w:lang w:val="es-MX"/>
        </w:rPr>
        <w:t>L</w:t>
      </w:r>
      <w:r w:rsidRPr="00707DAA">
        <w:rPr>
          <w:lang w:val="es-MX"/>
        </w:rPr>
        <w:t xml:space="preserve">a incertidumbre se puede minimizar a un valor práctico, </w:t>
      </w:r>
      <w:r w:rsidR="00B6680F">
        <w:rPr>
          <w:lang w:val="es-MX"/>
        </w:rPr>
        <w:t xml:space="preserve">pero </w:t>
      </w:r>
      <w:r w:rsidRPr="00707DAA">
        <w:rPr>
          <w:lang w:val="es-MX"/>
        </w:rPr>
        <w:t xml:space="preserve">no </w:t>
      </w:r>
      <w:r w:rsidR="00D628CA">
        <w:rPr>
          <w:lang w:val="es-MX"/>
        </w:rPr>
        <w:t>eliminar</w:t>
      </w:r>
      <w:r w:rsidRPr="00707DAA">
        <w:rPr>
          <w:lang w:val="es-MX"/>
        </w:rPr>
        <w:t>.</w:t>
      </w:r>
    </w:p>
    <w:p w14:paraId="6D76ACE9" w14:textId="389148BD" w:rsidR="0056686B" w:rsidRDefault="00A900D4" w:rsidP="00336250">
      <w:pPr>
        <w:rPr>
          <w:lang w:val="es-MX"/>
        </w:rPr>
      </w:pPr>
      <w:r>
        <w:rPr>
          <w:lang w:val="es-MX"/>
        </w:rPr>
        <w:t xml:space="preserve">La lógica </w:t>
      </w:r>
      <w:r w:rsidR="0056686B">
        <w:rPr>
          <w:lang w:val="es-MX"/>
        </w:rPr>
        <w:t>detrás de</w:t>
      </w:r>
      <w:r w:rsidR="00973D04">
        <w:rPr>
          <w:lang w:val="es-MX"/>
        </w:rPr>
        <w:t xml:space="preserve"> </w:t>
      </w:r>
      <w:r>
        <w:rPr>
          <w:lang w:val="es-MX"/>
        </w:rPr>
        <w:t>l</w:t>
      </w:r>
      <w:r w:rsidR="00973D04">
        <w:rPr>
          <w:lang w:val="es-MX"/>
        </w:rPr>
        <w:t>a situación de medición y su propósito</w:t>
      </w:r>
      <w:r w:rsidR="00A26575">
        <w:rPr>
          <w:lang w:val="es-MX"/>
        </w:rPr>
        <w:t xml:space="preserve"> </w:t>
      </w:r>
      <w:r w:rsidR="00B6680F">
        <w:rPr>
          <w:lang w:val="es-MX"/>
        </w:rPr>
        <w:t>son</w:t>
      </w:r>
      <w:r w:rsidR="0056686B">
        <w:rPr>
          <w:lang w:val="es-MX"/>
        </w:rPr>
        <w:t xml:space="preserve"> l</w:t>
      </w:r>
      <w:r w:rsidR="00B6680F">
        <w:rPr>
          <w:lang w:val="es-MX"/>
        </w:rPr>
        <w:t>o</w:t>
      </w:r>
      <w:r w:rsidR="0056686B">
        <w:rPr>
          <w:lang w:val="es-MX"/>
        </w:rPr>
        <w:t xml:space="preserve"> que permite</w:t>
      </w:r>
      <w:r w:rsidR="00336250" w:rsidRPr="00336250">
        <w:rPr>
          <w:lang w:val="es-MX"/>
        </w:rPr>
        <w:t xml:space="preserve"> </w:t>
      </w:r>
      <w:r w:rsidR="0056686B">
        <w:rPr>
          <w:lang w:val="es-MX"/>
        </w:rPr>
        <w:t xml:space="preserve">definir </w:t>
      </w:r>
      <w:r w:rsidR="00336250" w:rsidRPr="00336250">
        <w:rPr>
          <w:lang w:val="es-MX"/>
        </w:rPr>
        <w:t>la incertidumbre</w:t>
      </w:r>
      <w:r w:rsidR="00631256">
        <w:rPr>
          <w:lang w:val="es-MX"/>
        </w:rPr>
        <w:t xml:space="preserve"> (</w:t>
      </w:r>
      <w:r w:rsidR="00336250" w:rsidRPr="00336250">
        <w:rPr>
          <w:lang w:val="es-MX"/>
        </w:rPr>
        <w:t>rango de variación esperado</w:t>
      </w:r>
      <w:r w:rsidR="0056686B">
        <w:rPr>
          <w:lang w:val="es-MX"/>
        </w:rPr>
        <w:t>)</w:t>
      </w:r>
      <w:r w:rsidR="00AD7D3D">
        <w:rPr>
          <w:lang w:val="es-MX"/>
        </w:rPr>
        <w:t xml:space="preserve"> </w:t>
      </w:r>
      <w:r w:rsidR="00973D04">
        <w:rPr>
          <w:lang w:val="es-MX"/>
        </w:rPr>
        <w:t>así como</w:t>
      </w:r>
      <w:r>
        <w:rPr>
          <w:lang w:val="es-MX"/>
        </w:rPr>
        <w:t xml:space="preserve"> </w:t>
      </w:r>
      <w:r w:rsidR="00336250" w:rsidRPr="00336250">
        <w:rPr>
          <w:lang w:val="es-MX"/>
        </w:rPr>
        <w:t xml:space="preserve">posibles </w:t>
      </w:r>
      <w:r w:rsidR="00AD7D3D">
        <w:rPr>
          <w:lang w:val="es-MX"/>
        </w:rPr>
        <w:t xml:space="preserve">mejoras </w:t>
      </w:r>
      <w:r w:rsidR="00336250" w:rsidRPr="00336250">
        <w:rPr>
          <w:lang w:val="es-MX"/>
        </w:rPr>
        <w:t>al experimento</w:t>
      </w:r>
      <w:r w:rsidR="00094AB5">
        <w:rPr>
          <w:lang w:val="es-MX"/>
        </w:rPr>
        <w:t xml:space="preserve">, por lo que </w:t>
      </w:r>
      <w:r w:rsidR="00AD7D3D">
        <w:rPr>
          <w:lang w:val="es-MX"/>
        </w:rPr>
        <w:t>se</w:t>
      </w:r>
      <w:r w:rsidR="00B6680F">
        <w:rPr>
          <w:lang w:val="es-MX"/>
        </w:rPr>
        <w:t xml:space="preserve"> les</w:t>
      </w:r>
      <w:r w:rsidR="00AD7D3D">
        <w:rPr>
          <w:lang w:val="es-MX"/>
        </w:rPr>
        <w:t xml:space="preserve"> debe poner atención al momento de realizar </w:t>
      </w:r>
      <w:r w:rsidR="0070583B">
        <w:rPr>
          <w:lang w:val="es-MX"/>
        </w:rPr>
        <w:t xml:space="preserve">los </w:t>
      </w:r>
      <w:r w:rsidR="00AD7D3D">
        <w:rPr>
          <w:lang w:val="es-MX"/>
        </w:rPr>
        <w:t>experimentos</w:t>
      </w:r>
      <w:r w:rsidR="00631256" w:rsidRPr="00B03993">
        <w:rPr>
          <w:rStyle w:val="ReferenciaCar"/>
        </w:rPr>
        <w:t xml:space="preserve"> </w:t>
      </w:r>
      <w:r w:rsidR="00B03993" w:rsidRPr="00B03993">
        <w:rPr>
          <w:rStyle w:val="ReferenciaCar"/>
        </w:rPr>
        <w:t>[1]</w:t>
      </w:r>
      <w:r w:rsidR="00B6680F">
        <w:rPr>
          <w:lang w:val="es-MX"/>
        </w:rPr>
        <w:t>.</w:t>
      </w:r>
    </w:p>
    <w:p w14:paraId="23A72C29" w14:textId="3199E6B7" w:rsidR="00B11773" w:rsidRDefault="005400CB" w:rsidP="00B6680F">
      <w:pPr>
        <w:pStyle w:val="Citadestacada"/>
        <w:numPr>
          <w:ilvl w:val="0"/>
          <w:numId w:val="27"/>
        </w:numPr>
        <w:shd w:val="clear" w:color="auto" w:fill="auto"/>
        <w:rPr>
          <w:lang w:val="es-MX"/>
        </w:rPr>
      </w:pPr>
      <w:r>
        <w:rPr>
          <w:lang w:val="es-MX"/>
        </w:rPr>
        <w:t>La</w:t>
      </w:r>
      <w:r w:rsidR="00B03993" w:rsidRPr="00B11773">
        <w:rPr>
          <w:lang w:val="es-MX"/>
        </w:rPr>
        <w:t xml:space="preserve"> incertidumbre siempre es evaluad</w:t>
      </w:r>
      <w:r>
        <w:rPr>
          <w:lang w:val="es-MX"/>
        </w:rPr>
        <w:t>a</w:t>
      </w:r>
      <w:r w:rsidR="00B03993" w:rsidRPr="00B11773">
        <w:rPr>
          <w:lang w:val="es-MX"/>
        </w:rPr>
        <w:t xml:space="preserve"> usando los datos e información disponibles.</w:t>
      </w:r>
    </w:p>
    <w:p w14:paraId="26FCE758" w14:textId="5F55F856" w:rsidR="00B03993" w:rsidRDefault="00B03993" w:rsidP="00B6680F">
      <w:pPr>
        <w:pStyle w:val="Citadestacada"/>
        <w:numPr>
          <w:ilvl w:val="0"/>
          <w:numId w:val="27"/>
        </w:numPr>
        <w:shd w:val="clear" w:color="auto" w:fill="auto"/>
        <w:rPr>
          <w:lang w:val="es-MX"/>
        </w:rPr>
      </w:pPr>
      <w:r w:rsidRPr="00B11773">
        <w:rPr>
          <w:lang w:val="es-MX"/>
        </w:rPr>
        <w:t>En la evaluación de incertidumbres es fundamental el pensamiento crítico, honestidad intelectual y experiencia práctica, así como una buena comprensión del fenómeno.</w:t>
      </w:r>
    </w:p>
    <w:p w14:paraId="32CC84F2" w14:textId="058A77E9" w:rsidR="001D0288" w:rsidRDefault="001D0288" w:rsidP="001D0288">
      <w:pPr>
        <w:rPr>
          <w:rFonts w:eastAsia="Times New Roman"/>
          <w:lang w:val="es-MX" w:eastAsia="es-MX"/>
        </w:rPr>
      </w:pPr>
      <w:r>
        <w:rPr>
          <w:lang w:val="es-MX"/>
        </w:rPr>
        <w:t xml:space="preserve">Para </w:t>
      </w:r>
      <w:r w:rsidR="00282D40">
        <w:rPr>
          <w:lang w:val="es-MX"/>
        </w:rPr>
        <w:t xml:space="preserve">entender </w:t>
      </w:r>
      <w:r w:rsidR="00B6680F">
        <w:rPr>
          <w:lang w:val="es-MX"/>
        </w:rPr>
        <w:t>y practicar lo anterior</w:t>
      </w:r>
      <w:r>
        <w:rPr>
          <w:rFonts w:eastAsia="Times New Roman"/>
          <w:lang w:val="es-MX" w:eastAsia="es-MX"/>
        </w:rPr>
        <w:t>, tom</w:t>
      </w:r>
      <w:r w:rsidR="00282D40">
        <w:rPr>
          <w:rFonts w:eastAsia="Times New Roman"/>
          <w:lang w:val="es-MX" w:eastAsia="es-MX"/>
        </w:rPr>
        <w:t>aremos</w:t>
      </w:r>
      <w:r>
        <w:rPr>
          <w:rFonts w:eastAsia="Times New Roman"/>
          <w:lang w:val="es-MX" w:eastAsia="es-MX"/>
        </w:rPr>
        <w:t xml:space="preserve"> un problema experimental típico y </w:t>
      </w:r>
      <w:r w:rsidR="00282D40">
        <w:rPr>
          <w:rFonts w:eastAsia="Times New Roman"/>
          <w:lang w:val="es-MX" w:eastAsia="es-MX"/>
        </w:rPr>
        <w:t xml:space="preserve">lo </w:t>
      </w:r>
      <w:r>
        <w:rPr>
          <w:rFonts w:eastAsia="Times New Roman"/>
          <w:lang w:val="es-MX" w:eastAsia="es-MX"/>
        </w:rPr>
        <w:t>desarroll</w:t>
      </w:r>
      <w:r w:rsidR="00282D40">
        <w:rPr>
          <w:rFonts w:eastAsia="Times New Roman"/>
          <w:lang w:val="es-MX" w:eastAsia="es-MX"/>
        </w:rPr>
        <w:t>aremos</w:t>
      </w:r>
      <w:r w:rsidR="00B6680F">
        <w:rPr>
          <w:rFonts w:eastAsia="Times New Roman"/>
          <w:lang w:val="es-MX" w:eastAsia="es-MX"/>
        </w:rPr>
        <w:t xml:space="preserve">, introduciendo </w:t>
      </w:r>
      <w:r w:rsidR="00282D40">
        <w:rPr>
          <w:rFonts w:eastAsia="Times New Roman"/>
          <w:lang w:val="es-MX" w:eastAsia="es-MX"/>
        </w:rPr>
        <w:t xml:space="preserve">los conceptos </w:t>
      </w:r>
      <w:r w:rsidR="00B6680F">
        <w:rPr>
          <w:rFonts w:eastAsia="Times New Roman"/>
          <w:lang w:val="es-MX" w:eastAsia="es-MX"/>
        </w:rPr>
        <w:t xml:space="preserve">básicos </w:t>
      </w:r>
      <w:r w:rsidR="00282D40">
        <w:rPr>
          <w:rFonts w:eastAsia="Times New Roman"/>
          <w:lang w:val="es-MX" w:eastAsia="es-MX"/>
        </w:rPr>
        <w:t>en el manejo de mediciones e incertidumbres</w:t>
      </w:r>
      <w:r>
        <w:rPr>
          <w:rFonts w:eastAsia="Times New Roman"/>
          <w:lang w:val="es-MX" w:eastAsia="es-MX"/>
        </w:rPr>
        <w:t xml:space="preserve">. </w:t>
      </w:r>
      <w:r w:rsidR="00B6680F">
        <w:rPr>
          <w:rFonts w:eastAsia="Times New Roman"/>
          <w:lang w:val="es-MX" w:eastAsia="es-MX"/>
        </w:rPr>
        <w:t xml:space="preserve">El experimento será </w:t>
      </w:r>
      <w:r w:rsidR="00282D40">
        <w:rPr>
          <w:rFonts w:eastAsia="Times New Roman"/>
          <w:lang w:val="es-MX" w:eastAsia="es-MX"/>
        </w:rPr>
        <w:t>“M</w:t>
      </w:r>
      <w:r w:rsidR="00B6680F">
        <w:rPr>
          <w:rFonts w:eastAsia="Times New Roman"/>
          <w:lang w:val="es-MX" w:eastAsia="es-MX"/>
        </w:rPr>
        <w:t>edir</w:t>
      </w:r>
      <w:r w:rsidR="00282D40">
        <w:rPr>
          <w:rFonts w:eastAsia="Times New Roman"/>
          <w:lang w:val="es-MX" w:eastAsia="es-MX"/>
        </w:rPr>
        <w:t xml:space="preserve"> </w:t>
      </w:r>
      <w:r>
        <w:rPr>
          <w:rFonts w:eastAsia="Times New Roman"/>
          <w:lang w:val="es-MX" w:eastAsia="es-MX"/>
        </w:rPr>
        <w:t>la constante de gravedad con ayuda de un péndulo”</w:t>
      </w:r>
      <w:r w:rsidR="00B6680F">
        <w:rPr>
          <w:rFonts w:eastAsia="Times New Roman"/>
          <w:lang w:val="es-MX" w:eastAsia="es-MX"/>
        </w:rPr>
        <w:t xml:space="preserve">, la cual </w:t>
      </w:r>
      <w:r w:rsidR="00282D40">
        <w:rPr>
          <w:rFonts w:eastAsia="Times New Roman"/>
          <w:lang w:val="es-MX" w:eastAsia="es-MX"/>
        </w:rPr>
        <w:t>compar</w:t>
      </w:r>
      <w:r w:rsidR="00B6680F">
        <w:rPr>
          <w:rFonts w:eastAsia="Times New Roman"/>
          <w:lang w:val="es-MX" w:eastAsia="es-MX"/>
        </w:rPr>
        <w:t>aremos</w:t>
      </w:r>
      <w:r w:rsidR="00282D40">
        <w:rPr>
          <w:rFonts w:eastAsia="Times New Roman"/>
          <w:lang w:val="es-MX" w:eastAsia="es-MX"/>
        </w:rPr>
        <w:t xml:space="preserve"> </w:t>
      </w:r>
      <w:r>
        <w:rPr>
          <w:rFonts w:eastAsia="Times New Roman"/>
          <w:lang w:val="es-MX" w:eastAsia="es-MX"/>
        </w:rPr>
        <w:t>con el valor oficial de nuestra ubicación (Ciudad de México).</w:t>
      </w:r>
      <w:r w:rsidR="00B60F97">
        <w:rPr>
          <w:rFonts w:eastAsia="Times New Roman"/>
          <w:lang w:val="es-MX" w:eastAsia="es-MX"/>
        </w:rPr>
        <w:t xml:space="preserve"> </w:t>
      </w:r>
    </w:p>
    <w:p w14:paraId="34B40F66" w14:textId="3A5B5390" w:rsidR="005E7EE7" w:rsidRDefault="005E7EE7" w:rsidP="001D0288">
      <w:pPr>
        <w:rPr>
          <w:rFonts w:eastAsia="Times New Roman"/>
          <w:lang w:val="es-MX" w:eastAsia="es-MX"/>
        </w:rPr>
      </w:pPr>
    </w:p>
    <w:p w14:paraId="5CA18CAF" w14:textId="77777777" w:rsidR="005E7EE7" w:rsidRDefault="005E7EE7" w:rsidP="001D0288">
      <w:pPr>
        <w:rPr>
          <w:rFonts w:eastAsia="Times New Roman"/>
          <w:lang w:val="es-MX" w:eastAsia="es-MX"/>
        </w:rPr>
      </w:pPr>
    </w:p>
    <w:p w14:paraId="4AE79DF7" w14:textId="72A6E14B" w:rsidR="00E079E0" w:rsidRPr="00B13060" w:rsidRDefault="000A73F0" w:rsidP="00B13060">
      <w:pPr>
        <w:pStyle w:val="Subtitulo"/>
      </w:pPr>
      <w:bookmarkStart w:id="10" w:name="_Toc80287240"/>
      <w:bookmarkStart w:id="11" w:name="_Toc147826886"/>
      <w:r>
        <w:lastRenderedPageBreak/>
        <w:t>I</w:t>
      </w:r>
      <w:r w:rsidR="00777FB3">
        <w:t>ncertidumbres</w:t>
      </w:r>
      <w:r w:rsidR="00842767" w:rsidRPr="00B13060">
        <w:t xml:space="preserve"> en </w:t>
      </w:r>
      <w:r>
        <w:t>M</w:t>
      </w:r>
      <w:r w:rsidR="00842767" w:rsidRPr="00B13060">
        <w:t xml:space="preserve">ediciones </w:t>
      </w:r>
      <w:r>
        <w:t>D</w:t>
      </w:r>
      <w:r w:rsidR="00842767" w:rsidRPr="00B13060">
        <w:t xml:space="preserve">irectas y </w:t>
      </w:r>
      <w:r>
        <w:t>Ú</w:t>
      </w:r>
      <w:r w:rsidR="00842767" w:rsidRPr="00B13060">
        <w:t>nicas</w:t>
      </w:r>
      <w:r w:rsidR="0026796A" w:rsidRPr="00B13060">
        <w:t>.</w:t>
      </w:r>
      <w:bookmarkEnd w:id="10"/>
      <w:bookmarkEnd w:id="11"/>
    </w:p>
    <w:p w14:paraId="120ABD9B" w14:textId="1474C540" w:rsidR="00B609A9" w:rsidRDefault="00FE4C83" w:rsidP="006E270D">
      <w:pPr>
        <w:rPr>
          <w:rFonts w:eastAsia="Times New Roman"/>
          <w:lang w:val="es-MX" w:eastAsia="es-MX"/>
        </w:rPr>
      </w:pPr>
      <w:r>
        <w:rPr>
          <w:rFonts w:eastAsia="Times New Roman"/>
          <w:lang w:val="es-MX" w:eastAsia="es-MX"/>
        </w:rPr>
        <w:t xml:space="preserve">Comencemos </w:t>
      </w:r>
      <w:r w:rsidR="001F6F7B">
        <w:rPr>
          <w:rFonts w:eastAsia="Times New Roman"/>
          <w:lang w:val="es-MX" w:eastAsia="es-MX"/>
        </w:rPr>
        <w:t>observando el arreglo experimental del péndulo (Figura 1), las variables involucradas de acuerdo a la teoría de primer orden son la longitud del péndulo (</w:t>
      </w:r>
      <w:r w:rsidR="001F6F7B" w:rsidRPr="001F6F7B">
        <w:rPr>
          <w:rFonts w:eastAsia="Times New Roman"/>
          <w:i/>
          <w:lang w:val="es-MX" w:eastAsia="es-MX"/>
        </w:rPr>
        <w:t>L</w:t>
      </w:r>
      <w:r w:rsidR="001F6F7B">
        <w:rPr>
          <w:rFonts w:eastAsia="Times New Roman"/>
          <w:lang w:val="es-MX" w:eastAsia="es-MX"/>
        </w:rPr>
        <w:t>) y su periodo de oscilación (</w:t>
      </w:r>
      <w:r w:rsidR="001F6F7B" w:rsidRPr="001F6F7B">
        <w:rPr>
          <w:rFonts w:eastAsia="Times New Roman"/>
          <w:i/>
          <w:lang w:val="es-MX" w:eastAsia="es-MX"/>
        </w:rPr>
        <w:t>T</w:t>
      </w:r>
      <w:r w:rsidR="001F6F7B">
        <w:rPr>
          <w:rFonts w:eastAsia="Times New Roman"/>
          <w:lang w:val="es-MX" w:eastAsia="es-MX"/>
        </w:rPr>
        <w:t>)</w:t>
      </w:r>
      <w:r w:rsidR="00270CA7">
        <w:rPr>
          <w:rFonts w:eastAsia="Times New Roman"/>
          <w:lang w:val="es-MX" w:eastAsia="es-MX"/>
        </w:rPr>
        <w:t xml:space="preserve"> </w:t>
      </w:r>
      <w:r w:rsidR="00270CA7" w:rsidRPr="00270CA7">
        <w:rPr>
          <w:rStyle w:val="ReferenciaCar"/>
        </w:rPr>
        <w:t>[2]</w:t>
      </w:r>
      <w:r w:rsidR="001F6F7B">
        <w:rPr>
          <w:rFonts w:eastAsia="Times New Roman"/>
          <w:lang w:val="es-MX" w:eastAsia="es-MX"/>
        </w:rPr>
        <w:t xml:space="preserve">. El péndulo consta de una plomada cónica colgada de un alambre muy delgado (de masa despreciable) anclado a un pivote. Así, el primer dato que </w:t>
      </w:r>
      <w:r w:rsidR="00ED2E99" w:rsidRPr="00DC48E7">
        <w:rPr>
          <w:noProof/>
          <w:lang w:val="es-MX" w:eastAsia="es-MX"/>
        </w:rPr>
        <mc:AlternateContent>
          <mc:Choice Requires="wpc">
            <w:drawing>
              <wp:anchor distT="0" distB="0" distL="114300" distR="114300" simplePos="0" relativeHeight="251757568" behindDoc="0" locked="0" layoutInCell="1" allowOverlap="1" wp14:anchorId="1D36E487" wp14:editId="388B9971">
                <wp:simplePos x="0" y="0"/>
                <wp:positionH relativeFrom="column">
                  <wp:posOffset>4308475</wp:posOffset>
                </wp:positionH>
                <wp:positionV relativeFrom="paragraph">
                  <wp:posOffset>24765</wp:posOffset>
                </wp:positionV>
                <wp:extent cx="2380615" cy="2647950"/>
                <wp:effectExtent l="0" t="0" r="635" b="0"/>
                <wp:wrapSquare wrapText="bothSides"/>
                <wp:docPr id="102" name="Lienzo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6" name="Grupo 46"/>
                        <wpg:cNvGrpSpPr/>
                        <wpg:grpSpPr>
                          <a:xfrm rot="4513074">
                            <a:off x="317845" y="1050802"/>
                            <a:ext cx="1620000" cy="144000"/>
                            <a:chOff x="747807" y="1444185"/>
                            <a:chExt cx="1620000" cy="218811"/>
                          </a:xfrm>
                        </wpg:grpSpPr>
                        <wps:wsp>
                          <wps:cNvPr id="5" name="Conector recto 5"/>
                          <wps:cNvCnPr/>
                          <wps:spPr>
                            <a:xfrm flipV="1">
                              <a:off x="747807" y="1658610"/>
                              <a:ext cx="1620000" cy="2722"/>
                            </a:xfrm>
                            <a:prstGeom prst="line">
                              <a:avLst/>
                            </a:prstGeom>
                            <a:noFill/>
                            <a:ln w="6350" cap="flat" cmpd="sng" algn="ctr">
                              <a:solidFill>
                                <a:sysClr val="windowText" lastClr="000000"/>
                              </a:solidFill>
                              <a:prstDash val="solid"/>
                              <a:miter lim="800000"/>
                            </a:ln>
                            <a:effectLst/>
                          </wps:spPr>
                          <wps:bodyPr/>
                        </wps:wsp>
                        <wpg:grpSp>
                          <wpg:cNvPr id="6" name="Grupo 6"/>
                          <wpg:cNvGrpSpPr/>
                          <wpg:grpSpPr>
                            <a:xfrm>
                              <a:off x="747807" y="1447823"/>
                              <a:ext cx="324000" cy="215173"/>
                              <a:chOff x="88316" y="207010"/>
                              <a:chExt cx="359765" cy="149089"/>
                            </a:xfrm>
                          </wpg:grpSpPr>
                          <wps:wsp>
                            <wps:cNvPr id="7" name="Conector recto 7"/>
                            <wps:cNvCnPr/>
                            <wps:spPr>
                              <a:xfrm flipV="1">
                                <a:off x="88316" y="207010"/>
                                <a:ext cx="0" cy="147600"/>
                              </a:xfrm>
                              <a:prstGeom prst="line">
                                <a:avLst/>
                              </a:prstGeom>
                              <a:noFill/>
                              <a:ln w="6350" cap="flat" cmpd="sng" algn="ctr">
                                <a:solidFill>
                                  <a:sysClr val="windowText" lastClr="000000"/>
                                </a:solidFill>
                                <a:prstDash val="solid"/>
                                <a:miter lim="800000"/>
                              </a:ln>
                              <a:effectLst/>
                            </wps:spPr>
                            <wps:bodyPr/>
                          </wps:wsp>
                          <wps:wsp>
                            <wps:cNvPr id="8" name="Conector recto 8"/>
                            <wps:cNvCnPr/>
                            <wps:spPr>
                              <a:xfrm flipV="1">
                                <a:off x="160426" y="265963"/>
                                <a:ext cx="0" cy="90000"/>
                              </a:xfrm>
                              <a:prstGeom prst="line">
                                <a:avLst/>
                              </a:prstGeom>
                              <a:noFill/>
                              <a:ln w="6350" cap="flat" cmpd="sng" algn="ctr">
                                <a:solidFill>
                                  <a:sysClr val="windowText" lastClr="000000"/>
                                </a:solidFill>
                                <a:prstDash val="solid"/>
                                <a:miter lim="800000"/>
                              </a:ln>
                              <a:effectLst/>
                            </wps:spPr>
                            <wps:bodyPr/>
                          </wps:wsp>
                          <wps:wsp>
                            <wps:cNvPr id="9" name="Conector recto 9"/>
                            <wps:cNvCnPr/>
                            <wps:spPr>
                              <a:xfrm flipV="1">
                                <a:off x="232181" y="265946"/>
                                <a:ext cx="0" cy="90000"/>
                              </a:xfrm>
                              <a:prstGeom prst="line">
                                <a:avLst/>
                              </a:prstGeom>
                              <a:noFill/>
                              <a:ln w="6350" cap="flat" cmpd="sng" algn="ctr">
                                <a:solidFill>
                                  <a:sysClr val="windowText" lastClr="000000"/>
                                </a:solidFill>
                                <a:prstDash val="solid"/>
                                <a:miter lim="800000"/>
                              </a:ln>
                              <a:effectLst/>
                            </wps:spPr>
                            <wps:bodyPr/>
                          </wps:wsp>
                          <wps:wsp>
                            <wps:cNvPr id="10" name="Conector recto 10"/>
                            <wps:cNvCnPr/>
                            <wps:spPr>
                              <a:xfrm flipV="1">
                                <a:off x="303936" y="265912"/>
                                <a:ext cx="0" cy="90000"/>
                              </a:xfrm>
                              <a:prstGeom prst="line">
                                <a:avLst/>
                              </a:prstGeom>
                              <a:noFill/>
                              <a:ln w="6350" cap="flat" cmpd="sng" algn="ctr">
                                <a:solidFill>
                                  <a:sysClr val="windowText" lastClr="000000"/>
                                </a:solidFill>
                                <a:prstDash val="solid"/>
                                <a:miter lim="800000"/>
                              </a:ln>
                              <a:effectLst/>
                            </wps:spPr>
                            <wps:bodyPr/>
                          </wps:wsp>
                          <wps:wsp>
                            <wps:cNvPr id="11" name="Conector recto 11"/>
                            <wps:cNvCnPr/>
                            <wps:spPr>
                              <a:xfrm flipV="1">
                                <a:off x="376326" y="266099"/>
                                <a:ext cx="0" cy="90000"/>
                              </a:xfrm>
                              <a:prstGeom prst="line">
                                <a:avLst/>
                              </a:prstGeom>
                              <a:noFill/>
                              <a:ln w="6350" cap="flat" cmpd="sng" algn="ctr">
                                <a:solidFill>
                                  <a:sysClr val="windowText" lastClr="000000"/>
                                </a:solidFill>
                                <a:prstDash val="solid"/>
                                <a:miter lim="800000"/>
                              </a:ln>
                              <a:effectLst/>
                            </wps:spPr>
                            <wps:bodyPr/>
                          </wps:wsp>
                          <wps:wsp>
                            <wps:cNvPr id="12" name="Conector recto 12"/>
                            <wps:cNvCnPr/>
                            <wps:spPr>
                              <a:xfrm flipV="1">
                                <a:off x="124231" y="265894"/>
                                <a:ext cx="0" cy="90000"/>
                              </a:xfrm>
                              <a:prstGeom prst="line">
                                <a:avLst/>
                              </a:prstGeom>
                              <a:noFill/>
                              <a:ln w="6350" cap="flat" cmpd="sng" algn="ctr">
                                <a:solidFill>
                                  <a:sysClr val="windowText" lastClr="000000"/>
                                </a:solidFill>
                                <a:prstDash val="solid"/>
                                <a:miter lim="800000"/>
                              </a:ln>
                              <a:effectLst/>
                            </wps:spPr>
                            <wps:bodyPr/>
                          </wps:wsp>
                          <wps:wsp>
                            <wps:cNvPr id="14" name="Conector recto 14"/>
                            <wps:cNvCnPr/>
                            <wps:spPr>
                              <a:xfrm flipV="1">
                                <a:off x="195986" y="265890"/>
                                <a:ext cx="0" cy="90000"/>
                              </a:xfrm>
                              <a:prstGeom prst="line">
                                <a:avLst/>
                              </a:prstGeom>
                              <a:noFill/>
                              <a:ln w="6350" cap="flat" cmpd="sng" algn="ctr">
                                <a:solidFill>
                                  <a:sysClr val="windowText" lastClr="000000"/>
                                </a:solidFill>
                                <a:prstDash val="solid"/>
                                <a:miter lim="800000"/>
                              </a:ln>
                              <a:effectLst/>
                            </wps:spPr>
                            <wps:bodyPr/>
                          </wps:wsp>
                          <wps:wsp>
                            <wps:cNvPr id="18" name="Conector recto 18"/>
                            <wps:cNvCnPr/>
                            <wps:spPr>
                              <a:xfrm flipV="1">
                                <a:off x="268376" y="265890"/>
                                <a:ext cx="0" cy="90000"/>
                              </a:xfrm>
                              <a:prstGeom prst="line">
                                <a:avLst/>
                              </a:prstGeom>
                              <a:noFill/>
                              <a:ln w="6350" cap="flat" cmpd="sng" algn="ctr">
                                <a:solidFill>
                                  <a:sysClr val="windowText" lastClr="000000"/>
                                </a:solidFill>
                                <a:prstDash val="solid"/>
                                <a:miter lim="800000"/>
                              </a:ln>
                              <a:effectLst/>
                            </wps:spPr>
                            <wps:bodyPr/>
                          </wps:wsp>
                          <wps:wsp>
                            <wps:cNvPr id="19" name="Conector recto 19"/>
                            <wps:cNvCnPr/>
                            <wps:spPr>
                              <a:xfrm flipV="1">
                                <a:off x="340131" y="264282"/>
                                <a:ext cx="0" cy="90000"/>
                              </a:xfrm>
                              <a:prstGeom prst="line">
                                <a:avLst/>
                              </a:prstGeom>
                              <a:noFill/>
                              <a:ln w="6350" cap="flat" cmpd="sng" algn="ctr">
                                <a:solidFill>
                                  <a:sysClr val="windowText" lastClr="000000"/>
                                </a:solidFill>
                                <a:prstDash val="solid"/>
                                <a:miter lim="800000"/>
                              </a:ln>
                              <a:effectLst/>
                            </wps:spPr>
                            <wps:bodyPr/>
                          </wps:wsp>
                          <wps:wsp>
                            <wps:cNvPr id="20" name="Conector recto 20"/>
                            <wps:cNvCnPr/>
                            <wps:spPr>
                              <a:xfrm flipV="1">
                                <a:off x="411886" y="265872"/>
                                <a:ext cx="0" cy="90000"/>
                              </a:xfrm>
                              <a:prstGeom prst="line">
                                <a:avLst/>
                              </a:prstGeom>
                              <a:noFill/>
                              <a:ln w="6350" cap="flat" cmpd="sng" algn="ctr">
                                <a:solidFill>
                                  <a:sysClr val="windowText" lastClr="000000"/>
                                </a:solidFill>
                                <a:prstDash val="solid"/>
                                <a:miter lim="800000"/>
                              </a:ln>
                              <a:effectLst/>
                            </wps:spPr>
                            <wps:bodyPr/>
                          </wps:wsp>
                          <wps:wsp>
                            <wps:cNvPr id="23" name="Conector recto 23"/>
                            <wps:cNvCnPr/>
                            <wps:spPr>
                              <a:xfrm flipV="1">
                                <a:off x="448081" y="207134"/>
                                <a:ext cx="0" cy="147600"/>
                              </a:xfrm>
                              <a:prstGeom prst="line">
                                <a:avLst/>
                              </a:prstGeom>
                              <a:noFill/>
                              <a:ln w="6350" cap="flat" cmpd="sng" algn="ctr">
                                <a:solidFill>
                                  <a:sysClr val="windowText" lastClr="000000"/>
                                </a:solidFill>
                                <a:prstDash val="solid"/>
                                <a:miter lim="800000"/>
                              </a:ln>
                              <a:effectLst/>
                            </wps:spPr>
                            <wps:bodyPr/>
                          </wps:wsp>
                        </wpg:grpSp>
                        <wpg:grpSp>
                          <wpg:cNvPr id="24" name="Grupo 24"/>
                          <wpg:cNvGrpSpPr/>
                          <wpg:grpSpPr>
                            <a:xfrm>
                              <a:off x="1071807" y="1444185"/>
                              <a:ext cx="324000" cy="212099"/>
                              <a:chOff x="447846" y="207557"/>
                              <a:chExt cx="359765" cy="149089"/>
                            </a:xfrm>
                          </wpg:grpSpPr>
                          <wps:wsp>
                            <wps:cNvPr id="25" name="Conector recto 25"/>
                            <wps:cNvCnPr/>
                            <wps:spPr>
                              <a:xfrm flipV="1">
                                <a:off x="447846" y="207557"/>
                                <a:ext cx="0" cy="147600"/>
                              </a:xfrm>
                              <a:prstGeom prst="line">
                                <a:avLst/>
                              </a:prstGeom>
                              <a:noFill/>
                              <a:ln w="6350" cap="flat" cmpd="sng" algn="ctr">
                                <a:solidFill>
                                  <a:sysClr val="windowText" lastClr="000000"/>
                                </a:solidFill>
                                <a:prstDash val="solid"/>
                                <a:miter lim="800000"/>
                              </a:ln>
                              <a:effectLst/>
                            </wps:spPr>
                            <wps:bodyPr/>
                          </wps:wsp>
                          <wps:wsp>
                            <wps:cNvPr id="26" name="Conector recto 26"/>
                            <wps:cNvCnPr/>
                            <wps:spPr>
                              <a:xfrm flipV="1">
                                <a:off x="519956" y="266510"/>
                                <a:ext cx="0" cy="90000"/>
                              </a:xfrm>
                              <a:prstGeom prst="line">
                                <a:avLst/>
                              </a:prstGeom>
                              <a:noFill/>
                              <a:ln w="6350" cap="flat" cmpd="sng" algn="ctr">
                                <a:solidFill>
                                  <a:sysClr val="windowText" lastClr="000000"/>
                                </a:solidFill>
                                <a:prstDash val="solid"/>
                                <a:miter lim="800000"/>
                              </a:ln>
                              <a:effectLst/>
                            </wps:spPr>
                            <wps:bodyPr/>
                          </wps:wsp>
                          <wps:wsp>
                            <wps:cNvPr id="27" name="Conector recto 27"/>
                            <wps:cNvCnPr/>
                            <wps:spPr>
                              <a:xfrm flipV="1">
                                <a:off x="591711" y="266493"/>
                                <a:ext cx="0" cy="90000"/>
                              </a:xfrm>
                              <a:prstGeom prst="line">
                                <a:avLst/>
                              </a:prstGeom>
                              <a:noFill/>
                              <a:ln w="6350" cap="flat" cmpd="sng" algn="ctr">
                                <a:solidFill>
                                  <a:sysClr val="windowText" lastClr="000000"/>
                                </a:solidFill>
                                <a:prstDash val="solid"/>
                                <a:miter lim="800000"/>
                              </a:ln>
                              <a:effectLst/>
                            </wps:spPr>
                            <wps:bodyPr/>
                          </wps:wsp>
                          <wps:wsp>
                            <wps:cNvPr id="28" name="Conector recto 28"/>
                            <wps:cNvCnPr/>
                            <wps:spPr>
                              <a:xfrm flipV="1">
                                <a:off x="663466" y="266459"/>
                                <a:ext cx="0" cy="90000"/>
                              </a:xfrm>
                              <a:prstGeom prst="line">
                                <a:avLst/>
                              </a:prstGeom>
                              <a:noFill/>
                              <a:ln w="6350" cap="flat" cmpd="sng" algn="ctr">
                                <a:solidFill>
                                  <a:sysClr val="windowText" lastClr="000000"/>
                                </a:solidFill>
                                <a:prstDash val="solid"/>
                                <a:miter lim="800000"/>
                              </a:ln>
                              <a:effectLst/>
                            </wps:spPr>
                            <wps:bodyPr/>
                          </wps:wsp>
                          <wps:wsp>
                            <wps:cNvPr id="29" name="Conector recto 29"/>
                            <wps:cNvCnPr/>
                            <wps:spPr>
                              <a:xfrm flipV="1">
                                <a:off x="735856" y="266646"/>
                                <a:ext cx="0" cy="90000"/>
                              </a:xfrm>
                              <a:prstGeom prst="line">
                                <a:avLst/>
                              </a:prstGeom>
                              <a:noFill/>
                              <a:ln w="6350" cap="flat" cmpd="sng" algn="ctr">
                                <a:solidFill>
                                  <a:sysClr val="windowText" lastClr="000000"/>
                                </a:solidFill>
                                <a:prstDash val="solid"/>
                                <a:miter lim="800000"/>
                              </a:ln>
                              <a:effectLst/>
                            </wps:spPr>
                            <wps:bodyPr/>
                          </wps:wsp>
                          <wps:wsp>
                            <wps:cNvPr id="30" name="Conector recto 30"/>
                            <wps:cNvCnPr/>
                            <wps:spPr>
                              <a:xfrm flipV="1">
                                <a:off x="483761" y="266441"/>
                                <a:ext cx="0" cy="90000"/>
                              </a:xfrm>
                              <a:prstGeom prst="line">
                                <a:avLst/>
                              </a:prstGeom>
                              <a:noFill/>
                              <a:ln w="6350" cap="flat" cmpd="sng" algn="ctr">
                                <a:solidFill>
                                  <a:sysClr val="windowText" lastClr="000000"/>
                                </a:solidFill>
                                <a:prstDash val="solid"/>
                                <a:miter lim="800000"/>
                              </a:ln>
                              <a:effectLst/>
                            </wps:spPr>
                            <wps:bodyPr/>
                          </wps:wsp>
                          <wps:wsp>
                            <wps:cNvPr id="33" name="Conector recto 33"/>
                            <wps:cNvCnPr/>
                            <wps:spPr>
                              <a:xfrm flipV="1">
                                <a:off x="555516" y="266437"/>
                                <a:ext cx="0" cy="90000"/>
                              </a:xfrm>
                              <a:prstGeom prst="line">
                                <a:avLst/>
                              </a:prstGeom>
                              <a:noFill/>
                              <a:ln w="6350" cap="flat" cmpd="sng" algn="ctr">
                                <a:solidFill>
                                  <a:sysClr val="windowText" lastClr="000000"/>
                                </a:solidFill>
                                <a:prstDash val="solid"/>
                                <a:miter lim="800000"/>
                              </a:ln>
                              <a:effectLst/>
                            </wps:spPr>
                            <wps:bodyPr/>
                          </wps:wsp>
                          <wps:wsp>
                            <wps:cNvPr id="34" name="Conector recto 34"/>
                            <wps:cNvCnPr/>
                            <wps:spPr>
                              <a:xfrm flipV="1">
                                <a:off x="627906" y="266437"/>
                                <a:ext cx="0" cy="90000"/>
                              </a:xfrm>
                              <a:prstGeom prst="line">
                                <a:avLst/>
                              </a:prstGeom>
                              <a:noFill/>
                              <a:ln w="6350" cap="flat" cmpd="sng" algn="ctr">
                                <a:solidFill>
                                  <a:sysClr val="windowText" lastClr="000000"/>
                                </a:solidFill>
                                <a:prstDash val="solid"/>
                                <a:miter lim="800000"/>
                              </a:ln>
                              <a:effectLst/>
                            </wps:spPr>
                            <wps:bodyPr/>
                          </wps:wsp>
                          <wps:wsp>
                            <wps:cNvPr id="36" name="Conector recto 36"/>
                            <wps:cNvCnPr/>
                            <wps:spPr>
                              <a:xfrm flipV="1">
                                <a:off x="699661" y="264830"/>
                                <a:ext cx="0" cy="90000"/>
                              </a:xfrm>
                              <a:prstGeom prst="line">
                                <a:avLst/>
                              </a:prstGeom>
                              <a:noFill/>
                              <a:ln w="6350" cap="flat" cmpd="sng" algn="ctr">
                                <a:solidFill>
                                  <a:sysClr val="windowText" lastClr="000000"/>
                                </a:solidFill>
                                <a:prstDash val="solid"/>
                                <a:miter lim="800000"/>
                              </a:ln>
                              <a:effectLst/>
                            </wps:spPr>
                            <wps:bodyPr/>
                          </wps:wsp>
                          <wps:wsp>
                            <wps:cNvPr id="37" name="Conector recto 37"/>
                            <wps:cNvCnPr/>
                            <wps:spPr>
                              <a:xfrm flipV="1">
                                <a:off x="771416" y="266419"/>
                                <a:ext cx="0" cy="90000"/>
                              </a:xfrm>
                              <a:prstGeom prst="line">
                                <a:avLst/>
                              </a:prstGeom>
                              <a:noFill/>
                              <a:ln w="6350" cap="flat" cmpd="sng" algn="ctr">
                                <a:solidFill>
                                  <a:sysClr val="windowText" lastClr="000000"/>
                                </a:solidFill>
                                <a:prstDash val="solid"/>
                                <a:miter lim="800000"/>
                              </a:ln>
                              <a:effectLst/>
                            </wps:spPr>
                            <wps:bodyPr/>
                          </wps:wsp>
                          <wps:wsp>
                            <wps:cNvPr id="38" name="Conector recto 38"/>
                            <wps:cNvCnPr/>
                            <wps:spPr>
                              <a:xfrm flipV="1">
                                <a:off x="807611" y="207681"/>
                                <a:ext cx="0" cy="147600"/>
                              </a:xfrm>
                              <a:prstGeom prst="line">
                                <a:avLst/>
                              </a:prstGeom>
                              <a:noFill/>
                              <a:ln w="6350" cap="flat" cmpd="sng" algn="ctr">
                                <a:solidFill>
                                  <a:sysClr val="windowText" lastClr="000000"/>
                                </a:solidFill>
                                <a:prstDash val="solid"/>
                                <a:miter lim="800000"/>
                              </a:ln>
                              <a:effectLst/>
                            </wps:spPr>
                            <wps:bodyPr/>
                          </wps:wsp>
                        </wpg:grpSp>
                        <wpg:grpSp>
                          <wpg:cNvPr id="39" name="Grupo 39"/>
                          <wpg:cNvGrpSpPr/>
                          <wpg:grpSpPr>
                            <a:xfrm>
                              <a:off x="1395807" y="1447689"/>
                              <a:ext cx="324000" cy="212545"/>
                              <a:chOff x="807656" y="207133"/>
                              <a:chExt cx="359765" cy="149089"/>
                            </a:xfrm>
                          </wpg:grpSpPr>
                          <wps:wsp>
                            <wps:cNvPr id="40" name="Conector recto 40"/>
                            <wps:cNvCnPr/>
                            <wps:spPr>
                              <a:xfrm flipV="1">
                                <a:off x="807656" y="207133"/>
                                <a:ext cx="0" cy="147600"/>
                              </a:xfrm>
                              <a:prstGeom prst="line">
                                <a:avLst/>
                              </a:prstGeom>
                              <a:noFill/>
                              <a:ln w="6350" cap="flat" cmpd="sng" algn="ctr">
                                <a:solidFill>
                                  <a:sysClr val="windowText" lastClr="000000"/>
                                </a:solidFill>
                                <a:prstDash val="solid"/>
                                <a:miter lim="800000"/>
                              </a:ln>
                              <a:effectLst/>
                            </wps:spPr>
                            <wps:bodyPr/>
                          </wps:wsp>
                          <wps:wsp>
                            <wps:cNvPr id="41" name="Conector recto 41"/>
                            <wps:cNvCnPr/>
                            <wps:spPr>
                              <a:xfrm flipV="1">
                                <a:off x="879766" y="266086"/>
                                <a:ext cx="0" cy="90000"/>
                              </a:xfrm>
                              <a:prstGeom prst="line">
                                <a:avLst/>
                              </a:prstGeom>
                              <a:noFill/>
                              <a:ln w="6350" cap="flat" cmpd="sng" algn="ctr">
                                <a:solidFill>
                                  <a:sysClr val="windowText" lastClr="000000"/>
                                </a:solidFill>
                                <a:prstDash val="solid"/>
                                <a:miter lim="800000"/>
                              </a:ln>
                              <a:effectLst/>
                            </wps:spPr>
                            <wps:bodyPr/>
                          </wps:wsp>
                          <wps:wsp>
                            <wps:cNvPr id="42" name="Conector recto 42"/>
                            <wps:cNvCnPr/>
                            <wps:spPr>
                              <a:xfrm flipV="1">
                                <a:off x="951521" y="266069"/>
                                <a:ext cx="0" cy="90000"/>
                              </a:xfrm>
                              <a:prstGeom prst="line">
                                <a:avLst/>
                              </a:prstGeom>
                              <a:noFill/>
                              <a:ln w="6350" cap="flat" cmpd="sng" algn="ctr">
                                <a:solidFill>
                                  <a:sysClr val="windowText" lastClr="000000"/>
                                </a:solidFill>
                                <a:prstDash val="solid"/>
                                <a:miter lim="800000"/>
                              </a:ln>
                              <a:effectLst/>
                            </wps:spPr>
                            <wps:bodyPr/>
                          </wps:wsp>
                          <wps:wsp>
                            <wps:cNvPr id="43" name="Conector recto 43"/>
                            <wps:cNvCnPr/>
                            <wps:spPr>
                              <a:xfrm flipV="1">
                                <a:off x="1023276" y="266035"/>
                                <a:ext cx="0" cy="90000"/>
                              </a:xfrm>
                              <a:prstGeom prst="line">
                                <a:avLst/>
                              </a:prstGeom>
                              <a:noFill/>
                              <a:ln w="6350" cap="flat" cmpd="sng" algn="ctr">
                                <a:solidFill>
                                  <a:sysClr val="windowText" lastClr="000000"/>
                                </a:solidFill>
                                <a:prstDash val="solid"/>
                                <a:miter lim="800000"/>
                              </a:ln>
                              <a:effectLst/>
                            </wps:spPr>
                            <wps:bodyPr/>
                          </wps:wsp>
                          <wps:wsp>
                            <wps:cNvPr id="44" name="Conector recto 44"/>
                            <wps:cNvCnPr/>
                            <wps:spPr>
                              <a:xfrm flipV="1">
                                <a:off x="1095666" y="266222"/>
                                <a:ext cx="0" cy="90000"/>
                              </a:xfrm>
                              <a:prstGeom prst="line">
                                <a:avLst/>
                              </a:prstGeom>
                              <a:noFill/>
                              <a:ln w="6350" cap="flat" cmpd="sng" algn="ctr">
                                <a:solidFill>
                                  <a:sysClr val="windowText" lastClr="000000"/>
                                </a:solidFill>
                                <a:prstDash val="solid"/>
                                <a:miter lim="800000"/>
                              </a:ln>
                              <a:effectLst/>
                            </wps:spPr>
                            <wps:bodyPr/>
                          </wps:wsp>
                          <wps:wsp>
                            <wps:cNvPr id="24655" name="Conector recto 24655"/>
                            <wps:cNvCnPr/>
                            <wps:spPr>
                              <a:xfrm flipV="1">
                                <a:off x="843571" y="266017"/>
                                <a:ext cx="0" cy="90000"/>
                              </a:xfrm>
                              <a:prstGeom prst="line">
                                <a:avLst/>
                              </a:prstGeom>
                              <a:noFill/>
                              <a:ln w="6350" cap="flat" cmpd="sng" algn="ctr">
                                <a:solidFill>
                                  <a:sysClr val="windowText" lastClr="000000"/>
                                </a:solidFill>
                                <a:prstDash val="solid"/>
                                <a:miter lim="800000"/>
                              </a:ln>
                              <a:effectLst/>
                            </wps:spPr>
                            <wps:bodyPr/>
                          </wps:wsp>
                          <wps:wsp>
                            <wps:cNvPr id="24658" name="Conector recto 24658"/>
                            <wps:cNvCnPr/>
                            <wps:spPr>
                              <a:xfrm flipV="1">
                                <a:off x="915326" y="266013"/>
                                <a:ext cx="0" cy="90000"/>
                              </a:xfrm>
                              <a:prstGeom prst="line">
                                <a:avLst/>
                              </a:prstGeom>
                              <a:noFill/>
                              <a:ln w="6350" cap="flat" cmpd="sng" algn="ctr">
                                <a:solidFill>
                                  <a:sysClr val="windowText" lastClr="000000"/>
                                </a:solidFill>
                                <a:prstDash val="solid"/>
                                <a:miter lim="800000"/>
                              </a:ln>
                              <a:effectLst/>
                            </wps:spPr>
                            <wps:bodyPr/>
                          </wps:wsp>
                          <wps:wsp>
                            <wps:cNvPr id="24672" name="Conector recto 24672"/>
                            <wps:cNvCnPr/>
                            <wps:spPr>
                              <a:xfrm flipV="1">
                                <a:off x="987716" y="266013"/>
                                <a:ext cx="0" cy="90000"/>
                              </a:xfrm>
                              <a:prstGeom prst="line">
                                <a:avLst/>
                              </a:prstGeom>
                              <a:noFill/>
                              <a:ln w="6350" cap="flat" cmpd="sng" algn="ctr">
                                <a:solidFill>
                                  <a:sysClr val="windowText" lastClr="000000"/>
                                </a:solidFill>
                                <a:prstDash val="solid"/>
                                <a:miter lim="800000"/>
                              </a:ln>
                              <a:effectLst/>
                            </wps:spPr>
                            <wps:bodyPr/>
                          </wps:wsp>
                          <wps:wsp>
                            <wps:cNvPr id="24673" name="Conector recto 24673"/>
                            <wps:cNvCnPr/>
                            <wps:spPr>
                              <a:xfrm flipV="1">
                                <a:off x="1059471" y="264406"/>
                                <a:ext cx="0" cy="90000"/>
                              </a:xfrm>
                              <a:prstGeom prst="line">
                                <a:avLst/>
                              </a:prstGeom>
                              <a:noFill/>
                              <a:ln w="6350" cap="flat" cmpd="sng" algn="ctr">
                                <a:solidFill>
                                  <a:sysClr val="windowText" lastClr="000000"/>
                                </a:solidFill>
                                <a:prstDash val="solid"/>
                                <a:miter lim="800000"/>
                              </a:ln>
                              <a:effectLst/>
                            </wps:spPr>
                            <wps:bodyPr/>
                          </wps:wsp>
                          <wps:wsp>
                            <wps:cNvPr id="24684" name="Conector recto 24684"/>
                            <wps:cNvCnPr/>
                            <wps:spPr>
                              <a:xfrm flipV="1">
                                <a:off x="1131226" y="265995"/>
                                <a:ext cx="0" cy="90000"/>
                              </a:xfrm>
                              <a:prstGeom prst="line">
                                <a:avLst/>
                              </a:prstGeom>
                              <a:noFill/>
                              <a:ln w="6350" cap="flat" cmpd="sng" algn="ctr">
                                <a:solidFill>
                                  <a:sysClr val="windowText" lastClr="000000"/>
                                </a:solidFill>
                                <a:prstDash val="solid"/>
                                <a:miter lim="800000"/>
                              </a:ln>
                              <a:effectLst/>
                            </wps:spPr>
                            <wps:bodyPr/>
                          </wps:wsp>
                          <wps:wsp>
                            <wps:cNvPr id="73" name="Conector recto 73"/>
                            <wps:cNvCnPr/>
                            <wps:spPr>
                              <a:xfrm flipV="1">
                                <a:off x="1167421" y="207257"/>
                                <a:ext cx="0" cy="147600"/>
                              </a:xfrm>
                              <a:prstGeom prst="line">
                                <a:avLst/>
                              </a:prstGeom>
                              <a:noFill/>
                              <a:ln w="6350" cap="flat" cmpd="sng" algn="ctr">
                                <a:solidFill>
                                  <a:sysClr val="windowText" lastClr="000000"/>
                                </a:solidFill>
                                <a:prstDash val="solid"/>
                                <a:miter lim="800000"/>
                              </a:ln>
                              <a:effectLst/>
                            </wps:spPr>
                            <wps:bodyPr/>
                          </wps:wsp>
                        </wpg:grpSp>
                        <wpg:grpSp>
                          <wpg:cNvPr id="391" name="Grupo 391"/>
                          <wpg:cNvGrpSpPr/>
                          <wpg:grpSpPr>
                            <a:xfrm>
                              <a:off x="1719807" y="1446996"/>
                              <a:ext cx="324000" cy="211868"/>
                              <a:chOff x="-106996" y="106996"/>
                              <a:chExt cx="359765" cy="149090"/>
                            </a:xfrm>
                          </wpg:grpSpPr>
                          <wps:wsp>
                            <wps:cNvPr id="392" name="Conector recto 392"/>
                            <wps:cNvCnPr/>
                            <wps:spPr>
                              <a:xfrm flipV="1">
                                <a:off x="-106996" y="106996"/>
                                <a:ext cx="0" cy="147600"/>
                              </a:xfrm>
                              <a:prstGeom prst="line">
                                <a:avLst/>
                              </a:prstGeom>
                              <a:noFill/>
                              <a:ln w="6350" cap="flat" cmpd="sng" algn="ctr">
                                <a:solidFill>
                                  <a:sysClr val="windowText" lastClr="000000"/>
                                </a:solidFill>
                                <a:prstDash val="solid"/>
                                <a:miter lim="800000"/>
                              </a:ln>
                              <a:effectLst/>
                            </wps:spPr>
                            <wps:bodyPr/>
                          </wps:wsp>
                          <wps:wsp>
                            <wps:cNvPr id="394" name="Conector recto 394"/>
                            <wps:cNvCnPr/>
                            <wps:spPr>
                              <a:xfrm flipV="1">
                                <a:off x="-34887" y="165949"/>
                                <a:ext cx="0" cy="90000"/>
                              </a:xfrm>
                              <a:prstGeom prst="line">
                                <a:avLst/>
                              </a:prstGeom>
                              <a:noFill/>
                              <a:ln w="6350" cap="flat" cmpd="sng" algn="ctr">
                                <a:solidFill>
                                  <a:sysClr val="windowText" lastClr="000000"/>
                                </a:solidFill>
                                <a:prstDash val="solid"/>
                                <a:miter lim="800000"/>
                              </a:ln>
                              <a:effectLst/>
                            </wps:spPr>
                            <wps:bodyPr/>
                          </wps:wsp>
                          <wps:wsp>
                            <wps:cNvPr id="395" name="Conector recto 395"/>
                            <wps:cNvCnPr/>
                            <wps:spPr>
                              <a:xfrm flipV="1">
                                <a:off x="36868" y="165933"/>
                                <a:ext cx="0" cy="90000"/>
                              </a:xfrm>
                              <a:prstGeom prst="line">
                                <a:avLst/>
                              </a:prstGeom>
                              <a:noFill/>
                              <a:ln w="6350" cap="flat" cmpd="sng" algn="ctr">
                                <a:solidFill>
                                  <a:sysClr val="windowText" lastClr="000000"/>
                                </a:solidFill>
                                <a:prstDash val="solid"/>
                                <a:miter lim="800000"/>
                              </a:ln>
                              <a:effectLst/>
                            </wps:spPr>
                            <wps:bodyPr/>
                          </wps:wsp>
                          <wps:wsp>
                            <wps:cNvPr id="396" name="Conector recto 396"/>
                            <wps:cNvCnPr/>
                            <wps:spPr>
                              <a:xfrm flipV="1">
                                <a:off x="108623" y="165899"/>
                                <a:ext cx="0" cy="90000"/>
                              </a:xfrm>
                              <a:prstGeom prst="line">
                                <a:avLst/>
                              </a:prstGeom>
                              <a:noFill/>
                              <a:ln w="6350" cap="flat" cmpd="sng" algn="ctr">
                                <a:solidFill>
                                  <a:sysClr val="windowText" lastClr="000000"/>
                                </a:solidFill>
                                <a:prstDash val="solid"/>
                                <a:miter lim="800000"/>
                              </a:ln>
                              <a:effectLst/>
                            </wps:spPr>
                            <wps:bodyPr/>
                          </wps:wsp>
                          <wps:wsp>
                            <wps:cNvPr id="397" name="Conector recto 397"/>
                            <wps:cNvCnPr/>
                            <wps:spPr>
                              <a:xfrm flipV="1">
                                <a:off x="181013" y="166086"/>
                                <a:ext cx="0" cy="90000"/>
                              </a:xfrm>
                              <a:prstGeom prst="line">
                                <a:avLst/>
                              </a:prstGeom>
                              <a:noFill/>
                              <a:ln w="6350" cap="flat" cmpd="sng" algn="ctr">
                                <a:solidFill>
                                  <a:sysClr val="windowText" lastClr="000000"/>
                                </a:solidFill>
                                <a:prstDash val="solid"/>
                                <a:miter lim="800000"/>
                              </a:ln>
                              <a:effectLst/>
                            </wps:spPr>
                            <wps:bodyPr/>
                          </wps:wsp>
                          <wps:wsp>
                            <wps:cNvPr id="398" name="Conector recto 398"/>
                            <wps:cNvCnPr/>
                            <wps:spPr>
                              <a:xfrm flipV="1">
                                <a:off x="-71082" y="165881"/>
                                <a:ext cx="0" cy="90000"/>
                              </a:xfrm>
                              <a:prstGeom prst="line">
                                <a:avLst/>
                              </a:prstGeom>
                              <a:noFill/>
                              <a:ln w="6350" cap="flat" cmpd="sng" algn="ctr">
                                <a:solidFill>
                                  <a:sysClr val="windowText" lastClr="000000"/>
                                </a:solidFill>
                                <a:prstDash val="solid"/>
                                <a:miter lim="800000"/>
                              </a:ln>
                              <a:effectLst/>
                            </wps:spPr>
                            <wps:bodyPr/>
                          </wps:wsp>
                          <wps:wsp>
                            <wps:cNvPr id="399" name="Conector recto 399"/>
                            <wps:cNvCnPr/>
                            <wps:spPr>
                              <a:xfrm flipV="1">
                                <a:off x="673" y="165877"/>
                                <a:ext cx="0" cy="90000"/>
                              </a:xfrm>
                              <a:prstGeom prst="line">
                                <a:avLst/>
                              </a:prstGeom>
                              <a:noFill/>
                              <a:ln w="6350" cap="flat" cmpd="sng" algn="ctr">
                                <a:solidFill>
                                  <a:sysClr val="windowText" lastClr="000000"/>
                                </a:solidFill>
                                <a:prstDash val="solid"/>
                                <a:miter lim="800000"/>
                              </a:ln>
                              <a:effectLst/>
                            </wps:spPr>
                            <wps:bodyPr/>
                          </wps:wsp>
                          <wps:wsp>
                            <wps:cNvPr id="400" name="Conector recto 400"/>
                            <wps:cNvCnPr/>
                            <wps:spPr>
                              <a:xfrm flipV="1">
                                <a:off x="73063" y="165877"/>
                                <a:ext cx="0" cy="90000"/>
                              </a:xfrm>
                              <a:prstGeom prst="line">
                                <a:avLst/>
                              </a:prstGeom>
                              <a:noFill/>
                              <a:ln w="6350" cap="flat" cmpd="sng" algn="ctr">
                                <a:solidFill>
                                  <a:sysClr val="windowText" lastClr="000000"/>
                                </a:solidFill>
                                <a:prstDash val="solid"/>
                                <a:miter lim="800000"/>
                              </a:ln>
                              <a:effectLst/>
                            </wps:spPr>
                            <wps:bodyPr/>
                          </wps:wsp>
                          <wps:wsp>
                            <wps:cNvPr id="402" name="Conector recto 402"/>
                            <wps:cNvCnPr/>
                            <wps:spPr>
                              <a:xfrm flipV="1">
                                <a:off x="144818" y="164270"/>
                                <a:ext cx="0" cy="90000"/>
                              </a:xfrm>
                              <a:prstGeom prst="line">
                                <a:avLst/>
                              </a:prstGeom>
                              <a:noFill/>
                              <a:ln w="6350" cap="flat" cmpd="sng" algn="ctr">
                                <a:solidFill>
                                  <a:sysClr val="windowText" lastClr="000000"/>
                                </a:solidFill>
                                <a:prstDash val="solid"/>
                                <a:miter lim="800000"/>
                              </a:ln>
                              <a:effectLst/>
                            </wps:spPr>
                            <wps:bodyPr/>
                          </wps:wsp>
                          <wps:wsp>
                            <wps:cNvPr id="403" name="Conector recto 403"/>
                            <wps:cNvCnPr/>
                            <wps:spPr>
                              <a:xfrm flipV="1">
                                <a:off x="216573" y="165859"/>
                                <a:ext cx="0" cy="90000"/>
                              </a:xfrm>
                              <a:prstGeom prst="line">
                                <a:avLst/>
                              </a:prstGeom>
                              <a:noFill/>
                              <a:ln w="6350" cap="flat" cmpd="sng" algn="ctr">
                                <a:solidFill>
                                  <a:sysClr val="windowText" lastClr="000000"/>
                                </a:solidFill>
                                <a:prstDash val="solid"/>
                                <a:miter lim="800000"/>
                              </a:ln>
                              <a:effectLst/>
                            </wps:spPr>
                            <wps:bodyPr/>
                          </wps:wsp>
                          <wps:wsp>
                            <wps:cNvPr id="404" name="Conector recto 404"/>
                            <wps:cNvCnPr/>
                            <wps:spPr>
                              <a:xfrm flipV="1">
                                <a:off x="252769" y="107121"/>
                                <a:ext cx="0" cy="147600"/>
                              </a:xfrm>
                              <a:prstGeom prst="line">
                                <a:avLst/>
                              </a:prstGeom>
                              <a:noFill/>
                              <a:ln w="6350" cap="flat" cmpd="sng" algn="ctr">
                                <a:solidFill>
                                  <a:sysClr val="windowText" lastClr="000000"/>
                                </a:solidFill>
                                <a:prstDash val="solid"/>
                                <a:miter lim="800000"/>
                              </a:ln>
                              <a:effectLst/>
                            </wps:spPr>
                            <wps:bodyPr/>
                          </wps:wsp>
                        </wpg:grpSp>
                        <wpg:grpSp>
                          <wpg:cNvPr id="401" name="Grupo 401"/>
                          <wpg:cNvGrpSpPr/>
                          <wpg:grpSpPr>
                            <a:xfrm>
                              <a:off x="2041949" y="1449601"/>
                              <a:ext cx="324000" cy="211730"/>
                              <a:chOff x="0" y="0"/>
                              <a:chExt cx="359765" cy="149090"/>
                            </a:xfrm>
                          </wpg:grpSpPr>
                          <wps:wsp>
                            <wps:cNvPr id="405" name="Conector recto 405"/>
                            <wps:cNvCnPr/>
                            <wps:spPr>
                              <a:xfrm flipV="1">
                                <a:off x="0" y="0"/>
                                <a:ext cx="0" cy="147600"/>
                              </a:xfrm>
                              <a:prstGeom prst="line">
                                <a:avLst/>
                              </a:prstGeom>
                              <a:noFill/>
                              <a:ln w="6350" cap="flat" cmpd="sng" algn="ctr">
                                <a:solidFill>
                                  <a:sysClr val="windowText" lastClr="000000"/>
                                </a:solidFill>
                                <a:prstDash val="solid"/>
                                <a:miter lim="800000"/>
                              </a:ln>
                              <a:effectLst/>
                            </wps:spPr>
                            <wps:bodyPr/>
                          </wps:wsp>
                          <wps:wsp>
                            <wps:cNvPr id="406" name="Conector recto 406"/>
                            <wps:cNvCnPr/>
                            <wps:spPr>
                              <a:xfrm flipV="1">
                                <a:off x="72109" y="58953"/>
                                <a:ext cx="0" cy="90000"/>
                              </a:xfrm>
                              <a:prstGeom prst="line">
                                <a:avLst/>
                              </a:prstGeom>
                              <a:noFill/>
                              <a:ln w="6350" cap="flat" cmpd="sng" algn="ctr">
                                <a:solidFill>
                                  <a:sysClr val="windowText" lastClr="000000"/>
                                </a:solidFill>
                                <a:prstDash val="solid"/>
                                <a:miter lim="800000"/>
                              </a:ln>
                              <a:effectLst/>
                            </wps:spPr>
                            <wps:bodyPr/>
                          </wps:wsp>
                          <wps:wsp>
                            <wps:cNvPr id="407" name="Conector recto 407"/>
                            <wps:cNvCnPr/>
                            <wps:spPr>
                              <a:xfrm flipV="1">
                                <a:off x="143864" y="58937"/>
                                <a:ext cx="0" cy="90000"/>
                              </a:xfrm>
                              <a:prstGeom prst="line">
                                <a:avLst/>
                              </a:prstGeom>
                              <a:noFill/>
                              <a:ln w="6350" cap="flat" cmpd="sng" algn="ctr">
                                <a:solidFill>
                                  <a:sysClr val="windowText" lastClr="000000"/>
                                </a:solidFill>
                                <a:prstDash val="solid"/>
                                <a:miter lim="800000"/>
                              </a:ln>
                              <a:effectLst/>
                            </wps:spPr>
                            <wps:bodyPr/>
                          </wps:wsp>
                          <wps:wsp>
                            <wps:cNvPr id="408" name="Conector recto 408"/>
                            <wps:cNvCnPr/>
                            <wps:spPr>
                              <a:xfrm flipV="1">
                                <a:off x="215619" y="58903"/>
                                <a:ext cx="0" cy="90000"/>
                              </a:xfrm>
                              <a:prstGeom prst="line">
                                <a:avLst/>
                              </a:prstGeom>
                              <a:noFill/>
                              <a:ln w="6350" cap="flat" cmpd="sng" algn="ctr">
                                <a:solidFill>
                                  <a:sysClr val="windowText" lastClr="000000"/>
                                </a:solidFill>
                                <a:prstDash val="solid"/>
                                <a:miter lim="800000"/>
                              </a:ln>
                              <a:effectLst/>
                            </wps:spPr>
                            <wps:bodyPr/>
                          </wps:wsp>
                          <wps:wsp>
                            <wps:cNvPr id="409" name="Conector recto 409"/>
                            <wps:cNvCnPr/>
                            <wps:spPr>
                              <a:xfrm flipV="1">
                                <a:off x="288009" y="59090"/>
                                <a:ext cx="0" cy="90000"/>
                              </a:xfrm>
                              <a:prstGeom prst="line">
                                <a:avLst/>
                              </a:prstGeom>
                              <a:noFill/>
                              <a:ln w="6350" cap="flat" cmpd="sng" algn="ctr">
                                <a:solidFill>
                                  <a:sysClr val="windowText" lastClr="000000"/>
                                </a:solidFill>
                                <a:prstDash val="solid"/>
                                <a:miter lim="800000"/>
                              </a:ln>
                              <a:effectLst/>
                            </wps:spPr>
                            <wps:bodyPr/>
                          </wps:wsp>
                          <wps:wsp>
                            <wps:cNvPr id="410" name="Conector recto 410"/>
                            <wps:cNvCnPr/>
                            <wps:spPr>
                              <a:xfrm flipV="1">
                                <a:off x="35914" y="58885"/>
                                <a:ext cx="0" cy="90000"/>
                              </a:xfrm>
                              <a:prstGeom prst="line">
                                <a:avLst/>
                              </a:prstGeom>
                              <a:noFill/>
                              <a:ln w="6350" cap="flat" cmpd="sng" algn="ctr">
                                <a:solidFill>
                                  <a:sysClr val="windowText" lastClr="000000"/>
                                </a:solidFill>
                                <a:prstDash val="solid"/>
                                <a:miter lim="800000"/>
                              </a:ln>
                              <a:effectLst/>
                            </wps:spPr>
                            <wps:bodyPr/>
                          </wps:wsp>
                          <wps:wsp>
                            <wps:cNvPr id="411" name="Conector recto 411"/>
                            <wps:cNvCnPr/>
                            <wps:spPr>
                              <a:xfrm flipV="1">
                                <a:off x="107669" y="58881"/>
                                <a:ext cx="0" cy="90000"/>
                              </a:xfrm>
                              <a:prstGeom prst="line">
                                <a:avLst/>
                              </a:prstGeom>
                              <a:noFill/>
                              <a:ln w="6350" cap="flat" cmpd="sng" algn="ctr">
                                <a:solidFill>
                                  <a:sysClr val="windowText" lastClr="000000"/>
                                </a:solidFill>
                                <a:prstDash val="solid"/>
                                <a:miter lim="800000"/>
                              </a:ln>
                              <a:effectLst/>
                            </wps:spPr>
                            <wps:bodyPr/>
                          </wps:wsp>
                          <wps:wsp>
                            <wps:cNvPr id="412" name="Conector recto 412"/>
                            <wps:cNvCnPr/>
                            <wps:spPr>
                              <a:xfrm flipV="1">
                                <a:off x="180059" y="58881"/>
                                <a:ext cx="0" cy="90000"/>
                              </a:xfrm>
                              <a:prstGeom prst="line">
                                <a:avLst/>
                              </a:prstGeom>
                              <a:noFill/>
                              <a:ln w="6350" cap="flat" cmpd="sng" algn="ctr">
                                <a:solidFill>
                                  <a:sysClr val="windowText" lastClr="000000"/>
                                </a:solidFill>
                                <a:prstDash val="solid"/>
                                <a:miter lim="800000"/>
                              </a:ln>
                              <a:effectLst/>
                            </wps:spPr>
                            <wps:bodyPr/>
                          </wps:wsp>
                          <wps:wsp>
                            <wps:cNvPr id="413" name="Conector recto 413"/>
                            <wps:cNvCnPr/>
                            <wps:spPr>
                              <a:xfrm flipV="1">
                                <a:off x="251814" y="57274"/>
                                <a:ext cx="0" cy="90000"/>
                              </a:xfrm>
                              <a:prstGeom prst="line">
                                <a:avLst/>
                              </a:prstGeom>
                              <a:noFill/>
                              <a:ln w="6350" cap="flat" cmpd="sng" algn="ctr">
                                <a:solidFill>
                                  <a:sysClr val="windowText" lastClr="000000"/>
                                </a:solidFill>
                                <a:prstDash val="solid"/>
                                <a:miter lim="800000"/>
                              </a:ln>
                              <a:effectLst/>
                            </wps:spPr>
                            <wps:bodyPr/>
                          </wps:wsp>
                          <wps:wsp>
                            <wps:cNvPr id="414" name="Conector recto 414"/>
                            <wps:cNvCnPr/>
                            <wps:spPr>
                              <a:xfrm flipV="1">
                                <a:off x="323569" y="58863"/>
                                <a:ext cx="0" cy="90000"/>
                              </a:xfrm>
                              <a:prstGeom prst="line">
                                <a:avLst/>
                              </a:prstGeom>
                              <a:noFill/>
                              <a:ln w="6350" cap="flat" cmpd="sng" algn="ctr">
                                <a:solidFill>
                                  <a:sysClr val="windowText" lastClr="000000"/>
                                </a:solidFill>
                                <a:prstDash val="solid"/>
                                <a:miter lim="800000"/>
                              </a:ln>
                              <a:effectLst/>
                            </wps:spPr>
                            <wps:bodyPr/>
                          </wps:wsp>
                          <wps:wsp>
                            <wps:cNvPr id="415" name="Conector recto 415"/>
                            <wps:cNvCnPr/>
                            <wps:spPr>
                              <a:xfrm flipV="1">
                                <a:off x="359765" y="125"/>
                                <a:ext cx="0" cy="147600"/>
                              </a:xfrm>
                              <a:prstGeom prst="line">
                                <a:avLst/>
                              </a:prstGeom>
                              <a:noFill/>
                              <a:ln w="6350" cap="flat" cmpd="sng" algn="ctr">
                                <a:solidFill>
                                  <a:sysClr val="windowText" lastClr="000000"/>
                                </a:solidFill>
                                <a:prstDash val="solid"/>
                                <a:miter lim="800000"/>
                              </a:ln>
                              <a:effectLst/>
                            </wps:spPr>
                            <wps:bodyPr/>
                          </wps:wsp>
                        </wpg:grpSp>
                      </wpg:wgp>
                      <wps:wsp>
                        <wps:cNvPr id="74" name="Cuadro de texto 28"/>
                        <wps:cNvSpPr txBox="1"/>
                        <wps:spPr>
                          <a:xfrm>
                            <a:off x="949398" y="219934"/>
                            <a:ext cx="300355" cy="143510"/>
                          </a:xfrm>
                          <a:prstGeom prst="rect">
                            <a:avLst/>
                          </a:prstGeom>
                          <a:noFill/>
                          <a:ln w="6350">
                            <a:noFill/>
                          </a:ln>
                          <a:effectLst/>
                        </wps:spPr>
                        <wps:txbx>
                          <w:txbxContent>
                            <w:p w14:paraId="52714FB3" w14:textId="53058626" w:rsidR="001C79A6" w:rsidRDefault="001C79A6" w:rsidP="00432AD4">
                              <w:pPr>
                                <w:pStyle w:val="NormalWeb"/>
                                <w:spacing w:before="0" w:beforeAutospacing="0" w:after="160" w:afterAutospacing="0" w:line="256" w:lineRule="auto"/>
                              </w:pPr>
                              <m:oMathPara>
                                <m:oMathParaPr>
                                  <m:jc m:val="centerGroup"/>
                                </m:oMathParaPr>
                                <m:oMath>
                                  <m:r>
                                    <w:rPr>
                                      <w:rFonts w:ascii="Cambria Math" w:eastAsia="Calibri" w:hAnsi="Cambria Math"/>
                                      <w:sz w:val="18"/>
                                      <w:szCs w:val="18"/>
                                    </w:rPr>
                                    <m:t>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75" name="Cuadro de texto 153"/>
                        <wps:cNvSpPr txBox="1"/>
                        <wps:spPr>
                          <a:xfrm>
                            <a:off x="1027771" y="515509"/>
                            <a:ext cx="332740" cy="149225"/>
                          </a:xfrm>
                          <a:prstGeom prst="rect">
                            <a:avLst/>
                          </a:prstGeom>
                          <a:noFill/>
                          <a:ln w="6350">
                            <a:noFill/>
                          </a:ln>
                          <a:effectLst/>
                        </wps:spPr>
                        <wps:txbx>
                          <w:txbxContent>
                            <w:p w14:paraId="600B75F8" w14:textId="70DEE88E"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76" name="Cuadro de texto 153"/>
                        <wps:cNvSpPr txBox="1"/>
                        <wps:spPr>
                          <a:xfrm>
                            <a:off x="1112709" y="826874"/>
                            <a:ext cx="332740" cy="148590"/>
                          </a:xfrm>
                          <a:prstGeom prst="rect">
                            <a:avLst/>
                          </a:prstGeom>
                          <a:noFill/>
                          <a:ln w="6350">
                            <a:noFill/>
                          </a:ln>
                          <a:effectLst/>
                        </wps:spPr>
                        <wps:txbx>
                          <w:txbxContent>
                            <w:p w14:paraId="32B9932C" w14:textId="5580899C"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20cm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78" name="Cuadro de texto 153"/>
                        <wps:cNvSpPr txBox="1"/>
                        <wps:spPr>
                          <a:xfrm>
                            <a:off x="1171652" y="1119269"/>
                            <a:ext cx="332740" cy="148590"/>
                          </a:xfrm>
                          <a:prstGeom prst="rect">
                            <a:avLst/>
                          </a:prstGeom>
                          <a:noFill/>
                          <a:ln w="6350">
                            <a:noFill/>
                          </a:ln>
                          <a:effectLst/>
                        </wps:spPr>
                        <wps:txbx>
                          <w:txbxContent>
                            <w:p w14:paraId="144FBDED" w14:textId="1A378540"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30cm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79" name="Cuadro de texto 32"/>
                        <wps:cNvSpPr txBox="1"/>
                        <wps:spPr>
                          <a:xfrm>
                            <a:off x="67901" y="2279975"/>
                            <a:ext cx="2231437" cy="367975"/>
                          </a:xfrm>
                          <a:prstGeom prst="rect">
                            <a:avLst/>
                          </a:prstGeom>
                          <a:noFill/>
                          <a:ln w="6350">
                            <a:noFill/>
                          </a:ln>
                          <a:effectLst/>
                        </wps:spPr>
                        <wps:txbx>
                          <w:txbxContent>
                            <w:p w14:paraId="5235F6C0" w14:textId="5CFCC91D" w:rsidR="001C79A6" w:rsidRDefault="001C79A6" w:rsidP="00432AD4">
                              <w:pPr>
                                <w:pStyle w:val="Sinespaciado"/>
                              </w:pPr>
                              <w:r>
                                <w:t xml:space="preserve">Figura 1. Montaje experimental de un péndulo. </w:t>
                              </w:r>
                              <w:r w:rsidRPr="002836F7">
                                <w:rPr>
                                  <w:i/>
                                </w:rPr>
                                <w:t>L</w:t>
                              </w:r>
                              <w:r>
                                <w:t xml:space="preserve"> es la longitud del péndulo, </w:t>
                              </w:r>
                              <w:r w:rsidRPr="002836F7">
                                <w:rPr>
                                  <w:i/>
                                </w:rPr>
                                <w:t>T</w:t>
                              </w:r>
                              <w:r>
                                <w:t xml:space="preserve"> su periodo de oscilación y CM el centro de masa.</w:t>
                              </w:r>
                            </w:p>
                            <w:p w14:paraId="7B4812CA" w14:textId="77777777" w:rsidR="001C79A6" w:rsidRDefault="001C79A6" w:rsidP="00432AD4">
                              <w:pPr>
                                <w:pStyle w:val="Sinespaciado"/>
                              </w:pPr>
                              <w: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90" name="Conector recto 90"/>
                        <wps:cNvCnPr>
                          <a:stCxn id="89" idx="5"/>
                          <a:endCxn id="93" idx="5"/>
                        </wps:cNvCnPr>
                        <wps:spPr>
                          <a:xfrm flipV="1">
                            <a:off x="1221033" y="1096113"/>
                            <a:ext cx="450584" cy="604214"/>
                          </a:xfrm>
                          <a:prstGeom prst="line">
                            <a:avLst/>
                          </a:prstGeom>
                          <a:noFill/>
                          <a:ln w="6350" cap="flat" cmpd="sng" algn="ctr">
                            <a:solidFill>
                              <a:srgbClr val="C00000"/>
                            </a:solidFill>
                            <a:prstDash val="solid"/>
                            <a:miter lim="800000"/>
                          </a:ln>
                          <a:effectLst/>
                        </wps:spPr>
                        <wps:bodyPr/>
                      </wps:wsp>
                      <wps:wsp>
                        <wps:cNvPr id="91" name="Conector recto 91"/>
                        <wps:cNvCnPr>
                          <a:stCxn id="89" idx="1"/>
                          <a:endCxn id="93" idx="3"/>
                        </wps:cNvCnPr>
                        <wps:spPr>
                          <a:xfrm flipV="1">
                            <a:off x="1068297" y="538854"/>
                            <a:ext cx="425102" cy="1008737"/>
                          </a:xfrm>
                          <a:prstGeom prst="line">
                            <a:avLst/>
                          </a:prstGeom>
                          <a:noFill/>
                          <a:ln w="6350" cap="flat" cmpd="sng" algn="ctr">
                            <a:solidFill>
                              <a:srgbClr val="C00000"/>
                            </a:solidFill>
                            <a:prstDash val="solid"/>
                            <a:miter lim="800000"/>
                          </a:ln>
                          <a:effectLst/>
                        </wps:spPr>
                        <wps:bodyPr/>
                      </wps:wsp>
                      <wps:wsp>
                        <wps:cNvPr id="422" name="Cuadro de texto 2"/>
                        <wps:cNvSpPr txBox="1"/>
                        <wps:spPr>
                          <a:xfrm>
                            <a:off x="832368" y="1079104"/>
                            <a:ext cx="71755" cy="143510"/>
                          </a:xfrm>
                          <a:prstGeom prst="rect">
                            <a:avLst/>
                          </a:prstGeom>
                          <a:noFill/>
                          <a:ln w="6350">
                            <a:noFill/>
                          </a:ln>
                          <a:effectLst/>
                        </wps:spPr>
                        <wps:txbx>
                          <w:txbxContent>
                            <w:p w14:paraId="1697CD48" w14:textId="77777777" w:rsidR="001C79A6" w:rsidRDefault="001C79A6" w:rsidP="00AE260E">
                              <w:pPr>
                                <w:pStyle w:val="NormalWeb"/>
                                <w:spacing w:before="0" w:beforeAutospacing="0" w:after="0" w:afterAutospacing="0" w:line="254" w:lineRule="auto"/>
                              </w:pPr>
                              <w:r>
                                <w:rPr>
                                  <w:rFonts w:eastAsia="Calibri"/>
                                  <w:i/>
                                  <w:iCs/>
                                  <w:sz w:val="18"/>
                                  <w:szCs w:val="18"/>
                                </w:rPr>
                                <w:t>L</w:t>
                              </w:r>
                            </w:p>
                          </w:txbxContent>
                        </wps:txbx>
                        <wps:bodyPr rot="0" spcFirstLastPara="0" vert="horz" wrap="square" lIns="0" tIns="0" rIns="0" bIns="0" numCol="1" spcCol="0" rtlCol="0" fromWordArt="0" anchor="t" anchorCtr="0" forceAA="0" compatLnSpc="1">
                          <a:prstTxWarp prst="textNoShape">
                            <a:avLst/>
                          </a:prstTxWarp>
                          <a:noAutofit/>
                        </wps:bodyPr>
                      </wps:wsp>
                      <wps:wsp>
                        <wps:cNvPr id="423" name="Conector recto de flecha 423"/>
                        <wps:cNvCnPr/>
                        <wps:spPr>
                          <a:xfrm>
                            <a:off x="872129" y="1202864"/>
                            <a:ext cx="95284" cy="437372"/>
                          </a:xfrm>
                          <a:prstGeom prst="straightConnector1">
                            <a:avLst/>
                          </a:prstGeom>
                          <a:noFill/>
                          <a:ln w="6350" cap="flat" cmpd="sng" algn="ctr">
                            <a:solidFill>
                              <a:srgbClr val="FF0000"/>
                            </a:solidFill>
                            <a:prstDash val="solid"/>
                            <a:miter lim="800000"/>
                            <a:tailEnd type="stealth" w="sm" len="sm"/>
                          </a:ln>
                          <a:effectLst/>
                        </wps:spPr>
                        <wps:bodyPr/>
                      </wps:wsp>
                      <wps:wsp>
                        <wps:cNvPr id="424" name="Conector recto de flecha 424"/>
                        <wps:cNvCnPr/>
                        <wps:spPr>
                          <a:xfrm>
                            <a:off x="706617" y="389205"/>
                            <a:ext cx="146003" cy="684000"/>
                          </a:xfrm>
                          <a:prstGeom prst="straightConnector1">
                            <a:avLst/>
                          </a:prstGeom>
                          <a:noFill/>
                          <a:ln w="6350" cap="flat" cmpd="sng" algn="ctr">
                            <a:solidFill>
                              <a:srgbClr val="FF0000"/>
                            </a:solidFill>
                            <a:prstDash val="solid"/>
                            <a:miter lim="800000"/>
                            <a:headEnd type="stealth" w="sm" len="sm"/>
                            <a:tailEnd type="none" w="sm" len="sm"/>
                          </a:ln>
                          <a:effectLst/>
                        </wps:spPr>
                        <wps:bodyPr/>
                      </wps:wsp>
                      <wps:wsp>
                        <wps:cNvPr id="425" name="Cuadro de texto 69"/>
                        <wps:cNvSpPr txBox="1"/>
                        <wps:spPr>
                          <a:xfrm rot="16200000">
                            <a:off x="116779" y="402671"/>
                            <a:ext cx="242570" cy="134620"/>
                          </a:xfrm>
                          <a:prstGeom prst="rect">
                            <a:avLst/>
                          </a:prstGeom>
                          <a:noFill/>
                          <a:ln w="6350">
                            <a:noFill/>
                          </a:ln>
                          <a:effectLst/>
                        </wps:spPr>
                        <wps:txbx>
                          <w:txbxContent>
                            <w:p w14:paraId="41574F8E" w14:textId="77777777" w:rsidR="001C79A6" w:rsidRDefault="001C79A6" w:rsidP="00AE260E">
                              <w:pPr>
                                <w:pStyle w:val="NormalWeb"/>
                                <w:spacing w:before="0" w:beforeAutospacing="0" w:after="200" w:afterAutospacing="0" w:line="276" w:lineRule="auto"/>
                              </w:pPr>
                              <w:r>
                                <w:rPr>
                                  <w:rFonts w:eastAsia="Times New Roman"/>
                                  <w:sz w:val="16"/>
                                  <w:szCs w:val="16"/>
                                </w:rPr>
                                <w:t>Nuez</w:t>
                              </w:r>
                            </w:p>
                          </w:txbxContent>
                        </wps:txbx>
                        <wps:bodyPr rot="0" spcFirstLastPara="0" vert="horz" wrap="square" lIns="0" tIns="0" rIns="0" bIns="0" numCol="1" spcCol="0" rtlCol="0" fromWordArt="0" anchor="t" anchorCtr="0" forceAA="0" compatLnSpc="1">
                          <a:prstTxWarp prst="textNoShape">
                            <a:avLst/>
                          </a:prstTxWarp>
                          <a:noAutofit/>
                        </wps:bodyPr>
                      </wps:wsp>
                      <wps:wsp>
                        <wps:cNvPr id="426" name="Cuadro de texto 69"/>
                        <wps:cNvSpPr txBox="1"/>
                        <wps:spPr>
                          <a:xfrm>
                            <a:off x="682838" y="1736095"/>
                            <a:ext cx="395605" cy="125730"/>
                          </a:xfrm>
                          <a:prstGeom prst="rect">
                            <a:avLst/>
                          </a:prstGeom>
                          <a:noFill/>
                          <a:ln w="6350">
                            <a:noFill/>
                          </a:ln>
                          <a:effectLst/>
                        </wps:spPr>
                        <wps:txbx>
                          <w:txbxContent>
                            <w:p w14:paraId="460D43D4" w14:textId="6A942813" w:rsidR="001C79A6" w:rsidRDefault="001C79A6" w:rsidP="00AE260E">
                              <w:pPr>
                                <w:pStyle w:val="NormalWeb"/>
                                <w:spacing w:before="0" w:beforeAutospacing="0" w:after="200" w:afterAutospacing="0" w:line="276" w:lineRule="auto"/>
                              </w:pPr>
                              <w:r>
                                <w:rPr>
                                  <w:rFonts w:eastAsia="Times New Roman"/>
                                  <w:sz w:val="16"/>
                                  <w:szCs w:val="16"/>
                                </w:rPr>
                                <w:t>Plomada</w:t>
                              </w:r>
                            </w:p>
                          </w:txbxContent>
                        </wps:txbx>
                        <wps:bodyPr rot="0" spcFirstLastPara="0" vert="horz" wrap="square" lIns="0" tIns="0" rIns="0" bIns="0" numCol="1" spcCol="0" rtlCol="0" fromWordArt="0" anchor="t" anchorCtr="0" forceAA="0" compatLnSpc="1">
                          <a:prstTxWarp prst="textNoShape">
                            <a:avLst/>
                          </a:prstTxWarp>
                          <a:noAutofit/>
                        </wps:bodyPr>
                      </wps:wsp>
                      <wpg:wgp>
                        <wpg:cNvPr id="31" name="Grupo 31"/>
                        <wpg:cNvGrpSpPr/>
                        <wpg:grpSpPr>
                          <a:xfrm>
                            <a:off x="182153" y="35999"/>
                            <a:ext cx="390605" cy="2331826"/>
                            <a:chOff x="303636" y="990454"/>
                            <a:chExt cx="390605" cy="2331826"/>
                          </a:xfrm>
                        </wpg:grpSpPr>
                        <wps:wsp>
                          <wps:cNvPr id="503" name="Rectángulo 503"/>
                          <wps:cNvSpPr/>
                          <wps:spPr>
                            <a:xfrm>
                              <a:off x="303636" y="2877678"/>
                              <a:ext cx="285962" cy="444602"/>
                            </a:xfrm>
                            <a:prstGeom prst="rect">
                              <a:avLst/>
                            </a:prstGeom>
                            <a:solidFill>
                              <a:srgbClr val="E7E6E6">
                                <a:lumMod val="50000"/>
                              </a:srgbClr>
                            </a:solidFill>
                            <a:ln w="12700" cap="flat" cmpd="sng" algn="ctr">
                              <a:noFill/>
                              <a:prstDash val="solid"/>
                              <a:miter lim="800000"/>
                            </a:ln>
                            <a:effectLst/>
                            <a:scene3d>
                              <a:camera prst="isometricOffAxis2Top"/>
                              <a:lightRig rig="threePt" dir="t"/>
                            </a:scene3d>
                            <a:sp3d extrusionH="50800">
                              <a:extrusionClr>
                                <a:srgbClr val="E7E6E6">
                                  <a:lumMod val="25000"/>
                                </a:srgb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504" name="Elipse 504"/>
                          <wps:cNvSpPr/>
                          <wps:spPr>
                            <a:xfrm>
                              <a:off x="434798" y="1170934"/>
                              <a:ext cx="35966" cy="35977"/>
                            </a:xfrm>
                            <a:prstGeom prst="ellipse">
                              <a:avLst/>
                            </a:prstGeom>
                            <a:solidFill>
                              <a:sysClr val="window" lastClr="FFFFFF">
                                <a:lumMod val="75000"/>
                              </a:sysClr>
                            </a:solidFill>
                            <a:ln w="12700" cap="flat" cmpd="sng" algn="ctr">
                              <a:noFill/>
                              <a:prstDash val="solid"/>
                              <a:miter lim="800000"/>
                            </a:ln>
                            <a:effectLst/>
                            <a:scene3d>
                              <a:camera prst="isometricOffAxis2Top"/>
                              <a:lightRig rig="threePt" dir="t"/>
                            </a:scene3d>
                            <a:sp3d extrusionH="2006600" prstMaterial="metal">
                              <a:extrusionClr>
                                <a:sysClr val="window" lastClr="FFFFFF">
                                  <a:lumMod val="7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505" name="Rectángulo 505"/>
                          <wps:cNvSpPr/>
                          <wps:spPr>
                            <a:xfrm>
                              <a:off x="303636" y="1178453"/>
                              <a:ext cx="107899" cy="107931"/>
                            </a:xfrm>
                            <a:prstGeom prst="rect">
                              <a:avLst/>
                            </a:prstGeom>
                            <a:solidFill>
                              <a:sysClr val="window" lastClr="FFFFFF">
                                <a:lumMod val="85000"/>
                              </a:sysClr>
                            </a:solidFill>
                            <a:ln w="12700" cap="flat" cmpd="sng" algn="ctr">
                              <a:noFill/>
                              <a:prstDash val="solid"/>
                              <a:miter lim="800000"/>
                            </a:ln>
                            <a:effectLst/>
                            <a:scene3d>
                              <a:camera prst="isometricOffAxis1Left">
                                <a:rot lat="1132717" lon="1631386" rev="21528911"/>
                              </a:camera>
                              <a:lightRig rig="threePt" dir="t"/>
                            </a:scene3d>
                            <a:sp3d extrusionH="254000" prstMaterial="metal">
                              <a:extrusionClr>
                                <a:sysClr val="window" lastClr="FFFFFF">
                                  <a:lumMod val="8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506" name="Elipse 506"/>
                          <wps:cNvSpPr/>
                          <wps:spPr>
                            <a:xfrm>
                              <a:off x="421768" y="990454"/>
                              <a:ext cx="35527" cy="35537"/>
                            </a:xfrm>
                            <a:prstGeom prst="ellipse">
                              <a:avLst/>
                            </a:prstGeom>
                            <a:solidFill>
                              <a:sysClr val="window" lastClr="FFFFFF">
                                <a:lumMod val="75000"/>
                              </a:sysClr>
                            </a:solidFill>
                            <a:ln w="12700" cap="flat" cmpd="sng" algn="ctr">
                              <a:noFill/>
                              <a:prstDash val="solid"/>
                              <a:miter lim="800000"/>
                            </a:ln>
                            <a:effectLst/>
                            <a:scene3d>
                              <a:camera prst="isometricOffAxis2Top"/>
                              <a:lightRig rig="threePt" dir="t"/>
                            </a:scene3d>
                            <a:sp3d extrusionH="127000" prstMaterial="metal">
                              <a:extrusionClr>
                                <a:sysClr val="window" lastClr="FFFFFF">
                                  <a:lumMod val="7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456" name="Elipse 456"/>
                          <wps:cNvSpPr/>
                          <wps:spPr>
                            <a:xfrm>
                              <a:off x="658681" y="1233777"/>
                              <a:ext cx="35560" cy="35560"/>
                            </a:xfrm>
                            <a:prstGeom prst="ellipse">
                              <a:avLst/>
                            </a:prstGeom>
                            <a:solidFill>
                              <a:sysClr val="window" lastClr="FFFFFF">
                                <a:lumMod val="75000"/>
                              </a:sysClr>
                            </a:solidFill>
                            <a:ln w="12700" cap="flat" cmpd="sng" algn="ctr">
                              <a:noFill/>
                              <a:prstDash val="solid"/>
                              <a:miter lim="800000"/>
                            </a:ln>
                            <a:effectLst/>
                            <a:scene3d>
                              <a:camera prst="isometricOffAxis2Right"/>
                              <a:lightRig rig="threePt" dir="t"/>
                            </a:scene3d>
                            <a:sp3d extrusionH="254000" prstMaterial="metal">
                              <a:extrusionClr>
                                <a:sysClr val="window" lastClr="FFFFFF">
                                  <a:lumMod val="7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495" name="Cuadro de texto 69"/>
                        <wps:cNvSpPr txBox="1"/>
                        <wps:spPr>
                          <a:xfrm rot="16200000">
                            <a:off x="64307" y="1807486"/>
                            <a:ext cx="342265" cy="171450"/>
                          </a:xfrm>
                          <a:prstGeom prst="rect">
                            <a:avLst/>
                          </a:prstGeom>
                          <a:noFill/>
                          <a:ln w="6350">
                            <a:noFill/>
                          </a:ln>
                          <a:effectLst/>
                        </wps:spPr>
                        <wps:txbx>
                          <w:txbxContent>
                            <w:p w14:paraId="7E5335A7" w14:textId="77777777" w:rsidR="001C79A6" w:rsidRDefault="001C79A6" w:rsidP="00AE260E">
                              <w:pPr>
                                <w:pStyle w:val="NormalWeb"/>
                                <w:spacing w:before="0" w:beforeAutospacing="0" w:after="200" w:afterAutospacing="0" w:line="276" w:lineRule="auto"/>
                              </w:pPr>
                              <w:r>
                                <w:rPr>
                                  <w:rFonts w:eastAsia="Times New Roman"/>
                                  <w:sz w:val="16"/>
                                  <w:szCs w:val="16"/>
                                </w:rPr>
                                <w:t xml:space="preserve">Soporte </w:t>
                              </w:r>
                            </w:p>
                          </w:txbxContent>
                        </wps:txbx>
                        <wps:bodyPr rot="0" spcFirstLastPara="0" vert="horz" wrap="square" lIns="0" tIns="0" rIns="0" bIns="0" numCol="1" spcCol="0" rtlCol="0" fromWordArt="0" anchor="t" anchorCtr="0" forceAA="0" compatLnSpc="1">
                          <a:prstTxWarp prst="textNoShape">
                            <a:avLst/>
                          </a:prstTxWarp>
                          <a:noAutofit/>
                        </wps:bodyPr>
                      </wps:wsp>
                      <wps:wsp>
                        <wps:cNvPr id="484" name="Anillo 484"/>
                        <wps:cNvSpPr/>
                        <wps:spPr bwMode="auto">
                          <a:xfrm>
                            <a:off x="689014" y="254562"/>
                            <a:ext cx="144145" cy="144145"/>
                          </a:xfrm>
                          <a:prstGeom prst="donut">
                            <a:avLst>
                              <a:gd name="adj" fmla="val 39037"/>
                            </a:avLst>
                          </a:prstGeom>
                          <a:solidFill>
                            <a:sysClr val="windowText" lastClr="000000">
                              <a:lumMod val="75000"/>
                              <a:lumOff val="25000"/>
                            </a:sysClr>
                          </a:solidFill>
                          <a:ln w="28575">
                            <a:noFill/>
                            <a:round/>
                            <a:headEnd/>
                            <a:tailEnd/>
                          </a:ln>
                          <a:scene3d>
                            <a:camera prst="isometricOffAxis2Top"/>
                            <a:lightRig rig="threePt" dir="t"/>
                          </a:scene3d>
                          <a:sp3d extrusionH="25400"/>
                        </wps:spPr>
                        <wps:bodyPr rot="0" spcFirstLastPara="0" vert="horz" wrap="square" lIns="91440" tIns="0" rIns="91440" bIns="0" numCol="1" spcCol="0" rtlCol="0" fromWordArt="0" anchor="t" anchorCtr="0" forceAA="0" upright="1" compatLnSpc="1">
                          <a:prstTxWarp prst="textNoShape">
                            <a:avLst/>
                          </a:prstTxWarp>
                          <a:noAutofit/>
                        </wps:bodyPr>
                      </wps:wsp>
                      <wps:wsp>
                        <wps:cNvPr id="485" name="Triángulo isósceles 485"/>
                        <wps:cNvSpPr/>
                        <wps:spPr>
                          <a:xfrm>
                            <a:off x="515921" y="254562"/>
                            <a:ext cx="216535" cy="71755"/>
                          </a:xfrm>
                          <a:prstGeom prst="triangle">
                            <a:avLst>
                              <a:gd name="adj" fmla="val 0"/>
                            </a:avLst>
                          </a:prstGeom>
                          <a:solidFill>
                            <a:sysClr val="windowText" lastClr="000000">
                              <a:lumMod val="75000"/>
                              <a:lumOff val="25000"/>
                            </a:sysClr>
                          </a:solidFill>
                          <a:ln w="12700" cap="flat" cmpd="sng" algn="ctr">
                            <a:noFill/>
                            <a:prstDash val="solid"/>
                            <a:miter lim="800000"/>
                          </a:ln>
                          <a:effectLst/>
                          <a:scene3d>
                            <a:camera prst="isometricOffAxis2Left"/>
                            <a:lightRig rig="threePt" dir="t"/>
                          </a:scene3d>
                          <a:sp3d extrusionH="139700">
                            <a:extrusionClr>
                              <a:sysClr val="windowText" lastClr="000000">
                                <a:lumMod val="75000"/>
                                <a:lumOff val="2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493" name="Elipse 493"/>
                        <wps:cNvSpPr/>
                        <wps:spPr>
                          <a:xfrm>
                            <a:off x="478001" y="140897"/>
                            <a:ext cx="114300" cy="113665"/>
                          </a:xfrm>
                          <a:prstGeom prst="ellipse">
                            <a:avLst/>
                          </a:prstGeom>
                          <a:solidFill>
                            <a:sysClr val="windowText" lastClr="000000">
                              <a:lumMod val="75000"/>
                              <a:lumOff val="25000"/>
                            </a:sysClr>
                          </a:solidFill>
                          <a:ln w="12700" cap="flat" cmpd="sng" algn="ctr">
                            <a:solidFill>
                              <a:sysClr val="windowText" lastClr="000000">
                                <a:shade val="50000"/>
                              </a:sysClr>
                            </a:solidFill>
                            <a:prstDash val="solid"/>
                            <a:miter lim="800000"/>
                          </a:ln>
                          <a:effectLst/>
                          <a:scene3d>
                            <a:camera prst="isometricOffAxis2Left"/>
                            <a:lightRig rig="threePt" dir="t"/>
                          </a:scene3d>
                          <a:sp3d extrusionH="76200">
                            <a:extrusionClr>
                              <a:sysClr val="windowText" lastClr="000000">
                                <a:lumMod val="75000"/>
                                <a:lumOff val="25000"/>
                              </a:sys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494" name="Conector recto 494"/>
                        <wps:cNvCnPr/>
                        <wps:spPr>
                          <a:xfrm>
                            <a:off x="571001" y="118650"/>
                            <a:ext cx="194310" cy="198755"/>
                          </a:xfrm>
                          <a:prstGeom prst="line">
                            <a:avLst/>
                          </a:prstGeom>
                          <a:noFill/>
                          <a:ln w="12700" cap="flat" cmpd="sng" algn="ctr">
                            <a:solidFill>
                              <a:schemeClr val="bg1">
                                <a:lumMod val="65000"/>
                              </a:schemeClr>
                            </a:solidFill>
                            <a:prstDash val="solid"/>
                            <a:miter lim="800000"/>
                            <a:headEnd type="none" w="sm" len="sm"/>
                            <a:tailEnd w="sm" len="lg"/>
                          </a:ln>
                          <a:effectLst/>
                        </wps:spPr>
                        <wps:bodyPr/>
                      </wps:wsp>
                      <wps:wsp>
                        <wps:cNvPr id="496" name="Elipse 496"/>
                        <wps:cNvSpPr/>
                        <wps:spPr>
                          <a:xfrm>
                            <a:off x="591682" y="1758128"/>
                            <a:ext cx="114935" cy="111125"/>
                          </a:xfrm>
                          <a:prstGeom prst="ellipse">
                            <a:avLst/>
                          </a:prstGeom>
                          <a:solidFill>
                            <a:srgbClr val="FFC000">
                              <a:lumMod val="75000"/>
                              <a:alpha val="54000"/>
                            </a:srgbClr>
                          </a:solidFill>
                          <a:ln w="12700" cap="flat" cmpd="sng" algn="ctr">
                            <a:noFill/>
                            <a:prstDash val="solid"/>
                            <a:miter lim="800000"/>
                          </a:ln>
                          <a:effectLst/>
                          <a:scene3d>
                            <a:camera prst="isometricOffAxis2Top">
                              <a:rot lat="16687980" lon="2716441" rev="18554827"/>
                            </a:camera>
                            <a:lightRig rig="threePt" dir="t"/>
                          </a:scene3d>
                          <a:sp3d extrusionH="50800" prstMaterial="clear">
                            <a:bevelT w="101600" h="31750" prst="coolSlant"/>
                            <a:bevelB w="88900" h="381000" prst="angle"/>
                            <a:extrusionClr>
                              <a:srgbClr val="FFC000">
                                <a:lumMod val="40000"/>
                                <a:lumOff val="60000"/>
                              </a:srgb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497" name="Conector recto 497"/>
                        <wps:cNvCnPr/>
                        <wps:spPr>
                          <a:xfrm flipH="1">
                            <a:off x="648705" y="384537"/>
                            <a:ext cx="108000" cy="1440000"/>
                          </a:xfrm>
                          <a:prstGeom prst="line">
                            <a:avLst/>
                          </a:prstGeom>
                          <a:noFill/>
                          <a:ln w="12700" cap="flat" cmpd="sng" algn="ctr">
                            <a:solidFill>
                              <a:sysClr val="window" lastClr="FFFFFF">
                                <a:lumMod val="65000"/>
                              </a:sysClr>
                            </a:solidFill>
                            <a:prstDash val="dash"/>
                            <a:miter lim="800000"/>
                          </a:ln>
                          <a:effectLst/>
                        </wps:spPr>
                        <wps:bodyPr/>
                      </wps:wsp>
                      <wps:wsp>
                        <wps:cNvPr id="498" name="Arco 498"/>
                        <wps:cNvSpPr/>
                        <wps:spPr>
                          <a:xfrm rot="8367379">
                            <a:off x="345110" y="1329356"/>
                            <a:ext cx="796986" cy="802800"/>
                          </a:xfrm>
                          <a:prstGeom prst="arc">
                            <a:avLst>
                              <a:gd name="adj1" fmla="val 14395038"/>
                              <a:gd name="adj2" fmla="val 19648824"/>
                            </a:avLst>
                          </a:prstGeom>
                          <a:noFill/>
                          <a:ln w="6350" cap="flat" cmpd="sng" algn="ctr">
                            <a:solidFill>
                              <a:srgbClr val="FF0000"/>
                            </a:solidFill>
                            <a:prstDash val="solid"/>
                            <a:miter lim="800000"/>
                            <a:headEnd type="stealth" w="sm" len="sm"/>
                            <a:tailEnd type="stealth" w="sm" len="sm"/>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99" name="Cuadro de texto 67"/>
                        <wps:cNvSpPr txBox="1"/>
                        <wps:spPr>
                          <a:xfrm>
                            <a:off x="983806" y="2064344"/>
                            <a:ext cx="139065" cy="113665"/>
                          </a:xfrm>
                          <a:prstGeom prst="rect">
                            <a:avLst/>
                          </a:prstGeom>
                          <a:noFill/>
                          <a:ln w="6350">
                            <a:noFill/>
                          </a:ln>
                          <a:effectLst/>
                        </wps:spPr>
                        <wps:txbx>
                          <w:txbxContent>
                            <w:p w14:paraId="31A34CEF" w14:textId="77777777" w:rsidR="001C79A6" w:rsidRDefault="001C79A6" w:rsidP="00AE260E">
                              <w:pPr>
                                <w:pStyle w:val="NormalWeb"/>
                                <w:spacing w:before="0" w:beforeAutospacing="0" w:after="200" w:afterAutospacing="0" w:line="276" w:lineRule="auto"/>
                              </w:pPr>
                              <w:r>
                                <w:rPr>
                                  <w:rFonts w:eastAsia="Times New Roman"/>
                                  <w:i/>
                                  <w:iCs/>
                                  <w:sz w:val="18"/>
                                  <w:szCs w:val="18"/>
                                </w:rPr>
                                <w:t>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0" name="Cuadro de texto 69"/>
                        <wps:cNvSpPr txBox="1"/>
                        <wps:spPr>
                          <a:xfrm>
                            <a:off x="343955" y="348696"/>
                            <a:ext cx="412750" cy="142320"/>
                          </a:xfrm>
                          <a:prstGeom prst="rect">
                            <a:avLst/>
                          </a:prstGeom>
                          <a:noFill/>
                          <a:ln w="6350">
                            <a:noFill/>
                          </a:ln>
                          <a:effectLst/>
                        </wps:spPr>
                        <wps:txbx>
                          <w:txbxContent>
                            <w:p w14:paraId="1721F0C9" w14:textId="69904748" w:rsidR="001C79A6" w:rsidRDefault="001C79A6" w:rsidP="00AE260E">
                              <w:pPr>
                                <w:pStyle w:val="NormalWeb"/>
                                <w:spacing w:before="0" w:beforeAutospacing="0" w:after="200" w:afterAutospacing="0"/>
                                <w:jc w:val="center"/>
                              </w:pPr>
                              <w:r>
                                <w:rPr>
                                  <w:rFonts w:eastAsia="Times New Roman"/>
                                  <w:sz w:val="16"/>
                                  <w:szCs w:val="16"/>
                                </w:rPr>
                                <w:t>Pivote</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7" name="Cuadro de texto 69"/>
                        <wps:cNvSpPr txBox="1"/>
                        <wps:spPr>
                          <a:xfrm rot="16668922">
                            <a:off x="449558" y="839095"/>
                            <a:ext cx="395605" cy="125730"/>
                          </a:xfrm>
                          <a:prstGeom prst="rect">
                            <a:avLst/>
                          </a:prstGeom>
                          <a:noFill/>
                          <a:ln w="6350">
                            <a:noFill/>
                          </a:ln>
                          <a:effectLst/>
                        </wps:spPr>
                        <wps:txbx>
                          <w:txbxContent>
                            <w:p w14:paraId="244E95D9" w14:textId="5563CB94" w:rsidR="001C79A6" w:rsidRDefault="001C79A6" w:rsidP="00125B6F">
                              <w:pPr>
                                <w:pStyle w:val="NormalWeb"/>
                                <w:spacing w:before="0" w:beforeAutospacing="0" w:after="200" w:afterAutospacing="0" w:line="276" w:lineRule="auto"/>
                              </w:pPr>
                              <w:r>
                                <w:rPr>
                                  <w:rFonts w:eastAsia="Times New Roman"/>
                                  <w:sz w:val="16"/>
                                  <w:szCs w:val="16"/>
                                </w:rPr>
                                <w:t>Alambre</w:t>
                              </w:r>
                            </w:p>
                          </w:txbxContent>
                        </wps:txbx>
                        <wps:bodyPr rot="0" spcFirstLastPara="0" vert="horz" wrap="square" lIns="0" tIns="0" rIns="0" bIns="0" numCol="1" spcCol="0" rtlCol="0" fromWordArt="0" anchor="t" anchorCtr="0" forceAA="0" compatLnSpc="1">
                          <a:prstTxWarp prst="textNoShape">
                            <a:avLst/>
                          </a:prstTxWarp>
                          <a:noAutofit/>
                        </wps:bodyPr>
                      </wps:wsp>
                      <wps:wsp>
                        <wps:cNvPr id="80" name="Conector recto 80"/>
                        <wps:cNvCnPr/>
                        <wps:spPr>
                          <a:xfrm flipH="1">
                            <a:off x="779897" y="331929"/>
                            <a:ext cx="161479" cy="41249"/>
                          </a:xfrm>
                          <a:prstGeom prst="line">
                            <a:avLst/>
                          </a:prstGeom>
                          <a:noFill/>
                          <a:ln w="6350" cap="flat" cmpd="sng" algn="ctr">
                            <a:solidFill>
                              <a:srgbClr val="FF0000"/>
                            </a:solidFill>
                            <a:prstDash val="solid"/>
                            <a:miter lim="800000"/>
                          </a:ln>
                          <a:effectLst/>
                        </wps:spPr>
                        <wps:bodyPr/>
                      </wps:wsp>
                      <wps:wsp>
                        <wps:cNvPr id="533" name="Cuadro de texto 69"/>
                        <wps:cNvSpPr txBox="1"/>
                        <wps:spPr>
                          <a:xfrm>
                            <a:off x="740363" y="1567447"/>
                            <a:ext cx="205445" cy="125730"/>
                          </a:xfrm>
                          <a:prstGeom prst="rect">
                            <a:avLst/>
                          </a:prstGeom>
                          <a:noFill/>
                          <a:ln w="6350">
                            <a:noFill/>
                          </a:ln>
                          <a:effectLst/>
                        </wps:spPr>
                        <wps:txbx>
                          <w:txbxContent>
                            <w:p w14:paraId="5D142F63" w14:textId="653D0D39" w:rsidR="001C79A6" w:rsidRDefault="001C79A6" w:rsidP="008A17AC">
                              <w:pPr>
                                <w:pStyle w:val="NormalWeb"/>
                                <w:spacing w:before="0" w:beforeAutospacing="0" w:after="200" w:afterAutospacing="0" w:line="276" w:lineRule="auto"/>
                              </w:pPr>
                              <w:r>
                                <w:rPr>
                                  <w:rFonts w:eastAsia="Times New Roman"/>
                                  <w:sz w:val="16"/>
                                  <w:szCs w:val="16"/>
                                </w:rPr>
                                <w:t>CM</w:t>
                              </w:r>
                            </w:p>
                          </w:txbxContent>
                        </wps:txbx>
                        <wps:bodyPr rot="0" spcFirstLastPara="0" vert="horz" wrap="square" lIns="0" tIns="0" rIns="0" bIns="0" numCol="1" spcCol="0" rtlCol="0" fromWordArt="0" anchor="t" anchorCtr="0" forceAA="0" compatLnSpc="1">
                          <a:prstTxWarp prst="textNoShape">
                            <a:avLst/>
                          </a:prstTxWarp>
                          <a:noAutofit/>
                        </wps:bodyPr>
                      </wps:wsp>
                      <wpg:wgp>
                        <wpg:cNvPr id="15" name="Grupo 15"/>
                        <wpg:cNvGrpSpPr/>
                        <wpg:grpSpPr>
                          <a:xfrm>
                            <a:off x="1445449" y="309795"/>
                            <a:ext cx="880774" cy="839080"/>
                            <a:chOff x="1657950" y="1125796"/>
                            <a:chExt cx="880774" cy="839080"/>
                          </a:xfrm>
                        </wpg:grpSpPr>
                        <wps:wsp>
                          <wps:cNvPr id="93" name="Elipse 93"/>
                          <wps:cNvSpPr/>
                          <wps:spPr>
                            <a:xfrm rot="4335907">
                              <a:off x="1659936" y="1130673"/>
                              <a:ext cx="827405" cy="827405"/>
                            </a:xfrm>
                            <a:prstGeom prst="ellipse">
                              <a:avLst/>
                            </a:prstGeom>
                            <a:solidFill>
                              <a:sysClr val="window" lastClr="FFFFFF"/>
                            </a:solid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Conector recto 95"/>
                          <wps:cNvCnPr/>
                          <wps:spPr>
                            <a:xfrm rot="4335907">
                              <a:off x="1665777" y="1551174"/>
                              <a:ext cx="827405" cy="0"/>
                            </a:xfrm>
                            <a:prstGeom prst="line">
                              <a:avLst/>
                            </a:prstGeom>
                            <a:noFill/>
                            <a:ln w="28575" cap="flat" cmpd="sng" algn="ctr">
                              <a:solidFill>
                                <a:sysClr val="windowText" lastClr="000000"/>
                              </a:solidFill>
                              <a:prstDash val="solid"/>
                              <a:miter lim="800000"/>
                            </a:ln>
                            <a:effectLst/>
                          </wps:spPr>
                          <wps:bodyPr/>
                        </wps:wsp>
                        <wps:wsp>
                          <wps:cNvPr id="96" name="Conector recto 96"/>
                          <wps:cNvCnPr/>
                          <wps:spPr>
                            <a:xfrm rot="4335907" flipV="1">
                              <a:off x="2172535" y="1161150"/>
                              <a:ext cx="0" cy="323850"/>
                            </a:xfrm>
                            <a:prstGeom prst="line">
                              <a:avLst/>
                            </a:prstGeom>
                            <a:noFill/>
                            <a:ln w="28575" cap="flat" cmpd="sng" algn="ctr">
                              <a:solidFill>
                                <a:sysClr val="windowText" lastClr="000000"/>
                              </a:solidFill>
                              <a:prstDash val="solid"/>
                              <a:miter lim="800000"/>
                            </a:ln>
                            <a:effectLst/>
                          </wps:spPr>
                          <wps:bodyPr/>
                        </wps:wsp>
                        <wps:wsp>
                          <wps:cNvPr id="97" name="Conector recto 97"/>
                          <wps:cNvCnPr/>
                          <wps:spPr>
                            <a:xfrm rot="4335907" flipV="1">
                              <a:off x="2291587" y="1558421"/>
                              <a:ext cx="0" cy="323850"/>
                            </a:xfrm>
                            <a:prstGeom prst="line">
                              <a:avLst/>
                            </a:prstGeom>
                            <a:noFill/>
                            <a:ln w="28575" cap="flat" cmpd="sng" algn="ctr">
                              <a:solidFill>
                                <a:sysClr val="windowText" lastClr="000000"/>
                              </a:solidFill>
                              <a:prstDash val="solid"/>
                              <a:miter lim="800000"/>
                            </a:ln>
                            <a:effectLst/>
                          </wps:spPr>
                          <wps:bodyPr/>
                        </wps:wsp>
                        <wps:wsp>
                          <wps:cNvPr id="98" name="Conector recto 98"/>
                          <wps:cNvCnPr/>
                          <wps:spPr>
                            <a:xfrm rot="4335907" flipV="1">
                              <a:off x="2183018" y="1429729"/>
                              <a:ext cx="0" cy="216000"/>
                            </a:xfrm>
                            <a:prstGeom prst="line">
                              <a:avLst/>
                            </a:prstGeom>
                            <a:noFill/>
                            <a:ln w="12700" cap="flat" cmpd="sng" algn="ctr">
                              <a:solidFill>
                                <a:srgbClr val="4472C4"/>
                              </a:solidFill>
                              <a:prstDash val="sysDash"/>
                              <a:miter lim="800000"/>
                            </a:ln>
                            <a:effectLst/>
                          </wps:spPr>
                          <wps:bodyPr/>
                        </wps:wsp>
                        <wps:wsp>
                          <wps:cNvPr id="100" name="Cuadro de texto 28"/>
                          <wps:cNvSpPr txBox="1"/>
                          <wps:spPr>
                            <a:xfrm rot="4295027">
                              <a:off x="2281603" y="1239902"/>
                              <a:ext cx="371227" cy="143015"/>
                            </a:xfrm>
                            <a:prstGeom prst="rect">
                              <a:avLst/>
                            </a:prstGeom>
                            <a:noFill/>
                            <a:ln w="6350">
                              <a:noFill/>
                            </a:ln>
                            <a:effectLst/>
                          </wps:spPr>
                          <wps:txbx>
                            <w:txbxContent>
                              <w:p w14:paraId="1705D6EE" w14:textId="636B27CA" w:rsidR="001C79A6" w:rsidRDefault="001C79A6" w:rsidP="00432AD4">
                                <w:pPr>
                                  <w:pStyle w:val="NormalWeb"/>
                                  <w:spacing w:before="0" w:beforeAutospacing="0" w:after="160" w:afterAutospacing="0" w:line="254" w:lineRule="auto"/>
                                </w:pPr>
                                <m:oMathPara>
                                  <m:oMathParaPr>
                                    <m:jc m:val="centerGroup"/>
                                  </m:oMathParaPr>
                                  <m:oMath>
                                    <m:r>
                                      <w:rPr>
                                        <w:rFonts w:ascii="Cambria Math" w:eastAsia="Calibri" w:hAnsi="Cambria Math"/>
                                        <w:sz w:val="18"/>
                                        <w:szCs w:val="18"/>
                                      </w:rPr>
                                      <m:t>0.05cm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101" name="Cerrar llave 101"/>
                          <wps:cNvSpPr/>
                          <wps:spPr>
                            <a:xfrm rot="20533459">
                              <a:off x="2239524" y="1293876"/>
                              <a:ext cx="144000" cy="198000"/>
                            </a:xfrm>
                            <a:prstGeom prst="rightBrac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Cuadro de texto 153"/>
                          <wps:cNvSpPr txBox="1"/>
                          <wps:spPr>
                            <a:xfrm>
                              <a:off x="1994025" y="1140906"/>
                              <a:ext cx="332740" cy="148590"/>
                            </a:xfrm>
                            <a:prstGeom prst="rect">
                              <a:avLst/>
                            </a:prstGeom>
                            <a:noFill/>
                            <a:ln w="6350">
                              <a:noFill/>
                            </a:ln>
                            <a:effectLst/>
                          </wps:spPr>
                          <wps:txbx>
                            <w:txbxContent>
                              <w:p w14:paraId="56133290" w14:textId="11A9070B"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339" name="Cuadro de texto 153"/>
                          <wps:cNvSpPr txBox="1"/>
                          <wps:spPr>
                            <a:xfrm>
                              <a:off x="2172146" y="1534919"/>
                              <a:ext cx="332740" cy="148590"/>
                            </a:xfrm>
                            <a:prstGeom prst="rect">
                              <a:avLst/>
                            </a:prstGeom>
                            <a:noFill/>
                            <a:ln w="6350">
                              <a:noFill/>
                            </a:ln>
                            <a:effectLst/>
                          </wps:spPr>
                          <wps:txbx>
                            <w:txbxContent>
                              <w:p w14:paraId="3987B0CE" w14:textId="1072659C"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40.1</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24645" name="Acorde 24645"/>
                          <wps:cNvSpPr/>
                          <wps:spPr bwMode="auto">
                            <a:xfrm>
                              <a:off x="1657950" y="1126533"/>
                              <a:ext cx="828000" cy="828000"/>
                            </a:xfrm>
                            <a:prstGeom prst="chord">
                              <a:avLst>
                                <a:gd name="adj1" fmla="val 5503288"/>
                                <a:gd name="adj2" fmla="val 14040527"/>
                              </a:avLst>
                            </a:prstGeom>
                            <a:gradFill flip="none" rotWithShape="1">
                              <a:gsLst>
                                <a:gs pos="11000">
                                  <a:srgbClr val="FFC000"/>
                                </a:gs>
                                <a:gs pos="40000">
                                  <a:srgbClr val="C68D3A"/>
                                </a:gs>
                                <a:gs pos="65000">
                                  <a:srgbClr val="83601B"/>
                                </a:gs>
                              </a:gsLst>
                              <a:lin ang="20400000" scaled="0"/>
                              <a:tileRect/>
                            </a:gradFill>
                            <a:ln w="158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536" name="Conector recto 536"/>
                          <wps:cNvCnPr/>
                          <wps:spPr>
                            <a:xfrm flipV="1">
                              <a:off x="1673236" y="1530676"/>
                              <a:ext cx="216919" cy="67923"/>
                            </a:xfrm>
                            <a:prstGeom prst="line">
                              <a:avLst/>
                            </a:prstGeom>
                            <a:noFill/>
                            <a:ln w="79375" cap="flat" cmpd="sng" algn="ctr">
                              <a:solidFill>
                                <a:srgbClr val="00B050"/>
                              </a:solidFill>
                              <a:prstDash val="solid"/>
                              <a:miter lim="800000"/>
                            </a:ln>
                            <a:effectLst/>
                          </wps:spPr>
                          <wps:bodyPr/>
                        </wps:wsp>
                        <wps:wsp>
                          <wps:cNvPr id="99" name="Conector recto 99"/>
                          <wps:cNvCnPr/>
                          <wps:spPr>
                            <a:xfrm rot="4335907" flipV="1">
                              <a:off x="1991611" y="1316274"/>
                              <a:ext cx="0" cy="360000"/>
                            </a:xfrm>
                            <a:prstGeom prst="line">
                              <a:avLst/>
                            </a:prstGeom>
                            <a:noFill/>
                            <a:ln w="19050" cap="flat" cmpd="sng" algn="ctr">
                              <a:solidFill>
                                <a:srgbClr val="FF0000"/>
                              </a:solidFill>
                              <a:prstDash val="solid"/>
                              <a:miter lim="800000"/>
                            </a:ln>
                            <a:effectLst/>
                          </wps:spPr>
                          <wps:bodyPr/>
                        </wps:wsp>
                        <wps:wsp>
                          <wps:cNvPr id="537" name="Cuadro de texto 69"/>
                          <wps:cNvSpPr txBox="1"/>
                          <wps:spPr>
                            <a:xfrm>
                              <a:off x="1705900" y="1587520"/>
                              <a:ext cx="205105" cy="125730"/>
                            </a:xfrm>
                            <a:prstGeom prst="rect">
                              <a:avLst/>
                            </a:prstGeom>
                            <a:noFill/>
                            <a:ln w="6350">
                              <a:noFill/>
                            </a:ln>
                            <a:effectLst/>
                          </wps:spPr>
                          <wps:txbx>
                            <w:txbxContent>
                              <w:p w14:paraId="034F1A76" w14:textId="77777777" w:rsidR="001C79A6" w:rsidRDefault="001C79A6" w:rsidP="001F6F7B">
                                <w:pPr>
                                  <w:pStyle w:val="NormalWeb"/>
                                  <w:spacing w:before="0" w:beforeAutospacing="0" w:after="200" w:afterAutospacing="0" w:line="276" w:lineRule="auto"/>
                                </w:pPr>
                                <w:r>
                                  <w:rPr>
                                    <w:rFonts w:eastAsia="Times New Roman"/>
                                    <w:sz w:val="16"/>
                                    <w:szCs w:val="16"/>
                                  </w:rPr>
                                  <w:t>CM</w:t>
                                </w:r>
                              </w:p>
                            </w:txbxContent>
                          </wps:txbx>
                          <wps:bodyPr rot="0" spcFirstLastPara="0" vert="horz" wrap="square" lIns="0" tIns="0" rIns="0" bIns="0" numCol="1" spcCol="0" rtlCol="0" fromWordArt="0" anchor="t" anchorCtr="0" forceAA="0" compatLnSpc="1">
                            <a:prstTxWarp prst="textNoShape">
                              <a:avLst/>
                            </a:prstTxWarp>
                            <a:noAutofit/>
                          </wps:bodyPr>
                        </wps:wsp>
                      </wpg:wgp>
                      <wps:wsp>
                        <wps:cNvPr id="623" name="Cuadro de texto 153"/>
                        <wps:cNvSpPr txBox="1"/>
                        <wps:spPr>
                          <a:xfrm>
                            <a:off x="1247919" y="1441759"/>
                            <a:ext cx="332740" cy="148590"/>
                          </a:xfrm>
                          <a:prstGeom prst="rect">
                            <a:avLst/>
                          </a:prstGeom>
                          <a:noFill/>
                          <a:ln w="6350">
                            <a:noFill/>
                          </a:ln>
                          <a:effectLst/>
                        </wps:spPr>
                        <wps:txbx>
                          <w:txbxContent>
                            <w:p w14:paraId="00E96ACE" w14:textId="1FCBA355" w:rsidR="001C79A6" w:rsidRDefault="001C79A6" w:rsidP="00EB35F7">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501" name="Elipse 501"/>
                        <wps:cNvSpPr/>
                        <wps:spPr>
                          <a:xfrm>
                            <a:off x="993535" y="1521470"/>
                            <a:ext cx="115200" cy="111600"/>
                          </a:xfrm>
                          <a:prstGeom prst="ellipse">
                            <a:avLst/>
                          </a:prstGeom>
                          <a:solidFill>
                            <a:srgbClr val="FFC000">
                              <a:lumMod val="75000"/>
                            </a:srgbClr>
                          </a:solidFill>
                          <a:ln w="12700" cap="flat" cmpd="sng" algn="ctr">
                            <a:noFill/>
                            <a:prstDash val="solid"/>
                            <a:miter lim="800000"/>
                          </a:ln>
                          <a:effectLst/>
                          <a:scene3d>
                            <a:camera prst="isometricOffAxis2Top">
                              <a:rot lat="19937978" lon="3707692" rev="17839739"/>
                            </a:camera>
                            <a:lightRig rig="threePt" dir="t"/>
                          </a:scene3d>
                          <a:sp3d extrusionH="50800" prstMaterial="metal">
                            <a:bevelT w="101600" h="31750" prst="coolSlant"/>
                            <a:bevelB w="88900" h="381000" prst="angle"/>
                            <a:extrusionClr>
                              <a:srgbClr val="FFC000">
                                <a:lumMod val="60000"/>
                                <a:lumOff val="40000"/>
                              </a:srgb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Conector recto 88"/>
                        <wps:cNvCnPr/>
                        <wps:spPr>
                          <a:xfrm flipH="1">
                            <a:off x="1076204" y="1597036"/>
                            <a:ext cx="162000" cy="43200"/>
                          </a:xfrm>
                          <a:prstGeom prst="line">
                            <a:avLst/>
                          </a:prstGeom>
                          <a:noFill/>
                          <a:ln w="6350" cap="flat" cmpd="sng" algn="ctr">
                            <a:solidFill>
                              <a:srgbClr val="FF0000"/>
                            </a:solidFill>
                            <a:prstDash val="solid"/>
                            <a:miter lim="800000"/>
                          </a:ln>
                          <a:effectLst/>
                        </wps:spPr>
                        <wps:bodyPr/>
                      </wps:wsp>
                      <wps:wsp>
                        <wps:cNvPr id="509" name="Conector recto 509"/>
                        <wps:cNvCnPr/>
                        <wps:spPr>
                          <a:xfrm flipH="1">
                            <a:off x="917740" y="1640236"/>
                            <a:ext cx="161925" cy="43180"/>
                          </a:xfrm>
                          <a:prstGeom prst="line">
                            <a:avLst/>
                          </a:prstGeom>
                          <a:noFill/>
                          <a:ln w="25400" cap="flat" cmpd="sng" algn="ctr">
                            <a:solidFill>
                              <a:schemeClr val="bg2">
                                <a:lumMod val="75000"/>
                              </a:schemeClr>
                            </a:solidFill>
                            <a:prstDash val="solid"/>
                            <a:miter lim="800000"/>
                          </a:ln>
                          <a:effectLst/>
                        </wps:spPr>
                        <wps:bodyPr/>
                      </wps:wsp>
                      <wps:wsp>
                        <wps:cNvPr id="502" name="Conector recto 502"/>
                        <wps:cNvCnPr/>
                        <wps:spPr>
                          <a:xfrm>
                            <a:off x="775969" y="377750"/>
                            <a:ext cx="275879" cy="1206000"/>
                          </a:xfrm>
                          <a:prstGeom prst="line">
                            <a:avLst/>
                          </a:prstGeom>
                          <a:noFill/>
                          <a:ln w="12700" cap="flat" cmpd="sng" algn="ctr">
                            <a:solidFill>
                              <a:schemeClr val="bg1">
                                <a:lumMod val="50000"/>
                              </a:schemeClr>
                            </a:solidFill>
                            <a:prstDash val="solid"/>
                            <a:miter lim="800000"/>
                          </a:ln>
                          <a:effectLst/>
                        </wps:spPr>
                        <wps:bodyPr/>
                      </wps:wsp>
                      <wps:wsp>
                        <wps:cNvPr id="416" name="Cuadro de texto 153"/>
                        <wps:cNvSpPr txBox="1"/>
                        <wps:spPr>
                          <a:xfrm>
                            <a:off x="1353664" y="1869253"/>
                            <a:ext cx="332740" cy="148590"/>
                          </a:xfrm>
                          <a:prstGeom prst="rect">
                            <a:avLst/>
                          </a:prstGeom>
                          <a:noFill/>
                          <a:ln w="6350">
                            <a:noFill/>
                          </a:ln>
                          <a:effectLst/>
                        </wps:spPr>
                        <wps:txbx>
                          <w:txbxContent>
                            <w:p w14:paraId="153BF79B" w14:textId="7BC23401" w:rsidR="001C79A6" w:rsidRDefault="001C79A6" w:rsidP="00EE55E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50cm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Elipse 89"/>
                        <wps:cNvSpPr/>
                        <wps:spPr>
                          <a:xfrm>
                            <a:off x="1036665" y="1515959"/>
                            <a:ext cx="216000" cy="216000"/>
                          </a:xfrm>
                          <a:prstGeom prst="ellipse">
                            <a:avLst/>
                          </a:prstGeom>
                          <a:no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36E487" id="Lienzo 102" o:spid="_x0000_s1026" editas="canvas" style="position:absolute;left:0;text-align:left;margin-left:339.25pt;margin-top:1.95pt;width:187.45pt;height:208.5pt;z-index:251757568;mso-width-relative:margin;mso-height-relative:margin" coordsize="23806,2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806;height:26479;visibility:visible;mso-wrap-style:square">
                  <v:fill o:detectmouseclick="t"/>
                  <v:path o:connecttype="none"/>
                </v:shape>
                <v:group id="Grupo 46" o:spid="_x0000_s1028" style="position:absolute;left:3178;top:10508;width:16200;height:1440;rotation:4929480fd" coordorigin="7478,14441" coordsize="16200,2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">
                  <v:line id="Conector recto 5" o:spid="_x0000_s1029" style="position:absolute;flip:y;visibility:visible;mso-wrap-style:square" from="7478,16586" to="23678,16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" strokecolor="windowText" strokeweight=".5pt">
                    <v:stroke joinstyle="miter"/>
                  </v:line>
                  <v:group id="Grupo 6" o:spid="_x0000_s1030" style="position:absolute;left:7478;top:14478;width:3240;height:2151" coordorigin="88316,207010" coordsize="359765,149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line id="Conector recto 7" o:spid="_x0000_s1031" style="position:absolute;flip:y;visibility:visible;mso-wrap-style:square" from="88316,207010" to="88316,354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" strokecolor="windowText" strokeweight=".5pt">
                      <v:stroke joinstyle="miter"/>
                    </v:line>
                    <v:line id="Conector recto 8" o:spid="_x0000_s1032" style="position:absolute;flip:y;visibility:visible;mso-wrap-style:square" from="160426,265963" to="160426,35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" strokecolor="windowText" strokeweight=".5pt">
                      <v:stroke joinstyle="miter"/>
                    </v:line>
                    <v:line id="Conector recto 9" o:spid="_x0000_s1033" style="position:absolute;flip:y;visibility:visible;mso-wrap-style:square" from="232181,265946" to="232181,35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" strokecolor="windowText" strokeweight=".5pt">
                      <v:stroke joinstyle="miter"/>
                    </v:line>
                    <v:line id="Conector recto 10" o:spid="_x0000_s1034" style="position:absolute;flip:y;visibility:visible;mso-wrap-style:square" from="303936,265912" to="303936,355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" strokecolor="windowText" strokeweight=".5pt">
                      <v:stroke joinstyle="miter"/>
                    </v:line>
                    <v:line id="Conector recto 11" o:spid="_x0000_s1035" style="position:absolute;flip:y;visibility:visible;mso-wrap-style:square" from="376326,266099" to="376326,356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" strokecolor="windowText" strokeweight=".5pt">
                      <v:stroke joinstyle="miter"/>
                    </v:line>
                    <v:line id="Conector recto 12" o:spid="_x0000_s1036" style="position:absolute;flip:y;visibility:visible;mso-wrap-style:square" from="124231,265894" to="124231,355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" strokecolor="windowText" strokeweight=".5pt">
                      <v:stroke joinstyle="miter"/>
                    </v:line>
                    <v:line id="Conector recto 14" o:spid="_x0000_s1037" style="position:absolute;flip:y;visibility:visible;mso-wrap-style:square" from="195986,265890" to="195986,35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" strokecolor="windowText" strokeweight=".5pt">
                      <v:stroke joinstyle="miter"/>
                    </v:line>
                    <v:line id="Conector recto 18" o:spid="_x0000_s1038" style="position:absolute;flip:y;visibility:visible;mso-wrap-style:square" from="268376,265890" to="268376,35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" strokecolor="windowText" strokeweight=".5pt">
                      <v:stroke joinstyle="miter"/>
                    </v:line>
                    <v:line id="Conector recto 19" o:spid="_x0000_s1039" style="position:absolute;flip:y;visibility:visible;mso-wrap-style:square" from="340131,264282" to="340131,354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" strokecolor="windowText" strokeweight=".5pt">
                      <v:stroke joinstyle="miter"/>
                    </v:line>
                    <v:line id="Conector recto 20" o:spid="_x0000_s1040" style="position:absolute;flip:y;visibility:visible;mso-wrap-style:square" from="411886,265872" to="411886,35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" strokecolor="windowText" strokeweight=".5pt">
                      <v:stroke joinstyle="miter"/>
                    </v:line>
                    <v:line id="Conector recto 23" o:spid="_x0000_s1041" style="position:absolute;flip:y;visibility:visible;mso-wrap-style:square" from="448081,207134" to="448081,35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" strokecolor="windowText" strokeweight=".5pt">
                      <v:stroke joinstyle="miter"/>
                    </v:line>
                  </v:group>
                  <v:group id="Grupo 24" o:spid="_x0000_s1042" style="position:absolute;left:10718;top:14441;width:3240;height:2121" coordorigin="4478,2075" coordsize="3597,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Conector recto 25" o:spid="_x0000_s1043" style="position:absolute;flip:y;visibility:visible;mso-wrap-style:square" from="4478,2075" to="4478,3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" strokecolor="windowText" strokeweight=".5pt">
                      <v:stroke joinstyle="miter"/>
                    </v:line>
                    <v:line id="Conector recto 26" o:spid="_x0000_s1044" style="position:absolute;flip:y;visibility:visible;mso-wrap-style:square" from="5199,2665" to="5199,3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" strokecolor="windowText" strokeweight=".5pt">
                      <v:stroke joinstyle="miter"/>
                    </v:line>
                    <v:line id="Conector recto 27" o:spid="_x0000_s1045" style="position:absolute;flip:y;visibility:visible;mso-wrap-style:square" from="5917,2664" to="5917,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" strokecolor="windowText" strokeweight=".5pt">
                      <v:stroke joinstyle="miter"/>
                    </v:line>
                    <v:line id="Conector recto 28" o:spid="_x0000_s1046" style="position:absolute;flip:y;visibility:visible;mso-wrap-style:square" from="6634,2664" to="6634,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" strokecolor="windowText" strokeweight=".5pt">
                      <v:stroke joinstyle="miter"/>
                    </v:line>
                    <v:line id="Conector recto 29" o:spid="_x0000_s1047" style="position:absolute;flip:y;visibility:visible;mso-wrap-style:square" from="7358,2666" to="7358,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" strokecolor="windowText" strokeweight=".5pt">
                      <v:stroke joinstyle="miter"/>
                    </v:line>
                    <v:line id="Conector recto 30" o:spid="_x0000_s1048" style="position:absolute;flip:y;visibility:visible;mso-wrap-style:square" from="4837,2664" to="4837,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" strokecolor="windowText" strokeweight=".5pt">
                      <v:stroke joinstyle="miter"/>
                    </v:line>
                    <v:line id="Conector recto 33" o:spid="_x0000_s1049" style="position:absolute;flip:y;visibility:visible;mso-wrap-style:square" from="5555,2664" to="5555,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" strokecolor="windowText" strokeweight=".5pt">
                      <v:stroke joinstyle="miter"/>
                    </v:line>
                    <v:line id="Conector recto 34" o:spid="_x0000_s1050" style="position:absolute;flip:y;visibility:visible;mso-wrap-style:square" from="6279,2664" to="6279,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" strokecolor="windowText" strokeweight=".5pt">
                      <v:stroke joinstyle="miter"/>
                    </v:line>
                    <v:line id="Conector recto 36" o:spid="_x0000_s1051" style="position:absolute;flip:y;visibility:visible;mso-wrap-style:square" from="6996,2648" to="6996,3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" strokecolor="windowText" strokeweight=".5pt">
                      <v:stroke joinstyle="miter"/>
                    </v:line>
                    <v:line id="Conector recto 37" o:spid="_x0000_s1052" style="position:absolute;flip:y;visibility:visible;mso-wrap-style:square" from="7714,2664" to="7714,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" strokecolor="windowText" strokeweight=".5pt">
                      <v:stroke joinstyle="miter"/>
                    </v:line>
                    <v:line id="Conector recto 38" o:spid="_x0000_s1053" style="position:absolute;flip:y;visibility:visible;mso-wrap-style:square" from="8076,2076" to="8076,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" strokecolor="windowText" strokeweight=".5pt">
                      <v:stroke joinstyle="miter"/>
                    </v:line>
                  </v:group>
                  <v:group id="Grupo 39" o:spid="_x0000_s1054" style="position:absolute;left:13958;top:14476;width:3240;height:2126" coordorigin="8076,2071" coordsize="3597,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Conector recto 40" o:spid="_x0000_s1055" style="position:absolute;flip:y;visibility:visible;mso-wrap-style:square" from="8076,2071" to="8076,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" strokecolor="windowText" strokeweight=".5pt">
                      <v:stroke joinstyle="miter"/>
                    </v:line>
                    <v:line id="Conector recto 41" o:spid="_x0000_s1056" style="position:absolute;flip:y;visibility:visible;mso-wrap-style:square" from="8797,2660" to="8797,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" strokecolor="windowText" strokeweight=".5pt">
                      <v:stroke joinstyle="miter"/>
                    </v:line>
                    <v:line id="Conector recto 42" o:spid="_x0000_s1057" style="position:absolute;flip:y;visibility:visible;mso-wrap-style:square" from="9515,2660" to="951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" strokecolor="windowText" strokeweight=".5pt">
                      <v:stroke joinstyle="miter"/>
                    </v:line>
                    <v:line id="Conector recto 43" o:spid="_x0000_s1058" style="position:absolute;flip:y;visibility:visible;mso-wrap-style:square" from="10232,2660" to="10232,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" strokecolor="windowText" strokeweight=".5pt">
                      <v:stroke joinstyle="miter"/>
                    </v:line>
                    <v:line id="Conector recto 44" o:spid="_x0000_s1059" style="position:absolute;flip:y;visibility:visible;mso-wrap-style:square" from="10956,2662" to="10956,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" strokecolor="windowText" strokeweight=".5pt">
                      <v:stroke joinstyle="miter"/>
                    </v:line>
                    <v:line id="Conector recto 24655" o:spid="_x0000_s1060" style="position:absolute;flip:y;visibility:visible;mso-wrap-style:square" from="8435,2660" to="84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" strokecolor="windowText" strokeweight=".5pt">
                      <v:stroke joinstyle="miter"/>
                    </v:line>
                    <v:line id="Conector recto 24658" o:spid="_x0000_s1061" style="position:absolute;flip:y;visibility:visible;mso-wrap-style:square" from="9153,2660" to="9153,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" strokecolor="windowText" strokeweight=".5pt">
                      <v:stroke joinstyle="miter"/>
                    </v:line>
                    <v:line id="Conector recto 24672" o:spid="_x0000_s1062" style="position:absolute;flip:y;visibility:visible;mso-wrap-style:square" from="9877,2660" to="9877,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" strokecolor="windowText" strokeweight=".5pt">
                      <v:stroke joinstyle="miter"/>
                    </v:line>
                    <v:line id="Conector recto 24673" o:spid="_x0000_s1063" style="position:absolute;flip:y;visibility:visible;mso-wrap-style:square" from="10594,2644" to="10594,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" strokecolor="windowText" strokeweight=".5pt">
                      <v:stroke joinstyle="miter"/>
                    </v:line>
                    <v:line id="Conector recto 24684" o:spid="_x0000_s1064" style="position:absolute;flip:y;visibility:visible;mso-wrap-style:square" from="11312,2659" to="11312,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" strokecolor="windowText" strokeweight=".5pt">
                      <v:stroke joinstyle="miter"/>
                    </v:line>
                    <v:line id="Conector recto 73" o:spid="_x0000_s1065" style="position:absolute;flip:y;visibility:visible;mso-wrap-style:square" from="11674,2072" to="11674,3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" strokecolor="windowText" strokeweight=".5pt">
                      <v:stroke joinstyle="miter"/>
                    </v:line>
                  </v:group>
                  <v:group id="Grupo 391" o:spid="_x0000_s1066" style="position:absolute;left:17198;top:14469;width:3240;height:2119" coordorigin="-106996,106996" coordsize="359765,14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line id="Conector recto 392" o:spid="_x0000_s1067" style="position:absolute;flip:y;visibility:visible;mso-wrap-style:square" from="-106996,106996" to="-106996,254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" strokecolor="windowText" strokeweight=".5pt">
                      <v:stroke joinstyle="miter"/>
                    </v:line>
                    <v:line id="Conector recto 394" o:spid="_x0000_s1068" style="position:absolute;flip:y;visibility:visible;mso-wrap-style:square" from="-34887,165949" to="-34887,255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" strokecolor="windowText" strokeweight=".5pt">
                      <v:stroke joinstyle="miter"/>
                    </v:line>
                    <v:line id="Conector recto 395" o:spid="_x0000_s1069" style="position:absolute;flip:y;visibility:visible;mso-wrap-style:square" from="36868,165933" to="36868,25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" strokecolor="windowText" strokeweight=".5pt">
                      <v:stroke joinstyle="miter"/>
                    </v:line>
                    <v:line id="Conector recto 396" o:spid="_x0000_s1070" style="position:absolute;flip:y;visibility:visible;mso-wrap-style:square" from="108623,165899" to="108623,255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" strokecolor="windowText" strokeweight=".5pt">
                      <v:stroke joinstyle="miter"/>
                    </v:line>
                    <v:line id="Conector recto 397" o:spid="_x0000_s1071" style="position:absolute;flip:y;visibility:visible;mso-wrap-style:square" from="181013,166086" to="181013,256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" strokecolor="windowText" strokeweight=".5pt">
                      <v:stroke joinstyle="miter"/>
                    </v:line>
                    <v:line id="Conector recto 398" o:spid="_x0000_s1072" style="position:absolute;flip:y;visibility:visible;mso-wrap-style:square" from="-71082,165881" to="-71082,255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" strokecolor="windowText" strokeweight=".5pt">
                      <v:stroke joinstyle="miter"/>
                    </v:line>
                    <v:line id="Conector recto 399" o:spid="_x0000_s1073" style="position:absolute;flip:y;visibility:visible;mso-wrap-style:square" from="673,165877" to="673,25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" strokecolor="windowText" strokeweight=".5pt">
                      <v:stroke joinstyle="miter"/>
                    </v:line>
                    <v:line id="Conector recto 400" o:spid="_x0000_s1074" style="position:absolute;flip:y;visibility:visible;mso-wrap-style:square" from="73063,165877" to="73063,25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" strokecolor="windowText" strokeweight=".5pt">
                      <v:stroke joinstyle="miter"/>
                    </v:line>
                    <v:line id="Conector recto 402" o:spid="_x0000_s1075" style="position:absolute;flip:y;visibility:visible;mso-wrap-style:square" from="144818,164270" to="144818,254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" strokecolor="windowText" strokeweight=".5pt">
                      <v:stroke joinstyle="miter"/>
                    </v:line>
                    <v:line id="Conector recto 403" o:spid="_x0000_s1076" style="position:absolute;flip:y;visibility:visible;mso-wrap-style:square" from="216573,165859" to="216573,255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" strokecolor="windowText" strokeweight=".5pt">
                      <v:stroke joinstyle="miter"/>
                    </v:line>
                    <v:line id="Conector recto 404" o:spid="_x0000_s1077" style="position:absolute;flip:y;visibility:visible;mso-wrap-style:square" from="252769,107121" to="252769,25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" strokecolor="windowText" strokeweight=".5pt">
                      <v:stroke joinstyle="miter"/>
                    </v:line>
                  </v:group>
                  <v:group id="Grupo 401" o:spid="_x0000_s1078" style="position:absolute;left:20419;top:14496;width:3240;height:2117" coordsize="359765,14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line id="Conector recto 405" o:spid="_x0000_s1079" style="position:absolute;flip:y;visibility:visible;mso-wrap-style:square" from="0,0" to="0,14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" strokecolor="windowText" strokeweight=".5pt">
                      <v:stroke joinstyle="miter"/>
                    </v:line>
                    <v:line id="Conector recto 406" o:spid="_x0000_s1080" style="position:absolute;flip:y;visibility:visible;mso-wrap-style:square" from="72109,58953" to="72109,14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" strokecolor="windowText" strokeweight=".5pt">
                      <v:stroke joinstyle="miter"/>
                    </v:line>
                    <v:line id="Conector recto 407" o:spid="_x0000_s1081" style="position:absolute;flip:y;visibility:visible;mso-wrap-style:square" from="143864,58937" to="143864,14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" strokecolor="windowText" strokeweight=".5pt">
                      <v:stroke joinstyle="miter"/>
                    </v:line>
                    <v:line id="Conector recto 408" o:spid="_x0000_s1082" style="position:absolute;flip:y;visibility:visible;mso-wrap-style:square" from="215619,58903" to="215619,14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" strokecolor="windowText" strokeweight=".5pt">
                      <v:stroke joinstyle="miter"/>
                    </v:line>
                    <v:line id="Conector recto 409" o:spid="_x0000_s1083" style="position:absolute;flip:y;visibility:visible;mso-wrap-style:square" from="288009,59090" to="288009,149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" strokecolor="windowText" strokeweight=".5pt">
                      <v:stroke joinstyle="miter"/>
                    </v:line>
                    <v:line id="Conector recto 410" o:spid="_x0000_s1084" style="position:absolute;flip:y;visibility:visible;mso-wrap-style:square" from="35914,58885" to="35914,148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" strokecolor="windowText" strokeweight=".5pt">
                      <v:stroke joinstyle="miter"/>
                    </v:line>
                    <v:line id="Conector recto 411" o:spid="_x0000_s1085" style="position:absolute;flip:y;visibility:visible;mso-wrap-style:square" from="107669,58881" to="107669,14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" strokecolor="windowText" strokeweight=".5pt">
                      <v:stroke joinstyle="miter"/>
                    </v:line>
                    <v:line id="Conector recto 412" o:spid="_x0000_s1086" style="position:absolute;flip:y;visibility:visible;mso-wrap-style:square" from="180059,58881" to="180059,14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" strokecolor="windowText" strokeweight=".5pt">
                      <v:stroke joinstyle="miter"/>
                    </v:line>
                    <v:line id="Conector recto 413" o:spid="_x0000_s1087" style="position:absolute;flip:y;visibility:visible;mso-wrap-style:square" from="251814,57274" to="251814,147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" strokecolor="windowText" strokeweight=".5pt">
                      <v:stroke joinstyle="miter"/>
                    </v:line>
                    <v:line id="Conector recto 414" o:spid="_x0000_s1088" style="position:absolute;flip:y;visibility:visible;mso-wrap-style:square" from="323569,58863" to="323569,148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" strokecolor="windowText" strokeweight=".5pt">
                      <v:stroke joinstyle="miter"/>
                    </v:line>
                    <v:line id="Conector recto 415" o:spid="_x0000_s1089" style="position:absolute;flip:y;visibility:visible;mso-wrap-style:square" from="359765,125" to="359765,14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" strokecolor="windowText" strokeweight=".5pt">
                      <v:stroke joinstyle="miter"/>
                    </v:line>
                  </v:group>
                </v:group>
                <v:shapetype id="_x0000_t202" coordsize="21600,21600" o:spt="202" path="m,l,21600r21600,l21600,xe">
                  <v:stroke joinstyle="miter"/>
                  <v:path gradientshapeok="t" o:connecttype="rect"/>
                </v:shapetype>
                <v:shape id="Cuadro de texto 28" o:spid="_x0000_s1090" type="#_x0000_t202" style="position:absolute;left:9493;top:2199;width:3004;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Tp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3MruD4Jf0AvfwHAAD//wMAUEsBAi0AFAAGAAgAAAAhANvh9svuAAAAhQEAABMAAAAAAAAA&#10;AAAAAAAAAAAAAFtDb250ZW50X1R5cGVzXS54bWxQSwECLQAUAAYACAAAACEAWvQsW78AAAAVAQAA&#10;CwAAAAAAAAAAAAAAAAAfAQAAX3JlbHMvLnJlbHNQSwECLQAUAAYACAAAACEATnS06cYAAADbAAAA&#10;DwAAAAAAAAAAAAAAAAAHAgAAZHJzL2Rvd25yZXYueG1sUEsFBgAAAAADAAMAtwAAAPoCAAAAAA==&#10;" filled="f" stroked="f" strokeweight=".5pt">
                  <v:textbox inset="0,0,0,0">
                    <w:txbxContent>
                      <w:p w14:paraId="52714FB3" w14:textId="53058626" w:rsidR="001C79A6" w:rsidRDefault="001C79A6" w:rsidP="00432AD4">
                        <w:pPr>
                          <w:pStyle w:val="NormalWeb"/>
                          <w:spacing w:before="0" w:beforeAutospacing="0" w:after="160" w:afterAutospacing="0" w:line="256" w:lineRule="auto"/>
                        </w:pPr>
                        <m:oMathPara>
                          <m:oMathParaPr>
                            <m:jc m:val="centerGroup"/>
                          </m:oMathParaPr>
                          <m:oMath>
                            <m:r>
                              <w:rPr>
                                <w:rFonts w:ascii="Cambria Math" w:eastAsia="Calibri" w:hAnsi="Cambria Math"/>
                                <w:sz w:val="18"/>
                                <w:szCs w:val="18"/>
                              </w:rPr>
                              <m:t>0cm</m:t>
                            </m:r>
                          </m:oMath>
                        </m:oMathPara>
                      </w:p>
                    </w:txbxContent>
                  </v:textbox>
                </v:shape>
                <v:shape id="Cuadro de texto 153" o:spid="_x0000_s1091" type="#_x0000_t202" style="position:absolute;left:10277;top:5155;width:332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" filled="f" stroked="f" strokeweight=".5pt">
                  <v:textbox inset="0,0,0,0">
                    <w:txbxContent>
                      <w:p w14:paraId="600B75F8" w14:textId="70DEE88E"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10cm</m:t>
                            </m:r>
                          </m:oMath>
                        </m:oMathPara>
                      </w:p>
                    </w:txbxContent>
                  </v:textbox>
                </v:shape>
                <v:shape id="Cuadro de texto 153" o:spid="_x0000_s1092" type="#_x0000_t202" style="position:absolute;left:11127;top:8268;width:33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32B9932C" w14:textId="5580899C"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20cm</m:t>
                            </m:r>
                          </m:oMath>
                        </m:oMathPara>
                      </w:p>
                    </w:txbxContent>
                  </v:textbox>
                </v:shape>
                <v:shape id="Cuadro de texto 153" o:spid="_x0000_s1093" type="#_x0000_t202" style="position:absolute;left:11716;top:11192;width:33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" filled="f" stroked="f" strokeweight=".5pt">
                  <v:textbox inset="0,0,0,0">
                    <w:txbxContent>
                      <w:p w14:paraId="144FBDED" w14:textId="1A378540"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30cm</m:t>
                            </m:r>
                          </m:oMath>
                        </m:oMathPara>
                      </w:p>
                    </w:txbxContent>
                  </v:textbox>
                </v:shape>
                <v:shape id="Cuadro de texto 32" o:spid="_x0000_s1094" type="#_x0000_t202" style="position:absolute;left:679;top:22799;width:22314;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" filled="f" stroked="f" strokeweight=".5pt">
                  <v:textbox inset="0,0,0,0">
                    <w:txbxContent>
                      <w:p w14:paraId="5235F6C0" w14:textId="5CFCC91D" w:rsidR="001C79A6" w:rsidRDefault="001C79A6" w:rsidP="00432AD4">
                        <w:pPr>
                          <w:pStyle w:val="Sinespaciado"/>
                        </w:pPr>
                        <w:r>
                          <w:t xml:space="preserve">Figura 1. Montaje experimental de un péndulo. </w:t>
                        </w:r>
                        <w:r w:rsidRPr="002836F7">
                          <w:rPr>
                            <w:i/>
                          </w:rPr>
                          <w:t>L</w:t>
                        </w:r>
                        <w:r>
                          <w:t xml:space="preserve"> es la longitud del péndulo, </w:t>
                        </w:r>
                        <w:r w:rsidRPr="002836F7">
                          <w:rPr>
                            <w:i/>
                          </w:rPr>
                          <w:t>T</w:t>
                        </w:r>
                        <w:r>
                          <w:t xml:space="preserve"> su periodo de oscilación y CM el centro de masa.</w:t>
                        </w:r>
                      </w:p>
                      <w:p w14:paraId="7B4812CA" w14:textId="77777777" w:rsidR="001C79A6" w:rsidRDefault="001C79A6" w:rsidP="00432AD4">
                        <w:pPr>
                          <w:pStyle w:val="Sinespaciado"/>
                        </w:pPr>
                        <w:r>
                          <w:t> </w:t>
                        </w:r>
                      </w:p>
                    </w:txbxContent>
                  </v:textbox>
                </v:shape>
                <v:line id="Conector recto 90" o:spid="_x0000_s1095" style="position:absolute;flip:y;visibility:visible;mso-wrap-style:square" from="12210,10961" to="16716,17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" strokecolor="#c00000" strokeweight=".5pt">
                  <v:stroke joinstyle="miter"/>
                </v:line>
                <v:line id="Conector recto 91" o:spid="_x0000_s1096" style="position:absolute;flip:y;visibility:visible;mso-wrap-style:square" from="10682,5388" to="14933,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" strokecolor="#c00000" strokeweight=".5pt">
                  <v:stroke joinstyle="miter"/>
                </v:line>
                <v:shape id="Cuadro de texto 2" o:spid="_x0000_s1097" type="#_x0000_t202" style="position:absolute;left:8323;top:10791;width:718;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" filled="f" stroked="f" strokeweight=".5pt">
                  <v:textbox inset="0,0,0,0">
                    <w:txbxContent>
                      <w:p w14:paraId="1697CD48" w14:textId="77777777" w:rsidR="001C79A6" w:rsidRDefault="001C79A6" w:rsidP="00AE260E">
                        <w:pPr>
                          <w:pStyle w:val="NormalWeb"/>
                          <w:spacing w:before="0" w:beforeAutospacing="0" w:after="0" w:afterAutospacing="0" w:line="254" w:lineRule="auto"/>
                        </w:pPr>
                        <w:r>
                          <w:rPr>
                            <w:rFonts w:eastAsia="Calibri"/>
                            <w:i/>
                            <w:iCs/>
                            <w:sz w:val="18"/>
                            <w:szCs w:val="18"/>
                          </w:rPr>
                          <w:t>L</w:t>
                        </w:r>
                      </w:p>
                    </w:txbxContent>
                  </v:textbox>
                </v:shape>
                <v:shapetype id="_x0000_t32" coordsize="21600,21600" o:spt="32" o:oned="t" path="m,l21600,21600e" filled="f">
                  <v:path arrowok="t" fillok="f" o:connecttype="none"/>
                  <o:lock v:ext="edit" shapetype="t"/>
                </v:shapetype>
                <v:shape id="Conector recto de flecha 423" o:spid="_x0000_s1098" type="#_x0000_t32" style="position:absolute;left:8721;top:12028;width:953;height:4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" strokecolor="red" strokeweight=".5pt">
                  <v:stroke endarrow="classic" endarrowwidth="narrow" endarrowlength="short" joinstyle="miter"/>
                </v:shape>
                <v:shape id="Conector recto de flecha 424" o:spid="_x0000_s1099" type="#_x0000_t32" style="position:absolute;left:7066;top:3892;width:1460;height:6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" strokecolor="red" strokeweight=".5pt">
                  <v:stroke startarrow="classic" startarrowwidth="narrow" startarrowlength="short" endarrowwidth="narrow" endarrowlength="short" joinstyle="miter"/>
                </v:shape>
                <v:shape id="Cuadro de texto 69" o:spid="_x0000_s1100" type="#_x0000_t202" style="position:absolute;left:1167;top:4026;width:2426;height:134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" filled="f" stroked="f" strokeweight=".5pt">
                  <v:textbox inset="0,0,0,0">
                    <w:txbxContent>
                      <w:p w14:paraId="41574F8E" w14:textId="77777777" w:rsidR="001C79A6" w:rsidRDefault="001C79A6" w:rsidP="00AE260E">
                        <w:pPr>
                          <w:pStyle w:val="NormalWeb"/>
                          <w:spacing w:before="0" w:beforeAutospacing="0" w:after="200" w:afterAutospacing="0" w:line="276" w:lineRule="auto"/>
                        </w:pPr>
                        <w:r>
                          <w:rPr>
                            <w:rFonts w:eastAsia="Times New Roman"/>
                            <w:sz w:val="16"/>
                            <w:szCs w:val="16"/>
                          </w:rPr>
                          <w:t>Nuez</w:t>
                        </w:r>
                      </w:p>
                    </w:txbxContent>
                  </v:textbox>
                </v:shape>
                <v:shape id="Cuadro de texto 69" o:spid="_x0000_s1101" type="#_x0000_t202" style="position:absolute;left:6828;top:17360;width:3956;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" filled="f" stroked="f" strokeweight=".5pt">
                  <v:textbox inset="0,0,0,0">
                    <w:txbxContent>
                      <w:p w14:paraId="460D43D4" w14:textId="6A942813" w:rsidR="001C79A6" w:rsidRDefault="001C79A6" w:rsidP="00AE260E">
                        <w:pPr>
                          <w:pStyle w:val="NormalWeb"/>
                          <w:spacing w:before="0" w:beforeAutospacing="0" w:after="200" w:afterAutospacing="0" w:line="276" w:lineRule="auto"/>
                        </w:pPr>
                        <w:r>
                          <w:rPr>
                            <w:rFonts w:eastAsia="Times New Roman"/>
                            <w:sz w:val="16"/>
                            <w:szCs w:val="16"/>
                          </w:rPr>
                          <w:t>Plomada</w:t>
                        </w:r>
                      </w:p>
                    </w:txbxContent>
                  </v:textbox>
                </v:shape>
                <v:group id="Grupo 31" o:spid="_x0000_s1102" style="position:absolute;left:1821;top:359;width:3906;height:23319" coordorigin="3036,9904" coordsize="3906,2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503" o:spid="_x0000_s1103" style="position:absolute;left:3036;top:28776;width:2859;height:4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" fillcolor="#767171" stroked="f" strokeweight="1pt"/>
                  <v:oval id="Elipse 504" o:spid="_x0000_s1104" style="position:absolute;left:4347;top:11709;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" fillcolor="#bfbfbf" stroked="f" strokeweight="1pt">
                    <v:stroke joinstyle="miter"/>
                  </v:oval>
                  <v:rect id="Rectángulo 505" o:spid="_x0000_s1105" style="position:absolute;left:3036;top:11784;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" fillcolor="#d9d9d9" stroked="f" strokeweight="1pt">
                    <o:extrusion v:ext="view" rotationangle="-1237229fd,1781908fd" viewpoint="-100pt,0" viewpointorigin="-.5,0" skewangle="0" skewamt="0"/>
                  </v:rect>
                  <v:oval id="Elipse 506" o:spid="_x0000_s1106" style="position:absolute;left:4217;top:9904;width:355;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" fillcolor="#bfbfbf" stroked="f" strokeweight="1pt">
                    <v:stroke joinstyle="miter"/>
                  </v:oval>
                  <v:oval id="Elipse 456" o:spid="_x0000_s1107" style="position:absolute;left:6586;top:12337;width:356;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" fillcolor="#bfbfbf" stroked="f" strokeweight="1pt">
                    <v:stroke joinstyle="miter"/>
                    <o:extrusion v:ext="view" viewpoint="100pt,0" viewpointorigin=",0" skewangle="0" skewamt="0"/>
                  </v:oval>
                </v:group>
                <v:shape id="Cuadro de texto 69" o:spid="_x0000_s1108" type="#_x0000_t202" style="position:absolute;left:642;top:18075;width:3423;height:171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" filled="f" stroked="f" strokeweight=".5pt">
                  <v:textbox inset="0,0,0,0">
                    <w:txbxContent>
                      <w:p w14:paraId="7E5335A7" w14:textId="77777777" w:rsidR="001C79A6" w:rsidRDefault="001C79A6" w:rsidP="00AE260E">
                        <w:pPr>
                          <w:pStyle w:val="NormalWeb"/>
                          <w:spacing w:before="0" w:beforeAutospacing="0" w:after="200" w:afterAutospacing="0" w:line="276" w:lineRule="auto"/>
                        </w:pPr>
                        <w:r>
                          <w:rPr>
                            <w:rFonts w:eastAsia="Times New Roman"/>
                            <w:sz w:val="16"/>
                            <w:szCs w:val="16"/>
                          </w:rPr>
                          <w:t xml:space="preserve">Soporte </w:t>
                        </w:r>
                      </w:p>
                    </w:txbxContent>
                  </v:textbox>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484" o:spid="_x0000_s1109" type="#_x0000_t23" style="position:absolute;left:6890;top:2545;width:1441;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" adj="8432" fillcolor="#404040" stroked="f" strokeweight="2.25pt">
                  <v:textbox inset=",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85" o:spid="_x0000_s1110" type="#_x0000_t5" style="position:absolute;left:5159;top:2545;width:2165;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" adj="0" fillcolor="#404040" stroked="f" strokeweight="1pt">
                  <o:extrusion v:ext="view" viewpoint="-100pt,0" viewpointorigin="-.5,0" skewangle="0" skewamt="0"/>
                </v:shape>
                <v:oval id="Elipse 493" o:spid="_x0000_s1111" style="position:absolute;left:4780;top:1408;width:1143;height:1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" fillcolor="#404040" strokeweight="1pt">
                  <v:stroke joinstyle="miter"/>
                  <o:extrusion v:ext="view" viewpoint="-100pt,0" viewpointorigin="-.5,0" skewangle="0" skewamt="0"/>
                </v:oval>
                <v:line id="Conector recto 494" o:spid="_x0000_s1112" style="position:absolute;visibility:visible;mso-wrap-style:square" from="5710,1186" to="7653,3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" strokecolor="#a5a5a5 [2092]" strokeweight="1pt">
                  <v:stroke startarrowwidth="narrow" startarrowlength="short" endarrowwidth="narrow" endarrowlength="long" joinstyle="miter"/>
                </v:line>
                <v:oval id="Elipse 496" o:spid="_x0000_s1113" style="position:absolute;left:5916;top:17581;width:1150;height:1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" fillcolor="#bf9000" stroked="f" strokeweight="1pt">
                  <v:fill opacity="35466f"/>
                  <v:stroke joinstyle="miter"/>
                </v:oval>
                <v:line id="Conector recto 497" o:spid="_x0000_s1114" style="position:absolute;flip:x;visibility:visible;mso-wrap-style:square" from="6487,3845" to="7567,18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" strokecolor="#a6a6a6" strokeweight="1pt">
                  <v:stroke dashstyle="dash" joinstyle="miter"/>
                </v:line>
                <v:shape id="Arco 498" o:spid="_x0000_s1115" style="position:absolute;left:3451;top:13293;width:7969;height:8028;rotation:9139409fd;visibility:visible;mso-wrap-style:square;v-text-anchor:middle" coordsize="796986,8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" path="m197661,54705nsc382917,-54181,620499,4170,735209,186727l398493,401400,197661,54705xem197661,54705nfc382917,-54181,620499,4170,735209,186727e" filled="f" strokecolor="red" strokeweight=".5pt">
                  <v:stroke startarrow="classic" startarrowwidth="narrow" startarrowlength="short" endarrow="classic" endarrowwidth="narrow" endarrowlength="short" joinstyle="miter"/>
                  <v:path arrowok="t" o:connecttype="custom" o:connectlocs="197661,54705;735209,186727" o:connectangles="0,0"/>
                </v:shape>
                <v:shape id="Cuadro de texto 67" o:spid="_x0000_s1116" type="#_x0000_t202" style="position:absolute;left:9838;top:20643;width:1390;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" filled="f" stroked="f" strokeweight=".5pt">
                  <v:textbox inset="0,0,0,0">
                    <w:txbxContent>
                      <w:p w14:paraId="31A34CEF" w14:textId="77777777" w:rsidR="001C79A6" w:rsidRDefault="001C79A6" w:rsidP="00AE260E">
                        <w:pPr>
                          <w:pStyle w:val="NormalWeb"/>
                          <w:spacing w:before="0" w:beforeAutospacing="0" w:after="200" w:afterAutospacing="0" w:line="276" w:lineRule="auto"/>
                        </w:pPr>
                        <w:r>
                          <w:rPr>
                            <w:rFonts w:eastAsia="Times New Roman"/>
                            <w:i/>
                            <w:iCs/>
                            <w:sz w:val="18"/>
                            <w:szCs w:val="18"/>
                          </w:rPr>
                          <w:t>T</w:t>
                        </w:r>
                      </w:p>
                    </w:txbxContent>
                  </v:textbox>
                </v:shape>
                <v:shape id="Cuadro de texto 69" o:spid="_x0000_s1117" type="#_x0000_t202" style="position:absolute;left:3439;top:3486;width:412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" filled="f" stroked="f" strokeweight=".5pt">
                  <v:textbox inset="0,0,0,0">
                    <w:txbxContent>
                      <w:p w14:paraId="1721F0C9" w14:textId="69904748" w:rsidR="001C79A6" w:rsidRDefault="001C79A6" w:rsidP="00AE260E">
                        <w:pPr>
                          <w:pStyle w:val="NormalWeb"/>
                          <w:spacing w:before="0" w:beforeAutospacing="0" w:after="200" w:afterAutospacing="0"/>
                          <w:jc w:val="center"/>
                        </w:pPr>
                        <w:r>
                          <w:rPr>
                            <w:rFonts w:eastAsia="Times New Roman"/>
                            <w:sz w:val="16"/>
                            <w:szCs w:val="16"/>
                          </w:rPr>
                          <w:t>Pivote</w:t>
                        </w:r>
                      </w:p>
                    </w:txbxContent>
                  </v:textbox>
                </v:shape>
                <v:shape id="Cuadro de texto 69" o:spid="_x0000_s1118" type="#_x0000_t202" style="position:absolute;left:4495;top:8390;width:3956;height:1258;rotation:-53860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" filled="f" stroked="f" strokeweight=".5pt">
                  <v:textbox inset="0,0,0,0">
                    <w:txbxContent>
                      <w:p w14:paraId="244E95D9" w14:textId="5563CB94" w:rsidR="001C79A6" w:rsidRDefault="001C79A6" w:rsidP="00125B6F">
                        <w:pPr>
                          <w:pStyle w:val="NormalWeb"/>
                          <w:spacing w:before="0" w:beforeAutospacing="0" w:after="200" w:afterAutospacing="0" w:line="276" w:lineRule="auto"/>
                        </w:pPr>
                        <w:r>
                          <w:rPr>
                            <w:rFonts w:eastAsia="Times New Roman"/>
                            <w:sz w:val="16"/>
                            <w:szCs w:val="16"/>
                          </w:rPr>
                          <w:t>Alambre</w:t>
                        </w:r>
                      </w:p>
                    </w:txbxContent>
                  </v:textbox>
                </v:shape>
                <v:line id="Conector recto 80" o:spid="_x0000_s1119" style="position:absolute;flip:x;visibility:visible;mso-wrap-style:square" from="7798,3319" to="9413,3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" strokecolor="red" strokeweight=".5pt">
                  <v:stroke joinstyle="miter"/>
                </v:line>
                <v:shape id="Cuadro de texto 69" o:spid="_x0000_s1120" type="#_x0000_t202" style="position:absolute;left:7403;top:15674;width:205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" filled="f" stroked="f" strokeweight=".5pt">
                  <v:textbox inset="0,0,0,0">
                    <w:txbxContent>
                      <w:p w14:paraId="5D142F63" w14:textId="653D0D39" w:rsidR="001C79A6" w:rsidRDefault="001C79A6" w:rsidP="008A17AC">
                        <w:pPr>
                          <w:pStyle w:val="NormalWeb"/>
                          <w:spacing w:before="0" w:beforeAutospacing="0" w:after="200" w:afterAutospacing="0" w:line="276" w:lineRule="auto"/>
                        </w:pPr>
                        <w:r>
                          <w:rPr>
                            <w:rFonts w:eastAsia="Times New Roman"/>
                            <w:sz w:val="16"/>
                            <w:szCs w:val="16"/>
                          </w:rPr>
                          <w:t>CM</w:t>
                        </w:r>
                      </w:p>
                    </w:txbxContent>
                  </v:textbox>
                </v:shape>
                <v:group id="Grupo 15" o:spid="_x0000_s1121" style="position:absolute;left:14454;top:3097;width:8808;height:8391" coordorigin="16579,11257" coordsize="8807,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oval id="Elipse 93" o:spid="_x0000_s1122" style="position:absolute;left:16599;top:11306;width:8274;height:8274;rotation:47359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" fillcolor="window" strokecolor="#c00000" strokeweight="1pt">
                    <v:stroke joinstyle="miter"/>
                  </v:oval>
                  <v:line id="Conector recto 95" o:spid="_x0000_s1123" style="position:absolute;rotation:4735967fd;visibility:visible;mso-wrap-style:square" from="16657,15511" to="24931,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" strokecolor="windowText" strokeweight="2.25pt">
                    <v:stroke joinstyle="miter"/>
                  </v:line>
                  <v:line id="Conector recto 96" o:spid="_x0000_s1124" style="position:absolute;rotation:-4735967fd;flip:y;visibility:visible;mso-wrap-style:square" from="21725,11611" to="21725,1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" strokecolor="windowText" strokeweight="2.25pt">
                    <v:stroke joinstyle="miter"/>
                  </v:line>
                  <v:line id="Conector recto 97" o:spid="_x0000_s1125" style="position:absolute;rotation:-4735967fd;flip:y;visibility:visible;mso-wrap-style:square" from="22916,15583" to="22916,18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" strokecolor="windowText" strokeweight="2.25pt">
                    <v:stroke joinstyle="miter"/>
                  </v:line>
                  <v:line id="Conector recto 98" o:spid="_x0000_s1126" style="position:absolute;rotation:-4735967fd;flip:y;visibility:visible;mso-wrap-style:square" from="21830,14297" to="21830,1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" strokecolor="#4472c4" strokeweight="1pt">
                    <v:stroke dashstyle="3 1" joinstyle="miter"/>
                  </v:line>
                  <v:shape id="Cuadro de texto 28" o:spid="_x0000_s1127" type="#_x0000_t202" style="position:absolute;left:22815;top:12399;width:3713;height:1430;rotation:46913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" filled="f" stroked="f" strokeweight=".5pt">
                    <v:textbox inset="0,0,0,0">
                      <w:txbxContent>
                        <w:p w14:paraId="1705D6EE" w14:textId="636B27CA" w:rsidR="001C79A6" w:rsidRDefault="001C79A6" w:rsidP="00432AD4">
                          <w:pPr>
                            <w:pStyle w:val="NormalWeb"/>
                            <w:spacing w:before="0" w:beforeAutospacing="0" w:after="160" w:afterAutospacing="0" w:line="254" w:lineRule="auto"/>
                          </w:pPr>
                          <m:oMathPara>
                            <m:oMathParaPr>
                              <m:jc m:val="centerGroup"/>
                            </m:oMathParaPr>
                            <m:oMath>
                              <m:r>
                                <w:rPr>
                                  <w:rFonts w:ascii="Cambria Math" w:eastAsia="Calibri" w:hAnsi="Cambria Math"/>
                                  <w:sz w:val="18"/>
                                  <w:szCs w:val="18"/>
                                </w:rPr>
                                <m:t>0.05cm</m:t>
                              </m:r>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01" o:spid="_x0000_s1128" type="#_x0000_t88" style="position:absolute;left:22395;top:12938;width:1440;height:1980;rotation:-116494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" adj="1309" strokecolor="#00b0f0" strokeweight="1pt"/>
                  <v:shape id="Cuadro de texto 153" o:spid="_x0000_s1129" type="#_x0000_t202" style="position:absolute;left:19940;top:11409;width:3327;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" filled="f" stroked="f" strokeweight=".5pt">
                    <v:textbox inset="0,0,0,0">
                      <w:txbxContent>
                        <w:p w14:paraId="56133290" w14:textId="11A9070B"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m:t>
                              </m:r>
                            </m:oMath>
                          </m:oMathPara>
                        </w:p>
                      </w:txbxContent>
                    </v:textbox>
                  </v:shape>
                  <v:shape id="Cuadro de texto 153" o:spid="_x0000_s1130" type="#_x0000_t202" style="position:absolute;left:21721;top:15349;width:33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" filled="f" stroked="f" strokeweight=".5pt">
                    <v:textbox inset="0,0,0,0">
                      <w:txbxContent>
                        <w:p w14:paraId="3987B0CE" w14:textId="1072659C" w:rsidR="001C79A6" w:rsidRDefault="001C79A6" w:rsidP="00432AD4">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40.1</m:t>
                              </m:r>
                            </m:oMath>
                          </m:oMathPara>
                        </w:p>
                      </w:txbxContent>
                    </v:textbox>
                  </v:shape>
                  <v:shape id="Acorde 24645" o:spid="_x0000_s1131" style="position:absolute;left:16579;top:11265;width:8280;height:8280;visibility:visible;mso-wrap-style:square;v-text-anchor:top" coordsize="828000,8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" path="m401563,827813c224565,822493,70547,705192,18376,535973,-33795,366755,27433,183091,170709,79029l401563,827813xe" fillcolor="#ffc000" stroked="f" strokeweight="1.25pt">
                    <v:fill color2="#83601b" rotate="t" angle="110" colors="0 #ffc000;7209f #ffc000;26214f #c68d3a" focus="100%" type="gradient">
                      <o:fill v:ext="view" type="gradientUnscaled"/>
                    </v:fill>
                    <v:path arrowok="t" o:connecttype="custom" o:connectlocs="401563,827813;18376,535973;170709,79029;401563,827813" o:connectangles="0,0,0,0"/>
                  </v:shape>
                  <v:line id="Conector recto 536" o:spid="_x0000_s1132" style="position:absolute;flip:y;visibility:visible;mso-wrap-style:square" from="16732,15306" to="18901,15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" strokecolor="#00b050" strokeweight="6.25pt">
                    <v:stroke joinstyle="miter"/>
                  </v:line>
                  <v:line id="Conector recto 99" o:spid="_x0000_s1133" style="position:absolute;rotation:-4735967fd;flip:y;visibility:visible;mso-wrap-style:square" from="19916,13162" to="19916,1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" strokecolor="red" strokeweight="1.5pt">
                    <v:stroke joinstyle="miter"/>
                  </v:line>
                  <v:shape id="Cuadro de texto 69" o:spid="_x0000_s1134" type="#_x0000_t202" style="position:absolute;left:17059;top:15875;width:205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" filled="f" stroked="f" strokeweight=".5pt">
                    <v:textbox inset="0,0,0,0">
                      <w:txbxContent>
                        <w:p w14:paraId="034F1A76" w14:textId="77777777" w:rsidR="001C79A6" w:rsidRDefault="001C79A6" w:rsidP="001F6F7B">
                          <w:pPr>
                            <w:pStyle w:val="NormalWeb"/>
                            <w:spacing w:before="0" w:beforeAutospacing="0" w:after="200" w:afterAutospacing="0" w:line="276" w:lineRule="auto"/>
                          </w:pPr>
                          <w:r>
                            <w:rPr>
                              <w:rFonts w:eastAsia="Times New Roman"/>
                              <w:sz w:val="16"/>
                              <w:szCs w:val="16"/>
                            </w:rPr>
                            <w:t>CM</w:t>
                          </w:r>
                        </w:p>
                      </w:txbxContent>
                    </v:textbox>
                  </v:shape>
                </v:group>
                <v:shape id="Cuadro de texto 153" o:spid="_x0000_s1135" type="#_x0000_t202" style="position:absolute;left:12479;top:14417;width:33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" filled="f" stroked="f" strokeweight=".5pt">
                  <v:textbox inset="0,0,0,0">
                    <w:txbxContent>
                      <w:p w14:paraId="00E96ACE" w14:textId="1FCBA355" w:rsidR="001C79A6" w:rsidRDefault="001C79A6" w:rsidP="00EB35F7">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40cm</m:t>
                            </m:r>
                          </m:oMath>
                        </m:oMathPara>
                      </w:p>
                    </w:txbxContent>
                  </v:textbox>
                </v:shape>
                <v:oval id="Elipse 501" o:spid="_x0000_s1136" style="position:absolute;left:9935;top:15214;width:1152;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" fillcolor="#bf9000" stroked="f" strokeweight="1pt">
                  <v:stroke joinstyle="miter"/>
                </v:oval>
                <v:line id="Conector recto 88" o:spid="_x0000_s1137" style="position:absolute;flip:x;visibility:visible;mso-wrap-style:square" from="10762,15970" to="12382,1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" strokecolor="red" strokeweight=".5pt">
                  <v:stroke joinstyle="miter"/>
                </v:line>
                <v:line id="Conector recto 509" o:spid="_x0000_s1138" style="position:absolute;flip:x;visibility:visible;mso-wrap-style:square" from="9177,16402" to="10796,1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" strokecolor="#4f761b [2414]" strokeweight="2pt">
                  <v:stroke joinstyle="miter"/>
                </v:line>
                <v:line id="Conector recto 502" o:spid="_x0000_s1139" style="position:absolute;visibility:visible;mso-wrap-style:square" from="7759,3777" to="10518,1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" strokecolor="#7f7f7f [1612]" strokeweight="1pt">
                  <v:stroke joinstyle="miter"/>
                </v:line>
                <v:shape id="Cuadro de texto 153" o:spid="_x0000_s1140" type="#_x0000_t202" style="position:absolute;left:13536;top:18692;width:332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" filled="f" stroked="f" strokeweight=".5pt">
                  <v:textbox inset="0,0,0,0">
                    <w:txbxContent>
                      <w:p w14:paraId="153BF79B" w14:textId="7BC23401" w:rsidR="001C79A6" w:rsidRDefault="001C79A6" w:rsidP="00EE55E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50cm</m:t>
                            </m:r>
                          </m:oMath>
                        </m:oMathPara>
                      </w:p>
                    </w:txbxContent>
                  </v:textbox>
                </v:shape>
                <v:oval id="Elipse 89" o:spid="_x0000_s1141" style="position:absolute;left:10366;top:15159;width:216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" filled="f" strokecolor="#c00000" strokeweight="1pt">
                  <v:stroke joinstyle="miter"/>
                </v:oval>
                <w10:wrap type="square"/>
              </v:group>
            </w:pict>
          </mc:Fallback>
        </mc:AlternateContent>
      </w:r>
      <w:r w:rsidR="001F6F7B">
        <w:rPr>
          <w:rFonts w:eastAsia="Times New Roman"/>
          <w:lang w:val="es-MX" w:eastAsia="es-MX"/>
        </w:rPr>
        <w:t xml:space="preserve">necesitamos conocer es </w:t>
      </w:r>
      <w:r w:rsidR="001F6F7B" w:rsidRPr="001F6F7B">
        <w:rPr>
          <w:rFonts w:eastAsia="Times New Roman"/>
          <w:i/>
          <w:lang w:val="es-MX" w:eastAsia="es-MX"/>
        </w:rPr>
        <w:t>L</w:t>
      </w:r>
      <w:r w:rsidR="001F6F7B">
        <w:rPr>
          <w:rFonts w:eastAsia="Times New Roman"/>
          <w:lang w:val="es-MX" w:eastAsia="es-MX"/>
        </w:rPr>
        <w:t xml:space="preserve">, y para esto utilizamos </w:t>
      </w:r>
      <w:r w:rsidR="00C3573B">
        <w:rPr>
          <w:rFonts w:eastAsia="Times New Roman"/>
          <w:lang w:val="es-MX" w:eastAsia="es-MX"/>
        </w:rPr>
        <w:t>una regla</w:t>
      </w:r>
      <w:r w:rsidR="00842767" w:rsidRPr="00842767">
        <w:rPr>
          <w:rFonts w:eastAsia="Times New Roman"/>
          <w:lang w:val="es-MX" w:eastAsia="es-MX"/>
        </w:rPr>
        <w:t xml:space="preserve"> graduada</w:t>
      </w:r>
      <w:r w:rsidR="001F6F7B">
        <w:rPr>
          <w:rFonts w:eastAsia="Times New Roman"/>
          <w:lang w:val="es-MX" w:eastAsia="es-MX"/>
        </w:rPr>
        <w:t xml:space="preserve"> en centímetros</w:t>
      </w:r>
      <w:r w:rsidR="00B43D28">
        <w:rPr>
          <w:rFonts w:eastAsia="Times New Roman"/>
          <w:lang w:val="es-MX" w:eastAsia="es-MX"/>
        </w:rPr>
        <w:t xml:space="preserve"> (</w:t>
      </w:r>
      <w:r w:rsidR="00B43D28" w:rsidRPr="00B43D28">
        <w:rPr>
          <w:rFonts w:eastAsia="Times New Roman"/>
          <w:i/>
          <w:lang w:val="es-MX" w:eastAsia="es-MX"/>
        </w:rPr>
        <w:t>cm</w:t>
      </w:r>
      <w:r w:rsidR="00B43D28">
        <w:rPr>
          <w:rFonts w:eastAsia="Times New Roman"/>
          <w:lang w:val="es-MX" w:eastAsia="es-MX"/>
        </w:rPr>
        <w:t>)</w:t>
      </w:r>
      <w:r w:rsidR="00B609A9">
        <w:rPr>
          <w:rFonts w:eastAsia="Times New Roman"/>
          <w:lang w:val="es-MX" w:eastAsia="es-MX"/>
        </w:rPr>
        <w:t>;</w:t>
      </w:r>
      <w:r w:rsidR="00842767" w:rsidRPr="00842767">
        <w:rPr>
          <w:rFonts w:eastAsia="Times New Roman"/>
          <w:lang w:val="es-MX" w:eastAsia="es-MX"/>
        </w:rPr>
        <w:t xml:space="preserve"> </w:t>
      </w:r>
      <w:r w:rsidR="00B609A9">
        <w:rPr>
          <w:rFonts w:eastAsia="Times New Roman"/>
          <w:lang w:val="es-MX" w:eastAsia="es-MX"/>
        </w:rPr>
        <w:t>c</w:t>
      </w:r>
      <w:r w:rsidR="00842767" w:rsidRPr="00842767">
        <w:rPr>
          <w:rFonts w:eastAsia="Times New Roman"/>
          <w:lang w:val="es-MX" w:eastAsia="es-MX"/>
        </w:rPr>
        <w:t>oloca</w:t>
      </w:r>
      <w:r w:rsidR="00AD7D3D">
        <w:rPr>
          <w:rFonts w:eastAsia="Times New Roman"/>
          <w:lang w:val="es-MX" w:eastAsia="es-MX"/>
        </w:rPr>
        <w:t>mos</w:t>
      </w:r>
      <w:r w:rsidR="00842767" w:rsidRPr="00842767">
        <w:rPr>
          <w:rFonts w:eastAsia="Times New Roman"/>
          <w:lang w:val="es-MX" w:eastAsia="es-MX"/>
        </w:rPr>
        <w:t xml:space="preserve"> </w:t>
      </w:r>
      <w:r w:rsidR="00492F10">
        <w:rPr>
          <w:rFonts w:eastAsia="Times New Roman"/>
          <w:lang w:val="es-MX" w:eastAsia="es-MX"/>
        </w:rPr>
        <w:t xml:space="preserve">el </w:t>
      </w:r>
      <w:r w:rsidR="00842767" w:rsidRPr="00842767">
        <w:rPr>
          <w:rFonts w:eastAsia="Times New Roman"/>
          <w:lang w:val="es-MX" w:eastAsia="es-MX"/>
        </w:rPr>
        <w:t>cero</w:t>
      </w:r>
      <w:r w:rsidR="009E0F44">
        <w:rPr>
          <w:rFonts w:eastAsia="Times New Roman"/>
          <w:lang w:val="es-MX" w:eastAsia="es-MX"/>
        </w:rPr>
        <w:t xml:space="preserve"> de la regla</w:t>
      </w:r>
      <w:r w:rsidR="004370BC">
        <w:rPr>
          <w:rFonts w:eastAsia="Times New Roman"/>
          <w:lang w:val="es-MX" w:eastAsia="es-MX"/>
        </w:rPr>
        <w:t xml:space="preserve"> en el pivote del soporte</w:t>
      </w:r>
      <w:r>
        <w:rPr>
          <w:rFonts w:eastAsia="Times New Roman"/>
          <w:lang w:val="es-MX" w:eastAsia="es-MX"/>
        </w:rPr>
        <w:t xml:space="preserve"> y</w:t>
      </w:r>
      <w:r w:rsidR="00842767" w:rsidRPr="00842767">
        <w:rPr>
          <w:rFonts w:eastAsia="Times New Roman"/>
          <w:lang w:val="es-MX" w:eastAsia="es-MX"/>
        </w:rPr>
        <w:t xml:space="preserve"> </w:t>
      </w:r>
      <w:r w:rsidR="00492F10">
        <w:rPr>
          <w:rFonts w:eastAsia="Times New Roman"/>
          <w:lang w:val="es-MX" w:eastAsia="es-MX"/>
        </w:rPr>
        <w:t>medimos</w:t>
      </w:r>
      <w:r w:rsidR="00842767" w:rsidRPr="00842767">
        <w:rPr>
          <w:rFonts w:eastAsia="Times New Roman"/>
          <w:lang w:val="es-MX" w:eastAsia="es-MX"/>
        </w:rPr>
        <w:t xml:space="preserve"> donde </w:t>
      </w:r>
      <w:r w:rsidR="00B609A9">
        <w:rPr>
          <w:rFonts w:eastAsia="Times New Roman"/>
          <w:lang w:val="es-MX" w:eastAsia="es-MX"/>
        </w:rPr>
        <w:t>se encuentra el centro de masa (CM) de la plomada</w:t>
      </w:r>
      <w:r w:rsidR="00492F10">
        <w:rPr>
          <w:rFonts w:eastAsia="Times New Roman"/>
          <w:lang w:val="es-MX" w:eastAsia="es-MX"/>
        </w:rPr>
        <w:t>.</w:t>
      </w:r>
      <w:r w:rsidR="00842767" w:rsidRPr="00842767">
        <w:rPr>
          <w:rFonts w:eastAsia="Times New Roman"/>
          <w:lang w:val="es-MX" w:eastAsia="es-MX"/>
        </w:rPr>
        <w:t xml:space="preserve"> </w:t>
      </w:r>
      <w:r w:rsidR="00492F10">
        <w:rPr>
          <w:rFonts w:eastAsia="Times New Roman"/>
          <w:lang w:val="es-MX" w:eastAsia="es-MX"/>
        </w:rPr>
        <w:t>S</w:t>
      </w:r>
      <w:r w:rsidR="00842767" w:rsidRPr="00842767">
        <w:rPr>
          <w:rFonts w:eastAsia="Times New Roman"/>
          <w:lang w:val="es-MX" w:eastAsia="es-MX"/>
        </w:rPr>
        <w:t xml:space="preserve">i la escala es confiable, el problema será decidir donde se encuentra </w:t>
      </w:r>
      <w:r w:rsidR="00B609A9">
        <w:rPr>
          <w:rFonts w:eastAsia="Times New Roman"/>
          <w:lang w:val="es-MX" w:eastAsia="es-MX"/>
        </w:rPr>
        <w:t xml:space="preserve">el CM </w:t>
      </w:r>
      <w:r w:rsidR="00842767" w:rsidRPr="00842767">
        <w:rPr>
          <w:rFonts w:eastAsia="Times New Roman"/>
          <w:lang w:val="es-MX" w:eastAsia="es-MX"/>
        </w:rPr>
        <w:t xml:space="preserve">respecto de </w:t>
      </w:r>
      <w:r w:rsidR="00860405">
        <w:rPr>
          <w:rFonts w:eastAsia="Times New Roman"/>
          <w:lang w:val="es-MX" w:eastAsia="es-MX"/>
        </w:rPr>
        <w:t>la</w:t>
      </w:r>
      <w:r w:rsidR="00842767" w:rsidRPr="00842767">
        <w:rPr>
          <w:rFonts w:eastAsia="Times New Roman"/>
          <w:lang w:val="es-MX" w:eastAsia="es-MX"/>
        </w:rPr>
        <w:t>s marcas</w:t>
      </w:r>
      <w:r w:rsidR="005808BA">
        <w:rPr>
          <w:rFonts w:eastAsia="Times New Roman"/>
          <w:lang w:val="es-MX" w:eastAsia="es-MX"/>
        </w:rPr>
        <w:t>,</w:t>
      </w:r>
      <w:r w:rsidR="00842767" w:rsidRPr="00842767">
        <w:rPr>
          <w:rFonts w:eastAsia="Times New Roman"/>
          <w:lang w:val="es-MX" w:eastAsia="es-MX"/>
        </w:rPr>
        <w:t xml:space="preserve"> las cuales están separadas </w:t>
      </w:r>
      <m:oMath>
        <m:r>
          <w:rPr>
            <w:rFonts w:ascii="Cambria Math" w:eastAsia="Times New Roman" w:hAnsi="Cambria Math"/>
            <w:lang w:val="es-MX" w:eastAsia="es-MX"/>
          </w:rPr>
          <m:t>1mm</m:t>
        </m:r>
      </m:oMath>
      <w:r w:rsidR="004B49B0">
        <w:rPr>
          <w:rFonts w:eastAsia="Times New Roman"/>
          <w:lang w:val="es-MX" w:eastAsia="es-MX"/>
        </w:rPr>
        <w:t xml:space="preserve"> </w:t>
      </w:r>
      <w:r w:rsidR="004B49B0" w:rsidRPr="00842767">
        <w:rPr>
          <w:rFonts w:eastAsia="Times New Roman"/>
          <w:lang w:val="es-MX" w:eastAsia="es-MX"/>
        </w:rPr>
        <w:t>(</w:t>
      </w:r>
      <w:r w:rsidR="005808BA">
        <w:rPr>
          <w:rFonts w:eastAsia="Times New Roman"/>
          <w:lang w:val="es-MX" w:eastAsia="es-MX"/>
        </w:rPr>
        <w:t>a</w:t>
      </w:r>
      <w:r w:rsidR="00842767" w:rsidRPr="00842767">
        <w:rPr>
          <w:rFonts w:eastAsia="Times New Roman"/>
          <w:lang w:val="es-MX" w:eastAsia="es-MX"/>
        </w:rPr>
        <w:t xml:space="preserve"> esta mínima variación se le denomina </w:t>
      </w:r>
      <w:r w:rsidR="00842767" w:rsidRPr="00C3573B">
        <w:rPr>
          <w:rStyle w:val="SubrayadoCar"/>
          <w:lang w:eastAsia="es-MX"/>
        </w:rPr>
        <w:t>apreciación</w:t>
      </w:r>
      <w:r w:rsidR="007F665B">
        <w:rPr>
          <w:rFonts w:eastAsia="Times New Roman"/>
          <w:i/>
          <w:lang w:val="es-MX" w:eastAsia="es-MX"/>
        </w:rPr>
        <w:t xml:space="preserve"> </w:t>
      </w:r>
      <w:r w:rsidR="009072BB">
        <w:rPr>
          <w:rFonts w:eastAsia="Times New Roman"/>
          <w:vertAlign w:val="superscript"/>
          <w:lang w:eastAsia="es-MX"/>
        </w:rPr>
        <w:t>[</w:t>
      </w:r>
      <w:r w:rsidR="00A913C8">
        <w:rPr>
          <w:rFonts w:eastAsia="Times New Roman"/>
          <w:vertAlign w:val="superscript"/>
          <w:lang w:eastAsia="es-MX"/>
        </w:rPr>
        <w:t>4</w:t>
      </w:r>
      <w:r w:rsidR="00842767" w:rsidRPr="00842767">
        <w:rPr>
          <w:rFonts w:eastAsia="Times New Roman"/>
          <w:vertAlign w:val="superscript"/>
          <w:lang w:eastAsia="es-MX"/>
        </w:rPr>
        <w:t>]</w:t>
      </w:r>
      <w:r w:rsidR="005808BA">
        <w:rPr>
          <w:rFonts w:eastAsia="Times New Roman"/>
          <w:lang w:val="es-MX" w:eastAsia="es-MX"/>
        </w:rPr>
        <w:t xml:space="preserve">). </w:t>
      </w:r>
    </w:p>
    <w:p w14:paraId="2FD91580" w14:textId="05BB87B7" w:rsidR="00860405" w:rsidRDefault="00B609A9" w:rsidP="006E270D">
      <w:pPr>
        <w:rPr>
          <w:rFonts w:eastAsia="Times New Roman"/>
          <w:lang w:val="es-MX" w:eastAsia="es-MX"/>
        </w:rPr>
      </w:pPr>
      <w:r>
        <w:rPr>
          <w:rFonts w:eastAsia="Times New Roman"/>
        </w:rPr>
        <w:t xml:space="preserve">Encontramos que el CM </w:t>
      </w:r>
      <w:r w:rsidR="004B49B0">
        <w:rPr>
          <w:rFonts w:eastAsia="Times New Roman"/>
        </w:rPr>
        <w:t>se encuentra entre</w:t>
      </w:r>
      <w:r w:rsidR="009E0F44">
        <w:rPr>
          <w:rFonts w:eastAsia="Times New Roman"/>
        </w:rPr>
        <w:t xml:space="preserve"> las marcas de</w:t>
      </w:r>
      <w:r w:rsidR="004B49B0">
        <w:rPr>
          <w:rFonts w:eastAsia="Times New Roman"/>
        </w:rPr>
        <w:t xml:space="preserve"> </w:t>
      </w:r>
      <m:oMath>
        <m:r>
          <w:rPr>
            <w:rFonts w:ascii="Cambria Math" w:eastAsia="Times New Roman" w:hAnsi="Cambria Math"/>
          </w:rPr>
          <m:t>40cm</m:t>
        </m:r>
      </m:oMath>
      <w:r w:rsidR="004B49B0">
        <w:rPr>
          <w:rFonts w:eastAsia="Times New Roman"/>
        </w:rPr>
        <w:t xml:space="preserve"> y </w:t>
      </w:r>
      <m:oMath>
        <m:r>
          <w:rPr>
            <w:rFonts w:ascii="Cambria Math" w:eastAsia="Times New Roman" w:hAnsi="Cambria Math"/>
          </w:rPr>
          <m:t>40.1cm</m:t>
        </m:r>
      </m:oMath>
      <w:r w:rsidR="005808BA">
        <w:rPr>
          <w:rFonts w:eastAsia="Times New Roman"/>
        </w:rPr>
        <w:t xml:space="preserve">, pero </w:t>
      </w:r>
      <w:r w:rsidR="00860405">
        <w:rPr>
          <w:rFonts w:eastAsia="Times New Roman"/>
        </w:rPr>
        <w:t>“</w:t>
      </w:r>
      <w:r w:rsidR="005808BA" w:rsidRPr="00FB4531">
        <w:rPr>
          <w:rFonts w:eastAsia="Times New Roman"/>
          <w:i/>
        </w:rPr>
        <w:t xml:space="preserve">es posible discernir que está más cerca de </w:t>
      </w:r>
      <w:r w:rsidR="00492F10">
        <w:rPr>
          <w:rFonts w:eastAsia="Times New Roman"/>
          <w:i/>
        </w:rPr>
        <w:t>40</w:t>
      </w:r>
      <m:oMath>
        <m:r>
          <w:rPr>
            <w:rFonts w:ascii="Cambria Math" w:eastAsia="Times New Roman" w:hAnsi="Cambria Math"/>
          </w:rPr>
          <m:t>cm</m:t>
        </m:r>
      </m:oMath>
      <w:r w:rsidR="001276DC">
        <w:rPr>
          <w:rFonts w:eastAsia="Times New Roman"/>
        </w:rPr>
        <w:t>”.</w:t>
      </w:r>
      <w:r w:rsidR="00A17C3F">
        <w:rPr>
          <w:rFonts w:eastAsia="Times New Roman"/>
        </w:rPr>
        <w:t xml:space="preserve"> </w:t>
      </w:r>
      <w:r w:rsidR="001276DC">
        <w:rPr>
          <w:rFonts w:eastAsia="Times New Roman"/>
        </w:rPr>
        <w:t>E</w:t>
      </w:r>
      <w:r w:rsidR="00A17C3F">
        <w:rPr>
          <w:rFonts w:eastAsia="Times New Roman"/>
        </w:rPr>
        <w:t>st</w:t>
      </w:r>
      <w:r w:rsidR="00492F10">
        <w:rPr>
          <w:rFonts w:eastAsia="Times New Roman"/>
        </w:rPr>
        <w:t>o</w:t>
      </w:r>
      <w:r w:rsidR="00A17C3F">
        <w:rPr>
          <w:rFonts w:eastAsia="Times New Roman"/>
        </w:rPr>
        <w:t xml:space="preserve"> implica que mentalmente podemos </w:t>
      </w:r>
      <w:r w:rsidR="006E270D">
        <w:rPr>
          <w:rFonts w:eastAsia="Times New Roman"/>
        </w:rPr>
        <w:t>estimar</w:t>
      </w:r>
      <w:r w:rsidR="00A17C3F">
        <w:rPr>
          <w:rFonts w:eastAsia="Times New Roman"/>
        </w:rPr>
        <w:t xml:space="preserve"> la posició</w:t>
      </w:r>
      <w:r w:rsidR="00EB35F7">
        <w:rPr>
          <w:rFonts w:eastAsia="Times New Roman"/>
        </w:rPr>
        <w:t xml:space="preserve">n de la mitad entre las marcas </w:t>
      </w:r>
      <w:r w:rsidR="00492F10">
        <w:rPr>
          <w:rFonts w:eastAsia="Times New Roman"/>
        </w:rPr>
        <w:t>40</w:t>
      </w:r>
      <w:r w:rsidR="00EB35F7">
        <w:rPr>
          <w:rFonts w:eastAsia="Times New Roman"/>
        </w:rPr>
        <w:t xml:space="preserve"> y </w:t>
      </w:r>
      <w:r w:rsidR="00492F10">
        <w:rPr>
          <w:rFonts w:eastAsia="Times New Roman"/>
        </w:rPr>
        <w:t>40.1</w:t>
      </w:r>
      <w:r w:rsidR="00A17C3F">
        <w:rPr>
          <w:rFonts w:eastAsia="Times New Roman"/>
        </w:rPr>
        <w:t xml:space="preserve"> (</w:t>
      </w:r>
      <w:r w:rsidR="00A17C3F">
        <w:rPr>
          <w:rFonts w:eastAsia="Times New Roman"/>
          <w:lang w:val="es-MX" w:eastAsia="es-MX"/>
        </w:rPr>
        <w:t>lo cual</w:t>
      </w:r>
      <w:r w:rsidR="00A17C3F" w:rsidRPr="00842767">
        <w:rPr>
          <w:rFonts w:eastAsia="Times New Roman"/>
          <w:lang w:val="es-MX" w:eastAsia="es-MX"/>
        </w:rPr>
        <w:t xml:space="preserve"> se denomina </w:t>
      </w:r>
      <w:r w:rsidR="00A17C3F" w:rsidRPr="005D6D8E">
        <w:rPr>
          <w:rStyle w:val="SubrayadoCar"/>
          <w:lang w:eastAsia="es-MX"/>
        </w:rPr>
        <w:t>interpolación</w:t>
      </w:r>
      <w:r w:rsidR="00A17C3F">
        <w:rPr>
          <w:rFonts w:eastAsia="Times New Roman"/>
          <w:iCs/>
          <w:lang w:val="es-MX" w:eastAsia="es-MX"/>
        </w:rPr>
        <w:t xml:space="preserve"> </w:t>
      </w:r>
      <w:r w:rsidR="00A17C3F" w:rsidRPr="00842767">
        <w:rPr>
          <w:rFonts w:eastAsia="Times New Roman"/>
          <w:lang w:val="es-MX" w:eastAsia="es-MX"/>
        </w:rPr>
        <w:t>y depende de</w:t>
      </w:r>
      <w:r w:rsidR="00A17C3F">
        <w:rPr>
          <w:rFonts w:eastAsia="Times New Roman"/>
          <w:lang w:val="es-MX" w:eastAsia="es-MX"/>
        </w:rPr>
        <w:t xml:space="preserve"> </w:t>
      </w:r>
      <w:r w:rsidR="00A17C3F" w:rsidRPr="00842767">
        <w:rPr>
          <w:rFonts w:eastAsia="Times New Roman"/>
          <w:lang w:val="es-MX" w:eastAsia="es-MX"/>
        </w:rPr>
        <w:t>l</w:t>
      </w:r>
      <w:r w:rsidR="00A17C3F">
        <w:rPr>
          <w:rFonts w:eastAsia="Times New Roman"/>
          <w:lang w:val="es-MX" w:eastAsia="es-MX"/>
        </w:rPr>
        <w:t>a</w:t>
      </w:r>
      <w:r w:rsidR="00A17C3F" w:rsidRPr="00842767">
        <w:rPr>
          <w:rFonts w:eastAsia="Times New Roman"/>
          <w:lang w:val="es-MX" w:eastAsia="es-MX"/>
        </w:rPr>
        <w:t xml:space="preserve"> </w:t>
      </w:r>
      <w:r w:rsidR="00A17C3F">
        <w:rPr>
          <w:rFonts w:eastAsia="Times New Roman"/>
          <w:lang w:val="es-MX" w:eastAsia="es-MX"/>
        </w:rPr>
        <w:t xml:space="preserve">habilidad del </w:t>
      </w:r>
      <w:r w:rsidR="00A17C3F" w:rsidRPr="00842767">
        <w:rPr>
          <w:rFonts w:eastAsia="Times New Roman"/>
          <w:lang w:val="es-MX" w:eastAsia="es-MX"/>
        </w:rPr>
        <w:t>observador</w:t>
      </w:r>
      <w:r w:rsidR="00A17C3F">
        <w:rPr>
          <w:rFonts w:eastAsia="Times New Roman"/>
          <w:lang w:val="es-MX" w:eastAsia="es-MX"/>
        </w:rPr>
        <w:t>), es decir</w:t>
      </w:r>
      <w:r w:rsidR="00905C02">
        <w:rPr>
          <w:rFonts w:eastAsia="Times New Roman"/>
          <w:lang w:val="es-MX" w:eastAsia="es-MX"/>
        </w:rPr>
        <w:t>,</w:t>
      </w:r>
      <w:r w:rsidR="00A17C3F">
        <w:rPr>
          <w:rFonts w:eastAsia="Times New Roman"/>
          <w:lang w:val="es-MX" w:eastAsia="es-MX"/>
        </w:rPr>
        <w:t xml:space="preserve"> </w:t>
      </w:r>
      <m:oMath>
        <m:r>
          <w:rPr>
            <w:rFonts w:ascii="Cambria Math" w:eastAsia="Times New Roman" w:hAnsi="Cambria Math"/>
            <w:lang w:val="es-MX" w:eastAsia="es-MX"/>
          </w:rPr>
          <m:t>40.05cm</m:t>
        </m:r>
      </m:oMath>
      <w:r w:rsidR="00A17C3F">
        <w:rPr>
          <w:rFonts w:eastAsia="Times New Roman"/>
          <w:lang w:val="es-MX" w:eastAsia="es-MX"/>
        </w:rPr>
        <w:t>.</w:t>
      </w:r>
      <w:r w:rsidR="00905C02">
        <w:rPr>
          <w:rFonts w:eastAsia="Times New Roman"/>
          <w:lang w:val="es-MX" w:eastAsia="es-MX"/>
        </w:rPr>
        <w:t xml:space="preserve"> </w:t>
      </w:r>
      <w:r w:rsidR="00951950">
        <w:rPr>
          <w:rFonts w:eastAsia="Times New Roman"/>
        </w:rPr>
        <w:t xml:space="preserve">Dado que </w:t>
      </w:r>
      <w:r w:rsidR="005808BA">
        <w:rPr>
          <w:rFonts w:eastAsia="Times New Roman"/>
        </w:rPr>
        <w:t xml:space="preserve">no hay una marca intermedia que permita </w:t>
      </w:r>
      <w:r w:rsidR="008F26FE">
        <w:rPr>
          <w:rFonts w:eastAsia="Times New Roman"/>
        </w:rPr>
        <w:t xml:space="preserve">corroborar la interpolación, la </w:t>
      </w:r>
      <w:r w:rsidR="006E270D">
        <w:rPr>
          <w:rFonts w:eastAsia="Times New Roman"/>
        </w:rPr>
        <w:t>estimación de</w:t>
      </w:r>
      <w:r w:rsidR="008F26FE">
        <w:rPr>
          <w:rFonts w:eastAsia="Times New Roman"/>
        </w:rPr>
        <w:t xml:space="preserve"> </w:t>
      </w:r>
      <m:oMath>
        <m:r>
          <w:rPr>
            <w:rFonts w:ascii="Cambria Math" w:eastAsia="Times New Roman" w:hAnsi="Cambria Math"/>
          </w:rPr>
          <m:t>40</m:t>
        </m:r>
        <m:r>
          <w:rPr>
            <w:rFonts w:ascii="Cambria Math" w:eastAsia="Times New Roman" w:hAnsi="Cambria Math"/>
            <w:lang w:val="es-MX" w:eastAsia="es-MX"/>
          </w:rPr>
          <m:t>.05cm</m:t>
        </m:r>
      </m:oMath>
      <w:r w:rsidR="008F26FE">
        <w:rPr>
          <w:rFonts w:eastAsia="Times New Roman"/>
          <w:lang w:val="es-MX" w:eastAsia="es-MX"/>
        </w:rPr>
        <w:t xml:space="preserve"> se tomará como l</w:t>
      </w:r>
      <w:r w:rsidR="00860405">
        <w:rPr>
          <w:rFonts w:eastAsia="Times New Roman"/>
          <w:lang w:val="es-MX" w:eastAsia="es-MX"/>
        </w:rPr>
        <w:t xml:space="preserve">ímite superior de </w:t>
      </w:r>
      <w:r w:rsidR="006E270D">
        <w:rPr>
          <w:rFonts w:eastAsia="Times New Roman"/>
          <w:lang w:val="es-MX" w:eastAsia="es-MX"/>
        </w:rPr>
        <w:t>cualquier</w:t>
      </w:r>
      <w:r w:rsidR="00860405">
        <w:rPr>
          <w:rFonts w:eastAsia="Times New Roman"/>
          <w:lang w:val="es-MX" w:eastAsia="es-MX"/>
        </w:rPr>
        <w:t xml:space="preserve"> </w:t>
      </w:r>
      <w:r w:rsidR="008F26FE">
        <w:rPr>
          <w:rFonts w:eastAsia="Times New Roman"/>
          <w:lang w:val="es-MX" w:eastAsia="es-MX"/>
        </w:rPr>
        <w:t>medición</w:t>
      </w:r>
      <w:r w:rsidR="00905C02">
        <w:rPr>
          <w:rFonts w:eastAsia="Times New Roman"/>
          <w:lang w:val="es-MX" w:eastAsia="es-MX"/>
        </w:rPr>
        <w:t xml:space="preserve"> asociada a</w:t>
      </w:r>
      <w:r w:rsidR="00860405">
        <w:rPr>
          <w:rFonts w:eastAsia="Times New Roman"/>
          <w:lang w:val="es-MX" w:eastAsia="es-MX"/>
        </w:rPr>
        <w:t xml:space="preserve"> </w:t>
      </w:r>
      <w:r w:rsidR="006E270D">
        <w:rPr>
          <w:rFonts w:eastAsia="Times New Roman"/>
          <w:lang w:val="es-MX" w:eastAsia="es-MX"/>
        </w:rPr>
        <w:t>“</w:t>
      </w:r>
      <w:r w:rsidR="00860405" w:rsidRPr="00FB4531">
        <w:rPr>
          <w:rFonts w:eastAsia="Times New Roman"/>
          <w:i/>
          <w:lang w:val="es-MX" w:eastAsia="es-MX"/>
        </w:rPr>
        <w:t>que</w:t>
      </w:r>
      <w:r w:rsidR="00905C02" w:rsidRPr="00FB4531">
        <w:rPr>
          <w:rFonts w:eastAsia="Times New Roman"/>
          <w:i/>
          <w:lang w:val="es-MX" w:eastAsia="es-MX"/>
        </w:rPr>
        <w:t xml:space="preserve"> </w:t>
      </w:r>
      <m:oMath>
        <m:r>
          <w:rPr>
            <w:rFonts w:ascii="Cambria Math" w:eastAsia="Times New Roman" w:hAnsi="Cambria Math"/>
            <w:lang w:val="es-MX" w:eastAsia="es-MX"/>
          </w:rPr>
          <m:t>40cm</m:t>
        </m:r>
      </m:oMath>
      <w:r w:rsidR="006E270D" w:rsidRPr="00FB4531">
        <w:rPr>
          <w:rFonts w:eastAsia="Times New Roman"/>
          <w:i/>
          <w:lang w:val="es-MX" w:eastAsia="es-MX"/>
        </w:rPr>
        <w:t xml:space="preserve"> </w:t>
      </w:r>
      <w:r w:rsidR="00860405" w:rsidRPr="00FB4531">
        <w:rPr>
          <w:rFonts w:eastAsia="Times New Roman"/>
          <w:i/>
          <w:lang w:val="es-MX" w:eastAsia="es-MX"/>
        </w:rPr>
        <w:t>est</w:t>
      </w:r>
      <w:r w:rsidR="007E68DE">
        <w:rPr>
          <w:rFonts w:eastAsia="Times New Roman"/>
          <w:i/>
          <w:lang w:val="es-MX" w:eastAsia="es-MX"/>
        </w:rPr>
        <w:t>é</w:t>
      </w:r>
      <w:r w:rsidR="00860405" w:rsidRPr="00FB4531">
        <w:rPr>
          <w:rFonts w:eastAsia="Times New Roman"/>
          <w:i/>
          <w:lang w:val="es-MX" w:eastAsia="es-MX"/>
        </w:rPr>
        <w:t xml:space="preserve"> más cerca</w:t>
      </w:r>
      <w:r w:rsidR="00860405">
        <w:rPr>
          <w:rFonts w:eastAsia="Times New Roman"/>
          <w:lang w:val="es-MX" w:eastAsia="es-MX"/>
        </w:rPr>
        <w:t>”</w:t>
      </w:r>
      <w:r w:rsidR="00905C02">
        <w:rPr>
          <w:rFonts w:eastAsia="Times New Roman"/>
          <w:lang w:val="es-MX" w:eastAsia="es-MX"/>
        </w:rPr>
        <w:t xml:space="preserve">. Este mismo argumento se puede </w:t>
      </w:r>
      <w:r w:rsidR="00860405">
        <w:rPr>
          <w:rFonts w:eastAsia="Times New Roman"/>
          <w:lang w:val="es-MX" w:eastAsia="es-MX"/>
        </w:rPr>
        <w:t>aplicar</w:t>
      </w:r>
      <w:r w:rsidR="00905C02">
        <w:rPr>
          <w:rFonts w:eastAsia="Times New Roman"/>
          <w:lang w:val="es-MX" w:eastAsia="es-MX"/>
        </w:rPr>
        <w:t xml:space="preserve"> si </w:t>
      </w:r>
      <w:r w:rsidR="00B43D28">
        <w:rPr>
          <w:rFonts w:eastAsia="Times New Roman"/>
          <w:lang w:val="es-MX" w:eastAsia="es-MX"/>
        </w:rPr>
        <w:t>el CM</w:t>
      </w:r>
      <w:r w:rsidR="00905C02">
        <w:rPr>
          <w:rFonts w:eastAsia="Times New Roman"/>
          <w:lang w:val="es-MX" w:eastAsia="es-MX"/>
        </w:rPr>
        <w:t xml:space="preserve"> estuviera “</w:t>
      </w:r>
      <w:r w:rsidR="00905C02" w:rsidRPr="00FB4531">
        <w:rPr>
          <w:rFonts w:eastAsia="Times New Roman"/>
          <w:i/>
        </w:rPr>
        <w:t xml:space="preserve">entre </w:t>
      </w:r>
      <m:oMath>
        <m:r>
          <w:rPr>
            <w:rFonts w:ascii="Cambria Math" w:eastAsia="Times New Roman" w:hAnsi="Cambria Math"/>
          </w:rPr>
          <m:t>39.9cm</m:t>
        </m:r>
      </m:oMath>
      <w:r w:rsidR="00905C02" w:rsidRPr="00FB4531">
        <w:rPr>
          <w:rFonts w:eastAsia="Times New Roman"/>
          <w:i/>
        </w:rPr>
        <w:t xml:space="preserve"> y </w:t>
      </w:r>
      <m:oMath>
        <m:r>
          <w:rPr>
            <w:rFonts w:ascii="Cambria Math" w:eastAsia="Times New Roman" w:hAnsi="Cambria Math"/>
          </w:rPr>
          <m:t>40cm</m:t>
        </m:r>
      </m:oMath>
      <w:r w:rsidR="00905C02" w:rsidRPr="00FB4531">
        <w:rPr>
          <w:rFonts w:eastAsia="Times New Roman"/>
          <w:i/>
        </w:rPr>
        <w:t xml:space="preserve">, pero más cerca de </w:t>
      </w:r>
      <m:oMath>
        <m:r>
          <w:rPr>
            <w:rFonts w:ascii="Cambria Math" w:eastAsia="Times New Roman" w:hAnsi="Cambria Math"/>
          </w:rPr>
          <m:t>40cm</m:t>
        </m:r>
      </m:oMath>
      <w:r w:rsidR="00905C02">
        <w:rPr>
          <w:rFonts w:eastAsia="Times New Roman"/>
        </w:rPr>
        <w:t>”, por lo que “</w:t>
      </w:r>
      <w:r w:rsidR="00905C02" w:rsidRPr="00FB4531">
        <w:rPr>
          <w:rFonts w:eastAsia="Times New Roman"/>
          <w:i/>
        </w:rPr>
        <w:t xml:space="preserve">una interpolación de hasta </w:t>
      </w:r>
      <m:oMath>
        <m:r>
          <w:rPr>
            <w:rFonts w:ascii="Cambria Math" w:eastAsia="Times New Roman" w:hAnsi="Cambria Math"/>
          </w:rPr>
          <m:t>±0.05cm</m:t>
        </m:r>
      </m:oMath>
      <w:r w:rsidR="00905C02" w:rsidRPr="00FB4531">
        <w:rPr>
          <w:rFonts w:eastAsia="Times New Roman"/>
          <w:i/>
        </w:rPr>
        <w:t xml:space="preserve"> puede asociarse a la marca de </w:t>
      </w:r>
      <m:oMath>
        <m:r>
          <w:rPr>
            <w:rFonts w:ascii="Cambria Math" w:eastAsia="Times New Roman" w:hAnsi="Cambria Math"/>
          </w:rPr>
          <m:t>40cm</m:t>
        </m:r>
      </m:oMath>
      <w:r w:rsidR="00FB4531">
        <w:rPr>
          <w:rFonts w:eastAsia="Times New Roman"/>
        </w:rPr>
        <w:t>”</w:t>
      </w:r>
      <w:r w:rsidR="00905C02">
        <w:rPr>
          <w:rFonts w:eastAsia="Times New Roman"/>
          <w:lang w:val="es-MX" w:eastAsia="es-MX"/>
        </w:rPr>
        <w:t>.</w:t>
      </w:r>
      <w:r w:rsidR="00860405">
        <w:rPr>
          <w:rFonts w:eastAsia="Times New Roman"/>
          <w:lang w:val="es-MX" w:eastAsia="es-MX"/>
        </w:rPr>
        <w:t xml:space="preserve"> </w:t>
      </w:r>
    </w:p>
    <w:p w14:paraId="29B53BF8" w14:textId="759CAC61" w:rsidR="00951950" w:rsidRDefault="004370BC" w:rsidP="00A230D1">
      <w:pPr>
        <w:rPr>
          <w:rFonts w:eastAsia="Times New Roman"/>
        </w:rPr>
      </w:pPr>
      <w:r>
        <w:rPr>
          <w:rFonts w:eastAsia="Times New Roman"/>
        </w:rPr>
        <w:t>De forma similar</w:t>
      </w:r>
      <w:r w:rsidR="00860405">
        <w:rPr>
          <w:rFonts w:eastAsia="Times New Roman"/>
        </w:rPr>
        <w:t>, s</w:t>
      </w:r>
      <w:r w:rsidR="00374D75">
        <w:rPr>
          <w:rFonts w:eastAsia="Times New Roman"/>
        </w:rPr>
        <w:t xml:space="preserve">i </w:t>
      </w:r>
      <w:r w:rsidR="003D0D4D">
        <w:rPr>
          <w:rFonts w:eastAsia="Times New Roman"/>
        </w:rPr>
        <w:t>el CM</w:t>
      </w:r>
      <w:r w:rsidR="00374D75">
        <w:rPr>
          <w:rFonts w:eastAsia="Times New Roman"/>
        </w:rPr>
        <w:t xml:space="preserve"> estuvier</w:t>
      </w:r>
      <w:r w:rsidR="00EB35F7">
        <w:rPr>
          <w:rFonts w:eastAsia="Times New Roman"/>
        </w:rPr>
        <w:t xml:space="preserve">a justo a la mitad entre </w:t>
      </w:r>
      <w:r w:rsidR="007E68DE">
        <w:rPr>
          <w:rFonts w:eastAsia="Times New Roman"/>
        </w:rPr>
        <w:t>40</w:t>
      </w:r>
      <w:r w:rsidR="00EB35F7">
        <w:rPr>
          <w:rFonts w:eastAsia="Times New Roman"/>
        </w:rPr>
        <w:t xml:space="preserve"> y </w:t>
      </w:r>
      <w:r w:rsidR="007E68DE">
        <w:rPr>
          <w:rFonts w:eastAsia="Times New Roman"/>
        </w:rPr>
        <w:t>40.1</w:t>
      </w:r>
      <w:r w:rsidR="00374D75">
        <w:rPr>
          <w:rFonts w:eastAsia="Times New Roman"/>
        </w:rPr>
        <w:t xml:space="preserve"> de forma que no pudiera </w:t>
      </w:r>
      <w:r w:rsidR="00F0637F">
        <w:rPr>
          <w:rFonts w:eastAsia="Times New Roman"/>
        </w:rPr>
        <w:t>identificarse</w:t>
      </w:r>
      <w:r w:rsidR="00374D75">
        <w:rPr>
          <w:rFonts w:eastAsia="Times New Roman"/>
        </w:rPr>
        <w:t xml:space="preserve"> </w:t>
      </w:r>
      <w:r w:rsidR="002E799D">
        <w:rPr>
          <w:rFonts w:eastAsia="Times New Roman"/>
        </w:rPr>
        <w:t xml:space="preserve">con certeza </w:t>
      </w:r>
      <w:r w:rsidR="00374D75">
        <w:rPr>
          <w:rFonts w:eastAsia="Times New Roman"/>
        </w:rPr>
        <w:t xml:space="preserve">si está más cerca de una u otra marca, la interpolación de </w:t>
      </w:r>
      <m:oMath>
        <m:r>
          <w:rPr>
            <w:rFonts w:ascii="Cambria Math" w:eastAsia="Times New Roman" w:hAnsi="Cambria Math"/>
          </w:rPr>
          <m:t>±0.05cm</m:t>
        </m:r>
      </m:oMath>
      <w:r w:rsidR="00374D75">
        <w:rPr>
          <w:rFonts w:eastAsia="Times New Roman"/>
        </w:rPr>
        <w:t xml:space="preserve"> sigue siendo válida</w:t>
      </w:r>
      <w:r w:rsidR="00860405">
        <w:rPr>
          <w:rFonts w:eastAsia="Times New Roman"/>
        </w:rPr>
        <w:t>;</w:t>
      </w:r>
      <w:r w:rsidR="00374D75">
        <w:rPr>
          <w:rFonts w:eastAsia="Times New Roman"/>
        </w:rPr>
        <w:t xml:space="preserve"> sin embargo, en este caso toma</w:t>
      </w:r>
      <w:r>
        <w:rPr>
          <w:rFonts w:eastAsia="Times New Roman"/>
        </w:rPr>
        <w:t>mos</w:t>
      </w:r>
      <w:r w:rsidR="00374D75">
        <w:rPr>
          <w:rFonts w:eastAsia="Times New Roman"/>
        </w:rPr>
        <w:t xml:space="preserve"> como valor </w:t>
      </w:r>
      <w:r w:rsidR="00200453">
        <w:rPr>
          <w:rFonts w:eastAsia="Times New Roman"/>
        </w:rPr>
        <w:t>medido</w:t>
      </w:r>
      <w:r w:rsidR="00860405">
        <w:rPr>
          <w:rFonts w:eastAsia="Times New Roman"/>
        </w:rPr>
        <w:t xml:space="preserve"> a</w:t>
      </w:r>
      <w:r w:rsidR="00200453">
        <w:rPr>
          <w:rFonts w:eastAsia="Times New Roman"/>
        </w:rPr>
        <w:t xml:space="preserve"> </w:t>
      </w:r>
      <m:oMath>
        <m:r>
          <w:rPr>
            <w:rFonts w:ascii="Cambria Math" w:eastAsia="Times New Roman" w:hAnsi="Cambria Math"/>
          </w:rPr>
          <m:t>40.05cm</m:t>
        </m:r>
      </m:oMath>
      <w:r w:rsidR="00200453">
        <w:rPr>
          <w:rFonts w:eastAsia="Times New Roman"/>
        </w:rPr>
        <w:t xml:space="preserve"> con límites </w:t>
      </w:r>
      <w:r w:rsidR="00860405">
        <w:rPr>
          <w:rFonts w:eastAsia="Times New Roman"/>
        </w:rPr>
        <w:t xml:space="preserve">de </w:t>
      </w:r>
      <m:oMath>
        <m:r>
          <w:rPr>
            <w:rFonts w:ascii="Cambria Math" w:eastAsia="Times New Roman" w:hAnsi="Cambria Math"/>
          </w:rPr>
          <m:t>40cm</m:t>
        </m:r>
      </m:oMath>
      <w:r w:rsidR="00200453">
        <w:rPr>
          <w:rFonts w:eastAsia="Times New Roman"/>
        </w:rPr>
        <w:t xml:space="preserve"> y </w:t>
      </w:r>
      <m:oMath>
        <m:r>
          <w:rPr>
            <w:rFonts w:ascii="Cambria Math" w:eastAsia="Times New Roman" w:hAnsi="Cambria Math"/>
          </w:rPr>
          <m:t>40.1cm</m:t>
        </m:r>
      </m:oMath>
      <w:r w:rsidR="00200453">
        <w:rPr>
          <w:rFonts w:eastAsia="Times New Roman"/>
        </w:rPr>
        <w:t>.</w:t>
      </w:r>
      <w:r w:rsidR="000510C4">
        <w:rPr>
          <w:rFonts w:eastAsia="Times New Roman"/>
        </w:rPr>
        <w:t xml:space="preserve"> </w:t>
      </w:r>
      <w:r w:rsidR="005162F0">
        <w:rPr>
          <w:rFonts w:eastAsia="Times New Roman"/>
        </w:rPr>
        <w:t>De est</w:t>
      </w:r>
      <w:r w:rsidR="00860405">
        <w:rPr>
          <w:rFonts w:eastAsia="Times New Roman"/>
        </w:rPr>
        <w:t>o</w:t>
      </w:r>
      <w:r w:rsidR="005162F0">
        <w:rPr>
          <w:rFonts w:eastAsia="Times New Roman"/>
        </w:rPr>
        <w:t xml:space="preserve"> </w:t>
      </w:r>
      <w:r w:rsidR="006E270D">
        <w:rPr>
          <w:rFonts w:eastAsia="Times New Roman"/>
        </w:rPr>
        <w:t xml:space="preserve">se puede deducir </w:t>
      </w:r>
      <w:r>
        <w:rPr>
          <w:rFonts w:eastAsia="Times New Roman"/>
        </w:rPr>
        <w:t xml:space="preserve">una guía de uso para escalas como la de nuestra regla: </w:t>
      </w:r>
      <w:r w:rsidRPr="00052A76">
        <w:rPr>
          <w:rFonts w:eastAsia="Times New Roman"/>
          <w:i/>
        </w:rPr>
        <w:t xml:space="preserve">“Si </w:t>
      </w:r>
      <w:r w:rsidR="00951950" w:rsidRPr="00052A76">
        <w:rPr>
          <w:rFonts w:eastAsia="Times New Roman"/>
          <w:i/>
        </w:rPr>
        <w:t xml:space="preserve">la </w:t>
      </w:r>
      <w:r w:rsidRPr="00052A76">
        <w:rPr>
          <w:rFonts w:eastAsia="Times New Roman"/>
          <w:i/>
        </w:rPr>
        <w:t xml:space="preserve">medición </w:t>
      </w:r>
      <w:r w:rsidR="00951950" w:rsidRPr="00052A76">
        <w:rPr>
          <w:rFonts w:eastAsia="Times New Roman"/>
          <w:i/>
        </w:rPr>
        <w:t xml:space="preserve">esta </w:t>
      </w:r>
      <w:r w:rsidR="004B49B0" w:rsidRPr="00052A76">
        <w:rPr>
          <w:rFonts w:eastAsia="Times New Roman"/>
          <w:i/>
        </w:rPr>
        <w:t xml:space="preserve">entre dos </w:t>
      </w:r>
      <w:r w:rsidR="00F40032" w:rsidRPr="00052A76">
        <w:rPr>
          <w:rFonts w:eastAsia="Times New Roman"/>
          <w:i/>
        </w:rPr>
        <w:t>mitades</w:t>
      </w:r>
      <w:r w:rsidRPr="00052A76">
        <w:rPr>
          <w:rFonts w:eastAsia="Times New Roman"/>
          <w:i/>
        </w:rPr>
        <w:t xml:space="preserve"> interpoladas</w:t>
      </w:r>
      <w:r w:rsidR="00F40032" w:rsidRPr="00052A76">
        <w:rPr>
          <w:rFonts w:eastAsia="Times New Roman"/>
          <w:i/>
        </w:rPr>
        <w:t xml:space="preserve"> </w:t>
      </w:r>
      <w:r w:rsidR="007E68DE" w:rsidRPr="00052A76">
        <w:rPr>
          <w:rFonts w:eastAsia="Times New Roman"/>
          <w:i/>
        </w:rPr>
        <w:t>alrededor de una</w:t>
      </w:r>
      <w:r w:rsidR="00F40032" w:rsidRPr="00052A76">
        <w:rPr>
          <w:rFonts w:eastAsia="Times New Roman"/>
          <w:i/>
        </w:rPr>
        <w:t xml:space="preserve"> marca o entre dos marcas </w:t>
      </w:r>
      <w:r w:rsidRPr="00052A76">
        <w:rPr>
          <w:rFonts w:eastAsia="Times New Roman"/>
          <w:i/>
        </w:rPr>
        <w:t>de la escala</w:t>
      </w:r>
      <w:r w:rsidR="00F40032" w:rsidRPr="00052A76">
        <w:rPr>
          <w:rFonts w:eastAsia="Times New Roman"/>
          <w:i/>
        </w:rPr>
        <w:t xml:space="preserve">, </w:t>
      </w:r>
      <w:r w:rsidR="00951950" w:rsidRPr="00052A76">
        <w:rPr>
          <w:rFonts w:eastAsia="Times New Roman"/>
          <w:i/>
        </w:rPr>
        <w:t>la</w:t>
      </w:r>
      <w:r w:rsidR="00951950">
        <w:rPr>
          <w:rFonts w:eastAsia="Times New Roman"/>
        </w:rPr>
        <w:t xml:space="preserve"> </w:t>
      </w:r>
      <w:r w:rsidR="00951950" w:rsidRPr="007F665B">
        <w:rPr>
          <w:rStyle w:val="Textoennegrita"/>
        </w:rPr>
        <w:t xml:space="preserve">medida </w:t>
      </w:r>
      <w:r w:rsidR="007F665B">
        <w:rPr>
          <w:rFonts w:eastAsia="Times New Roman"/>
        </w:rPr>
        <w:t>(</w:t>
      </w:r>
      <m:oMath>
        <m:r>
          <w:rPr>
            <w:rFonts w:ascii="Cambria Math" w:eastAsia="Times New Roman" w:hAnsi="Cambria Math"/>
            <w:color w:val="C00000"/>
          </w:rPr>
          <m:t>x</m:t>
        </m:r>
      </m:oMath>
      <w:r w:rsidR="007F665B">
        <w:rPr>
          <w:rFonts w:eastAsia="Times New Roman"/>
        </w:rPr>
        <w:t xml:space="preserve">) </w:t>
      </w:r>
      <w:r w:rsidR="00A7239D" w:rsidRPr="00052A76">
        <w:rPr>
          <w:rFonts w:eastAsia="Times New Roman"/>
          <w:i/>
        </w:rPr>
        <w:t>será</w:t>
      </w:r>
      <w:r w:rsidR="007F665B" w:rsidRPr="00052A76">
        <w:rPr>
          <w:rFonts w:eastAsia="Times New Roman"/>
          <w:i/>
        </w:rPr>
        <w:t xml:space="preserve"> </w:t>
      </w:r>
      <w:r w:rsidR="00052A76" w:rsidRPr="00052A76">
        <w:rPr>
          <w:rFonts w:eastAsia="Times New Roman"/>
          <w:i/>
        </w:rPr>
        <w:t xml:space="preserve">el punto medio de los dos </w:t>
      </w:r>
      <w:r w:rsidR="001469F3">
        <w:rPr>
          <w:rFonts w:eastAsia="Times New Roman"/>
          <w:i/>
        </w:rPr>
        <w:t>puntos</w:t>
      </w:r>
      <w:r w:rsidR="00052A76" w:rsidRPr="00052A76">
        <w:rPr>
          <w:rFonts w:eastAsia="Times New Roman"/>
          <w:i/>
        </w:rPr>
        <w:t>, es decir el</w:t>
      </w:r>
      <w:r w:rsidR="007F665B" w:rsidRPr="00052A76">
        <w:rPr>
          <w:rFonts w:eastAsia="Times New Roman"/>
          <w:i/>
        </w:rPr>
        <w:t xml:space="preserve"> promedio</w:t>
      </w:r>
      <w:r w:rsidRPr="00052A76">
        <w:rPr>
          <w:rFonts w:eastAsia="Times New Roman"/>
          <w:i/>
        </w:rPr>
        <w:t>”</w:t>
      </w:r>
      <w:r w:rsidR="009072BB">
        <w:rPr>
          <w:rFonts w:eastAsia="Times New Roman"/>
        </w:rPr>
        <w:t>:</w:t>
      </w:r>
      <w:r w:rsidR="00951950">
        <w:rPr>
          <w:rFonts w:eastAsia="Times New Roman"/>
        </w:rPr>
        <w:t xml:space="preserve"> </w:t>
      </w:r>
    </w:p>
    <w:p w14:paraId="27E0CCAF" w14:textId="236721FB" w:rsidR="007E68DE" w:rsidRDefault="007E68DE" w:rsidP="00A230D1">
      <w:pPr>
        <w:rPr>
          <w:rFonts w:eastAsia="Times New Roman"/>
        </w:rPr>
      </w:pPr>
      <m:oMathPara>
        <m:oMath>
          <m:r>
            <w:rPr>
              <w:rFonts w:ascii="Cambria Math" w:eastAsia="Times New Roman" w:hAnsi="Cambria Math"/>
            </w:rPr>
            <m:t>x=</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superior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inferior</m:t>
                  </m:r>
                </m:sub>
              </m:sSub>
            </m:num>
            <m:den>
              <m:r>
                <w:rPr>
                  <w:rFonts w:ascii="Cambria Math" w:eastAsia="Times New Roman" w:hAnsi="Cambria Math"/>
                </w:rPr>
                <m:t>2</m:t>
              </m:r>
            </m:den>
          </m:f>
        </m:oMath>
      </m:oMathPara>
    </w:p>
    <w:p w14:paraId="4369F4C4" w14:textId="222C1805" w:rsidR="007F665B" w:rsidRDefault="0021751F" w:rsidP="00951950">
      <w:pPr>
        <w:rPr>
          <w:rFonts w:eastAsia="Times New Roman"/>
          <w:lang w:val="es-MX" w:eastAsia="es-MX"/>
        </w:rPr>
      </w:pPr>
      <w:r>
        <w:rPr>
          <w:rFonts w:eastAsia="Times New Roman"/>
          <w:lang w:val="es-MX" w:eastAsia="es-MX"/>
        </w:rPr>
        <w:t xml:space="preserve">Esta </w:t>
      </w:r>
      <w:r w:rsidR="004A7C94">
        <w:rPr>
          <w:rFonts w:eastAsia="Times New Roman"/>
          <w:lang w:val="es-MX" w:eastAsia="es-MX"/>
        </w:rPr>
        <w:t xml:space="preserve">medida </w:t>
      </w:r>
      <w:r w:rsidR="007F665B">
        <w:rPr>
          <w:rFonts w:eastAsia="Times New Roman"/>
          <w:lang w:val="es-MX" w:eastAsia="es-MX"/>
        </w:rPr>
        <w:t>es incierta, pero no</w:t>
      </w:r>
      <w:r w:rsidR="009072BB">
        <w:rPr>
          <w:rFonts w:eastAsia="Times New Roman"/>
          <w:lang w:val="es-MX" w:eastAsia="es-MX"/>
        </w:rPr>
        <w:t xml:space="preserve"> lo será</w:t>
      </w:r>
      <w:r w:rsidR="007F665B">
        <w:rPr>
          <w:rFonts w:eastAsia="Times New Roman"/>
          <w:lang w:val="es-MX" w:eastAsia="es-MX"/>
        </w:rPr>
        <w:t xml:space="preserve"> más allá de</w:t>
      </w:r>
      <w:r>
        <w:rPr>
          <w:rFonts w:eastAsia="Times New Roman"/>
          <w:lang w:val="es-MX" w:eastAsia="es-MX"/>
        </w:rPr>
        <w:t xml:space="preserve"> </w:t>
      </w:r>
      <w:r w:rsidR="007F665B">
        <w:rPr>
          <w:rFonts w:eastAsia="Times New Roman"/>
          <w:lang w:val="es-MX" w:eastAsia="es-MX"/>
        </w:rPr>
        <w:t>l</w:t>
      </w:r>
      <w:r>
        <w:rPr>
          <w:rFonts w:eastAsia="Times New Roman"/>
          <w:lang w:val="es-MX" w:eastAsia="es-MX"/>
        </w:rPr>
        <w:t>a</w:t>
      </w:r>
      <w:r w:rsidR="007F665B">
        <w:rPr>
          <w:rFonts w:eastAsia="Times New Roman"/>
          <w:lang w:val="es-MX" w:eastAsia="es-MX"/>
        </w:rPr>
        <w:t xml:space="preserve"> </w:t>
      </w:r>
      <w:r>
        <w:rPr>
          <w:rFonts w:eastAsia="Times New Roman"/>
          <w:lang w:val="es-MX" w:eastAsia="es-MX"/>
        </w:rPr>
        <w:t>mitad de la apreciación (</w:t>
      </w:r>
      <m:oMath>
        <m:r>
          <w:rPr>
            <w:rFonts w:ascii="Cambria Math" w:eastAsia="Times New Roman" w:hAnsi="Cambria Math"/>
            <w:lang w:val="es-MX" w:eastAsia="es-MX"/>
          </w:rPr>
          <m:t>0.05cm</m:t>
        </m:r>
      </m:oMath>
      <w:r w:rsidR="00052A76">
        <w:rPr>
          <w:rFonts w:eastAsia="Times New Roman"/>
          <w:lang w:val="es-MX" w:eastAsia="es-MX"/>
        </w:rPr>
        <w:t xml:space="preserve"> en este caso</w:t>
      </w:r>
      <w:r>
        <w:rPr>
          <w:rFonts w:eastAsia="Times New Roman"/>
          <w:lang w:val="es-MX" w:eastAsia="es-MX"/>
        </w:rPr>
        <w:t>),</w:t>
      </w:r>
      <w:r w:rsidR="007F665B">
        <w:rPr>
          <w:rFonts w:eastAsia="Times New Roman"/>
          <w:lang w:val="es-MX" w:eastAsia="es-MX"/>
        </w:rPr>
        <w:t xml:space="preserve"> </w:t>
      </w:r>
      <w:r>
        <w:rPr>
          <w:rFonts w:eastAsia="Times New Roman"/>
          <w:lang w:val="es-MX" w:eastAsia="es-MX"/>
        </w:rPr>
        <w:t xml:space="preserve">es decir, </w:t>
      </w:r>
      <w:r w:rsidR="007F665B">
        <w:rPr>
          <w:rFonts w:eastAsia="Times New Roman"/>
          <w:lang w:val="es-MX" w:eastAsia="es-MX"/>
        </w:rPr>
        <w:t xml:space="preserve">la </w:t>
      </w:r>
      <w:r w:rsidR="007F665B" w:rsidRPr="00365222">
        <w:rPr>
          <w:rStyle w:val="SubrayadoCar"/>
        </w:rPr>
        <w:t xml:space="preserve">incertidumbre de apreciación </w:t>
      </w:r>
      <w:r w:rsidR="005808BA" w:rsidRPr="007F665B">
        <w:t>(</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ap</m:t>
            </m:r>
          </m:sub>
        </m:sSub>
      </m:oMath>
      <w:r w:rsidR="005808BA" w:rsidRPr="007F665B">
        <w:t>)</w:t>
      </w:r>
      <w:r w:rsidR="005808BA">
        <w:t xml:space="preserve"> </w:t>
      </w:r>
      <w:r w:rsidR="007F665B">
        <w:rPr>
          <w:rFonts w:eastAsia="Times New Roman"/>
          <w:lang w:val="es-MX" w:eastAsia="es-MX"/>
        </w:rPr>
        <w:t>s</w:t>
      </w:r>
      <w:r>
        <w:rPr>
          <w:rFonts w:eastAsia="Times New Roman"/>
          <w:lang w:val="es-MX" w:eastAsia="es-MX"/>
        </w:rPr>
        <w:t>erá</w:t>
      </w:r>
      <w:r w:rsidR="009072BB">
        <w:rPr>
          <w:rFonts w:eastAsia="Times New Roman"/>
          <w:lang w:val="es-MX"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57"/>
      </w:tblGrid>
      <w:tr w:rsidR="007F665B" w:rsidRPr="005F5AB1" w14:paraId="6BB77792" w14:textId="77777777" w:rsidTr="0068543C">
        <w:trPr>
          <w:jc w:val="center"/>
        </w:trPr>
        <w:tc>
          <w:tcPr>
            <w:tcW w:w="455" w:type="dxa"/>
            <w:vAlign w:val="center"/>
          </w:tcPr>
          <w:p w14:paraId="723834C4" w14:textId="77777777" w:rsidR="007F665B" w:rsidRPr="005F5AB1" w:rsidRDefault="007F665B" w:rsidP="0061567C">
            <w:pPr>
              <w:jc w:val="center"/>
              <w:rPr>
                <w:rFonts w:eastAsia="Times New Roman"/>
                <w:sz w:val="22"/>
                <w:lang w:eastAsia="es-MX"/>
              </w:rPr>
            </w:pPr>
          </w:p>
        </w:tc>
        <w:tc>
          <w:tcPr>
            <w:tcW w:w="7935" w:type="dxa"/>
            <w:vAlign w:val="center"/>
          </w:tcPr>
          <w:p w14:paraId="714D4773" w14:textId="23BC3944" w:rsidR="007F665B" w:rsidRPr="005F5AB1" w:rsidRDefault="00717BD3" w:rsidP="00891B71">
            <w:pPr>
              <w:pStyle w:val="Ecuacion"/>
              <w:rPr>
                <w:rFonts w:eastAsia="Times New Roman"/>
                <w:lang w:eastAsia="es-MX"/>
              </w:rPr>
            </w:pPr>
            <m:oMathPara>
              <m:oMath>
                <m:sSub>
                  <m:sSubPr>
                    <m:ctrlPr>
                      <w:rPr>
                        <w:rStyle w:val="EcuacionCar"/>
                        <w:bCs/>
                        <w:i/>
                        <w:sz w:val="22"/>
                      </w:rPr>
                    </m:ctrlPr>
                  </m:sSubPr>
                  <m:e>
                    <m:r>
                      <w:rPr>
                        <w:rStyle w:val="EcuacionCar"/>
                        <w:sz w:val="22"/>
                      </w:rPr>
                      <m:t>σ</m:t>
                    </m:r>
                  </m:e>
                  <m:sub>
                    <m:r>
                      <w:rPr>
                        <w:rStyle w:val="EcuacionCar"/>
                        <w:sz w:val="22"/>
                      </w:rPr>
                      <m:t>ap</m:t>
                    </m:r>
                  </m:sub>
                </m:sSub>
                <m:r>
                  <m:t>=</m:t>
                </m:r>
                <m:f>
                  <m:fPr>
                    <m:ctrlPr/>
                  </m:fPr>
                  <m:num>
                    <m:r>
                      <m:t>apreciaci</m:t>
                    </m:r>
                    <m:r>
                      <m:t>ó</m:t>
                    </m:r>
                    <m:r>
                      <m:t>n</m:t>
                    </m:r>
                  </m:num>
                  <m:den>
                    <m:r>
                      <m:t>2</m:t>
                    </m:r>
                  </m:den>
                </m:f>
              </m:oMath>
            </m:oMathPara>
          </w:p>
        </w:tc>
        <w:tc>
          <w:tcPr>
            <w:tcW w:w="757" w:type="dxa"/>
            <w:vAlign w:val="center"/>
          </w:tcPr>
          <w:p w14:paraId="3CBAF78C" w14:textId="59BB1C54" w:rsidR="007F665B" w:rsidRPr="005F5AB1" w:rsidRDefault="007F665B" w:rsidP="004370BC">
            <w:pPr>
              <w:jc w:val="center"/>
              <w:rPr>
                <w:rFonts w:eastAsia="Times New Roman"/>
                <w:sz w:val="22"/>
                <w:lang w:eastAsia="es-MX"/>
              </w:rPr>
            </w:pPr>
            <w:r w:rsidRPr="005F5AB1">
              <w:rPr>
                <w:rFonts w:eastAsia="Times New Roman"/>
                <w:sz w:val="22"/>
                <w:lang w:eastAsia="es-MX"/>
              </w:rPr>
              <w:t>(</w:t>
            </w:r>
            <w:r w:rsidRPr="005F5AB1">
              <w:rPr>
                <w:rFonts w:eastAsia="Times New Roman"/>
              </w:rPr>
              <w:fldChar w:fldCharType="begin"/>
            </w:r>
            <w:r w:rsidRPr="005F5AB1">
              <w:rPr>
                <w:rFonts w:eastAsia="Times New Roman"/>
                <w:sz w:val="22"/>
                <w:lang w:eastAsia="es-MX"/>
              </w:rPr>
              <w:instrText xml:space="preserve"> SEQ ec \* MERGEFORMAT </w:instrText>
            </w:r>
            <w:r w:rsidRPr="005F5AB1">
              <w:rPr>
                <w:rFonts w:eastAsia="Times New Roman"/>
              </w:rPr>
              <w:fldChar w:fldCharType="separate"/>
            </w:r>
            <w:r w:rsidR="00F32F34">
              <w:rPr>
                <w:rFonts w:eastAsia="Times New Roman"/>
                <w:noProof/>
                <w:sz w:val="22"/>
                <w:lang w:eastAsia="es-MX"/>
              </w:rPr>
              <w:t>1</w:t>
            </w:r>
            <w:r w:rsidRPr="005F5AB1">
              <w:rPr>
                <w:rFonts w:eastAsia="Times New Roman"/>
              </w:rPr>
              <w:fldChar w:fldCharType="end"/>
            </w:r>
            <w:r w:rsidRPr="005F5AB1">
              <w:rPr>
                <w:rFonts w:eastAsia="Times New Roman"/>
                <w:sz w:val="22"/>
                <w:lang w:eastAsia="es-MX"/>
              </w:rPr>
              <w:t>)</w:t>
            </w:r>
          </w:p>
        </w:tc>
      </w:tr>
    </w:tbl>
    <w:p w14:paraId="618D708F" w14:textId="13D5D7D0" w:rsidR="001469F3" w:rsidRDefault="001469F3" w:rsidP="00842767">
      <w:pPr>
        <w:rPr>
          <w:rFonts w:eastAsia="Times New Roman"/>
          <w:lang w:val="es-MX" w:eastAsia="es-MX"/>
        </w:rPr>
      </w:pPr>
    </w:p>
    <w:p w14:paraId="5823AA07" w14:textId="77777777" w:rsidR="001469F3" w:rsidRPr="00842767" w:rsidRDefault="001469F3" w:rsidP="001469F3">
      <w:pPr>
        <w:pStyle w:val="Citadestacada"/>
        <w:rPr>
          <w:rFonts w:eastAsia="Times New Roman"/>
          <w:lang w:eastAsia="es-MX"/>
        </w:rPr>
      </w:pPr>
      <w:r w:rsidRPr="00842767">
        <w:rPr>
          <w:rFonts w:eastAsia="Times New Roman"/>
          <w:lang w:eastAsia="es-MX"/>
        </w:rPr>
        <w:t>La incertidumbre e</w:t>
      </w:r>
      <w:r>
        <w:rPr>
          <w:rFonts w:eastAsia="Times New Roman"/>
          <w:lang w:eastAsia="es-MX"/>
        </w:rPr>
        <w:t>n</w:t>
      </w:r>
      <w:r w:rsidRPr="00842767">
        <w:rPr>
          <w:rFonts w:eastAsia="Times New Roman"/>
          <w:lang w:eastAsia="es-MX"/>
        </w:rPr>
        <w:t xml:space="preserve"> </w:t>
      </w:r>
      <w:r>
        <w:rPr>
          <w:rFonts w:eastAsia="Times New Roman"/>
          <w:lang w:eastAsia="es-MX"/>
        </w:rPr>
        <w:t xml:space="preserve">la </w:t>
      </w:r>
      <w:r w:rsidRPr="00842767">
        <w:rPr>
          <w:rFonts w:eastAsia="Times New Roman"/>
          <w:lang w:eastAsia="es-MX"/>
        </w:rPr>
        <w:t xml:space="preserve">apreciación </w:t>
      </w:r>
      <w:r>
        <w:rPr>
          <w:rFonts w:eastAsia="Times New Roman"/>
          <w:lang w:eastAsia="es-MX"/>
        </w:rPr>
        <w:t xml:space="preserve">de un instrumento </w:t>
      </w:r>
      <w:r w:rsidRPr="00842767">
        <w:rPr>
          <w:rFonts w:eastAsia="Times New Roman"/>
          <w:lang w:eastAsia="es-MX"/>
        </w:rPr>
        <w:t xml:space="preserve">es la mitad de </w:t>
      </w:r>
      <w:r>
        <w:rPr>
          <w:rFonts w:eastAsia="Times New Roman"/>
          <w:lang w:eastAsia="es-MX"/>
        </w:rPr>
        <w:t>su</w:t>
      </w:r>
      <w:r w:rsidRPr="00842767">
        <w:rPr>
          <w:rFonts w:eastAsia="Times New Roman"/>
          <w:lang w:eastAsia="es-MX"/>
        </w:rPr>
        <w:t xml:space="preserve"> mínima</w:t>
      </w:r>
      <w:r>
        <w:rPr>
          <w:rFonts w:eastAsia="Times New Roman"/>
          <w:lang w:eastAsia="es-MX"/>
        </w:rPr>
        <w:t xml:space="preserve"> escala</w:t>
      </w:r>
      <w:r w:rsidRPr="00842767">
        <w:rPr>
          <w:rFonts w:eastAsia="Times New Roman"/>
          <w:lang w:eastAsia="es-MX"/>
        </w:rPr>
        <w:t>.</w:t>
      </w:r>
    </w:p>
    <w:p w14:paraId="7F1A3421" w14:textId="168E061E" w:rsidR="003D0D4D" w:rsidRDefault="0068543C" w:rsidP="00842767">
      <w:pPr>
        <w:rPr>
          <w:rFonts w:eastAsia="Times New Roman"/>
          <w:lang w:val="es-MX" w:eastAsia="es-MX"/>
        </w:rPr>
      </w:pPr>
      <w:r>
        <w:rPr>
          <w:rFonts w:eastAsia="Times New Roman"/>
          <w:lang w:val="es-MX" w:eastAsia="es-MX"/>
        </w:rPr>
        <w:t>Así,</w:t>
      </w:r>
      <w:r w:rsidR="00DF01C0">
        <w:rPr>
          <w:rFonts w:eastAsia="Times New Roman"/>
          <w:lang w:val="es-MX" w:eastAsia="es-MX"/>
        </w:rPr>
        <w:t xml:space="preserve"> </w:t>
      </w:r>
      <w:r w:rsidR="00F641DD">
        <w:rPr>
          <w:rFonts w:eastAsia="Times New Roman"/>
          <w:lang w:val="es-MX" w:eastAsia="es-MX"/>
        </w:rPr>
        <w:t xml:space="preserve">podremos decir que </w:t>
      </w:r>
      <w:r w:rsidR="00DF01C0">
        <w:rPr>
          <w:rFonts w:eastAsia="Times New Roman"/>
          <w:lang w:val="es-MX" w:eastAsia="es-MX"/>
        </w:rPr>
        <w:t xml:space="preserve">la medición </w:t>
      </w:r>
      <w:r w:rsidR="00F641DD">
        <w:rPr>
          <w:rFonts w:eastAsia="Times New Roman"/>
          <w:lang w:val="es-MX" w:eastAsia="es-MX"/>
        </w:rPr>
        <w:t xml:space="preserve">de la longitud del péndulo </w:t>
      </w:r>
      <w:r w:rsidR="00C64DA1">
        <w:rPr>
          <w:rFonts w:eastAsia="Times New Roman"/>
          <w:lang w:val="es-MX" w:eastAsia="es-MX"/>
        </w:rPr>
        <w:t>es</w:t>
      </w:r>
      <w:r w:rsidR="00DF01C0">
        <w:rPr>
          <w:rFonts w:eastAsia="Times New Roman"/>
          <w:lang w:val="es-MX" w:eastAsia="es-MX"/>
        </w:rPr>
        <w:t xml:space="preserve">: </w:t>
      </w:r>
      <m:oMath>
        <m:r>
          <w:rPr>
            <w:rFonts w:ascii="Cambria Math" w:eastAsia="Times New Roman" w:hAnsi="Cambria Math"/>
            <w:lang w:val="es-MX" w:eastAsia="es-MX"/>
          </w:rPr>
          <m:t>40.0cm</m:t>
        </m:r>
      </m:oMath>
      <w:r w:rsidR="00C64DA1">
        <w:rPr>
          <w:rFonts w:eastAsia="Times New Roman"/>
          <w:lang w:val="es-MX" w:eastAsia="es-MX"/>
        </w:rPr>
        <w:t xml:space="preserve"> con</w:t>
      </w:r>
      <w:r>
        <w:rPr>
          <w:rFonts w:eastAsia="Times New Roman"/>
          <w:lang w:val="es-MX" w:eastAsia="es-MX"/>
        </w:rPr>
        <w:t xml:space="preserve"> una</w:t>
      </w:r>
      <w:r w:rsidR="00C64DA1">
        <w:rPr>
          <w:rFonts w:eastAsia="Times New Roman"/>
          <w:lang w:val="es-MX" w:eastAsia="es-MX"/>
        </w:rPr>
        <w:t xml:space="preserve"> incertidumbre </w:t>
      </w:r>
      <w:r w:rsidR="0052074D">
        <w:rPr>
          <w:rFonts w:eastAsia="Times New Roman"/>
          <w:lang w:val="es-MX" w:eastAsia="es-MX"/>
        </w:rPr>
        <w:t xml:space="preserve">de </w:t>
      </w:r>
      <m:oMath>
        <m:r>
          <w:rPr>
            <w:rFonts w:ascii="Cambria Math" w:eastAsia="Times New Roman" w:hAnsi="Cambria Math"/>
            <w:lang w:val="es-MX" w:eastAsia="es-MX"/>
          </w:rPr>
          <m:t>±0.05cm</m:t>
        </m:r>
      </m:oMath>
      <w:r w:rsidR="00C64DA1">
        <w:rPr>
          <w:rFonts w:eastAsia="Times New Roman"/>
          <w:lang w:val="es-MX" w:eastAsia="es-MX"/>
        </w:rPr>
        <w:t>,</w:t>
      </w:r>
      <w:r w:rsidR="00B43196">
        <w:rPr>
          <w:rFonts w:eastAsia="Times New Roman"/>
          <w:lang w:val="es-MX" w:eastAsia="es-MX"/>
        </w:rPr>
        <w:t xml:space="preserve"> (</w:t>
      </w:r>
      <w:r w:rsidR="000510C4">
        <w:rPr>
          <w:rFonts w:eastAsia="Times New Roman"/>
          <w:lang w:val="es-MX" w:eastAsia="es-MX"/>
        </w:rPr>
        <w:t xml:space="preserve">o </w:t>
      </w:r>
      <m:oMath>
        <m:r>
          <w:rPr>
            <w:rFonts w:ascii="Cambria Math" w:eastAsia="Times New Roman" w:hAnsi="Cambria Math"/>
            <w:lang w:val="es-MX" w:eastAsia="es-MX"/>
          </w:rPr>
          <m:t>40.05±0.05cm</m:t>
        </m:r>
      </m:oMath>
      <w:r w:rsidR="00B43196">
        <w:rPr>
          <w:rFonts w:eastAsia="Times New Roman"/>
          <w:lang w:val="es-MX" w:eastAsia="es-MX"/>
        </w:rPr>
        <w:t xml:space="preserve"> en l</w:t>
      </w:r>
      <w:r w:rsidR="003D0D4D">
        <w:rPr>
          <w:rFonts w:eastAsia="Times New Roman"/>
          <w:lang w:val="es-MX" w:eastAsia="es-MX"/>
        </w:rPr>
        <w:t>a</w:t>
      </w:r>
      <w:r w:rsidR="00B43196">
        <w:rPr>
          <w:rFonts w:eastAsia="Times New Roman"/>
          <w:lang w:val="es-MX" w:eastAsia="es-MX"/>
        </w:rPr>
        <w:t xml:space="preserve"> segund</w:t>
      </w:r>
      <w:r w:rsidR="003D0D4D">
        <w:rPr>
          <w:rFonts w:eastAsia="Times New Roman"/>
          <w:lang w:val="es-MX" w:eastAsia="es-MX"/>
        </w:rPr>
        <w:t>a</w:t>
      </w:r>
      <w:r w:rsidR="00B43196">
        <w:rPr>
          <w:rFonts w:eastAsia="Times New Roman"/>
          <w:lang w:val="es-MX" w:eastAsia="es-MX"/>
        </w:rPr>
        <w:t xml:space="preserve"> </w:t>
      </w:r>
      <w:r w:rsidR="003D0D4D">
        <w:rPr>
          <w:rFonts w:eastAsia="Times New Roman"/>
          <w:lang w:val="es-MX" w:eastAsia="es-MX"/>
        </w:rPr>
        <w:t>situación</w:t>
      </w:r>
      <w:r w:rsidR="00B43196">
        <w:rPr>
          <w:rFonts w:eastAsia="Times New Roman"/>
          <w:lang w:val="es-MX" w:eastAsia="es-MX"/>
        </w:rPr>
        <w:t>)</w:t>
      </w:r>
      <w:r w:rsidR="00DF01C0">
        <w:rPr>
          <w:rFonts w:eastAsia="Times New Roman"/>
          <w:lang w:val="es-MX" w:eastAsia="es-MX"/>
        </w:rPr>
        <w:t xml:space="preserve">. </w:t>
      </w:r>
    </w:p>
    <w:p w14:paraId="0CA3CEB8" w14:textId="2D085F8E" w:rsidR="003D0D4D" w:rsidRDefault="005E7EE7" w:rsidP="00842767">
      <w:pPr>
        <w:rPr>
          <w:rFonts w:eastAsia="Times New Roman"/>
          <w:lang w:val="es-MX" w:eastAsia="es-MX"/>
        </w:rPr>
      </w:pPr>
      <w:r>
        <w:rPr>
          <w:rFonts w:eastAsia="Times New Roman"/>
          <w:noProof/>
          <w:lang w:val="es-MX" w:eastAsia="es-MX"/>
        </w:rPr>
        <mc:AlternateContent>
          <mc:Choice Requires="wpc">
            <w:drawing>
              <wp:anchor distT="0" distB="0" distL="114300" distR="114300" simplePos="0" relativeHeight="251771904" behindDoc="0" locked="0" layoutInCell="1" allowOverlap="1" wp14:anchorId="6C2BB886" wp14:editId="734D7C15">
                <wp:simplePos x="0" y="0"/>
                <wp:positionH relativeFrom="column">
                  <wp:posOffset>4974760</wp:posOffset>
                </wp:positionH>
                <wp:positionV relativeFrom="paragraph">
                  <wp:posOffset>20955</wp:posOffset>
                </wp:positionV>
                <wp:extent cx="1638300" cy="1692275"/>
                <wp:effectExtent l="0" t="0" r="0" b="3175"/>
                <wp:wrapSquare wrapText="bothSides"/>
                <wp:docPr id="21" name="Lienzo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46" name="Rectángulo 24646"/>
                        <wps:cNvSpPr/>
                        <wps:spPr bwMode="auto">
                          <a:xfrm>
                            <a:off x="524010" y="401026"/>
                            <a:ext cx="540000" cy="342000"/>
                          </a:xfrm>
                          <a:prstGeom prst="rect">
                            <a:avLst/>
                          </a:prstGeom>
                          <a:solidFill>
                            <a:schemeClr val="accent3">
                              <a:lumMod val="40000"/>
                              <a:lumOff val="60000"/>
                              <a:alpha val="50000"/>
                            </a:schemeClr>
                          </a:solidFill>
                          <a:ln w="285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22" name="Conector recto 22"/>
                        <wps:cNvCnPr/>
                        <wps:spPr>
                          <a:xfrm>
                            <a:off x="244610" y="743926"/>
                            <a:ext cx="108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479" name="Conector recto 479"/>
                        <wps:cNvCnPr/>
                        <wps:spPr>
                          <a:xfrm flipV="1">
                            <a:off x="792615" y="286091"/>
                            <a:ext cx="0" cy="504000"/>
                          </a:xfrm>
                          <a:prstGeom prst="line">
                            <a:avLst/>
                          </a:prstGeom>
                          <a:ln w="25400"/>
                        </wps:spPr>
                        <wps:style>
                          <a:lnRef idx="1">
                            <a:schemeClr val="dk1"/>
                          </a:lnRef>
                          <a:fillRef idx="0">
                            <a:schemeClr val="dk1"/>
                          </a:fillRef>
                          <a:effectRef idx="0">
                            <a:schemeClr val="dk1"/>
                          </a:effectRef>
                          <a:fontRef idx="minor">
                            <a:schemeClr val="tx1"/>
                          </a:fontRef>
                        </wps:style>
                        <wps:bodyPr/>
                      </wps:wsp>
                      <wps:wsp>
                        <wps:cNvPr id="447" name="Cuadro de texto 67"/>
                        <wps:cNvSpPr txBox="1"/>
                        <wps:spPr>
                          <a:xfrm>
                            <a:off x="762265" y="790091"/>
                            <a:ext cx="140400" cy="115200"/>
                          </a:xfrm>
                          <a:prstGeom prst="rect">
                            <a:avLst/>
                          </a:prstGeom>
                          <a:noFill/>
                          <a:ln w="6350">
                            <a:noFill/>
                          </a:ln>
                          <a:effectLst/>
                        </wps:spPr>
                        <wps:txbx>
                          <w:txbxContent>
                            <w:p w14:paraId="15B1E530" w14:textId="0211A63D" w:rsidR="001C79A6" w:rsidRDefault="001C79A6" w:rsidP="00A579B8">
                              <w:pPr>
                                <w:pStyle w:val="NormalWeb"/>
                                <w:spacing w:before="0" w:beforeAutospacing="0" w:after="200" w:afterAutospacing="0" w:line="276" w:lineRule="auto"/>
                              </w:pPr>
                              <w:r>
                                <w:rPr>
                                  <w:rFonts w:eastAsia="Times New Roman"/>
                                  <w:i/>
                                  <w:iCs/>
                                  <w:sz w:val="18"/>
                                  <w:szCs w:val="18"/>
                                </w:rPr>
                                <w:t>x</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8" name="Conector recto 508"/>
                        <wps:cNvCnPr/>
                        <wps:spPr>
                          <a:xfrm rot="16200000">
                            <a:off x="1072610" y="538091"/>
                            <a:ext cx="50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34" name="Conector recto 534"/>
                        <wps:cNvCnPr/>
                        <wps:spPr>
                          <a:xfrm rot="16200000">
                            <a:off x="-7390" y="538091"/>
                            <a:ext cx="50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552" name="Cuadro de texto 67"/>
                        <wps:cNvSpPr txBox="1"/>
                        <wps:spPr>
                          <a:xfrm>
                            <a:off x="1022735" y="765148"/>
                            <a:ext cx="540000" cy="144000"/>
                          </a:xfrm>
                          <a:prstGeom prst="rect">
                            <a:avLst/>
                          </a:prstGeom>
                          <a:noFill/>
                          <a:ln w="6350">
                            <a:noFill/>
                          </a:ln>
                          <a:effectLst/>
                        </wps:spPr>
                        <wps:txbx>
                          <w:txbxContent>
                            <w:p w14:paraId="32515B22" w14:textId="679761C5" w:rsidR="001C79A6" w:rsidRDefault="001C79A6" w:rsidP="00A579B8">
                              <w:pPr>
                                <w:pStyle w:val="NormalWeb"/>
                                <w:spacing w:before="0" w:beforeAutospacing="0" w:after="200" w:afterAutospacing="0" w:line="276" w:lineRule="auto"/>
                              </w:pPr>
                              <m:oMathPara>
                                <m:oMath>
                                  <m:r>
                                    <w:rPr>
                                      <w:rFonts w:ascii="Cambria Math" w:eastAsia="Times New Roman" w:hAnsi="Cambria Math"/>
                                      <w:sz w:val="18"/>
                                      <w:szCs w:val="18"/>
                                    </w:rPr>
                                    <m:t>x+1mm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553" name="Cuadro de texto 67"/>
                        <wps:cNvSpPr txBox="1"/>
                        <wps:spPr>
                          <a:xfrm>
                            <a:off x="30615" y="765149"/>
                            <a:ext cx="579120" cy="114935"/>
                          </a:xfrm>
                          <a:prstGeom prst="rect">
                            <a:avLst/>
                          </a:prstGeom>
                          <a:noFill/>
                          <a:ln w="6350">
                            <a:noFill/>
                          </a:ln>
                          <a:effectLst/>
                        </wps:spPr>
                        <wps:txbx>
                          <w:txbxContent>
                            <w:p w14:paraId="241FDB23" w14:textId="083CF417" w:rsidR="001C79A6" w:rsidRDefault="001C79A6" w:rsidP="00A579B8">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x-1mm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568" name="Conector recto 568"/>
                        <wps:cNvCnPr/>
                        <wps:spPr>
                          <a:xfrm flipV="1">
                            <a:off x="514670" y="400126"/>
                            <a:ext cx="0" cy="342900"/>
                          </a:xfrm>
                          <a:prstGeom prst="line">
                            <a:avLst/>
                          </a:prstGeom>
                          <a:ln w="15875">
                            <a:solidFill>
                              <a:srgbClr val="0070C0"/>
                            </a:solidFill>
                            <a:prstDash val="sysDash"/>
                          </a:ln>
                        </wps:spPr>
                        <wps:style>
                          <a:lnRef idx="1">
                            <a:schemeClr val="accent3"/>
                          </a:lnRef>
                          <a:fillRef idx="0">
                            <a:schemeClr val="accent3"/>
                          </a:fillRef>
                          <a:effectRef idx="0">
                            <a:schemeClr val="accent3"/>
                          </a:effectRef>
                          <a:fontRef idx="minor">
                            <a:schemeClr val="tx1"/>
                          </a:fontRef>
                        </wps:style>
                        <wps:bodyPr/>
                      </wps:wsp>
                      <wps:wsp>
                        <wps:cNvPr id="569" name="Conector recto 569"/>
                        <wps:cNvCnPr/>
                        <wps:spPr>
                          <a:xfrm flipV="1">
                            <a:off x="1064010" y="400126"/>
                            <a:ext cx="0" cy="342900"/>
                          </a:xfrm>
                          <a:prstGeom prst="line">
                            <a:avLst/>
                          </a:prstGeom>
                          <a:ln w="15875">
                            <a:solidFill>
                              <a:srgbClr val="0070C0"/>
                            </a:solidFill>
                            <a:prstDash val="sysDash"/>
                          </a:ln>
                        </wps:spPr>
                        <wps:style>
                          <a:lnRef idx="1">
                            <a:schemeClr val="accent3"/>
                          </a:lnRef>
                          <a:fillRef idx="0">
                            <a:schemeClr val="accent3"/>
                          </a:fillRef>
                          <a:effectRef idx="0">
                            <a:schemeClr val="accent3"/>
                          </a:effectRef>
                          <a:fontRef idx="minor">
                            <a:schemeClr val="tx1"/>
                          </a:fontRef>
                        </wps:style>
                        <wps:bodyPr/>
                      </wps:wsp>
                      <wps:wsp>
                        <wps:cNvPr id="24647" name="Cerrar llave 24647"/>
                        <wps:cNvSpPr/>
                        <wps:spPr>
                          <a:xfrm rot="16200000">
                            <a:off x="679711" y="-30899"/>
                            <a:ext cx="228600" cy="5400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Cuadro de texto 67"/>
                        <wps:cNvSpPr txBox="1"/>
                        <wps:spPr>
                          <a:xfrm>
                            <a:off x="626565" y="0"/>
                            <a:ext cx="365125" cy="144000"/>
                          </a:xfrm>
                          <a:prstGeom prst="rect">
                            <a:avLst/>
                          </a:prstGeom>
                          <a:noFill/>
                          <a:ln w="6350">
                            <a:noFill/>
                          </a:ln>
                          <a:effectLst/>
                        </wps:spPr>
                        <wps:txbx>
                          <w:txbxContent>
                            <w:p w14:paraId="2A99F775" w14:textId="2CEEB1F9" w:rsidR="001C79A6" w:rsidRDefault="000F4186" w:rsidP="00BE1EE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613" name="Cuadro de texto 32"/>
                        <wps:cNvSpPr txBox="1"/>
                        <wps:spPr>
                          <a:xfrm>
                            <a:off x="0" y="972525"/>
                            <a:ext cx="1602740" cy="684000"/>
                          </a:xfrm>
                          <a:prstGeom prst="rect">
                            <a:avLst/>
                          </a:prstGeom>
                          <a:noFill/>
                          <a:ln w="6350">
                            <a:noFill/>
                          </a:ln>
                          <a:effectLst/>
                        </wps:spPr>
                        <wps:txbx>
                          <w:txbxContent>
                            <w:p w14:paraId="13957598" w14:textId="44814610" w:rsidR="001C79A6" w:rsidRDefault="001C79A6" w:rsidP="00BE1EEE">
                              <w:pPr>
                                <w:pStyle w:val="NormalWeb"/>
                                <w:spacing w:before="0" w:beforeAutospacing="0" w:after="0" w:afterAutospacing="0"/>
                                <w:jc w:val="both"/>
                              </w:pPr>
                              <w:r>
                                <w:rPr>
                                  <w:rFonts w:eastAsia="Calibri"/>
                                  <w:sz w:val="16"/>
                                  <w:szCs w:val="16"/>
                                </w:rPr>
                                <w:t xml:space="preserve">Figura 2. Distribución de probabilidad de la incertidumbre de apreciación. Las mediciones dentro de dicho rango tienen la misma probabilidad de ser representadas por el valor </w:t>
                              </w:r>
                              <m:oMath>
                                <m:r>
                                  <w:rPr>
                                    <w:rFonts w:ascii="Cambria Math" w:eastAsia="Calibri" w:hAnsi="Cambria Math"/>
                                    <w:sz w:val="16"/>
                                    <w:szCs w:val="16"/>
                                  </w:rPr>
                                  <m:t>x</m:t>
                                </m:r>
                              </m:oMath>
                              <w:r>
                                <w:rPr>
                                  <w:rFonts w:eastAsia="Calibri"/>
                                  <w:sz w:val="16"/>
                                  <w:szCs w:val="16"/>
                                </w:rPr>
                                <w:t>.</w:t>
                              </w:r>
                            </w:p>
                            <w:p w14:paraId="67CD03C9" w14:textId="77777777" w:rsidR="001C79A6" w:rsidRDefault="001C79A6" w:rsidP="00BE1EEE">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2BB886" id="Lienzo 21" o:spid="_x0000_s1142" editas="canvas" style="position:absolute;left:0;text-align:left;margin-left:391.7pt;margin-top:1.65pt;width:129pt;height:133.25pt;z-index:251771904;mso-width-relative:margin;mso-height-relative:margin" coordsize="16383,16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">
                <v:shape id="_x0000_s1143" type="#_x0000_t75" style="position:absolute;width:16383;height:16922;visibility:visible;mso-wrap-style:square">
                  <v:fill o:detectmouseclick="t"/>
                  <v:path o:connecttype="none"/>
                </v:shape>
                <v:rect id="Rectángulo 24646" o:spid="_x0000_s1144" style="position:absolute;left:5240;top:4010;width:540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" fillcolor="#89c2e5 [1302]" stroked="f" strokeweight="2.25pt">
                  <v:fill opacity="32896f"/>
                  <v:stroke joinstyle="round"/>
                  <v:textbox inset=",0,,0"/>
                </v:rect>
                <v:line id="Conector recto 22" o:spid="_x0000_s1145" style="position:absolute;visibility:visible;mso-wrap-style:square" from="2446,7439" to="13246,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" strokecolor="black [3200]" strokeweight=".27778mm"/>
                <v:line id="Conector recto 479" o:spid="_x0000_s1146" style="position:absolute;flip:y;visibility:visible;mso-wrap-style:square" from="7926,2860" to="7926,7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" strokecolor="black [3200]" strokeweight="2pt"/>
                <v:shape id="Cuadro de texto 67" o:spid="_x0000_s1147" type="#_x0000_t202" style="position:absolute;left:7622;top:7900;width:1404;height:1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" filled="f" stroked="f" strokeweight=".5pt">
                  <v:textbox inset="0,0,0,0">
                    <w:txbxContent>
                      <w:p w14:paraId="15B1E530" w14:textId="0211A63D" w:rsidR="001C79A6" w:rsidRDefault="001C79A6" w:rsidP="00A579B8">
                        <w:pPr>
                          <w:pStyle w:val="NormalWeb"/>
                          <w:spacing w:before="0" w:beforeAutospacing="0" w:after="200" w:afterAutospacing="0" w:line="276" w:lineRule="auto"/>
                        </w:pPr>
                        <w:r>
                          <w:rPr>
                            <w:rFonts w:eastAsia="Times New Roman"/>
                            <w:i/>
                            <w:iCs/>
                            <w:sz w:val="18"/>
                            <w:szCs w:val="18"/>
                          </w:rPr>
                          <w:t>x</w:t>
                        </w:r>
                      </w:p>
                    </w:txbxContent>
                  </v:textbox>
                </v:shape>
                <v:line id="Conector recto 508" o:spid="_x0000_s1148" style="position:absolute;rotation:-90;visibility:visible;mso-wrap-style:square" from="10726,5380" to="15766,5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" strokecolor="black [3200]" strokeweight=".27778mm"/>
                <v:line id="Conector recto 534" o:spid="_x0000_s1149" style="position:absolute;rotation:-90;visibility:visible;mso-wrap-style:square" from="-74,5380" to="4966,5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" strokecolor="black [3200]" strokeweight=".27778mm"/>
                <v:shape id="Cuadro de texto 67" o:spid="_x0000_s1150" type="#_x0000_t202" style="position:absolute;left:10227;top:7651;width:540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" filled="f" stroked="f" strokeweight=".5pt">
                  <v:textbox inset="0,0,0,0">
                    <w:txbxContent>
                      <w:p w14:paraId="32515B22" w14:textId="679761C5" w:rsidR="001C79A6" w:rsidRDefault="001C79A6" w:rsidP="00A579B8">
                        <w:pPr>
                          <w:pStyle w:val="NormalWeb"/>
                          <w:spacing w:before="0" w:beforeAutospacing="0" w:after="200" w:afterAutospacing="0" w:line="276" w:lineRule="auto"/>
                        </w:pPr>
                        <m:oMathPara>
                          <m:oMath>
                            <m:r>
                              <w:rPr>
                                <w:rFonts w:ascii="Cambria Math" w:eastAsia="Times New Roman" w:hAnsi="Cambria Math"/>
                                <w:sz w:val="18"/>
                                <w:szCs w:val="18"/>
                              </w:rPr>
                              <m:t>x+1mm</m:t>
                            </m:r>
                          </m:oMath>
                        </m:oMathPara>
                      </w:p>
                    </w:txbxContent>
                  </v:textbox>
                </v:shape>
                <v:shape id="Cuadro de texto 67" o:spid="_x0000_s1151" type="#_x0000_t202" style="position:absolute;left:306;top:7651;width:579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" filled="f" stroked="f" strokeweight=".5pt">
                  <v:textbox inset="0,0,0,0">
                    <w:txbxContent>
                      <w:p w14:paraId="241FDB23" w14:textId="083CF417" w:rsidR="001C79A6" w:rsidRDefault="001C79A6" w:rsidP="00A579B8">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x-1mm</m:t>
                            </m:r>
                          </m:oMath>
                        </m:oMathPara>
                      </w:p>
                    </w:txbxContent>
                  </v:textbox>
                </v:shape>
                <v:line id="Conector recto 568" o:spid="_x0000_s1152" style="position:absolute;flip:y;visibility:visible;mso-wrap-style:square" from="5146,4001" to="5146,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" strokecolor="#0070c0" strokeweight="1.25pt">
                  <v:stroke dashstyle="3 1"/>
                </v:line>
                <v:line id="Conector recto 569" o:spid="_x0000_s1153" style="position:absolute;flip:y;visibility:visible;mso-wrap-style:square" from="10640,4001" to="10640,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" strokecolor="#0070c0" strokeweight="1.25pt">
                  <v:stroke dashstyle="3 1"/>
                </v:line>
                <v:shape id="Cerrar llave 24647" o:spid="_x0000_s1154" type="#_x0000_t88" style="position:absolute;left:6797;top:-309;width:2286;height:54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" adj="762" strokecolor="#f07f09 [3204]" strokeweight=".27778mm"/>
                <v:shape id="Cuadro de texto 67" o:spid="_x0000_s1155" type="#_x0000_t202" style="position:absolute;left:6265;width:365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" filled="f" stroked="f" strokeweight=".5pt">
                  <v:textbox inset="0,0,0,0">
                    <w:txbxContent>
                      <w:p w14:paraId="2A99F775" w14:textId="2CEEB1F9" w:rsidR="001C79A6" w:rsidRDefault="000F4186" w:rsidP="00BE1EE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1mm</m:t>
                            </m:r>
                          </m:oMath>
                        </m:oMathPara>
                      </w:p>
                    </w:txbxContent>
                  </v:textbox>
                </v:shape>
                <v:shape id="Cuadro de texto 32" o:spid="_x0000_s1156" type="#_x0000_t202" style="position:absolute;top:9725;width:16027;height: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" filled="f" stroked="f" strokeweight=".5pt">
                  <v:textbox inset="0,0,0,0">
                    <w:txbxContent>
                      <w:p w14:paraId="13957598" w14:textId="44814610" w:rsidR="001C79A6" w:rsidRDefault="001C79A6" w:rsidP="00BE1EEE">
                        <w:pPr>
                          <w:pStyle w:val="NormalWeb"/>
                          <w:spacing w:before="0" w:beforeAutospacing="0" w:after="0" w:afterAutospacing="0"/>
                          <w:jc w:val="both"/>
                        </w:pPr>
                        <w:r>
                          <w:rPr>
                            <w:rFonts w:eastAsia="Calibri"/>
                            <w:sz w:val="16"/>
                            <w:szCs w:val="16"/>
                          </w:rPr>
                          <w:t xml:space="preserve">Figura 2. Distribución de probabilidad de la incertidumbre de apreciación. Las mediciones dentro de dicho rango tienen la misma probabilidad de ser representadas por el valor </w:t>
                        </w:r>
                        <m:oMath>
                          <m:r>
                            <w:rPr>
                              <w:rFonts w:ascii="Cambria Math" w:eastAsia="Calibri" w:hAnsi="Cambria Math"/>
                              <w:sz w:val="16"/>
                              <w:szCs w:val="16"/>
                            </w:rPr>
                            <m:t>x</m:t>
                          </m:r>
                        </m:oMath>
                        <w:r>
                          <w:rPr>
                            <w:rFonts w:eastAsia="Calibri"/>
                            <w:sz w:val="16"/>
                            <w:szCs w:val="16"/>
                          </w:rPr>
                          <w:t>.</w:t>
                        </w:r>
                      </w:p>
                      <w:p w14:paraId="67CD03C9" w14:textId="77777777" w:rsidR="001C79A6" w:rsidRDefault="001C79A6" w:rsidP="00BE1EEE">
                        <w:pPr>
                          <w:pStyle w:val="NormalWeb"/>
                          <w:spacing w:before="0" w:beforeAutospacing="0" w:after="0" w:afterAutospacing="0"/>
                          <w:jc w:val="both"/>
                        </w:pPr>
                        <w:r>
                          <w:rPr>
                            <w:rFonts w:eastAsia="Calibri"/>
                            <w:sz w:val="16"/>
                            <w:szCs w:val="16"/>
                          </w:rPr>
                          <w:t> </w:t>
                        </w:r>
                      </w:p>
                    </w:txbxContent>
                  </v:textbox>
                </v:shape>
                <w10:wrap type="square"/>
              </v:group>
            </w:pict>
          </mc:Fallback>
        </mc:AlternateContent>
      </w:r>
      <w:r w:rsidR="003D0D4D">
        <w:rPr>
          <w:rFonts w:eastAsia="Times New Roman"/>
          <w:lang w:val="es-MX" w:eastAsia="es-MX"/>
        </w:rPr>
        <w:t xml:space="preserve">Lo anterior es una forma sencilla </w:t>
      </w:r>
      <w:r w:rsidR="0068543C">
        <w:rPr>
          <w:rFonts w:eastAsia="Times New Roman"/>
          <w:lang w:val="es-MX" w:eastAsia="es-MX"/>
        </w:rPr>
        <w:t>y</w:t>
      </w:r>
      <w:r w:rsidR="003D0D4D">
        <w:rPr>
          <w:rFonts w:eastAsia="Times New Roman"/>
          <w:lang w:val="es-MX" w:eastAsia="es-MX"/>
        </w:rPr>
        <w:t xml:space="preserve"> lógica de asignar una incertidumbre</w:t>
      </w:r>
      <w:r w:rsidR="00BE1EEE">
        <w:rPr>
          <w:rFonts w:eastAsia="Times New Roman"/>
          <w:lang w:val="es-MX" w:eastAsia="es-MX"/>
        </w:rPr>
        <w:t xml:space="preserve"> </w:t>
      </w:r>
      <w:r w:rsidR="003D0D4D">
        <w:rPr>
          <w:rFonts w:eastAsia="Times New Roman"/>
          <w:lang w:val="es-MX" w:eastAsia="es-MX"/>
        </w:rPr>
        <w:t>a instrumentos de medición que cuenta</w:t>
      </w:r>
      <w:r w:rsidR="00A579B8">
        <w:rPr>
          <w:rFonts w:eastAsia="Times New Roman"/>
          <w:lang w:val="es-MX" w:eastAsia="es-MX"/>
        </w:rPr>
        <w:t>n</w:t>
      </w:r>
      <w:r w:rsidR="003D0D4D">
        <w:rPr>
          <w:rFonts w:eastAsia="Times New Roman"/>
          <w:lang w:val="es-MX" w:eastAsia="es-MX"/>
        </w:rPr>
        <w:t xml:space="preserve"> con una escala visible. Gráficamente</w:t>
      </w:r>
      <w:r w:rsidR="0068543C">
        <w:rPr>
          <w:rFonts w:eastAsia="Times New Roman"/>
          <w:lang w:val="es-MX" w:eastAsia="es-MX"/>
        </w:rPr>
        <w:t>,</w:t>
      </w:r>
      <w:r w:rsidR="003D0D4D">
        <w:rPr>
          <w:rFonts w:eastAsia="Times New Roman"/>
          <w:lang w:val="es-MX" w:eastAsia="es-MX"/>
        </w:rPr>
        <w:t xml:space="preserve"> </w:t>
      </w:r>
      <w:r w:rsidR="000F4186">
        <w:rPr>
          <w:rFonts w:eastAsia="Times New Roman"/>
          <w:lang w:val="es-MX" w:eastAsia="es-MX"/>
        </w:rPr>
        <w:t xml:space="preserve">podemos interpretar lo anterior como un proceso en el que </w:t>
      </w:r>
      <w:r w:rsidR="003D0D4D">
        <w:rPr>
          <w:rFonts w:eastAsia="Times New Roman"/>
          <w:lang w:val="es-MX" w:eastAsia="es-MX"/>
        </w:rPr>
        <w:t>asigna</w:t>
      </w:r>
      <w:r w:rsidR="000F4186">
        <w:rPr>
          <w:rFonts w:eastAsia="Times New Roman"/>
          <w:lang w:val="es-MX" w:eastAsia="es-MX"/>
        </w:rPr>
        <w:t>mos</w:t>
      </w:r>
      <w:r w:rsidR="003D0D4D">
        <w:rPr>
          <w:rFonts w:eastAsia="Times New Roman"/>
          <w:lang w:val="es-MX" w:eastAsia="es-MX"/>
        </w:rPr>
        <w:t xml:space="preserve"> una distribución de probabilidad cuadrada</w:t>
      </w:r>
      <w:r w:rsidR="0068543C">
        <w:rPr>
          <w:rFonts w:eastAsia="Times New Roman"/>
          <w:lang w:val="es-MX" w:eastAsia="es-MX"/>
        </w:rPr>
        <w:t xml:space="preserve"> (Figura 2) a la incertidumbre</w:t>
      </w:r>
      <w:r w:rsidR="001F7A8B">
        <w:rPr>
          <w:rFonts w:eastAsia="Times New Roman"/>
          <w:lang w:val="es-MX" w:eastAsia="es-MX"/>
        </w:rPr>
        <w:t xml:space="preserve"> (existen otras construcciones de distribuciones de probabilidad: rectangular, triangular, etc.)</w:t>
      </w:r>
      <w:r w:rsidR="0068543C">
        <w:rPr>
          <w:rFonts w:eastAsia="Times New Roman"/>
          <w:lang w:val="es-MX" w:eastAsia="es-MX"/>
        </w:rPr>
        <w:t>,</w:t>
      </w:r>
      <w:r w:rsidR="003D0D4D">
        <w:rPr>
          <w:rFonts w:eastAsia="Times New Roman"/>
          <w:lang w:val="es-MX" w:eastAsia="es-MX"/>
        </w:rPr>
        <w:t xml:space="preserve"> cuyo ancho es igual a la apreciación (</w:t>
      </w:r>
      <m:oMath>
        <m:r>
          <w:rPr>
            <w:rFonts w:ascii="Cambria Math" w:eastAsia="Times New Roman" w:hAnsi="Cambria Math"/>
            <w:lang w:val="es-MX" w:eastAsia="es-MX"/>
          </w:rPr>
          <m:t>1mm</m:t>
        </m:r>
      </m:oMath>
      <w:r w:rsidR="003D0D4D">
        <w:rPr>
          <w:rFonts w:eastAsia="Times New Roman"/>
          <w:lang w:val="es-MX" w:eastAsia="es-MX"/>
        </w:rPr>
        <w:t>)</w:t>
      </w:r>
      <w:r w:rsidR="001F7A8B">
        <w:rPr>
          <w:rFonts w:eastAsia="Times New Roman"/>
          <w:lang w:val="es-MX" w:eastAsia="es-MX"/>
        </w:rPr>
        <w:t>,</w:t>
      </w:r>
      <w:r w:rsidR="008B5F98">
        <w:rPr>
          <w:rFonts w:eastAsia="Times New Roman"/>
          <w:lang w:val="es-MX" w:eastAsia="es-MX"/>
        </w:rPr>
        <w:t xml:space="preserve"> centrada en la marca más cercana a la medición (o centrada a la mitad interpolada de dos marcas). Es decir, “</w:t>
      </w:r>
      <w:r w:rsidR="008B5F98" w:rsidRPr="008B5F98">
        <w:rPr>
          <w:rStyle w:val="SubrayadoCar"/>
        </w:rPr>
        <w:t xml:space="preserve">cualquier objeto cuya </w:t>
      </w:r>
      <w:r w:rsidR="0068543C">
        <w:rPr>
          <w:rStyle w:val="SubrayadoCar"/>
        </w:rPr>
        <w:t>longitud</w:t>
      </w:r>
      <w:r w:rsidR="008B5F98" w:rsidRPr="008B5F98">
        <w:rPr>
          <w:rStyle w:val="SubrayadoCar"/>
        </w:rPr>
        <w:t xml:space="preserve"> </w:t>
      </w:r>
      <w:r w:rsidR="0068543C">
        <w:rPr>
          <w:rStyle w:val="SubrayadoCar"/>
        </w:rPr>
        <w:t>esté</w:t>
      </w:r>
      <w:r w:rsidR="008B5F98" w:rsidRPr="008B5F98">
        <w:rPr>
          <w:rStyle w:val="SubrayadoCar"/>
        </w:rPr>
        <w:t xml:space="preserve"> dentro de un rango de interpolación de </w:t>
      </w:r>
      <m:oMath>
        <m:r>
          <m:rPr>
            <m:sty m:val="p"/>
          </m:rPr>
          <w:rPr>
            <w:rStyle w:val="SubrayadoCar"/>
            <w:rFonts w:ascii="Cambria Math" w:hAnsi="Cambria Math"/>
          </w:rPr>
          <m:t>±0.05cm</m:t>
        </m:r>
      </m:oMath>
      <w:r w:rsidR="008B5F98" w:rsidRPr="008B5F98">
        <w:rPr>
          <w:rStyle w:val="SubrayadoCar"/>
        </w:rPr>
        <w:t xml:space="preserve"> tendrá la misma probabilidad de ser representado por la marca central del rango</w:t>
      </w:r>
      <w:r w:rsidR="008B5F98">
        <w:rPr>
          <w:rFonts w:eastAsia="Times New Roman"/>
          <w:lang w:val="es-MX" w:eastAsia="es-MX"/>
        </w:rPr>
        <w:t>”.</w:t>
      </w:r>
    </w:p>
    <w:p w14:paraId="5BF68F10" w14:textId="2439DC91" w:rsidR="00081923" w:rsidRDefault="000A73F0" w:rsidP="006C387A">
      <w:pPr>
        <w:pStyle w:val="SubsubtituloIII"/>
      </w:pPr>
      <w:bookmarkStart w:id="12" w:name="_Toc80287243"/>
      <w:bookmarkStart w:id="13" w:name="_Toc147826887"/>
      <w:r>
        <w:t>O</w:t>
      </w:r>
      <w:r w:rsidR="00081923" w:rsidRPr="00E52AFA">
        <w:t>tr</w:t>
      </w:r>
      <w:r w:rsidR="00081923">
        <w:t>o</w:t>
      </w:r>
      <w:r w:rsidR="00081923" w:rsidRPr="00E52AFA">
        <w:t xml:space="preserve">s </w:t>
      </w:r>
      <w:r>
        <w:t>C</w:t>
      </w:r>
      <w:r w:rsidR="00081923">
        <w:t>omponentes</w:t>
      </w:r>
      <w:r w:rsidR="00081923" w:rsidRPr="00E52AFA">
        <w:t xml:space="preserve"> </w:t>
      </w:r>
      <w:r>
        <w:t>C</w:t>
      </w:r>
      <w:r w:rsidR="0017308D">
        <w:t>omunes</w:t>
      </w:r>
      <w:r w:rsidR="0017308D" w:rsidRPr="00E52AFA">
        <w:t xml:space="preserve"> </w:t>
      </w:r>
      <w:r w:rsidR="00081923" w:rsidRPr="00E52AFA">
        <w:t xml:space="preserve">de </w:t>
      </w:r>
      <w:r>
        <w:t>I</w:t>
      </w:r>
      <w:r w:rsidR="00081923">
        <w:t>ncertidumbre.</w:t>
      </w:r>
      <w:bookmarkEnd w:id="12"/>
      <w:bookmarkEnd w:id="13"/>
    </w:p>
    <w:p w14:paraId="1CDB3846" w14:textId="7835294B" w:rsidR="00081923" w:rsidRPr="007E2D23" w:rsidRDefault="00081923" w:rsidP="00081923">
      <w:r>
        <w:rPr>
          <w:lang w:val="es-MX"/>
        </w:rPr>
        <w:t xml:space="preserve">La incertidumbre de apreciación, es de las más utilizadas ya que es fácil de identificar; sin embargo, pueden encontrarse otras fuentes de incertidumbre que requieren de un análisis </w:t>
      </w:r>
      <w:r w:rsidR="008D28A9">
        <w:rPr>
          <w:lang w:val="es-MX"/>
        </w:rPr>
        <w:t>distinto</w:t>
      </w:r>
      <w:r>
        <w:rPr>
          <w:lang w:val="es-MX"/>
        </w:rPr>
        <w:t xml:space="preserve">. A estas </w:t>
      </w:r>
      <w:r w:rsidR="00437D94">
        <w:rPr>
          <w:lang w:val="es-MX"/>
        </w:rPr>
        <w:t xml:space="preserve">otras </w:t>
      </w:r>
      <w:r>
        <w:rPr>
          <w:lang w:val="es-MX"/>
        </w:rPr>
        <w:t xml:space="preserve">fuentes de incertidumbre se les denomina como </w:t>
      </w:r>
      <w:r w:rsidRPr="005C5CD9">
        <w:rPr>
          <w:rStyle w:val="SubrayadoCar"/>
        </w:rPr>
        <w:t>componentes de incertidumbre</w:t>
      </w:r>
      <w:r>
        <w:rPr>
          <w:lang w:val="es-MX"/>
        </w:rPr>
        <w:t xml:space="preserve">, en nuestro caso podemos identificar </w:t>
      </w:r>
      <w:r w:rsidR="00437D94">
        <w:rPr>
          <w:lang w:val="es-MX"/>
        </w:rPr>
        <w:t xml:space="preserve">comúnmente </w:t>
      </w:r>
      <w:r>
        <w:rPr>
          <w:lang w:val="es-MX"/>
        </w:rPr>
        <w:t>tres más</w:t>
      </w:r>
      <w:r w:rsidRPr="007E2D23">
        <w:rPr>
          <w:vertAlign w:val="superscript"/>
        </w:rPr>
        <w:t xml:space="preserve"> [</w:t>
      </w:r>
      <w:r>
        <w:rPr>
          <w:vertAlign w:val="superscript"/>
        </w:rPr>
        <w:t>1,</w:t>
      </w:r>
      <w:r w:rsidR="00437D94">
        <w:rPr>
          <w:vertAlign w:val="superscript"/>
        </w:rPr>
        <w:t>7</w:t>
      </w:r>
      <w:r w:rsidRPr="007E2D23">
        <w:rPr>
          <w:vertAlign w:val="superscript"/>
        </w:rPr>
        <w:t>]</w:t>
      </w:r>
      <w:r>
        <w:t>:</w:t>
      </w:r>
    </w:p>
    <w:p w14:paraId="5C4071AA" w14:textId="34A06CCC" w:rsidR="00342622" w:rsidRDefault="00081923" w:rsidP="00081923">
      <w:pPr>
        <w:pStyle w:val="Listaconvietas5"/>
      </w:pPr>
      <w:r>
        <w:rPr>
          <w:rStyle w:val="nfasis"/>
        </w:rPr>
        <w:t>I</w:t>
      </w:r>
      <w:r w:rsidRPr="007E2D23">
        <w:rPr>
          <w:rStyle w:val="nfasis"/>
        </w:rPr>
        <w:t>nteracción</w:t>
      </w:r>
      <w:r w:rsidRPr="007E2D23">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int</m:t>
            </m:r>
          </m:sub>
        </m:sSub>
      </m:oMath>
      <w:r w:rsidRPr="007E2D23">
        <w:t>). Surge de la interacción del in</w:t>
      </w:r>
      <w:r>
        <w:t>strumento con el objeto a medir, por ejemplo:</w:t>
      </w:r>
      <w:r w:rsidRPr="007E2D23">
        <w:t xml:space="preserve"> </w:t>
      </w:r>
      <w:r>
        <w:t>si al momento de medir la longitud del péndulo lo colocamos en una mesa de forma horizontal,</w:t>
      </w:r>
      <w:r w:rsidR="00342622">
        <w:t xml:space="preserve"> es muy probable que cambie su longitud debido a que ya no está bajo tensión, por lo que se debería evitar esta situación. En caso de que no sea posible evitarla, se debe tomar en cuenta como una nueva incertidumbre, la cual puede ser definida de forma similar a la de apreciación, dando un rango de posibles valores.</w:t>
      </w:r>
    </w:p>
    <w:p w14:paraId="2E8EA2CC" w14:textId="2D5A4EAF" w:rsidR="00081923" w:rsidRPr="005C5CD9" w:rsidRDefault="00ED2E99" w:rsidP="00081923">
      <w:pPr>
        <w:pStyle w:val="Listaconvietas5"/>
      </w:pPr>
      <w:r w:rsidRPr="007E2D23">
        <w:rPr>
          <w:noProof/>
          <w:lang w:val="es-MX" w:eastAsia="es-MX"/>
        </w:rPr>
        <mc:AlternateContent>
          <mc:Choice Requires="wpc">
            <w:drawing>
              <wp:anchor distT="0" distB="0" distL="114300" distR="114300" simplePos="0" relativeHeight="251773952" behindDoc="0" locked="0" layoutInCell="1" allowOverlap="1" wp14:anchorId="0A39F624" wp14:editId="3F2E9CC6">
                <wp:simplePos x="0" y="0"/>
                <wp:positionH relativeFrom="column">
                  <wp:posOffset>4745547</wp:posOffset>
                </wp:positionH>
                <wp:positionV relativeFrom="paragraph">
                  <wp:posOffset>155560</wp:posOffset>
                </wp:positionV>
                <wp:extent cx="1921510" cy="1374140"/>
                <wp:effectExtent l="0" t="0" r="2540" b="0"/>
                <wp:wrapSquare wrapText="bothSides"/>
                <wp:docPr id="163" name="Lienzo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6" name="Cuadro de texto 225"/>
                        <wps:cNvSpPr txBox="1"/>
                        <wps:spPr>
                          <a:xfrm>
                            <a:off x="44701" y="1122140"/>
                            <a:ext cx="1873826" cy="25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6860EA" w14:textId="31C8E81F" w:rsidR="001C79A6" w:rsidRDefault="001C79A6" w:rsidP="00081923">
                              <w:pPr>
                                <w:pStyle w:val="Sinespaciado"/>
                              </w:pPr>
                              <w:r>
                                <w:t xml:space="preserve">Figura 3. Arreglo experimental </w:t>
                              </w:r>
                              <w:r w:rsidR="00437D94">
                                <w:t>para encontrar</w:t>
                              </w:r>
                              <w:r>
                                <w:t xml:space="preserve"> el CM de una plomada cónica.</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4" name="Elipse 614"/>
                        <wps:cNvSpPr/>
                        <wps:spPr>
                          <a:xfrm>
                            <a:off x="151130" y="345440"/>
                            <a:ext cx="396000" cy="396000"/>
                          </a:xfrm>
                          <a:prstGeom prst="ellipse">
                            <a:avLst/>
                          </a:prstGeom>
                          <a:solidFill>
                            <a:srgbClr val="FFC000">
                              <a:lumMod val="75000"/>
                            </a:srgbClr>
                          </a:solidFill>
                          <a:ln w="12700" cap="flat" cmpd="sng" algn="ctr">
                            <a:noFill/>
                            <a:prstDash val="solid"/>
                            <a:miter lim="800000"/>
                          </a:ln>
                          <a:effectLst/>
                          <a:scene3d>
                            <a:camera prst="isometricOffAxis2Top">
                              <a:rot lat="19411074" lon="5031851" rev="21274938"/>
                            </a:camera>
                            <a:lightRig rig="sunrise" dir="t">
                              <a:rot lat="0" lon="0" rev="12000000"/>
                            </a:lightRig>
                          </a:scene3d>
                          <a:sp3d extrusionH="234950" prstMaterial="metal">
                            <a:bevelT w="114300" h="114300" prst="coolSlant"/>
                            <a:bevelB w="184150" h="933450" prst="angle"/>
                            <a:extrusionClr>
                              <a:srgbClr val="FFC000">
                                <a:lumMod val="60000"/>
                                <a:lumOff val="40000"/>
                              </a:srgbClr>
                            </a:extrusionClr>
                          </a:sp3d>
                        </wps:spPr>
                        <wps:bodyPr rot="0" spcFirstLastPara="0" vert="horz" wrap="square" lIns="91440" tIns="45720" rIns="91440" bIns="45720" numCol="1" spcCol="0" rtlCol="0" fromWordArt="0" anchor="ctr" anchorCtr="0" forceAA="0" compatLnSpc="1">
                          <a:prstTxWarp prst="textNoShape">
                            <a:avLst/>
                          </a:prstTxWarp>
                          <a:noAutofit/>
                        </wps:bodyPr>
                      </wps:wsp>
                      <wps:wsp>
                        <wps:cNvPr id="24648" name="Rectángulo redondeado 24648"/>
                        <wps:cNvSpPr/>
                        <wps:spPr bwMode="auto">
                          <a:xfrm>
                            <a:off x="762270" y="792480"/>
                            <a:ext cx="180000" cy="228600"/>
                          </a:xfrm>
                          <a:prstGeom prst="roundRect">
                            <a:avLst/>
                          </a:prstGeom>
                          <a:gradFill flip="none" rotWithShape="1">
                            <a:gsLst>
                              <a:gs pos="0">
                                <a:schemeClr val="bg1">
                                  <a:lumMod val="75000"/>
                                </a:schemeClr>
                              </a:gs>
                              <a:gs pos="46000">
                                <a:schemeClr val="bg1">
                                  <a:lumMod val="65000"/>
                                </a:schemeClr>
                              </a:gs>
                              <a:gs pos="100000">
                                <a:schemeClr val="bg1">
                                  <a:lumMod val="50000"/>
                                </a:schemeClr>
                              </a:gs>
                            </a:gsLst>
                            <a:lin ang="16200000" scaled="1"/>
                            <a:tileRect/>
                          </a:gradFill>
                          <a:ln w="285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24649" name="Cerrar llave 24649"/>
                        <wps:cNvSpPr/>
                        <wps:spPr>
                          <a:xfrm rot="16200000">
                            <a:off x="780975" y="179390"/>
                            <a:ext cx="144000" cy="180000"/>
                          </a:xfrm>
                          <a:prstGeom prst="rightBrace">
                            <a:avLst/>
                          </a:prstGeom>
                          <a:ln>
                            <a:solidFill>
                              <a:srgbClr val="C0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50" name="Rectángulo 24650"/>
                        <wps:cNvSpPr/>
                        <wps:spPr bwMode="auto">
                          <a:xfrm>
                            <a:off x="762975" y="341390"/>
                            <a:ext cx="180000" cy="445135"/>
                          </a:xfrm>
                          <a:prstGeom prst="rect">
                            <a:avLst/>
                          </a:prstGeom>
                          <a:solidFill>
                            <a:schemeClr val="accent2">
                              <a:lumMod val="40000"/>
                              <a:lumOff val="60000"/>
                              <a:alpha val="56000"/>
                            </a:schemeClr>
                          </a:solidFill>
                          <a:ln w="285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615" name="Cuadro de texto 153"/>
                        <wps:cNvSpPr txBox="1"/>
                        <wps:spPr>
                          <a:xfrm>
                            <a:off x="582585" y="65390"/>
                            <a:ext cx="483905" cy="148590"/>
                          </a:xfrm>
                          <a:prstGeom prst="rect">
                            <a:avLst/>
                          </a:prstGeom>
                          <a:noFill/>
                          <a:ln w="6350">
                            <a:noFill/>
                          </a:ln>
                          <a:effectLst/>
                        </wps:spPr>
                        <wps:txbx>
                          <w:txbxContent>
                            <w:p w14:paraId="6FE8F91E" w14:textId="0EDCF579" w:rsidR="001C79A6" w:rsidRDefault="001C79A6" w:rsidP="003F4A7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±0.5cm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616" name="Cuadro de texto 69"/>
                        <wps:cNvSpPr txBox="1"/>
                        <wps:spPr>
                          <a:xfrm>
                            <a:off x="1198324" y="778510"/>
                            <a:ext cx="395605" cy="125730"/>
                          </a:xfrm>
                          <a:prstGeom prst="rect">
                            <a:avLst/>
                          </a:prstGeom>
                          <a:noFill/>
                          <a:ln w="6350">
                            <a:noFill/>
                          </a:ln>
                          <a:effectLst/>
                        </wps:spPr>
                        <wps:txbx>
                          <w:txbxContent>
                            <w:p w14:paraId="51258B6B" w14:textId="77777777" w:rsidR="001C79A6" w:rsidRDefault="001C79A6" w:rsidP="003F4A7E">
                              <w:pPr>
                                <w:pStyle w:val="NormalWeb"/>
                                <w:spacing w:before="0" w:beforeAutospacing="0" w:after="200" w:afterAutospacing="0" w:line="276" w:lineRule="auto"/>
                              </w:pPr>
                              <w:r>
                                <w:rPr>
                                  <w:rFonts w:eastAsia="Times New Roman"/>
                                  <w:sz w:val="16"/>
                                  <w:szCs w:val="16"/>
                                </w:rPr>
                                <w:t>Plomada</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7" name="Conector recto 617"/>
                        <wps:cNvCnPr/>
                        <wps:spPr>
                          <a:xfrm flipH="1" flipV="1">
                            <a:off x="847860" y="297740"/>
                            <a:ext cx="9515" cy="512915"/>
                          </a:xfrm>
                          <a:prstGeom prst="line">
                            <a:avLst/>
                          </a:prstGeom>
                          <a:noFill/>
                          <a:ln w="19050" cap="flat" cmpd="sng" algn="ctr">
                            <a:solidFill>
                              <a:srgbClr val="FF0000"/>
                            </a:solidFill>
                            <a:prstDash val="solid"/>
                            <a:miter lim="800000"/>
                          </a:ln>
                          <a:effectLst/>
                        </wps:spPr>
                        <wps:bodyPr/>
                      </wps:wsp>
                      <wps:wsp>
                        <wps:cNvPr id="618" name="Cuadro de texto 69"/>
                        <wps:cNvSpPr txBox="1"/>
                        <wps:spPr>
                          <a:xfrm>
                            <a:off x="176610" y="800100"/>
                            <a:ext cx="576000" cy="252000"/>
                          </a:xfrm>
                          <a:prstGeom prst="rect">
                            <a:avLst/>
                          </a:prstGeom>
                          <a:noFill/>
                          <a:ln w="6350">
                            <a:noFill/>
                          </a:ln>
                          <a:effectLst/>
                        </wps:spPr>
                        <wps:txbx>
                          <w:txbxContent>
                            <w:p w14:paraId="70F7B503" w14:textId="0F38EF1F" w:rsidR="001C79A6" w:rsidRDefault="001C79A6" w:rsidP="00437D94">
                              <w:pPr>
                                <w:pStyle w:val="NormalWeb"/>
                                <w:spacing w:before="0" w:beforeAutospacing="0" w:after="200" w:afterAutospacing="0" w:line="240" w:lineRule="auto"/>
                              </w:pPr>
                              <w:r>
                                <w:rPr>
                                  <w:rFonts w:eastAsia="Times New Roman"/>
                                  <w:sz w:val="16"/>
                                  <w:szCs w:val="16"/>
                                </w:rPr>
                                <w:t>Objeto para balanceo</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9" name="Cuadro de texto 69"/>
                        <wps:cNvSpPr txBox="1"/>
                        <wps:spPr>
                          <a:xfrm>
                            <a:off x="1094940" y="216616"/>
                            <a:ext cx="801340" cy="309376"/>
                          </a:xfrm>
                          <a:prstGeom prst="rect">
                            <a:avLst/>
                          </a:prstGeom>
                          <a:noFill/>
                          <a:ln w="6350">
                            <a:noFill/>
                          </a:ln>
                          <a:effectLst/>
                        </wps:spPr>
                        <wps:txbx>
                          <w:txbxContent>
                            <w:p w14:paraId="6321889D" w14:textId="29B09C72" w:rsidR="001C79A6" w:rsidRPr="003F4A7E" w:rsidRDefault="001C79A6" w:rsidP="003F4A7E">
                              <w:pPr>
                                <w:pStyle w:val="NormalWeb"/>
                                <w:spacing w:before="0" w:beforeAutospacing="0" w:after="200" w:afterAutospacing="0" w:line="276" w:lineRule="auto"/>
                                <w:rPr>
                                  <w:color w:val="C00000"/>
                                </w:rPr>
                              </w:pPr>
                              <w:r w:rsidRPr="003F4A7E">
                                <w:rPr>
                                  <w:rFonts w:eastAsia="Times New Roman"/>
                                  <w:color w:val="C00000"/>
                                  <w:sz w:val="16"/>
                                  <w:szCs w:val="16"/>
                                </w:rPr>
                                <w:t>Zona donde se encuentra el CM</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39F624" id="Lienzo 163" o:spid="_x0000_s1157" editas="canvas" style="position:absolute;left:0;text-align:left;margin-left:373.65pt;margin-top:12.25pt;width:151.3pt;height:108.2pt;z-index:251773952;mso-height-relative:margin" coordsize="19215,1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">
                <v:shape id="_x0000_s1158" type="#_x0000_t75" style="position:absolute;width:19215;height:13741;visibility:visible;mso-wrap-style:square">
                  <v:fill o:detectmouseclick="t"/>
                  <v:path o:connecttype="none"/>
                </v:shape>
                <v:shape id="Cuadro de texto 225" o:spid="_x0000_s1159" type="#_x0000_t202" style="position:absolute;left:447;top:11221;width:1873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" filled="f" stroked="f" strokeweight=".5pt">
                  <v:textbox inset="0,0,0,0">
                    <w:txbxContent>
                      <w:p w14:paraId="326860EA" w14:textId="31C8E81F" w:rsidR="001C79A6" w:rsidRDefault="001C79A6" w:rsidP="00081923">
                        <w:pPr>
                          <w:pStyle w:val="Sinespaciado"/>
                        </w:pPr>
                        <w:r>
                          <w:t xml:space="preserve">Figura 3. Arreglo experimental </w:t>
                        </w:r>
                        <w:r w:rsidR="00437D94">
                          <w:t>para encontrar</w:t>
                        </w:r>
                        <w:r>
                          <w:t xml:space="preserve"> el CM de una plomada cónica.</w:t>
                        </w:r>
                      </w:p>
                    </w:txbxContent>
                  </v:textbox>
                </v:shape>
                <v:oval id="Elipse 614" o:spid="_x0000_s1160" style="position:absolute;left:1511;top:3454;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" fillcolor="#bf9000" stroked="f" strokeweight="1pt">
                  <v:stroke joinstyle="miter"/>
                </v:oval>
                <v:roundrect id="Rectángulo redondeado 24648" o:spid="_x0000_s1161" style="position:absolute;left:7622;top:7924;width:1800;height:2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" fillcolor="#bfbfbf [2412]" stroked="f" strokeweight="2.25pt">
                  <v:fill color2="#7f7f7f [1612]" rotate="t" angle="180" colors="0 #bfbfbf;30147f #a6a6a6;1 #7f7f7f" focus="100%" type="gradient"/>
                  <v:textbox inset=",0,,0"/>
                </v:roundrect>
                <v:shape id="Cerrar llave 24649" o:spid="_x0000_s1162" type="#_x0000_t88" style="position:absolute;left:7809;top:1793;width:1440;height:18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" adj="1440" strokecolor="#c00000" strokeweight=".27778mm"/>
                <v:rect id="Rectángulo 24650" o:spid="_x0000_s1163" style="position:absolute;left:7629;top:3413;width:1800;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" fillcolor="#ff7f7f [1301]" stroked="f" strokeweight="2.25pt">
                  <v:fill opacity="36751f"/>
                  <v:stroke joinstyle="round"/>
                  <v:textbox inset=",0,,0"/>
                </v:rect>
                <v:shape id="Cuadro de texto 153" o:spid="_x0000_s1164" type="#_x0000_t202" style="position:absolute;left:5825;top:653;width:4839;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" filled="f" stroked="f" strokeweight=".5pt">
                  <v:textbox inset="0,0,0,0">
                    <w:txbxContent>
                      <w:p w14:paraId="6FE8F91E" w14:textId="0EDCF579" w:rsidR="001C79A6" w:rsidRDefault="001C79A6" w:rsidP="003F4A7E">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±0.5cm</m:t>
                            </m:r>
                          </m:oMath>
                        </m:oMathPara>
                      </w:p>
                    </w:txbxContent>
                  </v:textbox>
                </v:shape>
                <v:shape id="Cuadro de texto 69" o:spid="_x0000_s1165" type="#_x0000_t202" style="position:absolute;left:11983;top:7785;width:3956;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" filled="f" stroked="f" strokeweight=".5pt">
                  <v:textbox inset="0,0,0,0">
                    <w:txbxContent>
                      <w:p w14:paraId="51258B6B" w14:textId="77777777" w:rsidR="001C79A6" w:rsidRDefault="001C79A6" w:rsidP="003F4A7E">
                        <w:pPr>
                          <w:pStyle w:val="NormalWeb"/>
                          <w:spacing w:before="0" w:beforeAutospacing="0" w:after="200" w:afterAutospacing="0" w:line="276" w:lineRule="auto"/>
                        </w:pPr>
                        <w:r>
                          <w:rPr>
                            <w:rFonts w:eastAsia="Times New Roman"/>
                            <w:sz w:val="16"/>
                            <w:szCs w:val="16"/>
                          </w:rPr>
                          <w:t>Plomada</w:t>
                        </w:r>
                      </w:p>
                    </w:txbxContent>
                  </v:textbox>
                </v:shape>
                <v:line id="Conector recto 617" o:spid="_x0000_s1166" style="position:absolute;flip:x y;visibility:visible;mso-wrap-style:square" from="8478,2977" to="8573,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" strokecolor="red" strokeweight="1.5pt">
                  <v:stroke joinstyle="miter"/>
                </v:line>
                <v:shape id="Cuadro de texto 69" o:spid="_x0000_s1167" type="#_x0000_t202" style="position:absolute;left:1766;top:8001;width:576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" filled="f" stroked="f" strokeweight=".5pt">
                  <v:textbox inset="0,0,0,0">
                    <w:txbxContent>
                      <w:p w14:paraId="70F7B503" w14:textId="0F38EF1F" w:rsidR="001C79A6" w:rsidRDefault="001C79A6" w:rsidP="00437D94">
                        <w:pPr>
                          <w:pStyle w:val="NormalWeb"/>
                          <w:spacing w:before="0" w:beforeAutospacing="0" w:after="200" w:afterAutospacing="0" w:line="240" w:lineRule="auto"/>
                        </w:pPr>
                        <w:r>
                          <w:rPr>
                            <w:rFonts w:eastAsia="Times New Roman"/>
                            <w:sz w:val="16"/>
                            <w:szCs w:val="16"/>
                          </w:rPr>
                          <w:t>Objeto para balanceo</w:t>
                        </w:r>
                      </w:p>
                    </w:txbxContent>
                  </v:textbox>
                </v:shape>
                <v:shape id="Cuadro de texto 69" o:spid="_x0000_s1168" type="#_x0000_t202" style="position:absolute;left:10949;top:2166;width:8013;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" filled="f" stroked="f" strokeweight=".5pt">
                  <v:textbox inset="0,0,0,0">
                    <w:txbxContent>
                      <w:p w14:paraId="6321889D" w14:textId="29B09C72" w:rsidR="001C79A6" w:rsidRPr="003F4A7E" w:rsidRDefault="001C79A6" w:rsidP="003F4A7E">
                        <w:pPr>
                          <w:pStyle w:val="NormalWeb"/>
                          <w:spacing w:before="0" w:beforeAutospacing="0" w:after="200" w:afterAutospacing="0" w:line="276" w:lineRule="auto"/>
                          <w:rPr>
                            <w:color w:val="C00000"/>
                          </w:rPr>
                        </w:pPr>
                        <w:r w:rsidRPr="003F4A7E">
                          <w:rPr>
                            <w:rFonts w:eastAsia="Times New Roman"/>
                            <w:color w:val="C00000"/>
                            <w:sz w:val="16"/>
                            <w:szCs w:val="16"/>
                          </w:rPr>
                          <w:t>Zona donde se encuentra el CM</w:t>
                        </w:r>
                      </w:p>
                    </w:txbxContent>
                  </v:textbox>
                </v:shape>
                <w10:wrap type="square"/>
              </v:group>
            </w:pict>
          </mc:Fallback>
        </mc:AlternateContent>
      </w:r>
      <w:r w:rsidR="00081923">
        <w:rPr>
          <w:rStyle w:val="nfasis"/>
        </w:rPr>
        <w:t>D</w:t>
      </w:r>
      <w:r w:rsidR="00081923" w:rsidRPr="002162B9">
        <w:rPr>
          <w:rStyle w:val="nfasis"/>
        </w:rPr>
        <w:t>efinición del objeto</w:t>
      </w:r>
      <w:r w:rsidR="00081923" w:rsidRPr="007E2D23">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def</m:t>
            </m:r>
          </m:sub>
        </m:sSub>
      </m:oMath>
      <w:r w:rsidR="00081923" w:rsidRPr="007E2D23">
        <w:t xml:space="preserve">). </w:t>
      </w:r>
      <w:r w:rsidR="00081923">
        <w:t>Surge de que el mesurando no tenga limites definidos. E</w:t>
      </w:r>
      <w:r w:rsidR="00342622">
        <w:t xml:space="preserve">n nuestro caso, </w:t>
      </w:r>
      <w:r w:rsidR="00DB0D93">
        <w:t>est</w:t>
      </w:r>
      <w:r w:rsidR="00AB51EC">
        <w:t>o</w:t>
      </w:r>
      <w:r w:rsidR="00DB0D93">
        <w:t xml:space="preserve"> l</w:t>
      </w:r>
      <w:r w:rsidR="00AB51EC">
        <w:t>o</w:t>
      </w:r>
      <w:r w:rsidR="00DB0D93">
        <w:t xml:space="preserve"> podemos ver en la posición del CM. </w:t>
      </w:r>
      <w:r w:rsidR="00856972">
        <w:t>En</w:t>
      </w:r>
      <w:r w:rsidR="00081923" w:rsidRPr="007E2D23">
        <w:rPr>
          <w:lang w:val="es-MX"/>
        </w:rPr>
        <w:t xml:space="preserve"> la Figura </w:t>
      </w:r>
      <w:r w:rsidR="00F01E85">
        <w:rPr>
          <w:lang w:val="es-MX"/>
        </w:rPr>
        <w:t>3</w:t>
      </w:r>
      <w:r w:rsidR="00081923" w:rsidRPr="007E2D23">
        <w:rPr>
          <w:lang w:val="es-MX"/>
        </w:rPr>
        <w:t xml:space="preserve">, </w:t>
      </w:r>
      <w:r w:rsidR="009E0A29">
        <w:rPr>
          <w:lang w:val="es-MX"/>
        </w:rPr>
        <w:t xml:space="preserve">vemos que la forma de </w:t>
      </w:r>
      <w:r w:rsidR="00AB51EC">
        <w:rPr>
          <w:lang w:val="es-MX"/>
        </w:rPr>
        <w:t>l</w:t>
      </w:r>
      <w:r w:rsidR="009E0A29">
        <w:rPr>
          <w:lang w:val="es-MX"/>
        </w:rPr>
        <w:t>a plomada no es s</w:t>
      </w:r>
      <w:r w:rsidR="00F7766A">
        <w:rPr>
          <w:lang w:val="es-MX"/>
        </w:rPr>
        <w:t>encilla</w:t>
      </w:r>
      <w:r w:rsidR="009E0A29">
        <w:rPr>
          <w:lang w:val="es-MX"/>
        </w:rPr>
        <w:t xml:space="preserve">, por lo que no es posible conocer de forma </w:t>
      </w:r>
      <w:r w:rsidR="00F7766A">
        <w:rPr>
          <w:lang w:val="es-MX"/>
        </w:rPr>
        <w:t xml:space="preserve">rápida y </w:t>
      </w:r>
      <w:r w:rsidR="009E0A29">
        <w:rPr>
          <w:lang w:val="es-MX"/>
        </w:rPr>
        <w:t xml:space="preserve">precisa la posición del CM hasta la cual medir </w:t>
      </w:r>
      <w:r w:rsidR="009E0A29" w:rsidRPr="009E0A29">
        <w:rPr>
          <w:i/>
          <w:lang w:val="es-MX"/>
        </w:rPr>
        <w:t>L</w:t>
      </w:r>
      <w:r w:rsidR="009E0A29">
        <w:rPr>
          <w:lang w:val="es-MX"/>
        </w:rPr>
        <w:t xml:space="preserve">. Para </w:t>
      </w:r>
      <w:r w:rsidR="00F7766A">
        <w:rPr>
          <w:lang w:val="es-MX"/>
        </w:rPr>
        <w:t xml:space="preserve">aproximar </w:t>
      </w:r>
      <w:r w:rsidR="009E0A29">
        <w:rPr>
          <w:lang w:val="es-MX"/>
        </w:rPr>
        <w:t>s</w:t>
      </w:r>
      <w:r w:rsidR="00A52A50">
        <w:rPr>
          <w:lang w:val="es-MX"/>
        </w:rPr>
        <w:t>u</w:t>
      </w:r>
      <w:r w:rsidR="009E0A29">
        <w:rPr>
          <w:lang w:val="es-MX"/>
        </w:rPr>
        <w:t xml:space="preserve"> posición</w:t>
      </w:r>
      <w:r w:rsidR="00A82293">
        <w:rPr>
          <w:lang w:val="es-MX"/>
        </w:rPr>
        <w:t xml:space="preserve"> podemos</w:t>
      </w:r>
      <w:r w:rsidR="009E0A29">
        <w:rPr>
          <w:lang w:val="es-MX"/>
        </w:rPr>
        <w:t xml:space="preserve"> balancear la plomada en </w:t>
      </w:r>
      <w:r w:rsidR="00A82293">
        <w:rPr>
          <w:lang w:val="es-MX"/>
        </w:rPr>
        <w:t>un</w:t>
      </w:r>
      <w:r w:rsidR="009E0A29">
        <w:rPr>
          <w:lang w:val="es-MX"/>
        </w:rPr>
        <w:t xml:space="preserve"> objeto delgado</w:t>
      </w:r>
      <w:r w:rsidR="00A52A50">
        <w:rPr>
          <w:lang w:val="es-MX"/>
        </w:rPr>
        <w:t xml:space="preserve">, por </w:t>
      </w:r>
      <w:r w:rsidR="00F7766A">
        <w:rPr>
          <w:lang w:val="es-MX"/>
        </w:rPr>
        <w:t>ejemplo,</w:t>
      </w:r>
      <w:r w:rsidR="00A52A50">
        <w:rPr>
          <w:lang w:val="es-MX"/>
        </w:rPr>
        <w:t xml:space="preserve"> en el dedo,</w:t>
      </w:r>
      <w:r w:rsidR="009E0A29">
        <w:rPr>
          <w:lang w:val="es-MX"/>
        </w:rPr>
        <w:t xml:space="preserve"> </w:t>
      </w:r>
      <w:r w:rsidR="009A60C5">
        <w:rPr>
          <w:lang w:val="es-MX"/>
        </w:rPr>
        <w:t>entonces</w:t>
      </w:r>
      <w:r w:rsidR="00A52A50">
        <w:rPr>
          <w:lang w:val="es-MX"/>
        </w:rPr>
        <w:t xml:space="preserve"> la incertidumbre estará dada por la mitad el grosor del dedo; por ejemplo, si nuestro dedo tiene 1cm de grosor, la incertidumbre en la posición del CM será de </w:t>
      </w:r>
      <m:oMath>
        <m:r>
          <w:rPr>
            <w:rFonts w:ascii="Cambria Math" w:hAnsi="Cambria Math"/>
            <w:lang w:val="es-MX"/>
          </w:rPr>
          <m:t>0.5cm</m:t>
        </m:r>
      </m:oMath>
      <w:r w:rsidR="00A52A50">
        <w:rPr>
          <w:lang w:val="es-MX"/>
        </w:rPr>
        <w:t xml:space="preserve">. </w:t>
      </w:r>
    </w:p>
    <w:p w14:paraId="31083012" w14:textId="2B3ADDFF" w:rsidR="00081923" w:rsidRPr="007E2D23" w:rsidRDefault="00081923" w:rsidP="00081923">
      <w:pPr>
        <w:pStyle w:val="Listaconvietas5"/>
      </w:pPr>
      <w:r w:rsidRPr="005C5CD9">
        <w:rPr>
          <w:rStyle w:val="nfasis"/>
        </w:rPr>
        <w:t>Errores espurios</w:t>
      </w:r>
      <w:r>
        <w:t xml:space="preserve">. Surgen </w:t>
      </w:r>
      <w:r w:rsidRPr="007E2D23">
        <w:t>por equivocaciones o descuidos en el uso de los instrumentos o de fórmulas</w:t>
      </w:r>
      <w:r>
        <w:t xml:space="preserve">. </w:t>
      </w:r>
      <w:r w:rsidR="00A82293">
        <w:t>N</w:t>
      </w:r>
      <w:r>
        <w:rPr>
          <w:rFonts w:eastAsia="Times New Roman"/>
          <w:lang w:val="es-MX" w:eastAsia="es-MX"/>
        </w:rPr>
        <w:t xml:space="preserve">o se pueden cuantificar (asignarles una incertidumbre), solo se pueden evitar </w:t>
      </w:r>
      <w:r w:rsidR="00A82293">
        <w:rPr>
          <w:rFonts w:eastAsia="Times New Roman"/>
          <w:lang w:val="es-MX" w:eastAsia="es-MX"/>
        </w:rPr>
        <w:t xml:space="preserve">siendo </w:t>
      </w:r>
      <w:r w:rsidRPr="007E2D23">
        <w:t>cuidadoso</w:t>
      </w:r>
      <w:r w:rsidR="00A82293">
        <w:t>s</w:t>
      </w:r>
      <w:r>
        <w:t>.</w:t>
      </w:r>
    </w:p>
    <w:p w14:paraId="2228F2B7" w14:textId="236D8DA4" w:rsidR="00081923" w:rsidRPr="007E2D23" w:rsidRDefault="00081923" w:rsidP="00081923">
      <w:pPr>
        <w:rPr>
          <w:lang w:val="es-MX"/>
        </w:rPr>
      </w:pPr>
      <w:r>
        <w:rPr>
          <w:lang w:val="es-MX"/>
        </w:rPr>
        <w:t xml:space="preserve">Tomar </w:t>
      </w:r>
      <w:r w:rsidRPr="007E2D23">
        <w:rPr>
          <w:lang w:val="es-MX"/>
        </w:rPr>
        <w:t xml:space="preserve">en cuenta un </w:t>
      </w:r>
      <w:r>
        <w:rPr>
          <w:lang w:val="es-MX"/>
        </w:rPr>
        <w:t>solo componente de incertidumbre en una medición</w:t>
      </w:r>
      <w:r w:rsidRPr="007E2D23">
        <w:rPr>
          <w:lang w:val="es-MX"/>
        </w:rPr>
        <w:t xml:space="preserve"> </w:t>
      </w:r>
      <w:r>
        <w:rPr>
          <w:lang w:val="es-MX"/>
        </w:rPr>
        <w:t xml:space="preserve">es poco real y lleva a </w:t>
      </w:r>
      <w:r w:rsidRPr="007E2D23">
        <w:rPr>
          <w:lang w:val="es-MX"/>
        </w:rPr>
        <w:t>subestima</w:t>
      </w:r>
      <w:r>
        <w:rPr>
          <w:lang w:val="es-MX"/>
        </w:rPr>
        <w:t>rla (asignarle un valor menor a lo que debería ser), produciendo un resultado con un intervalo de confianza de poca calidad práctica</w:t>
      </w:r>
      <w:r w:rsidR="009A60C5">
        <w:rPr>
          <w:lang w:val="es-MX"/>
        </w:rPr>
        <w:t>, por lo que:</w:t>
      </w:r>
      <w:r w:rsidRPr="007E2D23">
        <w:rPr>
          <w:lang w:val="es-MX"/>
        </w:rPr>
        <w:t xml:space="preserve"> </w:t>
      </w:r>
    </w:p>
    <w:p w14:paraId="17F41799" w14:textId="77777777" w:rsidR="00081923" w:rsidRDefault="00081923" w:rsidP="00081923">
      <w:pPr>
        <w:pStyle w:val="Citadestacada"/>
        <w:rPr>
          <w:lang w:val="es-MX"/>
        </w:rPr>
      </w:pPr>
      <w:r>
        <w:rPr>
          <w:lang w:val="es-MX"/>
        </w:rPr>
        <w:t>Se debe ser</w:t>
      </w:r>
      <w:r w:rsidRPr="007E2D23">
        <w:rPr>
          <w:lang w:val="es-MX"/>
        </w:rPr>
        <w:t xml:space="preserve"> cuidado</w:t>
      </w:r>
      <w:r>
        <w:rPr>
          <w:lang w:val="es-MX"/>
        </w:rPr>
        <w:t>so</w:t>
      </w:r>
      <w:r w:rsidRPr="007E2D23">
        <w:rPr>
          <w:lang w:val="es-MX"/>
        </w:rPr>
        <w:t xml:space="preserve"> al decidir qu</w:t>
      </w:r>
      <w:r>
        <w:rPr>
          <w:lang w:val="es-MX"/>
        </w:rPr>
        <w:t>é</w:t>
      </w:r>
      <w:r w:rsidRPr="007E2D23">
        <w:rPr>
          <w:lang w:val="es-MX"/>
        </w:rPr>
        <w:t xml:space="preserve"> incertidumbres </w:t>
      </w:r>
      <w:r>
        <w:rPr>
          <w:lang w:val="es-MX"/>
        </w:rPr>
        <w:t xml:space="preserve">afectan de forma relevante el </w:t>
      </w:r>
      <w:r w:rsidRPr="007E2D23">
        <w:rPr>
          <w:lang w:val="es-MX"/>
        </w:rPr>
        <w:t>experiment</w:t>
      </w:r>
      <w:r>
        <w:rPr>
          <w:lang w:val="es-MX"/>
        </w:rPr>
        <w:t>o y cuales se pueden despreciar; así como la estimación de sus</w:t>
      </w:r>
      <w:r w:rsidRPr="007E2D23">
        <w:rPr>
          <w:lang w:val="es-MX"/>
        </w:rPr>
        <w:t xml:space="preserve"> valores.</w:t>
      </w:r>
    </w:p>
    <w:p w14:paraId="12C66AE4" w14:textId="0A54CC75" w:rsidR="00821B27" w:rsidRDefault="00821B27" w:rsidP="00821B27">
      <w:pPr>
        <w:rPr>
          <w:rFonts w:eastAsia="Times New Roman"/>
          <w:lang w:val="es-MX" w:eastAsia="es-MX"/>
        </w:rPr>
      </w:pPr>
      <w:r>
        <w:rPr>
          <w:rFonts w:eastAsia="Times New Roman"/>
          <w:lang w:val="es-MX" w:eastAsia="es-MX"/>
        </w:rPr>
        <w:t xml:space="preserve">La discusión anterior muestra que </w:t>
      </w:r>
      <w:r w:rsidRPr="00C858F9">
        <w:rPr>
          <w:rStyle w:val="Textoennegrita"/>
        </w:rPr>
        <w:t>cualquier incertidumbre debe contar con fundamentos que la justifiquen</w:t>
      </w:r>
      <w:r>
        <w:rPr>
          <w:rFonts w:eastAsia="Times New Roman"/>
          <w:lang w:val="es-MX" w:eastAsia="es-MX"/>
        </w:rPr>
        <w:t xml:space="preserve"> </w:t>
      </w:r>
      <w:r w:rsidR="00F7766A">
        <w:rPr>
          <w:rFonts w:eastAsia="Times New Roman"/>
          <w:lang w:val="es-MX" w:eastAsia="es-MX"/>
        </w:rPr>
        <w:t xml:space="preserve">y </w:t>
      </w:r>
      <w:r w:rsidR="00F7766A" w:rsidRPr="00842767">
        <w:rPr>
          <w:rFonts w:eastAsia="Times New Roman"/>
          <w:lang w:val="es-MX" w:eastAsia="es-MX"/>
        </w:rPr>
        <w:t>permitan</w:t>
      </w:r>
      <w:r>
        <w:rPr>
          <w:rFonts w:eastAsia="Times New Roman"/>
          <w:lang w:val="es-MX" w:eastAsia="es-MX"/>
        </w:rPr>
        <w:t xml:space="preserve"> comprender su deducción y estimación (análisis) a partir de la información (escala, método</w:t>
      </w:r>
      <w:r w:rsidR="006717E5">
        <w:rPr>
          <w:rFonts w:eastAsia="Times New Roman"/>
          <w:lang w:val="es-MX" w:eastAsia="es-MX"/>
        </w:rPr>
        <w:t xml:space="preserve"> de medición</w:t>
      </w:r>
      <w:r>
        <w:rPr>
          <w:rFonts w:eastAsia="Times New Roman"/>
          <w:lang w:val="es-MX" w:eastAsia="es-MX"/>
        </w:rPr>
        <w:t xml:space="preserve"> y mesurando) de que se dispone, y así dar un rango de confianza en el cual sabemos que nuestra medición es correcta y que puede </w:t>
      </w:r>
      <w:r w:rsidR="006717E5">
        <w:rPr>
          <w:rFonts w:eastAsia="Times New Roman"/>
          <w:lang w:val="es-MX" w:eastAsia="es-MX"/>
        </w:rPr>
        <w:t xml:space="preserve">corroborarse </w:t>
      </w:r>
      <w:r>
        <w:rPr>
          <w:rFonts w:eastAsia="Times New Roman"/>
          <w:lang w:val="es-MX" w:eastAsia="es-MX"/>
        </w:rPr>
        <w:t>en mediciones posteriores.</w:t>
      </w:r>
      <w:r w:rsidR="00F7766A">
        <w:rPr>
          <w:rFonts w:eastAsia="Times New Roman"/>
          <w:lang w:val="es-MX" w:eastAsia="es-MX"/>
        </w:rPr>
        <w:t xml:space="preserve"> </w:t>
      </w:r>
    </w:p>
    <w:p w14:paraId="1562BADE" w14:textId="532531AE" w:rsidR="007533D5" w:rsidRPr="005C5CD9" w:rsidRDefault="00F7766A" w:rsidP="007533D5">
      <w:r>
        <w:rPr>
          <w:lang w:val="es-MX"/>
        </w:rPr>
        <w:t>En consecuencia</w:t>
      </w:r>
      <w:r w:rsidR="00821B27">
        <w:rPr>
          <w:lang w:val="es-MX"/>
        </w:rPr>
        <w:t xml:space="preserve">, </w:t>
      </w:r>
      <w:r w:rsidR="007533D5">
        <w:rPr>
          <w:lang w:val="es-MX"/>
        </w:rPr>
        <w:t xml:space="preserve">las incertidumbres de </w:t>
      </w:r>
      <w:r w:rsidR="007533D5" w:rsidRPr="003D0D4D">
        <w:rPr>
          <w:rStyle w:val="Textoennegrita"/>
        </w:rPr>
        <w:t>mediciones directas</w:t>
      </w:r>
      <w:r w:rsidR="007533D5" w:rsidRPr="00842767">
        <w:rPr>
          <w:rFonts w:eastAsia="Times New Roman"/>
          <w:i/>
          <w:lang w:val="es-MX" w:eastAsia="es-MX"/>
        </w:rPr>
        <w:t xml:space="preserve"> </w:t>
      </w:r>
      <w:r w:rsidR="007533D5" w:rsidRPr="00842767">
        <w:rPr>
          <w:rFonts w:eastAsia="Times New Roman"/>
          <w:lang w:eastAsia="es-MX"/>
        </w:rPr>
        <w:t>(sin u</w:t>
      </w:r>
      <w:r w:rsidR="007533D5">
        <w:rPr>
          <w:rFonts w:eastAsia="Times New Roman"/>
          <w:lang w:eastAsia="es-MX"/>
        </w:rPr>
        <w:t>s</w:t>
      </w:r>
      <w:r w:rsidR="007533D5" w:rsidRPr="00842767">
        <w:rPr>
          <w:rFonts w:eastAsia="Times New Roman"/>
          <w:lang w:eastAsia="es-MX"/>
        </w:rPr>
        <w:t xml:space="preserve">ar formulas) </w:t>
      </w:r>
      <w:r w:rsidR="007533D5" w:rsidRPr="003D0D4D">
        <w:rPr>
          <w:rStyle w:val="Textoennegrita"/>
        </w:rPr>
        <w:t>realizadas una vez</w:t>
      </w:r>
      <w:r w:rsidR="007533D5">
        <w:rPr>
          <w:lang w:val="es-MX"/>
        </w:rPr>
        <w:t xml:space="preserve"> </w:t>
      </w:r>
      <w:r w:rsidR="00821B27">
        <w:rPr>
          <w:lang w:val="es-MX"/>
        </w:rPr>
        <w:t>se construyen en base a la información de la situación de medición</w:t>
      </w:r>
      <w:r>
        <w:rPr>
          <w:lang w:val="es-MX"/>
        </w:rPr>
        <w:t>.</w:t>
      </w:r>
      <w:r w:rsidR="00821B27">
        <w:rPr>
          <w:lang w:val="es-MX"/>
        </w:rPr>
        <w:t xml:space="preserve"> </w:t>
      </w:r>
      <w:r>
        <w:rPr>
          <w:lang w:val="es-MX"/>
        </w:rPr>
        <w:t>A</w:t>
      </w:r>
      <w:r w:rsidR="00821B27">
        <w:rPr>
          <w:lang w:val="es-MX"/>
        </w:rPr>
        <w:t xml:space="preserve">hora solo </w:t>
      </w:r>
      <w:r>
        <w:rPr>
          <w:lang w:val="es-MX"/>
        </w:rPr>
        <w:t>resta</w:t>
      </w:r>
      <w:r w:rsidR="00821B27">
        <w:rPr>
          <w:lang w:val="es-MX"/>
        </w:rPr>
        <w:t xml:space="preserve"> pendiente encontrar la forma en que se combinan </w:t>
      </w:r>
      <w:r w:rsidR="006717E5">
        <w:rPr>
          <w:lang w:val="es-MX"/>
        </w:rPr>
        <w:t>l</w:t>
      </w:r>
      <w:r w:rsidR="00821B27">
        <w:rPr>
          <w:lang w:val="es-MX"/>
        </w:rPr>
        <w:t>as incertidumbres, lo cual se</w:t>
      </w:r>
      <w:r w:rsidR="007533D5">
        <w:rPr>
          <w:lang w:val="es-MX"/>
        </w:rPr>
        <w:t xml:space="preserve"> </w:t>
      </w:r>
      <w:r w:rsidR="006717E5">
        <w:rPr>
          <w:lang w:val="es-MX"/>
        </w:rPr>
        <w:t xml:space="preserve">abordará </w:t>
      </w:r>
      <w:r w:rsidR="00D5487C">
        <w:rPr>
          <w:lang w:val="es-MX"/>
        </w:rPr>
        <w:t>en la sección 5</w:t>
      </w:r>
      <w:r w:rsidR="00821B27">
        <w:rPr>
          <w:lang w:val="es-MX"/>
        </w:rPr>
        <w:t>, después de estudiar cómo se analiza la incertidumbre de mediciones repetidas</w:t>
      </w:r>
      <w:r w:rsidR="007533D5">
        <w:rPr>
          <w:lang w:val="es-MX"/>
        </w:rPr>
        <w:t xml:space="preserve">. </w:t>
      </w:r>
    </w:p>
    <w:p w14:paraId="24A3796F" w14:textId="3C3BD7D4" w:rsidR="0094238D" w:rsidRPr="0094238D" w:rsidRDefault="000A73F0" w:rsidP="0094238D">
      <w:pPr>
        <w:pStyle w:val="Subtitulo"/>
        <w:rPr>
          <w:lang w:val="es-MX"/>
        </w:rPr>
      </w:pPr>
      <w:bookmarkStart w:id="14" w:name="_Toc80287241"/>
      <w:bookmarkStart w:id="15" w:name="_Toc147826888"/>
      <w:r>
        <w:t>I</w:t>
      </w:r>
      <w:r w:rsidR="0094238D" w:rsidRPr="00C92100">
        <w:t>ncertidumbre e</w:t>
      </w:r>
      <w:r w:rsidR="0094238D">
        <w:t xml:space="preserve">n </w:t>
      </w:r>
      <w:r>
        <w:t>M</w:t>
      </w:r>
      <w:r w:rsidR="0094238D">
        <w:t xml:space="preserve">ediciones </w:t>
      </w:r>
      <w:r>
        <w:t>R</w:t>
      </w:r>
      <w:r w:rsidR="0094238D">
        <w:t>epetidas.</w:t>
      </w:r>
      <w:bookmarkEnd w:id="14"/>
      <w:bookmarkEnd w:id="15"/>
    </w:p>
    <w:p w14:paraId="1389EDDB" w14:textId="4F455A94" w:rsidR="006717E5" w:rsidRDefault="006717E5" w:rsidP="006717E5">
      <w:pPr>
        <w:rPr>
          <w:rFonts w:eastAsia="Times New Roman"/>
          <w:lang w:val="es-MX" w:eastAsia="es-MX"/>
        </w:rPr>
      </w:pPr>
      <w:r>
        <w:rPr>
          <w:rFonts w:eastAsia="Times New Roman"/>
          <w:lang w:val="es-MX" w:eastAsia="es-MX"/>
        </w:rPr>
        <w:t>En el caso del péndulo, podemos asumir que el alambre es rígido de tal forma que nunca cambia su tamaño durante el experimento (hasta un cierto límite práctico). En consecuencia, después de la oscilación, la longitud del péndulo</w:t>
      </w:r>
      <w:r w:rsidR="00053A6B">
        <w:rPr>
          <w:rFonts w:eastAsia="Times New Roman"/>
          <w:lang w:val="es-MX" w:eastAsia="es-MX"/>
        </w:rPr>
        <w:t xml:space="preserve"> (</w:t>
      </w:r>
      <m:oMath>
        <m:r>
          <w:rPr>
            <w:rFonts w:ascii="Cambria Math" w:eastAsia="Times New Roman" w:hAnsi="Cambria Math"/>
            <w:lang w:val="es-MX" w:eastAsia="es-MX"/>
          </w:rPr>
          <m:t>L</m:t>
        </m:r>
      </m:oMath>
      <w:r w:rsidR="00053A6B">
        <w:rPr>
          <w:rFonts w:eastAsia="Times New Roman"/>
          <w:lang w:val="es-MX" w:eastAsia="es-MX"/>
        </w:rPr>
        <w:t>)</w:t>
      </w:r>
      <w:r>
        <w:rPr>
          <w:rFonts w:eastAsia="Times New Roman"/>
          <w:lang w:val="es-MX" w:eastAsia="es-MX"/>
        </w:rPr>
        <w:t>, seguirá teniendo el mismo valor</w:t>
      </w:r>
      <w:r w:rsidR="00A8787E">
        <w:rPr>
          <w:rFonts w:eastAsia="Times New Roman"/>
          <w:lang w:val="es-MX" w:eastAsia="es-MX"/>
        </w:rPr>
        <w:t xml:space="preserve"> dentro de la incertidumbre de </w:t>
      </w:r>
      <m:oMath>
        <m:r>
          <w:rPr>
            <w:rFonts w:ascii="Cambria Math" w:eastAsia="Times New Roman" w:hAnsi="Cambria Math"/>
            <w:lang w:val="es-MX" w:eastAsia="es-MX"/>
          </w:rPr>
          <m:t>0.05cm</m:t>
        </m:r>
      </m:oMath>
      <w:r>
        <w:rPr>
          <w:rFonts w:eastAsia="Times New Roman"/>
          <w:lang w:val="es-MX" w:eastAsia="es-MX"/>
        </w:rPr>
        <w:t xml:space="preserve">, por lo que es innecesario realizar más de una medición de la longitud. Sin embargo, para la medición del periodo de oscilación </w:t>
      </w:r>
      <w:r w:rsidR="00A8787E">
        <w:rPr>
          <w:rFonts w:eastAsia="Times New Roman"/>
          <w:lang w:val="es-MX" w:eastAsia="es-MX"/>
        </w:rPr>
        <w:t>no es posible hacer esto.</w:t>
      </w:r>
    </w:p>
    <w:p w14:paraId="7CEC0384" w14:textId="2E8A0007" w:rsidR="001D3001" w:rsidRDefault="00A8787E" w:rsidP="00A7239D">
      <w:pPr>
        <w:rPr>
          <w:rFonts w:eastAsia="Times New Roman"/>
          <w:lang w:val="es-MX" w:eastAsia="es-MX"/>
        </w:rPr>
      </w:pPr>
      <w:r>
        <w:rPr>
          <w:rFonts w:eastAsia="Times New Roman"/>
          <w:lang w:val="es-MX" w:eastAsia="es-MX"/>
        </w:rPr>
        <w:t xml:space="preserve">Para </w:t>
      </w:r>
      <w:r w:rsidR="003958D6">
        <w:rPr>
          <w:rFonts w:eastAsia="Times New Roman"/>
          <w:lang w:val="es-MX" w:eastAsia="es-MX"/>
        </w:rPr>
        <w:t>medir y analizar la variable del periodo de oscilación (</w:t>
      </w:r>
      <w:r w:rsidR="003958D6" w:rsidRPr="003958D6">
        <w:rPr>
          <w:rFonts w:eastAsia="Times New Roman"/>
          <w:i/>
          <w:lang w:val="es-MX" w:eastAsia="es-MX"/>
        </w:rPr>
        <w:t>T</w:t>
      </w:r>
      <w:r w:rsidR="003958D6">
        <w:rPr>
          <w:rFonts w:eastAsia="Times New Roman"/>
          <w:lang w:val="es-MX" w:eastAsia="es-MX"/>
        </w:rPr>
        <w:t>)</w:t>
      </w:r>
      <w:r>
        <w:rPr>
          <w:rFonts w:eastAsia="Times New Roman"/>
          <w:lang w:val="es-MX" w:eastAsia="es-MX"/>
        </w:rPr>
        <w:t xml:space="preserve"> </w:t>
      </w:r>
      <w:r w:rsidR="009B1C67">
        <w:rPr>
          <w:rFonts w:eastAsia="Times New Roman"/>
          <w:lang w:val="es-MX" w:eastAsia="es-MX"/>
        </w:rPr>
        <w:t xml:space="preserve">utilizamos un cronómetro el cual tiene una mínima resolución de </w:t>
      </w:r>
      <m:oMath>
        <m:r>
          <w:rPr>
            <w:rFonts w:ascii="Cambria Math" w:eastAsia="Times New Roman" w:hAnsi="Cambria Math"/>
            <w:lang w:val="es-MX" w:eastAsia="es-MX"/>
          </w:rPr>
          <m:t>0.001s.</m:t>
        </m:r>
      </m:oMath>
      <w:r w:rsidR="009B1C67">
        <w:rPr>
          <w:rFonts w:eastAsia="Times New Roman"/>
          <w:lang w:val="es-MX" w:eastAsia="es-MX"/>
        </w:rPr>
        <w:t xml:space="preserve"> </w:t>
      </w:r>
      <w:r w:rsidR="00880100">
        <w:rPr>
          <w:rFonts w:eastAsia="Times New Roman"/>
          <w:lang w:val="es-MX" w:eastAsia="es-MX"/>
        </w:rPr>
        <w:t>A</w:t>
      </w:r>
      <w:r w:rsidR="009B1C67">
        <w:rPr>
          <w:rFonts w:eastAsia="Times New Roman"/>
          <w:lang w:val="es-MX" w:eastAsia="es-MX"/>
        </w:rPr>
        <w:t>plicando l</w:t>
      </w:r>
      <w:r w:rsidR="00795059">
        <w:rPr>
          <w:rFonts w:eastAsia="Times New Roman"/>
          <w:lang w:val="es-MX" w:eastAsia="es-MX"/>
        </w:rPr>
        <w:t xml:space="preserve">a lógica usada en la longitud, </w:t>
      </w:r>
      <w:r w:rsidR="009B1C67">
        <w:rPr>
          <w:rFonts w:eastAsia="Times New Roman"/>
          <w:lang w:val="es-MX" w:eastAsia="es-MX"/>
        </w:rPr>
        <w:t xml:space="preserve">la incertidumbre de apreciación del cronómetro será de </w:t>
      </w:r>
      <m:oMath>
        <m:r>
          <w:rPr>
            <w:rFonts w:ascii="Cambria Math" w:eastAsia="Times New Roman" w:hAnsi="Cambria Math"/>
            <w:lang w:val="es-MX" w:eastAsia="es-MX"/>
          </w:rPr>
          <m:t>±0.0005s</m:t>
        </m:r>
      </m:oMath>
      <w:r w:rsidR="009B1C67">
        <w:rPr>
          <w:rFonts w:eastAsia="Times New Roman"/>
          <w:lang w:val="es-MX" w:eastAsia="es-MX"/>
        </w:rPr>
        <w:t xml:space="preserve">, y podríamos dar por terminado el análisis de </w:t>
      </w:r>
      <w:r w:rsidR="009C5E8A">
        <w:rPr>
          <w:rFonts w:eastAsia="Times New Roman"/>
          <w:lang w:val="es-MX" w:eastAsia="es-MX"/>
        </w:rPr>
        <w:t xml:space="preserve">la </w:t>
      </w:r>
      <w:r w:rsidR="009B1C67">
        <w:rPr>
          <w:rFonts w:eastAsia="Times New Roman"/>
          <w:lang w:val="es-MX" w:eastAsia="es-MX"/>
        </w:rPr>
        <w:t xml:space="preserve">incertidumbre. </w:t>
      </w:r>
      <w:r w:rsidR="009C5E8A">
        <w:rPr>
          <w:rFonts w:eastAsia="Times New Roman"/>
          <w:lang w:val="es-MX" w:eastAsia="es-MX"/>
        </w:rPr>
        <w:t>Sin embargo</w:t>
      </w:r>
      <w:r w:rsidR="009B1C67">
        <w:rPr>
          <w:rFonts w:eastAsia="Times New Roman"/>
          <w:lang w:val="es-MX" w:eastAsia="es-MX"/>
        </w:rPr>
        <w:t>,</w:t>
      </w:r>
      <w:r w:rsidR="005D4EE5">
        <w:rPr>
          <w:rFonts w:eastAsia="Times New Roman"/>
          <w:lang w:val="es-MX" w:eastAsia="es-MX"/>
        </w:rPr>
        <w:t xml:space="preserve"> </w:t>
      </w:r>
      <w:r w:rsidR="00053A6B">
        <w:rPr>
          <w:rFonts w:eastAsia="Times New Roman"/>
          <w:lang w:val="es-MX" w:eastAsia="es-MX"/>
        </w:rPr>
        <w:t xml:space="preserve">observamos lo siguiente, </w:t>
      </w:r>
      <w:r w:rsidR="00880100">
        <w:rPr>
          <w:rFonts w:eastAsia="Times New Roman"/>
          <w:lang w:val="es-MX" w:eastAsia="es-MX"/>
        </w:rPr>
        <w:t>tom</w:t>
      </w:r>
      <w:r w:rsidR="00795059">
        <w:rPr>
          <w:rFonts w:eastAsia="Times New Roman"/>
          <w:lang w:val="es-MX" w:eastAsia="es-MX"/>
        </w:rPr>
        <w:t>e</w:t>
      </w:r>
      <w:r w:rsidR="00880100">
        <w:rPr>
          <w:rFonts w:eastAsia="Times New Roman"/>
          <w:lang w:val="es-MX" w:eastAsia="es-MX"/>
        </w:rPr>
        <w:t>mos el tiempo de una oscilación</w:t>
      </w:r>
      <w:r w:rsidR="007E010A">
        <w:rPr>
          <w:rFonts w:eastAsia="Times New Roman"/>
          <w:lang w:val="es-MX" w:eastAsia="es-MX"/>
        </w:rPr>
        <w:t>,</w:t>
      </w:r>
      <w:r w:rsidR="00795059">
        <w:rPr>
          <w:rFonts w:eastAsia="Times New Roman"/>
          <w:lang w:val="es-MX" w:eastAsia="es-MX"/>
        </w:rPr>
        <w:t xml:space="preserve">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T</m:t>
            </m:r>
          </m:e>
          <m:sub>
            <m:r>
              <w:rPr>
                <w:rFonts w:ascii="Cambria Math" w:eastAsia="Times New Roman" w:hAnsi="Cambria Math"/>
                <w:lang w:val="es-MX" w:eastAsia="es-MX"/>
              </w:rPr>
              <m:t>1</m:t>
            </m:r>
          </m:sub>
        </m:sSub>
        <m:r>
          <w:rPr>
            <w:rFonts w:ascii="Cambria Math" w:eastAsia="Times New Roman" w:hAnsi="Cambria Math"/>
            <w:lang w:val="es-MX" w:eastAsia="es-MX"/>
          </w:rPr>
          <m:t>=1.276s</m:t>
        </m:r>
      </m:oMath>
      <w:r w:rsidR="00880100">
        <w:rPr>
          <w:rFonts w:eastAsia="Times New Roman"/>
          <w:lang w:val="es-MX" w:eastAsia="es-MX"/>
        </w:rPr>
        <w:t xml:space="preserve">; ¿qué ocurriría si </w:t>
      </w:r>
      <w:r w:rsidR="00795059">
        <w:rPr>
          <w:rFonts w:eastAsia="Times New Roman"/>
          <w:lang w:val="es-MX" w:eastAsia="es-MX"/>
        </w:rPr>
        <w:t>volv</w:t>
      </w:r>
      <w:r w:rsidR="00053A6B">
        <w:rPr>
          <w:rFonts w:eastAsia="Times New Roman"/>
          <w:lang w:val="es-MX" w:eastAsia="es-MX"/>
        </w:rPr>
        <w:t>em</w:t>
      </w:r>
      <w:r w:rsidR="00795059">
        <w:rPr>
          <w:rFonts w:eastAsia="Times New Roman"/>
          <w:lang w:val="es-MX" w:eastAsia="es-MX"/>
        </w:rPr>
        <w:t>os</w:t>
      </w:r>
      <w:r w:rsidR="00880100">
        <w:rPr>
          <w:rFonts w:eastAsia="Times New Roman"/>
          <w:lang w:val="es-MX" w:eastAsia="es-MX"/>
        </w:rPr>
        <w:t xml:space="preserve"> a medir el tiempo de una oscilación (sin haber cambiado la longitud)?</w:t>
      </w:r>
      <w:r w:rsidR="00053A6B">
        <w:rPr>
          <w:rFonts w:eastAsia="Times New Roman"/>
          <w:lang w:val="es-MX" w:eastAsia="es-MX"/>
        </w:rPr>
        <w:t>.</w:t>
      </w:r>
      <w:r w:rsidR="00880100">
        <w:rPr>
          <w:rFonts w:eastAsia="Times New Roman"/>
          <w:lang w:val="es-MX" w:eastAsia="es-MX"/>
        </w:rPr>
        <w:t xml:space="preserve"> Es muy probable que obtengamos un tiempo distinto (por ejemplo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T</m:t>
            </m:r>
          </m:e>
          <m:sub>
            <m:r>
              <w:rPr>
                <w:rFonts w:ascii="Cambria Math" w:eastAsia="Times New Roman" w:hAnsi="Cambria Math"/>
                <w:lang w:val="es-MX" w:eastAsia="es-MX"/>
              </w:rPr>
              <m:t>2</m:t>
            </m:r>
          </m:sub>
        </m:sSub>
        <m:r>
          <w:rPr>
            <w:rFonts w:ascii="Cambria Math" w:eastAsia="Times New Roman" w:hAnsi="Cambria Math"/>
            <w:lang w:val="es-MX" w:eastAsia="es-MX"/>
          </w:rPr>
          <m:t>=1.235s</m:t>
        </m:r>
      </m:oMath>
      <w:r w:rsidR="00880100">
        <w:rPr>
          <w:rFonts w:eastAsia="Times New Roman"/>
          <w:lang w:val="es-MX" w:eastAsia="es-MX"/>
        </w:rPr>
        <w:t>), el cual difier</w:t>
      </w:r>
      <w:r w:rsidR="00053A6B">
        <w:rPr>
          <w:rFonts w:eastAsia="Times New Roman"/>
          <w:lang w:val="es-MX" w:eastAsia="es-MX"/>
        </w:rPr>
        <w:t>e</w:t>
      </w:r>
      <w:r w:rsidR="00880100">
        <w:rPr>
          <w:rFonts w:eastAsia="Times New Roman"/>
          <w:lang w:val="es-MX" w:eastAsia="es-MX"/>
        </w:rPr>
        <w:t xml:space="preserve"> del anterior en una cantidad mayor a la incertidumbre de apreciación. Esto querrá decir que hay otra incertidumbre más relevante, y para </w:t>
      </w:r>
      <w:r w:rsidR="00795059">
        <w:rPr>
          <w:rFonts w:eastAsia="Times New Roman"/>
          <w:lang w:val="es-MX" w:eastAsia="es-MX"/>
        </w:rPr>
        <w:t>definirla</w:t>
      </w:r>
      <w:r w:rsidR="00880100">
        <w:rPr>
          <w:rFonts w:eastAsia="Times New Roman"/>
          <w:lang w:val="es-MX" w:eastAsia="es-MX"/>
        </w:rPr>
        <w:t xml:space="preserve"> habrá que realizar varias mediciones</w:t>
      </w:r>
      <w:r w:rsidR="00F01E85">
        <w:rPr>
          <w:rFonts w:eastAsia="Times New Roman"/>
          <w:lang w:val="es-MX" w:eastAsia="es-MX"/>
        </w:rPr>
        <w:t>.</w:t>
      </w:r>
    </w:p>
    <w:p w14:paraId="33A64BF9" w14:textId="4961CFA0" w:rsidR="00077023" w:rsidRDefault="00795059" w:rsidP="00A7239D">
      <w:pPr>
        <w:rPr>
          <w:noProof/>
          <w:lang w:val="es-MX" w:eastAsia="es-MX"/>
        </w:rPr>
      </w:pPr>
      <w:r w:rsidRPr="00DC48E7">
        <w:rPr>
          <w:noProof/>
          <w:lang w:val="es-MX" w:eastAsia="es-MX"/>
        </w:rPr>
        <mc:AlternateContent>
          <mc:Choice Requires="wpc">
            <w:drawing>
              <wp:anchor distT="0" distB="0" distL="114300" distR="114300" simplePos="0" relativeHeight="251778048" behindDoc="0" locked="0" layoutInCell="1" allowOverlap="1" wp14:anchorId="41BF19A4" wp14:editId="6BDDDAA0">
                <wp:simplePos x="0" y="0"/>
                <wp:positionH relativeFrom="column">
                  <wp:posOffset>2654593</wp:posOffset>
                </wp:positionH>
                <wp:positionV relativeFrom="paragraph">
                  <wp:posOffset>52111</wp:posOffset>
                </wp:positionV>
                <wp:extent cx="4018915" cy="2124710"/>
                <wp:effectExtent l="0" t="0" r="635" b="8890"/>
                <wp:wrapSquare wrapText="bothSides"/>
                <wp:docPr id="24692" name="Lienzo 246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Imagen 17"/>
                          <pic:cNvPicPr>
                            <a:picLocks noChangeAspect="1"/>
                          </pic:cNvPicPr>
                        </pic:nvPicPr>
                        <pic:blipFill>
                          <a:blip r:embed="rId11"/>
                          <a:stretch>
                            <a:fillRect/>
                          </a:stretch>
                        </pic:blipFill>
                        <pic:spPr>
                          <a:xfrm>
                            <a:off x="124460" y="95344"/>
                            <a:ext cx="1862528" cy="1468410"/>
                          </a:xfrm>
                          <a:prstGeom prst="rect">
                            <a:avLst/>
                          </a:prstGeom>
                        </pic:spPr>
                      </pic:pic>
                      <wps:wsp>
                        <wps:cNvPr id="58" name="Cuadro de texto 32"/>
                        <wps:cNvSpPr txBox="1"/>
                        <wps:spPr>
                          <a:xfrm>
                            <a:off x="28218" y="1729303"/>
                            <a:ext cx="3946540" cy="360000"/>
                          </a:xfrm>
                          <a:prstGeom prst="rect">
                            <a:avLst/>
                          </a:prstGeom>
                          <a:noFill/>
                          <a:ln w="6350">
                            <a:noFill/>
                          </a:ln>
                          <a:effectLst/>
                        </wps:spPr>
                        <wps:txbx>
                          <w:txbxContent>
                            <w:p w14:paraId="162E676B" w14:textId="54E0F063" w:rsidR="001C79A6" w:rsidRDefault="001C79A6" w:rsidP="00F01E85">
                              <w:pPr>
                                <w:pStyle w:val="Sinespaciado"/>
                              </w:pPr>
                              <w:r w:rsidRPr="00643C8A">
                                <w:t>Figura 4</w:t>
                              </w:r>
                              <w:r>
                                <w:t>. a) Histograma de la ocurrencia de tiempos de 30 repeticiones. La línea roja es el ajuste Gaussiano. b)  La probabilidad de medir un cierto valor de periodo dentro del rango de la desviación estándar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alrededor del promedio (</w:t>
                              </w:r>
                              <m:oMath>
                                <m:acc>
                                  <m:accPr>
                                    <m:chr m:val="̅"/>
                                    <m:ctrlPr>
                                      <w:rPr>
                                        <w:rFonts w:ascii="Cambria Math" w:hAnsi="Cambria Math"/>
                                        <w:i/>
                                      </w:rPr>
                                    </m:ctrlPr>
                                  </m:accPr>
                                  <m:e>
                                    <m:r>
                                      <w:rPr>
                                        <w:rFonts w:ascii="Cambria Math" w:hAnsi="Cambria Math"/>
                                      </w:rPr>
                                      <m:t>x</m:t>
                                    </m:r>
                                  </m:e>
                                </m:acc>
                              </m:oMath>
                              <w:r>
                                <w:t xml:space="preserve">) es 68.3%. </w:t>
                              </w:r>
                            </w:p>
                            <w:p w14:paraId="0D423F8D" w14:textId="77777777" w:rsidR="001C79A6" w:rsidRDefault="001C79A6" w:rsidP="00F01E85">
                              <w:pPr>
                                <w:pStyle w:val="Sinespaciado"/>
                              </w:pPr>
                              <w: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82" name="Cuadro de texto 32"/>
                        <wps:cNvSpPr txBox="1"/>
                        <wps:spPr>
                          <a:xfrm rot="16200000">
                            <a:off x="-248050" y="725863"/>
                            <a:ext cx="688597" cy="136059"/>
                          </a:xfrm>
                          <a:prstGeom prst="rect">
                            <a:avLst/>
                          </a:prstGeom>
                          <a:noFill/>
                          <a:ln w="6350">
                            <a:noFill/>
                          </a:ln>
                          <a:effectLst/>
                        </wps:spPr>
                        <wps:txbx>
                          <w:txbxContent>
                            <w:p w14:paraId="148DEDDF" w14:textId="6F2878CB" w:rsidR="001C79A6" w:rsidRDefault="001C79A6" w:rsidP="00F01E85">
                              <w:pPr>
                                <w:pStyle w:val="NormalWeb"/>
                                <w:spacing w:before="0" w:beforeAutospacing="0" w:after="0" w:afterAutospacing="0"/>
                                <w:jc w:val="both"/>
                              </w:pPr>
                              <w:r>
                                <w:rPr>
                                  <w:rFonts w:eastAsia="Calibri"/>
                                  <w:sz w:val="16"/>
                                  <w:szCs w:val="16"/>
                                </w:rPr>
                                <w:t># de Ocurrencias</w:t>
                              </w:r>
                            </w:p>
                            <w:p w14:paraId="23EB407B" w14:textId="77777777" w:rsidR="001C79A6" w:rsidRDefault="001C79A6" w:rsidP="00F01E85">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0" name="Cuadro de texto 32"/>
                        <wps:cNvSpPr txBox="1"/>
                        <wps:spPr>
                          <a:xfrm>
                            <a:off x="44214" y="54976"/>
                            <a:ext cx="187563" cy="146685"/>
                          </a:xfrm>
                          <a:prstGeom prst="rect">
                            <a:avLst/>
                          </a:prstGeom>
                          <a:noFill/>
                          <a:ln w="6350">
                            <a:noFill/>
                          </a:ln>
                          <a:effectLst/>
                        </wps:spPr>
                        <wps:txbx>
                          <w:txbxContent>
                            <w:p w14:paraId="6E7F6B5B" w14:textId="54383178" w:rsidR="001C79A6" w:rsidRDefault="001C79A6" w:rsidP="00FA0861">
                              <w:pPr>
                                <w:pStyle w:val="NormalWeb"/>
                                <w:spacing w:before="0" w:beforeAutospacing="0" w:after="0" w:afterAutospacing="0"/>
                                <w:jc w:val="both"/>
                              </w:pPr>
                              <w:r>
                                <w:rPr>
                                  <w:rFonts w:eastAsia="Calibri"/>
                                  <w:sz w:val="16"/>
                                  <w:szCs w:val="16"/>
                                </w:rPr>
                                <w:t>a)</w:t>
                              </w:r>
                            </w:p>
                            <w:p w14:paraId="29466B8F" w14:textId="77777777" w:rsidR="001C79A6" w:rsidRDefault="001C79A6" w:rsidP="00FA0861">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1" name="Cuadro de texto 32"/>
                        <wps:cNvSpPr txBox="1"/>
                        <wps:spPr>
                          <a:xfrm>
                            <a:off x="2031970" y="74617"/>
                            <a:ext cx="187325" cy="146685"/>
                          </a:xfrm>
                          <a:prstGeom prst="rect">
                            <a:avLst/>
                          </a:prstGeom>
                          <a:noFill/>
                          <a:ln w="6350">
                            <a:noFill/>
                          </a:ln>
                          <a:effectLst/>
                        </wps:spPr>
                        <wps:txbx>
                          <w:txbxContent>
                            <w:p w14:paraId="2DA5F320" w14:textId="52F3E9DC" w:rsidR="001C79A6" w:rsidRDefault="001C79A6" w:rsidP="00FA0861">
                              <w:pPr>
                                <w:pStyle w:val="NormalWeb"/>
                                <w:spacing w:before="0" w:beforeAutospacing="0" w:after="0" w:afterAutospacing="0"/>
                                <w:jc w:val="both"/>
                              </w:pPr>
                              <w:r>
                                <w:rPr>
                                  <w:rFonts w:eastAsia="Calibri"/>
                                  <w:sz w:val="16"/>
                                  <w:szCs w:val="16"/>
                                </w:rPr>
                                <w:t>b)</w:t>
                              </w:r>
                            </w:p>
                            <w:p w14:paraId="526CCB92" w14:textId="77777777" w:rsidR="001C79A6" w:rsidRDefault="001C79A6" w:rsidP="00FA0861">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Imagen 4"/>
                          <pic:cNvPicPr>
                            <a:picLocks noChangeAspect="1"/>
                          </pic:cNvPicPr>
                        </pic:nvPicPr>
                        <pic:blipFill rotWithShape="1">
                          <a:blip r:embed="rId12"/>
                          <a:srcRect l="11457" t="11655" r="5546" b="12283"/>
                          <a:stretch/>
                        </pic:blipFill>
                        <pic:spPr>
                          <a:xfrm>
                            <a:off x="2291994" y="188917"/>
                            <a:ext cx="1719212" cy="1296000"/>
                          </a:xfrm>
                          <a:prstGeom prst="rect">
                            <a:avLst/>
                          </a:prstGeom>
                        </pic:spPr>
                      </pic:pic>
                      <wps:wsp>
                        <wps:cNvPr id="622" name="Cuadro de texto 32"/>
                        <wps:cNvSpPr txBox="1"/>
                        <wps:spPr>
                          <a:xfrm rot="16200000">
                            <a:off x="1750581" y="579442"/>
                            <a:ext cx="688340" cy="135890"/>
                          </a:xfrm>
                          <a:prstGeom prst="rect">
                            <a:avLst/>
                          </a:prstGeom>
                          <a:noFill/>
                          <a:ln w="6350">
                            <a:noFill/>
                          </a:ln>
                          <a:effectLst/>
                        </wps:spPr>
                        <wps:txbx>
                          <w:txbxContent>
                            <w:p w14:paraId="5BE32E30" w14:textId="04193005" w:rsidR="001C79A6" w:rsidRDefault="001C79A6" w:rsidP="00FA0861">
                              <w:pPr>
                                <w:pStyle w:val="NormalWeb"/>
                                <w:spacing w:before="0" w:beforeAutospacing="0" w:after="0" w:afterAutospacing="0"/>
                                <w:jc w:val="both"/>
                              </w:pPr>
                              <w:r>
                                <w:rPr>
                                  <w:rFonts w:eastAsia="Calibri"/>
                                  <w:sz w:val="16"/>
                                  <w:szCs w:val="16"/>
                                </w:rPr>
                                <w:t>Probabilidad</w:t>
                              </w:r>
                            </w:p>
                            <w:p w14:paraId="356FCFF7" w14:textId="77777777" w:rsidR="001C79A6" w:rsidRDefault="001C79A6" w:rsidP="00FA0861">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4" name="Cuadro de texto 32"/>
                        <wps:cNvSpPr txBox="1"/>
                        <wps:spPr>
                          <a:xfrm>
                            <a:off x="2222142" y="1400512"/>
                            <a:ext cx="72000" cy="108000"/>
                          </a:xfrm>
                          <a:prstGeom prst="rect">
                            <a:avLst/>
                          </a:prstGeom>
                          <a:noFill/>
                          <a:ln w="6350">
                            <a:noFill/>
                          </a:ln>
                          <a:effectLst/>
                        </wps:spPr>
                        <wps:txbx>
                          <w:txbxContent>
                            <w:p w14:paraId="0CF635F8" w14:textId="560E206F" w:rsidR="001C79A6" w:rsidRDefault="001C79A6" w:rsidP="00FA0861">
                              <w:pPr>
                                <w:pStyle w:val="NormalWeb"/>
                                <w:spacing w:before="0" w:beforeAutospacing="0" w:after="0" w:afterAutospacing="0"/>
                                <w:jc w:val="both"/>
                              </w:pPr>
                              <w:r>
                                <w:rPr>
                                  <w:rFonts w:eastAsia="Calibri"/>
                                  <w:sz w:val="16"/>
                                  <w:szCs w:val="16"/>
                                </w:rPr>
                                <w:t>0</w:t>
                              </w:r>
                            </w:p>
                            <w:p w14:paraId="5C8128E8" w14:textId="77777777" w:rsidR="001C79A6" w:rsidRDefault="001C79A6" w:rsidP="00FA0861">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5" name="Cuadro de texto 32"/>
                        <wps:cNvSpPr txBox="1"/>
                        <wps:spPr>
                          <a:xfrm>
                            <a:off x="2145944" y="1085134"/>
                            <a:ext cx="151130" cy="107950"/>
                          </a:xfrm>
                          <a:prstGeom prst="rect">
                            <a:avLst/>
                          </a:prstGeom>
                          <a:noFill/>
                          <a:ln w="6350">
                            <a:noFill/>
                          </a:ln>
                          <a:effectLst/>
                        </wps:spPr>
                        <wps:txbx>
                          <w:txbxContent>
                            <w:p w14:paraId="0C3D27C0" w14:textId="4749D8CE" w:rsidR="001C79A6" w:rsidRDefault="001C79A6" w:rsidP="0052555A">
                              <w:pPr>
                                <w:pStyle w:val="NormalWeb"/>
                                <w:spacing w:before="0" w:beforeAutospacing="0" w:after="0" w:afterAutospacing="0"/>
                                <w:jc w:val="both"/>
                              </w:pPr>
                              <w:r>
                                <w:rPr>
                                  <w:rFonts w:eastAsia="Calibri"/>
                                  <w:sz w:val="16"/>
                                  <w:szCs w:val="16"/>
                                </w:rPr>
                                <w:t>0.1</w:t>
                              </w:r>
                            </w:p>
                            <w:p w14:paraId="212AADBE"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6" name="Cuadro de texto 32"/>
                        <wps:cNvSpPr txBox="1"/>
                        <wps:spPr>
                          <a:xfrm>
                            <a:off x="2151150" y="791985"/>
                            <a:ext cx="151200" cy="144000"/>
                          </a:xfrm>
                          <a:prstGeom prst="rect">
                            <a:avLst/>
                          </a:prstGeom>
                          <a:noFill/>
                          <a:ln w="6350">
                            <a:noFill/>
                          </a:ln>
                          <a:effectLst/>
                        </wps:spPr>
                        <wps:txbx>
                          <w:txbxContent>
                            <w:p w14:paraId="2B50AD44" w14:textId="01F92F4D" w:rsidR="001C79A6" w:rsidRDefault="001C79A6" w:rsidP="0052555A">
                              <w:pPr>
                                <w:pStyle w:val="NormalWeb"/>
                                <w:spacing w:before="0" w:beforeAutospacing="0" w:after="0" w:afterAutospacing="0"/>
                                <w:jc w:val="both"/>
                              </w:pPr>
                              <w:r>
                                <w:rPr>
                                  <w:rFonts w:eastAsia="Calibri"/>
                                  <w:sz w:val="16"/>
                                  <w:szCs w:val="16"/>
                                </w:rPr>
                                <w:t>0.2</w:t>
                              </w:r>
                            </w:p>
                            <w:p w14:paraId="5113D202"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7" name="Cuadro de texto 32"/>
                        <wps:cNvSpPr txBox="1"/>
                        <wps:spPr>
                          <a:xfrm>
                            <a:off x="2156426" y="486550"/>
                            <a:ext cx="151200" cy="108000"/>
                          </a:xfrm>
                          <a:prstGeom prst="rect">
                            <a:avLst/>
                          </a:prstGeom>
                          <a:noFill/>
                          <a:ln w="6350">
                            <a:noFill/>
                          </a:ln>
                          <a:effectLst/>
                        </wps:spPr>
                        <wps:txbx>
                          <w:txbxContent>
                            <w:p w14:paraId="0C8CDCA4" w14:textId="3B3B93B7" w:rsidR="001C79A6" w:rsidRDefault="001C79A6" w:rsidP="0052555A">
                              <w:pPr>
                                <w:pStyle w:val="NormalWeb"/>
                                <w:spacing w:before="0" w:beforeAutospacing="0" w:after="0" w:afterAutospacing="0"/>
                                <w:jc w:val="both"/>
                              </w:pPr>
                              <w:r>
                                <w:rPr>
                                  <w:rFonts w:eastAsia="Calibri"/>
                                  <w:sz w:val="16"/>
                                  <w:szCs w:val="16"/>
                                </w:rPr>
                                <w:t>0.3</w:t>
                              </w:r>
                            </w:p>
                            <w:p w14:paraId="12F9336E"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8" name="Cuadro de texto 32"/>
                        <wps:cNvSpPr txBox="1"/>
                        <wps:spPr>
                          <a:xfrm>
                            <a:off x="2161702" y="188917"/>
                            <a:ext cx="151130" cy="107950"/>
                          </a:xfrm>
                          <a:prstGeom prst="rect">
                            <a:avLst/>
                          </a:prstGeom>
                          <a:noFill/>
                          <a:ln w="6350">
                            <a:noFill/>
                          </a:ln>
                          <a:effectLst/>
                        </wps:spPr>
                        <wps:txbx>
                          <w:txbxContent>
                            <w:p w14:paraId="0846FBFC" w14:textId="69B523AE" w:rsidR="001C79A6" w:rsidRDefault="001C79A6" w:rsidP="0052555A">
                              <w:pPr>
                                <w:pStyle w:val="NormalWeb"/>
                                <w:spacing w:before="0" w:beforeAutospacing="0" w:after="0" w:afterAutospacing="0"/>
                                <w:jc w:val="both"/>
                              </w:pPr>
                              <w:r>
                                <w:rPr>
                                  <w:rFonts w:eastAsia="Calibri"/>
                                  <w:sz w:val="16"/>
                                  <w:szCs w:val="16"/>
                                </w:rPr>
                                <w:t>0.4</w:t>
                              </w:r>
                            </w:p>
                            <w:p w14:paraId="263DB16A"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9" name="Cuadro de texto 32"/>
                        <wps:cNvSpPr txBox="1"/>
                        <wps:spPr>
                          <a:xfrm rot="2875963">
                            <a:off x="3088166" y="1533661"/>
                            <a:ext cx="298800" cy="144000"/>
                          </a:xfrm>
                          <a:prstGeom prst="rect">
                            <a:avLst/>
                          </a:prstGeom>
                          <a:noFill/>
                          <a:ln w="6350">
                            <a:noFill/>
                          </a:ln>
                          <a:effectLst/>
                        </wps:spPr>
                        <wps:txbx>
                          <w:txbxContent>
                            <w:p w14:paraId="3490EE3B" w14:textId="16BFE1B9" w:rsidR="001C79A6" w:rsidRDefault="001C79A6" w:rsidP="0052555A">
                              <w:pPr>
                                <w:pStyle w:val="NormalWeb"/>
                                <w:spacing w:before="0" w:beforeAutospacing="0" w:after="0" w:afterAutospacing="0"/>
                                <w:jc w:val="both"/>
                              </w:pPr>
                              <w:r>
                                <w:rPr>
                                  <w:rFonts w:eastAsia="Calibri"/>
                                  <w:sz w:val="16"/>
                                  <w:szCs w:val="16"/>
                                </w:rPr>
                                <w:t>1.28s</w:t>
                              </w:r>
                            </w:p>
                            <w:p w14:paraId="37102C72"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0" name="Cuadro de texto 32"/>
                        <wps:cNvSpPr txBox="1"/>
                        <wps:spPr>
                          <a:xfrm rot="2875963">
                            <a:off x="3348005" y="1533530"/>
                            <a:ext cx="298450" cy="144000"/>
                          </a:xfrm>
                          <a:prstGeom prst="rect">
                            <a:avLst/>
                          </a:prstGeom>
                          <a:noFill/>
                          <a:ln w="6350">
                            <a:noFill/>
                          </a:ln>
                          <a:effectLst/>
                        </wps:spPr>
                        <wps:txbx>
                          <w:txbxContent>
                            <w:p w14:paraId="1FCC5C56" w14:textId="6884925D" w:rsidR="001C79A6" w:rsidRDefault="001C79A6" w:rsidP="0052555A">
                              <w:pPr>
                                <w:pStyle w:val="NormalWeb"/>
                                <w:spacing w:before="0" w:beforeAutospacing="0" w:after="0" w:afterAutospacing="0"/>
                                <w:jc w:val="both"/>
                              </w:pPr>
                              <w:r>
                                <w:rPr>
                                  <w:rFonts w:eastAsia="Calibri"/>
                                  <w:sz w:val="16"/>
                                  <w:szCs w:val="16"/>
                                </w:rPr>
                                <w:t>1.33s</w:t>
                              </w:r>
                            </w:p>
                            <w:p w14:paraId="7DFF0D0E"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1" name="Cuadro de texto 32"/>
                        <wps:cNvSpPr txBox="1"/>
                        <wps:spPr>
                          <a:xfrm rot="2875963">
                            <a:off x="2805659" y="1533235"/>
                            <a:ext cx="298450" cy="144000"/>
                          </a:xfrm>
                          <a:prstGeom prst="rect">
                            <a:avLst/>
                          </a:prstGeom>
                          <a:noFill/>
                          <a:ln w="6350">
                            <a:noFill/>
                          </a:ln>
                          <a:effectLst/>
                        </wps:spPr>
                        <wps:txbx>
                          <w:txbxContent>
                            <w:p w14:paraId="75BEB5B9" w14:textId="020E3B70" w:rsidR="001C79A6" w:rsidRDefault="001C79A6" w:rsidP="0052555A">
                              <w:pPr>
                                <w:pStyle w:val="NormalWeb"/>
                                <w:spacing w:before="0" w:beforeAutospacing="0" w:after="0" w:afterAutospacing="0"/>
                                <w:jc w:val="both"/>
                              </w:pPr>
                              <w:r>
                                <w:rPr>
                                  <w:rFonts w:eastAsia="Calibri"/>
                                  <w:sz w:val="16"/>
                                  <w:szCs w:val="16"/>
                                </w:rPr>
                                <w:t>1.23s</w:t>
                              </w:r>
                            </w:p>
                            <w:p w14:paraId="304E8341" w14:textId="77777777" w:rsidR="001C79A6" w:rsidRDefault="001C79A6" w:rsidP="0052555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3" name="Cuadro de texto 32"/>
                        <wps:cNvSpPr txBox="1"/>
                        <wps:spPr>
                          <a:xfrm>
                            <a:off x="3049342" y="522110"/>
                            <a:ext cx="288000" cy="108000"/>
                          </a:xfrm>
                          <a:prstGeom prst="rect">
                            <a:avLst/>
                          </a:prstGeom>
                          <a:solidFill>
                            <a:srgbClr val="E89098"/>
                          </a:solidFill>
                          <a:ln w="6350">
                            <a:noFill/>
                          </a:ln>
                          <a:effectLst/>
                        </wps:spPr>
                        <wps:txbx>
                          <w:txbxContent>
                            <w:p w14:paraId="09060E0D" w14:textId="7EF9470D" w:rsidR="001C79A6" w:rsidRDefault="001C79A6" w:rsidP="00F3592F">
                              <w:pPr>
                                <w:pStyle w:val="NormalWeb"/>
                                <w:spacing w:before="0" w:beforeAutospacing="0" w:after="0" w:afterAutospacing="0"/>
                                <w:jc w:val="both"/>
                              </w:pPr>
                              <w:r>
                                <w:rPr>
                                  <w:rFonts w:eastAsia="Calibri"/>
                                  <w:sz w:val="16"/>
                                  <w:szCs w:val="16"/>
                                </w:rPr>
                                <w:t>68.3%</w:t>
                              </w:r>
                            </w:p>
                            <w:p w14:paraId="4855C065" w14:textId="77777777" w:rsidR="001C79A6" w:rsidRDefault="001C79A6" w:rsidP="00F3592F">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4" name="Cuadro de texto 32"/>
                        <wps:cNvSpPr txBox="1"/>
                        <wps:spPr>
                          <a:xfrm>
                            <a:off x="3049687" y="812927"/>
                            <a:ext cx="287655" cy="107950"/>
                          </a:xfrm>
                          <a:prstGeom prst="rect">
                            <a:avLst/>
                          </a:prstGeom>
                          <a:solidFill>
                            <a:srgbClr val="E89098"/>
                          </a:solidFill>
                          <a:ln w="6350">
                            <a:noFill/>
                          </a:ln>
                          <a:effectLst/>
                        </wps:spPr>
                        <wps:txbx>
                          <w:txbxContent>
                            <w:p w14:paraId="5342925B" w14:textId="556548FA" w:rsidR="001C79A6" w:rsidRDefault="001C79A6" w:rsidP="00643C8A">
                              <w:pPr>
                                <w:pStyle w:val="NormalWeb"/>
                                <w:spacing w:before="0" w:beforeAutospacing="0" w:after="0" w:afterAutospacing="0"/>
                                <w:jc w:val="both"/>
                              </w:pPr>
                              <w:r>
                                <w:rPr>
                                  <w:rFonts w:eastAsia="Calibri"/>
                                  <w:sz w:val="16"/>
                                  <w:szCs w:val="16"/>
                                </w:rPr>
                                <w:t>95.5%</w:t>
                              </w:r>
                            </w:p>
                            <w:p w14:paraId="3BF59FC6" w14:textId="77777777" w:rsidR="001C79A6" w:rsidRDefault="001C79A6" w:rsidP="00643C8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5" name="Cuadro de texto 32"/>
                        <wps:cNvSpPr txBox="1"/>
                        <wps:spPr>
                          <a:xfrm>
                            <a:off x="3049342" y="1138191"/>
                            <a:ext cx="287655" cy="107950"/>
                          </a:xfrm>
                          <a:prstGeom prst="rect">
                            <a:avLst/>
                          </a:prstGeom>
                          <a:solidFill>
                            <a:srgbClr val="E89098"/>
                          </a:solidFill>
                          <a:ln w="6350">
                            <a:noFill/>
                          </a:ln>
                          <a:effectLst/>
                        </wps:spPr>
                        <wps:txbx>
                          <w:txbxContent>
                            <w:p w14:paraId="0908F842" w14:textId="190C598D" w:rsidR="001C79A6" w:rsidRDefault="001C79A6" w:rsidP="00643C8A">
                              <w:pPr>
                                <w:pStyle w:val="NormalWeb"/>
                                <w:spacing w:before="0" w:beforeAutospacing="0" w:after="0" w:afterAutospacing="0"/>
                                <w:jc w:val="both"/>
                              </w:pPr>
                              <w:r>
                                <w:rPr>
                                  <w:rFonts w:eastAsia="Calibri"/>
                                  <w:sz w:val="16"/>
                                  <w:szCs w:val="16"/>
                                </w:rPr>
                                <w:t>99.7%</w:t>
                              </w:r>
                            </w:p>
                            <w:p w14:paraId="3828BBAB" w14:textId="77777777" w:rsidR="001C79A6" w:rsidRDefault="001C79A6" w:rsidP="00643C8A">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98" name="Conector recto 24698"/>
                        <wps:cNvCnPr/>
                        <wps:spPr>
                          <a:xfrm>
                            <a:off x="3171483" y="157874"/>
                            <a:ext cx="0" cy="1296000"/>
                          </a:xfrm>
                          <a:prstGeom prst="line">
                            <a:avLst/>
                          </a:prstGeom>
                          <a:ln>
                            <a:solidFill>
                              <a:srgbClr val="C00000"/>
                            </a:solidFill>
                            <a:prstDash val="lgDash"/>
                          </a:ln>
                        </wps:spPr>
                        <wps:style>
                          <a:lnRef idx="1">
                            <a:schemeClr val="accent1"/>
                          </a:lnRef>
                          <a:fillRef idx="0">
                            <a:schemeClr val="accent1"/>
                          </a:fillRef>
                          <a:effectRef idx="0">
                            <a:schemeClr val="accent1"/>
                          </a:effectRef>
                          <a:fontRef idx="minor">
                            <a:schemeClr val="tx1"/>
                          </a:fontRef>
                        </wps:style>
                        <wps:bodyPr/>
                      </wps:wsp>
                      <wps:wsp>
                        <wps:cNvPr id="646" name="Cuadro de texto 32"/>
                        <wps:cNvSpPr txBox="1"/>
                        <wps:spPr>
                          <a:xfrm>
                            <a:off x="3106438" y="16451"/>
                            <a:ext cx="134603" cy="153955"/>
                          </a:xfrm>
                          <a:prstGeom prst="rect">
                            <a:avLst/>
                          </a:prstGeom>
                          <a:noFill/>
                          <a:ln w="6350">
                            <a:noFill/>
                          </a:ln>
                          <a:effectLst/>
                        </wps:spPr>
                        <wps:txbx>
                          <w:txbxContent>
                            <w:p w14:paraId="3A8A84D5" w14:textId="24364D0B" w:rsidR="001C79A6" w:rsidRPr="00641AEE" w:rsidRDefault="00717BD3" w:rsidP="00641AEE">
                              <w:pPr>
                                <w:pStyle w:val="NormalWeb"/>
                                <w:spacing w:before="0" w:beforeAutospacing="0" w:after="0" w:afterAutospacing="0"/>
                                <w:jc w:val="both"/>
                                <w:rPr>
                                  <w:sz w:val="32"/>
                                </w:rPr>
                              </w:pPr>
                              <m:oMathPara>
                                <m:oMath>
                                  <m:acc>
                                    <m:accPr>
                                      <m:chr m:val="̅"/>
                                      <m:ctrlPr>
                                        <w:rPr>
                                          <w:rFonts w:ascii="Cambria Math" w:eastAsia="Calibri" w:hAnsi="Cambria Math"/>
                                          <w:i/>
                                          <w:sz w:val="20"/>
                                          <w:szCs w:val="16"/>
                                        </w:rPr>
                                      </m:ctrlPr>
                                    </m:accPr>
                                    <m:e>
                                      <m:r>
                                        <w:rPr>
                                          <w:rFonts w:ascii="Cambria Math" w:eastAsia="Calibri" w:hAnsi="Cambria Math"/>
                                          <w:sz w:val="20"/>
                                          <w:szCs w:val="16"/>
                                        </w:rPr>
                                        <m:t>x</m:t>
                                      </m:r>
                                    </m:e>
                                  </m:acc>
                                </m:oMath>
                              </m:oMathPara>
                            </w:p>
                            <w:p w14:paraId="6F16AB0E" w14:textId="77777777" w:rsidR="001C79A6" w:rsidRPr="00641AEE" w:rsidRDefault="001C79A6" w:rsidP="00641AEE">
                              <w:pPr>
                                <w:pStyle w:val="NormalWeb"/>
                                <w:spacing w:before="0" w:beforeAutospacing="0" w:after="0" w:afterAutospacing="0"/>
                                <w:jc w:val="both"/>
                                <w:rPr>
                                  <w:sz w:val="32"/>
                                </w:rPr>
                              </w:pPr>
                              <w:r w:rsidRPr="00641AEE">
                                <w:rPr>
                                  <w:rFonts w:eastAsia="Calibri"/>
                                  <w:sz w:val="20"/>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7" name="Cuadro de texto 32"/>
                        <wps:cNvSpPr txBox="1"/>
                        <wps:spPr>
                          <a:xfrm>
                            <a:off x="2915357" y="3802"/>
                            <a:ext cx="133985" cy="180000"/>
                          </a:xfrm>
                          <a:prstGeom prst="rect">
                            <a:avLst/>
                          </a:prstGeom>
                          <a:noFill/>
                          <a:ln w="6350">
                            <a:noFill/>
                          </a:ln>
                          <a:effectLst/>
                        </wps:spPr>
                        <wps:txbx>
                          <w:txbxContent>
                            <w:p w14:paraId="223F530F" w14:textId="5C175470" w:rsidR="001C79A6" w:rsidRPr="00641AEE" w:rsidRDefault="00717BD3" w:rsidP="00641AEE">
                              <w:pPr>
                                <w:pStyle w:val="NormalWeb"/>
                                <w:spacing w:before="0" w:beforeAutospacing="0" w:after="0" w:afterAutospacing="0"/>
                                <w:jc w:val="both"/>
                                <w:rPr>
                                  <w:sz w:val="20"/>
                                </w:rPr>
                              </w:pPr>
                              <m:oMathPara>
                                <m:oMathParaPr>
                                  <m:jc m:val="centerGroup"/>
                                </m:oMathParaPr>
                                <m:oMath>
                                  <m:sSub>
                                    <m:sSubPr>
                                      <m:ctrlPr>
                                        <w:rPr>
                                          <w:rFonts w:ascii="Cambria Math" w:eastAsia="Calibri" w:hAnsi="Cambria Math"/>
                                          <w:i/>
                                          <w:iCs/>
                                          <w:sz w:val="20"/>
                                        </w:rPr>
                                      </m:ctrlPr>
                                    </m:sSubPr>
                                    <m:e>
                                      <m:r>
                                        <w:rPr>
                                          <w:rFonts w:ascii="Cambria Math" w:eastAsia="Calibri" w:hAnsi="Cambria Math"/>
                                          <w:sz w:val="20"/>
                                        </w:rPr>
                                        <m:t>S</m:t>
                                      </m:r>
                                    </m:e>
                                    <m:sub>
                                      <m:r>
                                        <w:rPr>
                                          <w:rFonts w:ascii="Cambria Math" w:eastAsia="Calibri" w:hAnsi="Cambria Math"/>
                                          <w:sz w:val="20"/>
                                        </w:rPr>
                                        <m:t>x</m:t>
                                      </m:r>
                                    </m:sub>
                                  </m:sSub>
                                </m:oMath>
                              </m:oMathPara>
                            </w:p>
                            <w:p w14:paraId="72623186" w14:textId="77777777" w:rsidR="001C79A6" w:rsidRPr="00641AEE" w:rsidRDefault="001C79A6" w:rsidP="00641AEE">
                              <w:pPr>
                                <w:pStyle w:val="NormalWeb"/>
                                <w:spacing w:before="0" w:beforeAutospacing="0" w:after="0" w:afterAutospacing="0"/>
                                <w:jc w:val="both"/>
                                <w:rPr>
                                  <w:sz w:val="20"/>
                                </w:rPr>
                              </w:pPr>
                              <w:r w:rsidRPr="00641AEE">
                                <w:rPr>
                                  <w:rFonts w:eastAsia="Calibri"/>
                                  <w:sz w:val="16"/>
                                  <w:szCs w:val="20"/>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 name="Conector recto 70"/>
                        <wps:cNvCnPr/>
                        <wps:spPr>
                          <a:xfrm>
                            <a:off x="3434787" y="257950"/>
                            <a:ext cx="0" cy="1224000"/>
                          </a:xfrm>
                          <a:prstGeom prst="line">
                            <a:avLst/>
                          </a:prstGeom>
                          <a:ln>
                            <a:solidFill>
                              <a:srgbClr val="0070C0"/>
                            </a:solidFill>
                            <a:prstDash val="lgDash"/>
                          </a:ln>
                        </wps:spPr>
                        <wps:style>
                          <a:lnRef idx="1">
                            <a:schemeClr val="accent1"/>
                          </a:lnRef>
                          <a:fillRef idx="0">
                            <a:schemeClr val="accent1"/>
                          </a:fillRef>
                          <a:effectRef idx="0">
                            <a:schemeClr val="accent1"/>
                          </a:effectRef>
                          <a:fontRef idx="minor">
                            <a:schemeClr val="tx1"/>
                          </a:fontRef>
                        </wps:style>
                        <wps:bodyPr/>
                      </wps:wsp>
                      <wps:wsp>
                        <wps:cNvPr id="72" name="Conector recto 72"/>
                        <wps:cNvCnPr/>
                        <wps:spPr>
                          <a:xfrm>
                            <a:off x="2905197" y="257950"/>
                            <a:ext cx="0" cy="1188000"/>
                          </a:xfrm>
                          <a:prstGeom prst="line">
                            <a:avLst/>
                          </a:prstGeom>
                          <a:ln>
                            <a:solidFill>
                              <a:srgbClr val="0070C0"/>
                            </a:solidFill>
                            <a:prstDash val="lgDash"/>
                          </a:ln>
                        </wps:spPr>
                        <wps:style>
                          <a:lnRef idx="1">
                            <a:schemeClr val="accent1"/>
                          </a:lnRef>
                          <a:fillRef idx="0">
                            <a:schemeClr val="accent1"/>
                          </a:fillRef>
                          <a:effectRef idx="0">
                            <a:schemeClr val="accent1"/>
                          </a:effectRef>
                          <a:fontRef idx="minor">
                            <a:schemeClr val="tx1"/>
                          </a:fontRef>
                        </wps:style>
                        <wps:bodyPr/>
                      </wps:wsp>
                      <wps:wsp>
                        <wps:cNvPr id="77" name="Cerrar llave 77"/>
                        <wps:cNvSpPr/>
                        <wps:spPr>
                          <a:xfrm rot="16200000">
                            <a:off x="2959197" y="95141"/>
                            <a:ext cx="144000" cy="252000"/>
                          </a:xfrm>
                          <a:prstGeom prst="rightBrace">
                            <a:avLst>
                              <a:gd name="adj1" fmla="val 8333"/>
                              <a:gd name="adj2" fmla="val 17254"/>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Cuadro de texto 32"/>
                        <wps:cNvSpPr txBox="1"/>
                        <wps:spPr>
                          <a:xfrm>
                            <a:off x="3370561" y="41"/>
                            <a:ext cx="133985" cy="179705"/>
                          </a:xfrm>
                          <a:prstGeom prst="rect">
                            <a:avLst/>
                          </a:prstGeom>
                          <a:noFill/>
                          <a:ln w="6350">
                            <a:noFill/>
                          </a:ln>
                          <a:effectLst/>
                        </wps:spPr>
                        <wps:txbx>
                          <w:txbxContent>
                            <w:p w14:paraId="5998992B" w14:textId="77777777" w:rsidR="001C79A6" w:rsidRDefault="00717BD3" w:rsidP="00641AEE">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sz w:val="20"/>
                                          <w:szCs w:val="20"/>
                                        </w:rPr>
                                        <m:t>S</m:t>
                                      </m:r>
                                    </m:e>
                                    <m:sub>
                                      <m:r>
                                        <w:rPr>
                                          <w:rFonts w:ascii="Cambria Math" w:eastAsia="Calibri" w:hAnsi="Cambria Math"/>
                                          <w:sz w:val="20"/>
                                          <w:szCs w:val="20"/>
                                        </w:rPr>
                                        <m:t>x</m:t>
                                      </m:r>
                                    </m:sub>
                                  </m:sSub>
                                </m:oMath>
                              </m:oMathPara>
                            </w:p>
                            <w:p w14:paraId="4E38FE22" w14:textId="77777777" w:rsidR="001C79A6" w:rsidRDefault="001C79A6" w:rsidP="00641AEE">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651" name="Cerrar llave 651"/>
                        <wps:cNvSpPr/>
                        <wps:spPr>
                          <a:xfrm rot="5400000" flipH="1">
                            <a:off x="3237032" y="99112"/>
                            <a:ext cx="143510" cy="252000"/>
                          </a:xfrm>
                          <a:prstGeom prst="rightBrace">
                            <a:avLst>
                              <a:gd name="adj1" fmla="val 8333"/>
                              <a:gd name="adj2" fmla="val 17254"/>
                            </a:avLst>
                          </a:prstGeom>
                          <a:ln w="19050"/>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Forma libre 45"/>
                        <wps:cNvSpPr/>
                        <wps:spPr bwMode="auto">
                          <a:xfrm>
                            <a:off x="306070" y="257949"/>
                            <a:ext cx="1623600" cy="846000"/>
                          </a:xfrm>
                          <a:custGeom>
                            <a:avLst/>
                            <a:gdLst>
                              <a:gd name="connsiteX0" fmla="*/ 0 w 1498348"/>
                              <a:gd name="connsiteY0" fmla="*/ 1186004 h 1186004"/>
                              <a:gd name="connsiteX1" fmla="*/ 742384 w 1498348"/>
                              <a:gd name="connsiteY1" fmla="*/ 0 h 1186004"/>
                              <a:gd name="connsiteX2" fmla="*/ 1498348 w 1498348"/>
                              <a:gd name="connsiteY2" fmla="*/ 1186004 h 1186004"/>
                              <a:gd name="connsiteX0" fmla="*/ 0 w 1498348"/>
                              <a:gd name="connsiteY0" fmla="*/ 1202181 h 1202181"/>
                              <a:gd name="connsiteX1" fmla="*/ 285184 w 1498348"/>
                              <a:gd name="connsiteY1" fmla="*/ 559385 h 1202181"/>
                              <a:gd name="connsiteX2" fmla="*/ 742384 w 1498348"/>
                              <a:gd name="connsiteY2" fmla="*/ 16177 h 1202181"/>
                              <a:gd name="connsiteX3" fmla="*/ 1498348 w 1498348"/>
                              <a:gd name="connsiteY3" fmla="*/ 1202181 h 1202181"/>
                              <a:gd name="connsiteX0" fmla="*/ 0 w 1498348"/>
                              <a:gd name="connsiteY0" fmla="*/ 1186203 h 1186203"/>
                              <a:gd name="connsiteX1" fmla="*/ 285184 w 1498348"/>
                              <a:gd name="connsiteY1" fmla="*/ 543407 h 1186203"/>
                              <a:gd name="connsiteX2" fmla="*/ 742384 w 1498348"/>
                              <a:gd name="connsiteY2" fmla="*/ 199 h 1186203"/>
                              <a:gd name="connsiteX3" fmla="*/ 1217691 w 1498348"/>
                              <a:gd name="connsiteY3" fmla="*/ 602255 h 1186203"/>
                              <a:gd name="connsiteX4" fmla="*/ 1498348 w 1498348"/>
                              <a:gd name="connsiteY4" fmla="*/ 1186203 h 1186203"/>
                              <a:gd name="connsiteX0" fmla="*/ 0 w 1498348"/>
                              <a:gd name="connsiteY0" fmla="*/ 1189526 h 1189526"/>
                              <a:gd name="connsiteX1" fmla="*/ 330709 w 1498348"/>
                              <a:gd name="connsiteY1" fmla="*/ 892743 h 1189526"/>
                              <a:gd name="connsiteX2" fmla="*/ 742384 w 1498348"/>
                              <a:gd name="connsiteY2" fmla="*/ 3522 h 1189526"/>
                              <a:gd name="connsiteX3" fmla="*/ 1217691 w 1498348"/>
                              <a:gd name="connsiteY3" fmla="*/ 605578 h 1189526"/>
                              <a:gd name="connsiteX4" fmla="*/ 1498348 w 1498348"/>
                              <a:gd name="connsiteY4" fmla="*/ 1189526 h 1189526"/>
                              <a:gd name="connsiteX0" fmla="*/ 0 w 1498348"/>
                              <a:gd name="connsiteY0" fmla="*/ 1189526 h 1189526"/>
                              <a:gd name="connsiteX1" fmla="*/ 330709 w 1498348"/>
                              <a:gd name="connsiteY1" fmla="*/ 892743 h 1189526"/>
                              <a:gd name="connsiteX2" fmla="*/ 742384 w 1498348"/>
                              <a:gd name="connsiteY2" fmla="*/ 3522 h 1189526"/>
                              <a:gd name="connsiteX3" fmla="*/ 1217691 w 1498348"/>
                              <a:gd name="connsiteY3" fmla="*/ 605578 h 1189526"/>
                              <a:gd name="connsiteX4" fmla="*/ 1498348 w 1498348"/>
                              <a:gd name="connsiteY4" fmla="*/ 1189526 h 1189526"/>
                              <a:gd name="connsiteX0" fmla="*/ 0 w 1498348"/>
                              <a:gd name="connsiteY0" fmla="*/ 1189526 h 1189526"/>
                              <a:gd name="connsiteX1" fmla="*/ 330709 w 1498348"/>
                              <a:gd name="connsiteY1" fmla="*/ 892743 h 1189526"/>
                              <a:gd name="connsiteX2" fmla="*/ 742384 w 1498348"/>
                              <a:gd name="connsiteY2" fmla="*/ 3522 h 1189526"/>
                              <a:gd name="connsiteX3" fmla="*/ 1217691 w 1498348"/>
                              <a:gd name="connsiteY3" fmla="*/ 605578 h 1189526"/>
                              <a:gd name="connsiteX4" fmla="*/ 1498348 w 1498348"/>
                              <a:gd name="connsiteY4" fmla="*/ 1189526 h 1189526"/>
                              <a:gd name="connsiteX0" fmla="*/ 0 w 1498348"/>
                              <a:gd name="connsiteY0" fmla="*/ 1189526 h 1189526"/>
                              <a:gd name="connsiteX1" fmla="*/ 330709 w 1498348"/>
                              <a:gd name="connsiteY1" fmla="*/ 892743 h 1189526"/>
                              <a:gd name="connsiteX2" fmla="*/ 742384 w 1498348"/>
                              <a:gd name="connsiteY2" fmla="*/ 3522 h 1189526"/>
                              <a:gd name="connsiteX3" fmla="*/ 1217691 w 1498348"/>
                              <a:gd name="connsiteY3" fmla="*/ 605578 h 1189526"/>
                              <a:gd name="connsiteX4" fmla="*/ 1498348 w 1498348"/>
                              <a:gd name="connsiteY4" fmla="*/ 1189526 h 1189526"/>
                              <a:gd name="connsiteX0" fmla="*/ 0 w 1498348"/>
                              <a:gd name="connsiteY0" fmla="*/ 1180613 h 1180613"/>
                              <a:gd name="connsiteX1" fmla="*/ 330709 w 1498348"/>
                              <a:gd name="connsiteY1" fmla="*/ 883830 h 1180613"/>
                              <a:gd name="connsiteX2" fmla="*/ 731985 w 1498348"/>
                              <a:gd name="connsiteY2" fmla="*/ 3589 h 1180613"/>
                              <a:gd name="connsiteX3" fmla="*/ 1217691 w 1498348"/>
                              <a:gd name="connsiteY3" fmla="*/ 596665 h 1180613"/>
                              <a:gd name="connsiteX4" fmla="*/ 1498348 w 1498348"/>
                              <a:gd name="connsiteY4" fmla="*/ 1180613 h 1180613"/>
                              <a:gd name="connsiteX0" fmla="*/ 0 w 1498348"/>
                              <a:gd name="connsiteY0" fmla="*/ 1177037 h 1177037"/>
                              <a:gd name="connsiteX1" fmla="*/ 330709 w 1498348"/>
                              <a:gd name="connsiteY1" fmla="*/ 880254 h 1177037"/>
                              <a:gd name="connsiteX2" fmla="*/ 731985 w 1498348"/>
                              <a:gd name="connsiteY2" fmla="*/ 13 h 1177037"/>
                              <a:gd name="connsiteX3" fmla="*/ 1217691 w 1498348"/>
                              <a:gd name="connsiteY3" fmla="*/ 593089 h 1177037"/>
                              <a:gd name="connsiteX4" fmla="*/ 1498348 w 1498348"/>
                              <a:gd name="connsiteY4" fmla="*/ 1177037 h 1177037"/>
                              <a:gd name="connsiteX0" fmla="*/ 0 w 1498348"/>
                              <a:gd name="connsiteY0" fmla="*/ 1177255 h 1177255"/>
                              <a:gd name="connsiteX1" fmla="*/ 330709 w 1498348"/>
                              <a:gd name="connsiteY1" fmla="*/ 880472 h 1177255"/>
                              <a:gd name="connsiteX2" fmla="*/ 731985 w 1498348"/>
                              <a:gd name="connsiteY2" fmla="*/ 231 h 1177255"/>
                              <a:gd name="connsiteX3" fmla="*/ 1174096 w 1498348"/>
                              <a:gd name="connsiteY3" fmla="*/ 966203 h 1177255"/>
                              <a:gd name="connsiteX4" fmla="*/ 1498348 w 1498348"/>
                              <a:gd name="connsiteY4" fmla="*/ 1177255 h 1177255"/>
                              <a:gd name="connsiteX0" fmla="*/ 0 w 1498348"/>
                              <a:gd name="connsiteY0" fmla="*/ 1177255 h 1177255"/>
                              <a:gd name="connsiteX1" fmla="*/ 330709 w 1498348"/>
                              <a:gd name="connsiteY1" fmla="*/ 880472 h 1177255"/>
                              <a:gd name="connsiteX2" fmla="*/ 731985 w 1498348"/>
                              <a:gd name="connsiteY2" fmla="*/ 231 h 1177255"/>
                              <a:gd name="connsiteX3" fmla="*/ 1174096 w 1498348"/>
                              <a:gd name="connsiteY3" fmla="*/ 966203 h 1177255"/>
                              <a:gd name="connsiteX4" fmla="*/ 1498348 w 1498348"/>
                              <a:gd name="connsiteY4" fmla="*/ 1177255 h 1177255"/>
                              <a:gd name="connsiteX0" fmla="*/ 0 w 1498348"/>
                              <a:gd name="connsiteY0" fmla="*/ 1177121 h 1177121"/>
                              <a:gd name="connsiteX1" fmla="*/ 330709 w 1498348"/>
                              <a:gd name="connsiteY1" fmla="*/ 880338 h 1177121"/>
                              <a:gd name="connsiteX2" fmla="*/ 731985 w 1498348"/>
                              <a:gd name="connsiteY2" fmla="*/ 97 h 1177121"/>
                              <a:gd name="connsiteX3" fmla="*/ 1174096 w 1498348"/>
                              <a:gd name="connsiteY3" fmla="*/ 935231 h 1177121"/>
                              <a:gd name="connsiteX4" fmla="*/ 1498348 w 1498348"/>
                              <a:gd name="connsiteY4" fmla="*/ 1177121 h 1177121"/>
                              <a:gd name="connsiteX0" fmla="*/ 0 w 1498348"/>
                              <a:gd name="connsiteY0" fmla="*/ 1177121 h 1177121"/>
                              <a:gd name="connsiteX1" fmla="*/ 330709 w 1498348"/>
                              <a:gd name="connsiteY1" fmla="*/ 880338 h 1177121"/>
                              <a:gd name="connsiteX2" fmla="*/ 731985 w 1498348"/>
                              <a:gd name="connsiteY2" fmla="*/ 97 h 1177121"/>
                              <a:gd name="connsiteX3" fmla="*/ 1174096 w 1498348"/>
                              <a:gd name="connsiteY3" fmla="*/ 935231 h 1177121"/>
                              <a:gd name="connsiteX4" fmla="*/ 1498348 w 1498348"/>
                              <a:gd name="connsiteY4" fmla="*/ 1177121 h 1177121"/>
                              <a:gd name="connsiteX0" fmla="*/ 0 w 1498348"/>
                              <a:gd name="connsiteY0" fmla="*/ 1177344 h 1177344"/>
                              <a:gd name="connsiteX1" fmla="*/ 330709 w 1498348"/>
                              <a:gd name="connsiteY1" fmla="*/ 880561 h 1177344"/>
                              <a:gd name="connsiteX2" fmla="*/ 731985 w 1498348"/>
                              <a:gd name="connsiteY2" fmla="*/ 320 h 1177344"/>
                              <a:gd name="connsiteX3" fmla="*/ 1174096 w 1498348"/>
                              <a:gd name="connsiteY3" fmla="*/ 935454 h 1177344"/>
                              <a:gd name="connsiteX4" fmla="*/ 1498348 w 1498348"/>
                              <a:gd name="connsiteY4" fmla="*/ 1177344 h 1177344"/>
                              <a:gd name="connsiteX0" fmla="*/ 0 w 1498348"/>
                              <a:gd name="connsiteY0" fmla="*/ 1177664 h 1177664"/>
                              <a:gd name="connsiteX1" fmla="*/ 330709 w 1498348"/>
                              <a:gd name="connsiteY1" fmla="*/ 880881 h 1177664"/>
                              <a:gd name="connsiteX2" fmla="*/ 731985 w 1498348"/>
                              <a:gd name="connsiteY2" fmla="*/ 320 h 1177664"/>
                              <a:gd name="connsiteX3" fmla="*/ 1174096 w 1498348"/>
                              <a:gd name="connsiteY3" fmla="*/ 935774 h 1177664"/>
                              <a:gd name="connsiteX4" fmla="*/ 1498348 w 1498348"/>
                              <a:gd name="connsiteY4" fmla="*/ 1177664 h 1177664"/>
                              <a:gd name="connsiteX0" fmla="*/ 0 w 1498348"/>
                              <a:gd name="connsiteY0" fmla="*/ 1177369 h 1177369"/>
                              <a:gd name="connsiteX1" fmla="*/ 330709 w 1498348"/>
                              <a:gd name="connsiteY1" fmla="*/ 880586 h 1177369"/>
                              <a:gd name="connsiteX2" fmla="*/ 731985 w 1498348"/>
                              <a:gd name="connsiteY2" fmla="*/ 25 h 1177369"/>
                              <a:gd name="connsiteX3" fmla="*/ 1174096 w 1498348"/>
                              <a:gd name="connsiteY3" fmla="*/ 935479 h 1177369"/>
                              <a:gd name="connsiteX4" fmla="*/ 1498348 w 1498348"/>
                              <a:gd name="connsiteY4" fmla="*/ 1177369 h 1177369"/>
                              <a:gd name="connsiteX0" fmla="*/ 0 w 1498348"/>
                              <a:gd name="connsiteY0" fmla="*/ 1177364 h 1177364"/>
                              <a:gd name="connsiteX1" fmla="*/ 330709 w 1498348"/>
                              <a:gd name="connsiteY1" fmla="*/ 880581 h 1177364"/>
                              <a:gd name="connsiteX2" fmla="*/ 731985 w 1498348"/>
                              <a:gd name="connsiteY2" fmla="*/ 20 h 1177364"/>
                              <a:gd name="connsiteX3" fmla="*/ 1174096 w 1498348"/>
                              <a:gd name="connsiteY3" fmla="*/ 935474 h 1177364"/>
                              <a:gd name="connsiteX4" fmla="*/ 1498348 w 1498348"/>
                              <a:gd name="connsiteY4" fmla="*/ 1177364 h 1177364"/>
                              <a:gd name="connsiteX0" fmla="*/ 0 w 1498348"/>
                              <a:gd name="connsiteY0" fmla="*/ 1177383 h 1177383"/>
                              <a:gd name="connsiteX1" fmla="*/ 330709 w 1498348"/>
                              <a:gd name="connsiteY1" fmla="*/ 880600 h 1177383"/>
                              <a:gd name="connsiteX2" fmla="*/ 754047 w 1498348"/>
                              <a:gd name="connsiteY2" fmla="*/ 19 h 1177383"/>
                              <a:gd name="connsiteX3" fmla="*/ 1174096 w 1498348"/>
                              <a:gd name="connsiteY3" fmla="*/ 935493 h 1177383"/>
                              <a:gd name="connsiteX4" fmla="*/ 1498348 w 1498348"/>
                              <a:gd name="connsiteY4" fmla="*/ 1177383 h 1177383"/>
                              <a:gd name="connsiteX0" fmla="*/ 0 w 1498348"/>
                              <a:gd name="connsiteY0" fmla="*/ 1177402 h 1177402"/>
                              <a:gd name="connsiteX1" fmla="*/ 330709 w 1498348"/>
                              <a:gd name="connsiteY1" fmla="*/ 880619 h 1177402"/>
                              <a:gd name="connsiteX2" fmla="*/ 731985 w 1498348"/>
                              <a:gd name="connsiteY2" fmla="*/ 19 h 1177402"/>
                              <a:gd name="connsiteX3" fmla="*/ 1174096 w 1498348"/>
                              <a:gd name="connsiteY3" fmla="*/ 935512 h 1177402"/>
                              <a:gd name="connsiteX4" fmla="*/ 1498348 w 1498348"/>
                              <a:gd name="connsiteY4" fmla="*/ 1177402 h 1177402"/>
                              <a:gd name="connsiteX0" fmla="*/ 0 w 1498348"/>
                              <a:gd name="connsiteY0" fmla="*/ 1177403 h 1177403"/>
                              <a:gd name="connsiteX1" fmla="*/ 330709 w 1498348"/>
                              <a:gd name="connsiteY1" fmla="*/ 880620 h 1177403"/>
                              <a:gd name="connsiteX2" fmla="*/ 731985 w 1498348"/>
                              <a:gd name="connsiteY2" fmla="*/ 20 h 1177403"/>
                              <a:gd name="connsiteX3" fmla="*/ 1174096 w 1498348"/>
                              <a:gd name="connsiteY3" fmla="*/ 935513 h 1177403"/>
                              <a:gd name="connsiteX4" fmla="*/ 1498348 w 1498348"/>
                              <a:gd name="connsiteY4" fmla="*/ 1177403 h 1177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8348" h="1177403">
                                <a:moveTo>
                                  <a:pt x="0" y="1177403"/>
                                </a:moveTo>
                                <a:cubicBezTo>
                                  <a:pt x="169753" y="1160805"/>
                                  <a:pt x="234138" y="1073760"/>
                                  <a:pt x="330709" y="880620"/>
                                </a:cubicBezTo>
                                <a:cubicBezTo>
                                  <a:pt x="468020" y="637686"/>
                                  <a:pt x="595946" y="4451"/>
                                  <a:pt x="731985" y="20"/>
                                </a:cubicBezTo>
                                <a:cubicBezTo>
                                  <a:pt x="868024" y="-4411"/>
                                  <a:pt x="1093369" y="724265"/>
                                  <a:pt x="1174096" y="935513"/>
                                </a:cubicBezTo>
                                <a:cubicBezTo>
                                  <a:pt x="1300090" y="1133180"/>
                                  <a:pt x="1379145" y="1170612"/>
                                  <a:pt x="1498348" y="1177403"/>
                                </a:cubicBezTo>
                              </a:path>
                            </a:pathLst>
                          </a:custGeom>
                          <a:noFill/>
                          <a:ln w="9525">
                            <a:solidFill>
                              <a:srgbClr val="FF0000"/>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83" name="Cuadro de texto 32"/>
                        <wps:cNvSpPr txBox="1"/>
                        <wps:spPr>
                          <a:xfrm>
                            <a:off x="829943" y="1578088"/>
                            <a:ext cx="471934" cy="146721"/>
                          </a:xfrm>
                          <a:prstGeom prst="rect">
                            <a:avLst/>
                          </a:prstGeom>
                          <a:noFill/>
                          <a:ln w="6350">
                            <a:noFill/>
                          </a:ln>
                          <a:effectLst/>
                        </wps:spPr>
                        <wps:txbx>
                          <w:txbxContent>
                            <w:p w14:paraId="39BF09E6" w14:textId="320A5253" w:rsidR="001C79A6" w:rsidRDefault="001C79A6" w:rsidP="00F01E85">
                              <w:pPr>
                                <w:pStyle w:val="NormalWeb"/>
                                <w:spacing w:before="0" w:beforeAutospacing="0" w:after="0" w:afterAutospacing="0"/>
                                <w:jc w:val="both"/>
                              </w:pPr>
                              <w:r>
                                <w:rPr>
                                  <w:rFonts w:eastAsia="Calibri"/>
                                  <w:sz w:val="16"/>
                                  <w:szCs w:val="16"/>
                                </w:rPr>
                                <w:t>Tiempo (s)</w:t>
                              </w:r>
                            </w:p>
                            <w:p w14:paraId="70EB915F" w14:textId="77777777" w:rsidR="001C79A6" w:rsidRDefault="001C79A6" w:rsidP="00F01E85">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BF19A4" id="Lienzo 24692" o:spid="_x0000_s1169" editas="canvas" style="position:absolute;left:0;text-align:left;margin-left:209pt;margin-top:4.1pt;width:316.45pt;height:167.3pt;z-index:251778048;mso-width-relative:margin;mso-height-relative:margin" coordsize="40189,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">
                <v:shape id="_x0000_s1170" type="#_x0000_t75" style="position:absolute;width:40189;height:21247;visibility:visible;mso-wrap-style:square">
                  <v:fill o:detectmouseclick="t"/>
                  <v:path o:connecttype="none"/>
                </v:shape>
                <v:shape id="Imagen 17" o:spid="_x0000_s1171" type="#_x0000_t75" style="position:absolute;left:1244;top:953;width:18625;height:1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">
                  <v:imagedata r:id="rId13" o:title=""/>
                </v:shape>
                <v:shape id="Cuadro de texto 32" o:spid="_x0000_s1172" type="#_x0000_t202" style="position:absolute;left:282;top:17293;width:3946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162E676B" w14:textId="54E0F063" w:rsidR="001C79A6" w:rsidRDefault="001C79A6" w:rsidP="00F01E85">
                        <w:pPr>
                          <w:pStyle w:val="Sinespaciado"/>
                        </w:pPr>
                        <w:r w:rsidRPr="00643C8A">
                          <w:t>Figura 4</w:t>
                        </w:r>
                        <w:r>
                          <w:t>. a) Histograma de la ocurrencia de tiempos de 30 repeticiones. La línea roja es el ajuste Gaussiano. b)  La probabilidad de medir un cierto valor de periodo dentro del rango de la desviación estándar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alrededor del promedio (</w:t>
                        </w:r>
                        <m:oMath>
                          <m:acc>
                            <m:accPr>
                              <m:chr m:val="̅"/>
                              <m:ctrlPr>
                                <w:rPr>
                                  <w:rFonts w:ascii="Cambria Math" w:hAnsi="Cambria Math"/>
                                  <w:i/>
                                </w:rPr>
                              </m:ctrlPr>
                            </m:accPr>
                            <m:e>
                              <m:r>
                                <w:rPr>
                                  <w:rFonts w:ascii="Cambria Math" w:hAnsi="Cambria Math"/>
                                </w:rPr>
                                <m:t>x</m:t>
                              </m:r>
                            </m:e>
                          </m:acc>
                        </m:oMath>
                        <w:r>
                          <w:t xml:space="preserve">) es 68.3%. </w:t>
                        </w:r>
                      </w:p>
                      <w:p w14:paraId="0D423F8D" w14:textId="77777777" w:rsidR="001C79A6" w:rsidRDefault="001C79A6" w:rsidP="00F01E85">
                        <w:pPr>
                          <w:pStyle w:val="Sinespaciado"/>
                        </w:pPr>
                        <w:r>
                          <w:t> </w:t>
                        </w:r>
                      </w:p>
                    </w:txbxContent>
                  </v:textbox>
                </v:shape>
                <v:shape id="Cuadro de texto 32" o:spid="_x0000_s1173" type="#_x0000_t202" style="position:absolute;left:-2481;top:7258;width:6886;height:136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" filled="f" stroked="f" strokeweight=".5pt">
                  <v:textbox inset="0,0,0,0">
                    <w:txbxContent>
                      <w:p w14:paraId="148DEDDF" w14:textId="6F2878CB" w:rsidR="001C79A6" w:rsidRDefault="001C79A6" w:rsidP="00F01E85">
                        <w:pPr>
                          <w:pStyle w:val="NormalWeb"/>
                          <w:spacing w:before="0" w:beforeAutospacing="0" w:after="0" w:afterAutospacing="0"/>
                          <w:jc w:val="both"/>
                        </w:pPr>
                        <w:r>
                          <w:rPr>
                            <w:rFonts w:eastAsia="Calibri"/>
                            <w:sz w:val="16"/>
                            <w:szCs w:val="16"/>
                          </w:rPr>
                          <w:t># de Ocurrencias</w:t>
                        </w:r>
                      </w:p>
                      <w:p w14:paraId="23EB407B" w14:textId="77777777" w:rsidR="001C79A6" w:rsidRDefault="001C79A6" w:rsidP="00F01E85">
                        <w:pPr>
                          <w:pStyle w:val="NormalWeb"/>
                          <w:spacing w:before="0" w:beforeAutospacing="0" w:after="0" w:afterAutospacing="0"/>
                          <w:jc w:val="both"/>
                        </w:pPr>
                        <w:r>
                          <w:rPr>
                            <w:rFonts w:eastAsia="Calibri"/>
                            <w:sz w:val="16"/>
                            <w:szCs w:val="16"/>
                          </w:rPr>
                          <w:t> </w:t>
                        </w:r>
                      </w:p>
                    </w:txbxContent>
                  </v:textbox>
                </v:shape>
                <v:shape id="Cuadro de texto 32" o:spid="_x0000_s1174" type="#_x0000_t202" style="position:absolute;left:442;top:549;width:1875;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" filled="f" stroked="f" strokeweight=".5pt">
                  <v:textbox inset="0,0,0,0">
                    <w:txbxContent>
                      <w:p w14:paraId="6E7F6B5B" w14:textId="54383178" w:rsidR="001C79A6" w:rsidRDefault="001C79A6" w:rsidP="00FA0861">
                        <w:pPr>
                          <w:pStyle w:val="NormalWeb"/>
                          <w:spacing w:before="0" w:beforeAutospacing="0" w:after="0" w:afterAutospacing="0"/>
                          <w:jc w:val="both"/>
                        </w:pPr>
                        <w:r>
                          <w:rPr>
                            <w:rFonts w:eastAsia="Calibri"/>
                            <w:sz w:val="16"/>
                            <w:szCs w:val="16"/>
                          </w:rPr>
                          <w:t>a)</w:t>
                        </w:r>
                      </w:p>
                      <w:p w14:paraId="29466B8F" w14:textId="77777777" w:rsidR="001C79A6" w:rsidRDefault="001C79A6" w:rsidP="00FA0861">
                        <w:pPr>
                          <w:pStyle w:val="NormalWeb"/>
                          <w:spacing w:before="0" w:beforeAutospacing="0" w:after="0" w:afterAutospacing="0"/>
                          <w:jc w:val="both"/>
                        </w:pPr>
                        <w:r>
                          <w:rPr>
                            <w:rFonts w:eastAsia="Calibri"/>
                            <w:sz w:val="16"/>
                            <w:szCs w:val="16"/>
                          </w:rPr>
                          <w:t> </w:t>
                        </w:r>
                      </w:p>
                    </w:txbxContent>
                  </v:textbox>
                </v:shape>
                <v:shape id="Cuadro de texto 32" o:spid="_x0000_s1175" type="#_x0000_t202" style="position:absolute;left:20319;top:746;width:187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" filled="f" stroked="f" strokeweight=".5pt">
                  <v:textbox inset="0,0,0,0">
                    <w:txbxContent>
                      <w:p w14:paraId="2DA5F320" w14:textId="52F3E9DC" w:rsidR="001C79A6" w:rsidRDefault="001C79A6" w:rsidP="00FA0861">
                        <w:pPr>
                          <w:pStyle w:val="NormalWeb"/>
                          <w:spacing w:before="0" w:beforeAutospacing="0" w:after="0" w:afterAutospacing="0"/>
                          <w:jc w:val="both"/>
                        </w:pPr>
                        <w:r>
                          <w:rPr>
                            <w:rFonts w:eastAsia="Calibri"/>
                            <w:sz w:val="16"/>
                            <w:szCs w:val="16"/>
                          </w:rPr>
                          <w:t>b)</w:t>
                        </w:r>
                      </w:p>
                      <w:p w14:paraId="526CCB92" w14:textId="77777777" w:rsidR="001C79A6" w:rsidRDefault="001C79A6" w:rsidP="00FA0861">
                        <w:pPr>
                          <w:pStyle w:val="NormalWeb"/>
                          <w:spacing w:before="0" w:beforeAutospacing="0" w:after="0" w:afterAutospacing="0"/>
                          <w:jc w:val="both"/>
                        </w:pPr>
                        <w:r>
                          <w:rPr>
                            <w:rFonts w:eastAsia="Calibri"/>
                            <w:sz w:val="16"/>
                            <w:szCs w:val="16"/>
                          </w:rPr>
                          <w:t> </w:t>
                        </w:r>
                      </w:p>
                    </w:txbxContent>
                  </v:textbox>
                </v:shape>
                <v:shape id="Imagen 4" o:spid="_x0000_s1176" type="#_x0000_t75" style="position:absolute;left:22919;top:1889;width:17193;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">
                  <v:imagedata r:id="rId14" o:title="" croptop="7638f" cropbottom="8050f" cropleft="7508f" cropright="3635f"/>
                </v:shape>
                <v:shape id="Cuadro de texto 32" o:spid="_x0000_s1177" type="#_x0000_t202" style="position:absolute;left:17505;top:5795;width:6883;height:13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" filled="f" stroked="f" strokeweight=".5pt">
                  <v:textbox inset="0,0,0,0">
                    <w:txbxContent>
                      <w:p w14:paraId="5BE32E30" w14:textId="04193005" w:rsidR="001C79A6" w:rsidRDefault="001C79A6" w:rsidP="00FA0861">
                        <w:pPr>
                          <w:pStyle w:val="NormalWeb"/>
                          <w:spacing w:before="0" w:beforeAutospacing="0" w:after="0" w:afterAutospacing="0"/>
                          <w:jc w:val="both"/>
                        </w:pPr>
                        <w:r>
                          <w:rPr>
                            <w:rFonts w:eastAsia="Calibri"/>
                            <w:sz w:val="16"/>
                            <w:szCs w:val="16"/>
                          </w:rPr>
                          <w:t>Probabilidad</w:t>
                        </w:r>
                      </w:p>
                      <w:p w14:paraId="356FCFF7" w14:textId="77777777" w:rsidR="001C79A6" w:rsidRDefault="001C79A6" w:rsidP="00FA0861">
                        <w:pPr>
                          <w:pStyle w:val="NormalWeb"/>
                          <w:spacing w:before="0" w:beforeAutospacing="0" w:after="0" w:afterAutospacing="0"/>
                          <w:jc w:val="both"/>
                        </w:pPr>
                        <w:r>
                          <w:rPr>
                            <w:rFonts w:eastAsia="Calibri"/>
                            <w:sz w:val="16"/>
                            <w:szCs w:val="16"/>
                          </w:rPr>
                          <w:t> </w:t>
                        </w:r>
                      </w:p>
                    </w:txbxContent>
                  </v:textbox>
                </v:shape>
                <v:shape id="Cuadro de texto 32" o:spid="_x0000_s1178" type="#_x0000_t202" style="position:absolute;left:22221;top:14005;width:7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" filled="f" stroked="f" strokeweight=".5pt">
                  <v:textbox inset="0,0,0,0">
                    <w:txbxContent>
                      <w:p w14:paraId="0CF635F8" w14:textId="560E206F" w:rsidR="001C79A6" w:rsidRDefault="001C79A6" w:rsidP="00FA0861">
                        <w:pPr>
                          <w:pStyle w:val="NormalWeb"/>
                          <w:spacing w:before="0" w:beforeAutospacing="0" w:after="0" w:afterAutospacing="0"/>
                          <w:jc w:val="both"/>
                        </w:pPr>
                        <w:r>
                          <w:rPr>
                            <w:rFonts w:eastAsia="Calibri"/>
                            <w:sz w:val="16"/>
                            <w:szCs w:val="16"/>
                          </w:rPr>
                          <w:t>0</w:t>
                        </w:r>
                      </w:p>
                      <w:p w14:paraId="5C8128E8" w14:textId="77777777" w:rsidR="001C79A6" w:rsidRDefault="001C79A6" w:rsidP="00FA0861">
                        <w:pPr>
                          <w:pStyle w:val="NormalWeb"/>
                          <w:spacing w:before="0" w:beforeAutospacing="0" w:after="0" w:afterAutospacing="0"/>
                          <w:jc w:val="both"/>
                        </w:pPr>
                        <w:r>
                          <w:rPr>
                            <w:rFonts w:eastAsia="Calibri"/>
                            <w:sz w:val="16"/>
                            <w:szCs w:val="16"/>
                          </w:rPr>
                          <w:t> </w:t>
                        </w:r>
                      </w:p>
                    </w:txbxContent>
                  </v:textbox>
                </v:shape>
                <v:shape id="Cuadro de texto 32" o:spid="_x0000_s1179" type="#_x0000_t202" style="position:absolute;left:21459;top:10851;width:151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" filled="f" stroked="f" strokeweight=".5pt">
                  <v:textbox inset="0,0,0,0">
                    <w:txbxContent>
                      <w:p w14:paraId="0C3D27C0" w14:textId="4749D8CE" w:rsidR="001C79A6" w:rsidRDefault="001C79A6" w:rsidP="0052555A">
                        <w:pPr>
                          <w:pStyle w:val="NormalWeb"/>
                          <w:spacing w:before="0" w:beforeAutospacing="0" w:after="0" w:afterAutospacing="0"/>
                          <w:jc w:val="both"/>
                        </w:pPr>
                        <w:r>
                          <w:rPr>
                            <w:rFonts w:eastAsia="Calibri"/>
                            <w:sz w:val="16"/>
                            <w:szCs w:val="16"/>
                          </w:rPr>
                          <w:t>0.1</w:t>
                        </w:r>
                      </w:p>
                      <w:p w14:paraId="212AADBE"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0" type="#_x0000_t202" style="position:absolute;left:21511;top:7919;width:151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" filled="f" stroked="f" strokeweight=".5pt">
                  <v:textbox inset="0,0,0,0">
                    <w:txbxContent>
                      <w:p w14:paraId="2B50AD44" w14:textId="01F92F4D" w:rsidR="001C79A6" w:rsidRDefault="001C79A6" w:rsidP="0052555A">
                        <w:pPr>
                          <w:pStyle w:val="NormalWeb"/>
                          <w:spacing w:before="0" w:beforeAutospacing="0" w:after="0" w:afterAutospacing="0"/>
                          <w:jc w:val="both"/>
                        </w:pPr>
                        <w:r>
                          <w:rPr>
                            <w:rFonts w:eastAsia="Calibri"/>
                            <w:sz w:val="16"/>
                            <w:szCs w:val="16"/>
                          </w:rPr>
                          <w:t>0.2</w:t>
                        </w:r>
                      </w:p>
                      <w:p w14:paraId="5113D202"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1" type="#_x0000_t202" style="position:absolute;left:21564;top:4865;width:1512;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" filled="f" stroked="f" strokeweight=".5pt">
                  <v:textbox inset="0,0,0,0">
                    <w:txbxContent>
                      <w:p w14:paraId="0C8CDCA4" w14:textId="3B3B93B7" w:rsidR="001C79A6" w:rsidRDefault="001C79A6" w:rsidP="0052555A">
                        <w:pPr>
                          <w:pStyle w:val="NormalWeb"/>
                          <w:spacing w:before="0" w:beforeAutospacing="0" w:after="0" w:afterAutospacing="0"/>
                          <w:jc w:val="both"/>
                        </w:pPr>
                        <w:r>
                          <w:rPr>
                            <w:rFonts w:eastAsia="Calibri"/>
                            <w:sz w:val="16"/>
                            <w:szCs w:val="16"/>
                          </w:rPr>
                          <w:t>0.3</w:t>
                        </w:r>
                      </w:p>
                      <w:p w14:paraId="12F9336E"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2" type="#_x0000_t202" style="position:absolute;left:21617;top:1889;width:151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" filled="f" stroked="f" strokeweight=".5pt">
                  <v:textbox inset="0,0,0,0">
                    <w:txbxContent>
                      <w:p w14:paraId="0846FBFC" w14:textId="69B523AE" w:rsidR="001C79A6" w:rsidRDefault="001C79A6" w:rsidP="0052555A">
                        <w:pPr>
                          <w:pStyle w:val="NormalWeb"/>
                          <w:spacing w:before="0" w:beforeAutospacing="0" w:after="0" w:afterAutospacing="0"/>
                          <w:jc w:val="both"/>
                        </w:pPr>
                        <w:r>
                          <w:rPr>
                            <w:rFonts w:eastAsia="Calibri"/>
                            <w:sz w:val="16"/>
                            <w:szCs w:val="16"/>
                          </w:rPr>
                          <w:t>0.4</w:t>
                        </w:r>
                      </w:p>
                      <w:p w14:paraId="263DB16A"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3" type="#_x0000_t202" style="position:absolute;left:30881;top:15336;width:2988;height:1440;rotation:31413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" filled="f" stroked="f" strokeweight=".5pt">
                  <v:textbox inset="0,0,0,0">
                    <w:txbxContent>
                      <w:p w14:paraId="3490EE3B" w14:textId="16BFE1B9" w:rsidR="001C79A6" w:rsidRDefault="001C79A6" w:rsidP="0052555A">
                        <w:pPr>
                          <w:pStyle w:val="NormalWeb"/>
                          <w:spacing w:before="0" w:beforeAutospacing="0" w:after="0" w:afterAutospacing="0"/>
                          <w:jc w:val="both"/>
                        </w:pPr>
                        <w:r>
                          <w:rPr>
                            <w:rFonts w:eastAsia="Calibri"/>
                            <w:sz w:val="16"/>
                            <w:szCs w:val="16"/>
                          </w:rPr>
                          <w:t>1.28s</w:t>
                        </w:r>
                      </w:p>
                      <w:p w14:paraId="37102C72"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4" type="#_x0000_t202" style="position:absolute;left:33480;top:15335;width:2984;height:1440;rotation:31413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" filled="f" stroked="f" strokeweight=".5pt">
                  <v:textbox inset="0,0,0,0">
                    <w:txbxContent>
                      <w:p w14:paraId="1FCC5C56" w14:textId="6884925D" w:rsidR="001C79A6" w:rsidRDefault="001C79A6" w:rsidP="0052555A">
                        <w:pPr>
                          <w:pStyle w:val="NormalWeb"/>
                          <w:spacing w:before="0" w:beforeAutospacing="0" w:after="0" w:afterAutospacing="0"/>
                          <w:jc w:val="both"/>
                        </w:pPr>
                        <w:r>
                          <w:rPr>
                            <w:rFonts w:eastAsia="Calibri"/>
                            <w:sz w:val="16"/>
                            <w:szCs w:val="16"/>
                          </w:rPr>
                          <w:t>1.33s</w:t>
                        </w:r>
                      </w:p>
                      <w:p w14:paraId="7DFF0D0E"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5" type="#_x0000_t202" style="position:absolute;left:28056;top:15332;width:2984;height:1440;rotation:31413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" filled="f" stroked="f" strokeweight=".5pt">
                  <v:textbox inset="0,0,0,0">
                    <w:txbxContent>
                      <w:p w14:paraId="75BEB5B9" w14:textId="020E3B70" w:rsidR="001C79A6" w:rsidRDefault="001C79A6" w:rsidP="0052555A">
                        <w:pPr>
                          <w:pStyle w:val="NormalWeb"/>
                          <w:spacing w:before="0" w:beforeAutospacing="0" w:after="0" w:afterAutospacing="0"/>
                          <w:jc w:val="both"/>
                        </w:pPr>
                        <w:r>
                          <w:rPr>
                            <w:rFonts w:eastAsia="Calibri"/>
                            <w:sz w:val="16"/>
                            <w:szCs w:val="16"/>
                          </w:rPr>
                          <w:t>1.23s</w:t>
                        </w:r>
                      </w:p>
                      <w:p w14:paraId="304E8341" w14:textId="77777777" w:rsidR="001C79A6" w:rsidRDefault="001C79A6" w:rsidP="0052555A">
                        <w:pPr>
                          <w:pStyle w:val="NormalWeb"/>
                          <w:spacing w:before="0" w:beforeAutospacing="0" w:after="0" w:afterAutospacing="0"/>
                          <w:jc w:val="both"/>
                        </w:pPr>
                        <w:r>
                          <w:rPr>
                            <w:rFonts w:eastAsia="Calibri"/>
                            <w:sz w:val="16"/>
                            <w:szCs w:val="16"/>
                          </w:rPr>
                          <w:t> </w:t>
                        </w:r>
                      </w:p>
                    </w:txbxContent>
                  </v:textbox>
                </v:shape>
                <v:shape id="Cuadro de texto 32" o:spid="_x0000_s1186" type="#_x0000_t202" style="position:absolute;left:30493;top:5221;width:28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" fillcolor="#e89098" stroked="f" strokeweight=".5pt">
                  <v:textbox inset="0,0,0,0">
                    <w:txbxContent>
                      <w:p w14:paraId="09060E0D" w14:textId="7EF9470D" w:rsidR="001C79A6" w:rsidRDefault="001C79A6" w:rsidP="00F3592F">
                        <w:pPr>
                          <w:pStyle w:val="NormalWeb"/>
                          <w:spacing w:before="0" w:beforeAutospacing="0" w:after="0" w:afterAutospacing="0"/>
                          <w:jc w:val="both"/>
                        </w:pPr>
                        <w:r>
                          <w:rPr>
                            <w:rFonts w:eastAsia="Calibri"/>
                            <w:sz w:val="16"/>
                            <w:szCs w:val="16"/>
                          </w:rPr>
                          <w:t>68.3%</w:t>
                        </w:r>
                      </w:p>
                      <w:p w14:paraId="4855C065" w14:textId="77777777" w:rsidR="001C79A6" w:rsidRDefault="001C79A6" w:rsidP="00F3592F">
                        <w:pPr>
                          <w:pStyle w:val="NormalWeb"/>
                          <w:spacing w:before="0" w:beforeAutospacing="0" w:after="0" w:afterAutospacing="0"/>
                          <w:jc w:val="both"/>
                        </w:pPr>
                        <w:r>
                          <w:rPr>
                            <w:rFonts w:eastAsia="Calibri"/>
                            <w:sz w:val="16"/>
                            <w:szCs w:val="16"/>
                          </w:rPr>
                          <w:t> </w:t>
                        </w:r>
                      </w:p>
                    </w:txbxContent>
                  </v:textbox>
                </v:shape>
                <v:shape id="Cuadro de texto 32" o:spid="_x0000_s1187" type="#_x0000_t202" style="position:absolute;left:30496;top:8129;width:2877;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" fillcolor="#e89098" stroked="f" strokeweight=".5pt">
                  <v:textbox inset="0,0,0,0">
                    <w:txbxContent>
                      <w:p w14:paraId="5342925B" w14:textId="556548FA" w:rsidR="001C79A6" w:rsidRDefault="001C79A6" w:rsidP="00643C8A">
                        <w:pPr>
                          <w:pStyle w:val="NormalWeb"/>
                          <w:spacing w:before="0" w:beforeAutospacing="0" w:after="0" w:afterAutospacing="0"/>
                          <w:jc w:val="both"/>
                        </w:pPr>
                        <w:r>
                          <w:rPr>
                            <w:rFonts w:eastAsia="Calibri"/>
                            <w:sz w:val="16"/>
                            <w:szCs w:val="16"/>
                          </w:rPr>
                          <w:t>95.5%</w:t>
                        </w:r>
                      </w:p>
                      <w:p w14:paraId="3BF59FC6" w14:textId="77777777" w:rsidR="001C79A6" w:rsidRDefault="001C79A6" w:rsidP="00643C8A">
                        <w:pPr>
                          <w:pStyle w:val="NormalWeb"/>
                          <w:spacing w:before="0" w:beforeAutospacing="0" w:after="0" w:afterAutospacing="0"/>
                          <w:jc w:val="both"/>
                        </w:pPr>
                        <w:r>
                          <w:rPr>
                            <w:rFonts w:eastAsia="Calibri"/>
                            <w:sz w:val="16"/>
                            <w:szCs w:val="16"/>
                          </w:rPr>
                          <w:t> </w:t>
                        </w:r>
                      </w:p>
                    </w:txbxContent>
                  </v:textbox>
                </v:shape>
                <v:shape id="Cuadro de texto 32" o:spid="_x0000_s1188" type="#_x0000_t202" style="position:absolute;left:30493;top:11381;width:2876;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" fillcolor="#e89098" stroked="f" strokeweight=".5pt">
                  <v:textbox inset="0,0,0,0">
                    <w:txbxContent>
                      <w:p w14:paraId="0908F842" w14:textId="190C598D" w:rsidR="001C79A6" w:rsidRDefault="001C79A6" w:rsidP="00643C8A">
                        <w:pPr>
                          <w:pStyle w:val="NormalWeb"/>
                          <w:spacing w:before="0" w:beforeAutospacing="0" w:after="0" w:afterAutospacing="0"/>
                          <w:jc w:val="both"/>
                        </w:pPr>
                        <w:r>
                          <w:rPr>
                            <w:rFonts w:eastAsia="Calibri"/>
                            <w:sz w:val="16"/>
                            <w:szCs w:val="16"/>
                          </w:rPr>
                          <w:t>99.7%</w:t>
                        </w:r>
                      </w:p>
                      <w:p w14:paraId="3828BBAB" w14:textId="77777777" w:rsidR="001C79A6" w:rsidRDefault="001C79A6" w:rsidP="00643C8A">
                        <w:pPr>
                          <w:pStyle w:val="NormalWeb"/>
                          <w:spacing w:before="0" w:beforeAutospacing="0" w:after="0" w:afterAutospacing="0"/>
                          <w:jc w:val="both"/>
                        </w:pPr>
                        <w:r>
                          <w:rPr>
                            <w:rFonts w:eastAsia="Calibri"/>
                            <w:sz w:val="16"/>
                            <w:szCs w:val="16"/>
                          </w:rPr>
                          <w:t> </w:t>
                        </w:r>
                      </w:p>
                    </w:txbxContent>
                  </v:textbox>
                </v:shape>
                <v:line id="Conector recto 24698" o:spid="_x0000_s1189" style="position:absolute;visibility:visible;mso-wrap-style:square" from="31714,1578" to="31714,14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" strokecolor="#c00000" strokeweight=".27778mm">
                  <v:stroke dashstyle="longDash"/>
                </v:line>
                <v:shape id="Cuadro de texto 32" o:spid="_x0000_s1190" type="#_x0000_t202" style="position:absolute;left:31064;top:164;width:134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" filled="f" stroked="f" strokeweight=".5pt">
                  <v:textbox inset="0,0,0,0">
                    <w:txbxContent>
                      <w:p w14:paraId="3A8A84D5" w14:textId="24364D0B" w:rsidR="001C79A6" w:rsidRPr="00641AEE" w:rsidRDefault="00000000" w:rsidP="00641AEE">
                        <w:pPr>
                          <w:pStyle w:val="NormalWeb"/>
                          <w:spacing w:before="0" w:beforeAutospacing="0" w:after="0" w:afterAutospacing="0"/>
                          <w:jc w:val="both"/>
                          <w:rPr>
                            <w:sz w:val="32"/>
                          </w:rPr>
                        </w:pPr>
                        <m:oMathPara>
                          <m:oMath>
                            <m:acc>
                              <m:accPr>
                                <m:chr m:val="̅"/>
                                <m:ctrlPr>
                                  <w:rPr>
                                    <w:rFonts w:ascii="Cambria Math" w:eastAsia="Calibri" w:hAnsi="Cambria Math"/>
                                    <w:i/>
                                    <w:sz w:val="20"/>
                                    <w:szCs w:val="16"/>
                                  </w:rPr>
                                </m:ctrlPr>
                              </m:accPr>
                              <m:e>
                                <m:r>
                                  <w:rPr>
                                    <w:rFonts w:ascii="Cambria Math" w:eastAsia="Calibri" w:hAnsi="Cambria Math"/>
                                    <w:sz w:val="20"/>
                                    <w:szCs w:val="16"/>
                                  </w:rPr>
                                  <m:t>x</m:t>
                                </m:r>
                              </m:e>
                            </m:acc>
                          </m:oMath>
                        </m:oMathPara>
                      </w:p>
                      <w:p w14:paraId="6F16AB0E" w14:textId="77777777" w:rsidR="001C79A6" w:rsidRPr="00641AEE" w:rsidRDefault="001C79A6" w:rsidP="00641AEE">
                        <w:pPr>
                          <w:pStyle w:val="NormalWeb"/>
                          <w:spacing w:before="0" w:beforeAutospacing="0" w:after="0" w:afterAutospacing="0"/>
                          <w:jc w:val="both"/>
                          <w:rPr>
                            <w:sz w:val="32"/>
                          </w:rPr>
                        </w:pPr>
                        <w:r w:rsidRPr="00641AEE">
                          <w:rPr>
                            <w:rFonts w:eastAsia="Calibri"/>
                            <w:sz w:val="20"/>
                            <w:szCs w:val="16"/>
                          </w:rPr>
                          <w:t> </w:t>
                        </w:r>
                      </w:p>
                    </w:txbxContent>
                  </v:textbox>
                </v:shape>
                <v:shape id="Cuadro de texto 32" o:spid="_x0000_s1191" type="#_x0000_t202" style="position:absolute;left:29153;top:38;width:13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" filled="f" stroked="f" strokeweight=".5pt">
                  <v:textbox inset="0,0,0,0">
                    <w:txbxContent>
                      <w:p w14:paraId="223F530F" w14:textId="5C175470" w:rsidR="001C79A6" w:rsidRPr="00641AEE" w:rsidRDefault="00000000" w:rsidP="00641AEE">
                        <w:pPr>
                          <w:pStyle w:val="NormalWeb"/>
                          <w:spacing w:before="0" w:beforeAutospacing="0" w:after="0" w:afterAutospacing="0"/>
                          <w:jc w:val="both"/>
                          <w:rPr>
                            <w:sz w:val="20"/>
                          </w:rPr>
                        </w:pPr>
                        <m:oMathPara>
                          <m:oMathParaPr>
                            <m:jc m:val="centerGroup"/>
                          </m:oMathParaPr>
                          <m:oMath>
                            <m:sSub>
                              <m:sSubPr>
                                <m:ctrlPr>
                                  <w:rPr>
                                    <w:rFonts w:ascii="Cambria Math" w:eastAsia="Calibri" w:hAnsi="Cambria Math"/>
                                    <w:i/>
                                    <w:iCs/>
                                    <w:sz w:val="20"/>
                                  </w:rPr>
                                </m:ctrlPr>
                              </m:sSubPr>
                              <m:e>
                                <m:r>
                                  <w:rPr>
                                    <w:rFonts w:ascii="Cambria Math" w:eastAsia="Calibri" w:hAnsi="Cambria Math"/>
                                    <w:sz w:val="20"/>
                                  </w:rPr>
                                  <m:t>S</m:t>
                                </m:r>
                              </m:e>
                              <m:sub>
                                <m:r>
                                  <w:rPr>
                                    <w:rFonts w:ascii="Cambria Math" w:eastAsia="Calibri" w:hAnsi="Cambria Math"/>
                                    <w:sz w:val="20"/>
                                  </w:rPr>
                                  <m:t>x</m:t>
                                </m:r>
                              </m:sub>
                            </m:sSub>
                          </m:oMath>
                        </m:oMathPara>
                      </w:p>
                      <w:p w14:paraId="72623186" w14:textId="77777777" w:rsidR="001C79A6" w:rsidRPr="00641AEE" w:rsidRDefault="001C79A6" w:rsidP="00641AEE">
                        <w:pPr>
                          <w:pStyle w:val="NormalWeb"/>
                          <w:spacing w:before="0" w:beforeAutospacing="0" w:after="0" w:afterAutospacing="0"/>
                          <w:jc w:val="both"/>
                          <w:rPr>
                            <w:sz w:val="20"/>
                          </w:rPr>
                        </w:pPr>
                        <w:r w:rsidRPr="00641AEE">
                          <w:rPr>
                            <w:rFonts w:eastAsia="Calibri"/>
                            <w:sz w:val="16"/>
                            <w:szCs w:val="20"/>
                          </w:rPr>
                          <w:t> </w:t>
                        </w:r>
                      </w:p>
                    </w:txbxContent>
                  </v:textbox>
                </v:shape>
                <v:line id="Conector recto 70" o:spid="_x0000_s1192" style="position:absolute;visibility:visible;mso-wrap-style:square" from="34347,2579" to="34347,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" strokecolor="#0070c0" strokeweight=".27778mm">
                  <v:stroke dashstyle="longDash"/>
                </v:line>
                <v:line id="Conector recto 72" o:spid="_x0000_s1193" style="position:absolute;visibility:visible;mso-wrap-style:square" from="29051,2579" to="29051,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" strokecolor="#0070c0" strokeweight=".27778mm">
                  <v:stroke dashstyle="longDash"/>
                </v:line>
                <v:shape id="Cerrar llave 77" o:spid="_x0000_s1194" type="#_x0000_t88" style="position:absolute;left:29591;top:951;width:1440;height:2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" adj="1029,3727" strokecolor="#f07f09 [3204]" strokeweight="1.5pt"/>
                <v:shape id="Cuadro de texto 32" o:spid="_x0000_s1195" type="#_x0000_t202" style="position:absolute;left:33705;width:134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" filled="f" stroked="f" strokeweight=".5pt">
                  <v:textbox inset="0,0,0,0">
                    <w:txbxContent>
                      <w:p w14:paraId="5998992B" w14:textId="77777777" w:rsidR="001C79A6" w:rsidRDefault="00000000" w:rsidP="00641AEE">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sz w:val="20"/>
                                    <w:szCs w:val="20"/>
                                  </w:rPr>
                                  <m:t>S</m:t>
                                </m:r>
                              </m:e>
                              <m:sub>
                                <m:r>
                                  <w:rPr>
                                    <w:rFonts w:ascii="Cambria Math" w:eastAsia="Calibri" w:hAnsi="Cambria Math"/>
                                    <w:sz w:val="20"/>
                                    <w:szCs w:val="20"/>
                                  </w:rPr>
                                  <m:t>x</m:t>
                                </m:r>
                              </m:sub>
                            </m:sSub>
                          </m:oMath>
                        </m:oMathPara>
                      </w:p>
                      <w:p w14:paraId="4E38FE22" w14:textId="77777777" w:rsidR="001C79A6" w:rsidRDefault="001C79A6" w:rsidP="00641AEE">
                        <w:pPr>
                          <w:pStyle w:val="NormalWeb"/>
                          <w:spacing w:before="0" w:beforeAutospacing="0" w:after="0" w:afterAutospacing="0"/>
                          <w:jc w:val="both"/>
                        </w:pPr>
                        <w:r>
                          <w:rPr>
                            <w:rFonts w:eastAsia="Calibri"/>
                            <w:sz w:val="16"/>
                            <w:szCs w:val="16"/>
                          </w:rPr>
                          <w:t> </w:t>
                        </w:r>
                      </w:p>
                    </w:txbxContent>
                  </v:textbox>
                </v:shape>
                <v:shape id="Cerrar llave 651" o:spid="_x0000_s1196" type="#_x0000_t88" style="position:absolute;left:32369;top:991;width:1435;height:252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" adj="1025,3727" strokecolor="#f07f09 [3204]" strokeweight="1.5pt"/>
                <v:shape id="Forma libre 45" o:spid="_x0000_s1197" style="position:absolute;left:3060;top:2579;width:16236;height:8460;visibility:visible;mso-wrap-style:square;v-text-anchor:middle" coordsize="1498348,117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" path="m,1177403c169753,1160805,234138,1073760,330709,880620,468020,637686,595946,4451,731985,20v136039,-4431,361384,724245,442111,935493c1300090,1133180,1379145,1170612,1498348,1177403e" filled="f" strokecolor="red">
                  <v:path arrowok="t" o:connecttype="custom" o:connectlocs="0,846000;358354,632752;793174,14;1272243,672195;1623600,846000" o:connectangles="0,0,0,0,0"/>
                </v:shape>
                <v:shape id="Cuadro de texto 32" o:spid="_x0000_s1198" type="#_x0000_t202" style="position:absolute;left:8299;top:15780;width:4719;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" filled="f" stroked="f" strokeweight=".5pt">
                  <v:textbox inset="0,0,0,0">
                    <w:txbxContent>
                      <w:p w14:paraId="39BF09E6" w14:textId="320A5253" w:rsidR="001C79A6" w:rsidRDefault="001C79A6" w:rsidP="00F01E85">
                        <w:pPr>
                          <w:pStyle w:val="NormalWeb"/>
                          <w:spacing w:before="0" w:beforeAutospacing="0" w:after="0" w:afterAutospacing="0"/>
                          <w:jc w:val="both"/>
                        </w:pPr>
                        <w:r>
                          <w:rPr>
                            <w:rFonts w:eastAsia="Calibri"/>
                            <w:sz w:val="16"/>
                            <w:szCs w:val="16"/>
                          </w:rPr>
                          <w:t>Tiempo (s)</w:t>
                        </w:r>
                      </w:p>
                      <w:p w14:paraId="70EB915F" w14:textId="77777777" w:rsidR="001C79A6" w:rsidRDefault="001C79A6" w:rsidP="00F01E85">
                        <w:pPr>
                          <w:pStyle w:val="NormalWeb"/>
                          <w:spacing w:before="0" w:beforeAutospacing="0" w:after="0" w:afterAutospacing="0"/>
                          <w:jc w:val="both"/>
                        </w:pPr>
                        <w:r>
                          <w:rPr>
                            <w:rFonts w:eastAsia="Calibri"/>
                            <w:sz w:val="16"/>
                            <w:szCs w:val="16"/>
                          </w:rPr>
                          <w:t> </w:t>
                        </w:r>
                      </w:p>
                    </w:txbxContent>
                  </v:textbox>
                </v:shape>
                <w10:wrap type="square"/>
              </v:group>
            </w:pict>
          </mc:Fallback>
        </mc:AlternateContent>
      </w:r>
      <w:r w:rsidR="005F5AB1">
        <w:rPr>
          <w:rFonts w:eastAsia="Times New Roman"/>
          <w:lang w:val="es-MX" w:eastAsia="es-MX"/>
        </w:rPr>
        <w:t xml:space="preserve">Repetir mediciones es lo más común (y recomendable) al realizar experimentos, pero no siempre es posible hacerlo (por cuestiones de tiempo o recursos). </w:t>
      </w:r>
      <w:r w:rsidR="00784B55">
        <w:rPr>
          <w:rFonts w:eastAsia="Times New Roman"/>
          <w:lang w:val="es-MX" w:eastAsia="es-MX"/>
        </w:rPr>
        <w:t>En nuestra situación si</w:t>
      </w:r>
      <w:r w:rsidR="00F01E85">
        <w:rPr>
          <w:rFonts w:eastAsia="Times New Roman"/>
          <w:lang w:val="es-MX" w:eastAsia="es-MX"/>
        </w:rPr>
        <w:t xml:space="preserve"> realiza</w:t>
      </w:r>
      <w:r w:rsidR="00784B55">
        <w:rPr>
          <w:rFonts w:eastAsia="Times New Roman"/>
          <w:lang w:val="es-MX" w:eastAsia="es-MX"/>
        </w:rPr>
        <w:t>mos</w:t>
      </w:r>
      <w:r w:rsidR="00F01E85">
        <w:rPr>
          <w:rFonts w:eastAsia="Times New Roman"/>
          <w:lang w:val="es-MX" w:eastAsia="es-MX"/>
        </w:rPr>
        <w:t xml:space="preserve"> varias mediciones, e</w:t>
      </w:r>
      <w:r w:rsidR="00BC6EE3">
        <w:rPr>
          <w:rFonts w:eastAsia="Times New Roman"/>
          <w:lang w:val="es-MX" w:eastAsia="es-MX"/>
        </w:rPr>
        <w:t xml:space="preserve">ventualmente se observará un patrón </w:t>
      </w:r>
      <w:r w:rsidR="00F01E85">
        <w:rPr>
          <w:rFonts w:eastAsia="Times New Roman"/>
          <w:lang w:val="es-MX" w:eastAsia="es-MX"/>
        </w:rPr>
        <w:t xml:space="preserve">en la </w:t>
      </w:r>
      <w:r w:rsidR="00BC6EE3">
        <w:rPr>
          <w:rFonts w:eastAsia="Times New Roman"/>
          <w:lang w:val="es-MX" w:eastAsia="es-MX"/>
        </w:rPr>
        <w:t>distribución de</w:t>
      </w:r>
      <w:r w:rsidR="0015005C">
        <w:rPr>
          <w:rFonts w:eastAsia="Times New Roman"/>
          <w:lang w:val="es-MX" w:eastAsia="es-MX"/>
        </w:rPr>
        <w:t xml:space="preserve"> ocurrencia de</w:t>
      </w:r>
      <w:r w:rsidR="00F01E85">
        <w:rPr>
          <w:rFonts w:eastAsia="Times New Roman"/>
          <w:lang w:val="es-MX" w:eastAsia="es-MX"/>
        </w:rPr>
        <w:t xml:space="preserve"> resultados</w:t>
      </w:r>
      <w:r w:rsidR="00BC6EE3">
        <w:rPr>
          <w:rFonts w:eastAsia="Times New Roman"/>
          <w:lang w:val="es-MX" w:eastAsia="es-MX"/>
        </w:rPr>
        <w:t xml:space="preserve"> </w:t>
      </w:r>
      <w:r w:rsidR="00F01E85">
        <w:rPr>
          <w:rFonts w:eastAsia="Times New Roman"/>
          <w:lang w:val="es-MX" w:eastAsia="es-MX"/>
        </w:rPr>
        <w:t>(distribución de</w:t>
      </w:r>
      <w:r w:rsidR="00BC6EE3">
        <w:rPr>
          <w:rFonts w:eastAsia="Times New Roman"/>
          <w:lang w:val="es-MX" w:eastAsia="es-MX"/>
        </w:rPr>
        <w:t xml:space="preserve"> probabilidad</w:t>
      </w:r>
      <w:r w:rsidR="00F01E85">
        <w:rPr>
          <w:rFonts w:eastAsia="Times New Roman"/>
          <w:lang w:val="es-MX" w:eastAsia="es-MX"/>
        </w:rPr>
        <w:t>,</w:t>
      </w:r>
      <w:r w:rsidR="00D469DE">
        <w:rPr>
          <w:rFonts w:eastAsia="Times New Roman"/>
          <w:lang w:val="es-MX" w:eastAsia="es-MX"/>
        </w:rPr>
        <w:t xml:space="preserve"> Figura </w:t>
      </w:r>
      <w:r w:rsidR="00F01E85">
        <w:rPr>
          <w:rFonts w:eastAsia="Times New Roman"/>
          <w:lang w:val="es-MX" w:eastAsia="es-MX"/>
        </w:rPr>
        <w:t>4</w:t>
      </w:r>
      <w:r w:rsidR="005337E3">
        <w:rPr>
          <w:rFonts w:eastAsia="Times New Roman"/>
          <w:lang w:val="es-MX" w:eastAsia="es-MX"/>
        </w:rPr>
        <w:t>a</w:t>
      </w:r>
      <w:r w:rsidR="00D469DE">
        <w:rPr>
          <w:rFonts w:eastAsia="Times New Roman"/>
          <w:lang w:val="es-MX" w:eastAsia="es-MX"/>
        </w:rPr>
        <w:t>)</w:t>
      </w:r>
      <w:r w:rsidR="00BC6EE3">
        <w:rPr>
          <w:rFonts w:eastAsia="Times New Roman"/>
          <w:lang w:val="es-MX" w:eastAsia="es-MX"/>
        </w:rPr>
        <w:t xml:space="preserve">, que en la inmensa mayoría de los casos prácticos </w:t>
      </w:r>
      <w:r w:rsidR="0044307E">
        <w:rPr>
          <w:rFonts w:eastAsia="Times New Roman"/>
          <w:lang w:val="es-MX" w:eastAsia="es-MX"/>
        </w:rPr>
        <w:t>(bajo ciertas condiciones</w:t>
      </w:r>
      <w:r w:rsidR="00053A6B">
        <w:rPr>
          <w:rFonts w:eastAsia="Times New Roman"/>
          <w:lang w:val="es-MX" w:eastAsia="es-MX"/>
        </w:rPr>
        <w:t xml:space="preserve"> </w:t>
      </w:r>
      <w:r w:rsidR="0044307E" w:rsidRPr="00226EFE">
        <w:rPr>
          <w:rStyle w:val="ReferenciaCar"/>
        </w:rPr>
        <w:t>[</w:t>
      </w:r>
      <w:r w:rsidR="00053A6B">
        <w:rPr>
          <w:rStyle w:val="ReferenciaCar"/>
        </w:rPr>
        <w:t>4</w:t>
      </w:r>
      <w:r w:rsidR="0044307E" w:rsidRPr="00226EFE">
        <w:rPr>
          <w:rStyle w:val="ReferenciaCar"/>
        </w:rPr>
        <w:t>,</w:t>
      </w:r>
      <w:r w:rsidR="00053A6B">
        <w:rPr>
          <w:rStyle w:val="ReferenciaCar"/>
        </w:rPr>
        <w:t>5</w:t>
      </w:r>
      <w:r w:rsidR="0044307E" w:rsidRPr="00226EFE">
        <w:rPr>
          <w:rStyle w:val="ReferenciaCar"/>
        </w:rPr>
        <w:t>,</w:t>
      </w:r>
      <w:r w:rsidR="00053A6B">
        <w:rPr>
          <w:rStyle w:val="ReferenciaCar"/>
        </w:rPr>
        <w:t>6</w:t>
      </w:r>
      <w:r w:rsidR="0044307E" w:rsidRPr="00226EFE">
        <w:rPr>
          <w:rStyle w:val="ReferenciaCar"/>
        </w:rPr>
        <w:t>]</w:t>
      </w:r>
      <w:r w:rsidR="0044307E">
        <w:rPr>
          <w:rFonts w:eastAsia="Times New Roman"/>
          <w:lang w:val="es-MX" w:eastAsia="es-MX"/>
        </w:rPr>
        <w:t xml:space="preserve">) </w:t>
      </w:r>
      <w:r w:rsidR="00BC6EE3">
        <w:rPr>
          <w:rFonts w:eastAsia="Times New Roman"/>
          <w:lang w:val="es-MX" w:eastAsia="es-MX"/>
        </w:rPr>
        <w:t>tiene forma Gaussiana</w:t>
      </w:r>
      <w:r w:rsidR="00BC6EE3">
        <w:rPr>
          <w:noProof/>
          <w:lang w:val="es-MX" w:eastAsia="es-MX"/>
        </w:rPr>
        <w:t xml:space="preserve">, </w:t>
      </w:r>
      <w:r w:rsidR="00350067">
        <w:rPr>
          <w:noProof/>
          <w:lang w:val="es-MX" w:eastAsia="es-MX"/>
        </w:rPr>
        <w:t xml:space="preserve">por lo que </w:t>
      </w:r>
      <w:r w:rsidR="00BC6EE3">
        <w:rPr>
          <w:noProof/>
          <w:lang w:val="es-MX" w:eastAsia="es-MX"/>
        </w:rPr>
        <w:t>es deno</w:t>
      </w:r>
      <w:r w:rsidR="00350067">
        <w:rPr>
          <w:noProof/>
          <w:lang w:val="es-MX" w:eastAsia="es-MX"/>
        </w:rPr>
        <w:t>m</w:t>
      </w:r>
      <w:r w:rsidR="00BC6EE3">
        <w:rPr>
          <w:noProof/>
          <w:lang w:val="es-MX" w:eastAsia="es-MX"/>
        </w:rPr>
        <w:t xml:space="preserve">inada </w:t>
      </w:r>
      <w:r w:rsidR="00350067">
        <w:rPr>
          <w:noProof/>
          <w:lang w:val="es-MX" w:eastAsia="es-MX"/>
        </w:rPr>
        <w:t>“</w:t>
      </w:r>
      <w:r w:rsidR="00BC6EE3" w:rsidRPr="00BC6EE3">
        <w:rPr>
          <w:rStyle w:val="SubrayadoCar"/>
        </w:rPr>
        <w:t>distribución Gaussiana o Normal</w:t>
      </w:r>
      <w:r w:rsidR="00350067" w:rsidRPr="00350067">
        <w:t>”</w:t>
      </w:r>
      <w:r w:rsidR="005337E3">
        <w:t xml:space="preserve"> (</w:t>
      </w:r>
      <w:r w:rsidR="00B23E19">
        <w:t xml:space="preserve">o </w:t>
      </w:r>
      <w:r w:rsidR="005337E3">
        <w:t xml:space="preserve">en ocasiones </w:t>
      </w:r>
      <w:r w:rsidR="001F7A8B">
        <w:t>aleatoria</w:t>
      </w:r>
      <w:r w:rsidR="005337E3">
        <w:t>)</w:t>
      </w:r>
      <w:r w:rsidR="00226EFE" w:rsidRPr="00350067">
        <w:t>,</w:t>
      </w:r>
      <w:r w:rsidR="00226EFE">
        <w:rPr>
          <w:noProof/>
          <w:lang w:val="es-MX" w:eastAsia="es-MX"/>
        </w:rPr>
        <w:t xml:space="preserve"> la cual es fundamental en la teoría estadística.</w:t>
      </w:r>
      <w:r w:rsidR="00077023">
        <w:rPr>
          <w:noProof/>
          <w:lang w:val="es-MX" w:eastAsia="es-MX"/>
        </w:rPr>
        <w:t xml:space="preserve"> </w:t>
      </w:r>
    </w:p>
    <w:p w14:paraId="49B673C6" w14:textId="6122D84C" w:rsidR="0094238D" w:rsidRDefault="00EC2974" w:rsidP="0094238D">
      <w:r>
        <w:rPr>
          <w:rFonts w:eastAsia="Times New Roman"/>
          <w:lang w:val="es-MX" w:eastAsia="es-MX"/>
        </w:rPr>
        <w:t>Por otro lado, a</w:t>
      </w:r>
      <w:r w:rsidR="002A5D3F">
        <w:rPr>
          <w:rFonts w:eastAsia="Times New Roman"/>
          <w:lang w:val="es-MX" w:eastAsia="es-MX"/>
        </w:rPr>
        <w:t xml:space="preserve">l repetir mediciones y </w:t>
      </w:r>
      <w:r w:rsidR="0094238D">
        <w:rPr>
          <w:rFonts w:eastAsia="Times New Roman"/>
          <w:lang w:val="es-MX" w:eastAsia="es-MX"/>
        </w:rPr>
        <w:t>usar la teoría estadística</w:t>
      </w:r>
      <w:r w:rsidR="002A5D3F">
        <w:rPr>
          <w:rFonts w:eastAsia="Times New Roman"/>
          <w:lang w:val="es-MX" w:eastAsia="es-MX"/>
        </w:rPr>
        <w:t xml:space="preserve">, podemos </w:t>
      </w:r>
      <w:r w:rsidR="0094238D">
        <w:rPr>
          <w:rFonts w:eastAsia="Times New Roman"/>
          <w:lang w:val="es-MX" w:eastAsia="es-MX"/>
        </w:rPr>
        <w:t>definir</w:t>
      </w:r>
      <w:r w:rsidR="001F4C35">
        <w:rPr>
          <w:rFonts w:eastAsia="Times New Roman"/>
          <w:lang w:val="es-MX" w:eastAsia="es-MX"/>
        </w:rPr>
        <w:t xml:space="preserve"> </w:t>
      </w:r>
      <w:r w:rsidR="0094238D">
        <w:rPr>
          <w:rFonts w:eastAsia="Times New Roman"/>
          <w:lang w:val="es-MX" w:eastAsia="es-MX"/>
        </w:rPr>
        <w:t>otra</w:t>
      </w:r>
      <w:r w:rsidR="002A5D3F">
        <w:rPr>
          <w:rFonts w:eastAsia="Times New Roman"/>
          <w:lang w:val="es-MX" w:eastAsia="es-MX"/>
        </w:rPr>
        <w:t xml:space="preserve"> forma </w:t>
      </w:r>
      <w:r w:rsidR="00C3590F">
        <w:rPr>
          <w:rFonts w:eastAsia="Times New Roman"/>
          <w:lang w:val="es-MX" w:eastAsia="es-MX"/>
        </w:rPr>
        <w:t>de</w:t>
      </w:r>
      <w:r w:rsidR="002A5D3F">
        <w:rPr>
          <w:rFonts w:eastAsia="Times New Roman"/>
          <w:lang w:val="es-MX" w:eastAsia="es-MX"/>
        </w:rPr>
        <w:t xml:space="preserve"> </w:t>
      </w:r>
      <w:r w:rsidR="0094238D">
        <w:rPr>
          <w:rFonts w:eastAsia="Times New Roman"/>
          <w:lang w:val="es-MX" w:eastAsia="es-MX"/>
        </w:rPr>
        <w:t>incertidumbre asociada</w:t>
      </w:r>
      <w:r>
        <w:rPr>
          <w:rFonts w:eastAsia="Times New Roman"/>
          <w:lang w:val="es-MX" w:eastAsia="es-MX"/>
        </w:rPr>
        <w:t xml:space="preserve"> a</w:t>
      </w:r>
      <w:r w:rsidR="0094238D">
        <w:rPr>
          <w:rFonts w:eastAsia="Times New Roman"/>
          <w:lang w:val="es-MX" w:eastAsia="es-MX"/>
        </w:rPr>
        <w:t>l</w:t>
      </w:r>
      <w:r w:rsidR="00480922">
        <w:rPr>
          <w:rFonts w:eastAsia="Times New Roman"/>
          <w:lang w:val="es-MX" w:eastAsia="es-MX"/>
        </w:rPr>
        <w:t xml:space="preserve"> periodo de oscilación</w:t>
      </w:r>
      <w:r w:rsidR="0094238D">
        <w:rPr>
          <w:rFonts w:eastAsia="Times New Roman"/>
          <w:lang w:val="es-MX" w:eastAsia="es-MX"/>
        </w:rPr>
        <w:t>.</w:t>
      </w:r>
      <w:r w:rsidR="001F4C35">
        <w:rPr>
          <w:rFonts w:eastAsia="Times New Roman"/>
          <w:lang w:val="es-MX" w:eastAsia="es-MX"/>
        </w:rPr>
        <w:t xml:space="preserve"> </w:t>
      </w:r>
      <w:r w:rsidR="0094238D" w:rsidRPr="00C92100">
        <w:t>Cuando se requiere estudiar una población de elementos muy grande</w:t>
      </w:r>
      <w:r w:rsidR="005868ED">
        <w:t xml:space="preserve"> (en </w:t>
      </w:r>
      <w:r w:rsidR="00480922">
        <w:t xml:space="preserve">nuestro </w:t>
      </w:r>
      <w:r w:rsidR="005868ED">
        <w:t xml:space="preserve">caso </w:t>
      </w:r>
      <w:r w:rsidR="007C2C9A">
        <w:t xml:space="preserve">las </w:t>
      </w:r>
      <w:r w:rsidR="00C3590F">
        <w:t xml:space="preserve">posibles </w:t>
      </w:r>
      <w:r w:rsidR="00480922">
        <w:t xml:space="preserve">repeticiones de </w:t>
      </w:r>
      <w:r w:rsidR="007C2C9A">
        <w:t>mediciones son</w:t>
      </w:r>
      <w:r w:rsidR="005868ED">
        <w:t xml:space="preserve"> infinita</w:t>
      </w:r>
      <w:r w:rsidR="007C2C9A">
        <w:t>s</w:t>
      </w:r>
      <w:r w:rsidR="005868ED">
        <w:t>)</w:t>
      </w:r>
      <w:r w:rsidR="0094238D">
        <w:t xml:space="preserve">, no es práctico </w:t>
      </w:r>
      <w:r w:rsidR="00133D16">
        <w:t>analizar</w:t>
      </w:r>
      <w:r w:rsidR="0094238D">
        <w:t xml:space="preserve"> todos sus elementos</w:t>
      </w:r>
      <w:r w:rsidR="0094238D" w:rsidRPr="00C92100">
        <w:t>,</w:t>
      </w:r>
      <w:r w:rsidR="0094238D">
        <w:t xml:space="preserve"> por lo que podemos imaginar que dividimos la población</w:t>
      </w:r>
      <w:r w:rsidR="00C3590F">
        <w:t xml:space="preserve"> total</w:t>
      </w:r>
      <w:r w:rsidR="0094238D">
        <w:t xml:space="preserve"> en </w:t>
      </w:r>
      <m:oMath>
        <m:r>
          <w:rPr>
            <w:rFonts w:ascii="Cambria Math" w:hAnsi="Cambria Math"/>
          </w:rPr>
          <m:t>M</m:t>
        </m:r>
      </m:oMath>
      <w:r w:rsidR="0094238D">
        <w:t xml:space="preserve"> </w:t>
      </w:r>
      <w:r w:rsidR="00784B55">
        <w:t>sub</w:t>
      </w:r>
      <w:r w:rsidR="0094238D">
        <w:t>conjuntos</w:t>
      </w:r>
      <w:r w:rsidR="00350067">
        <w:t>,</w:t>
      </w:r>
      <w:r w:rsidR="0094238D">
        <w:t xml:space="preserve"> denominados </w:t>
      </w:r>
      <w:r w:rsidR="00350067" w:rsidRPr="00350067">
        <w:rPr>
          <w:rStyle w:val="SubrayadoCar"/>
        </w:rPr>
        <w:t>“</w:t>
      </w:r>
      <w:r w:rsidR="0094238D" w:rsidRPr="00786B79">
        <w:rPr>
          <w:rStyle w:val="SubrayadoCar"/>
        </w:rPr>
        <w:t>muestras representativas</w:t>
      </w:r>
      <w:r w:rsidR="00350067">
        <w:rPr>
          <w:rStyle w:val="SubrayadoCar"/>
        </w:rPr>
        <w:t>”</w:t>
      </w:r>
      <w:r w:rsidR="00350067" w:rsidRPr="00350067">
        <w:t>,</w:t>
      </w:r>
      <w:r w:rsidR="0094238D">
        <w:t xml:space="preserve"> y analiza</w:t>
      </w:r>
      <w:r w:rsidR="005868ED">
        <w:t xml:space="preserve">mos </w:t>
      </w:r>
      <w:r w:rsidR="0094238D">
        <w:t>un</w:t>
      </w:r>
      <w:r w:rsidR="00404A56">
        <w:t>o</w:t>
      </w:r>
      <w:r w:rsidR="00784B55">
        <w:t xml:space="preserve"> solo</w:t>
      </w:r>
      <w:r w:rsidR="0094238D">
        <w:t xml:space="preserve"> </w:t>
      </w:r>
      <w:r w:rsidR="005868ED">
        <w:t xml:space="preserve">asumiendo que </w:t>
      </w:r>
      <w:r w:rsidR="007C2C9A">
        <w:t>sus</w:t>
      </w:r>
      <w:r w:rsidR="005868ED">
        <w:t xml:space="preserve"> </w:t>
      </w:r>
      <w:r w:rsidR="0094238D" w:rsidRPr="00C92100">
        <w:t xml:space="preserve">características </w:t>
      </w:r>
      <w:r w:rsidR="007C2C9A">
        <w:t>se extrapolan a</w:t>
      </w:r>
      <w:r w:rsidR="0094238D" w:rsidRPr="00C92100">
        <w:t xml:space="preserve"> la población</w:t>
      </w:r>
      <w:r w:rsidR="00784B55">
        <w:t xml:space="preserve"> (esta suposición debe cumplir ciertas condiciones</w:t>
      </w:r>
      <w:r w:rsidR="00053A6B">
        <w:t xml:space="preserve"> </w:t>
      </w:r>
      <w:r w:rsidR="00784B55" w:rsidRPr="00226EFE">
        <w:rPr>
          <w:rStyle w:val="ReferenciaCar"/>
        </w:rPr>
        <w:t>[</w:t>
      </w:r>
      <w:r w:rsidR="00053A6B">
        <w:rPr>
          <w:rStyle w:val="ReferenciaCar"/>
        </w:rPr>
        <w:t>4</w:t>
      </w:r>
      <w:r w:rsidR="00784B55" w:rsidRPr="00226EFE">
        <w:rPr>
          <w:rStyle w:val="ReferenciaCar"/>
        </w:rPr>
        <w:t>,</w:t>
      </w:r>
      <w:r w:rsidR="00053A6B">
        <w:rPr>
          <w:rStyle w:val="ReferenciaCar"/>
        </w:rPr>
        <w:t>5</w:t>
      </w:r>
      <w:r w:rsidR="00784B55" w:rsidRPr="00226EFE">
        <w:rPr>
          <w:rStyle w:val="ReferenciaCar"/>
        </w:rPr>
        <w:t>,</w:t>
      </w:r>
      <w:r w:rsidR="00053A6B">
        <w:rPr>
          <w:rStyle w:val="ReferenciaCar"/>
        </w:rPr>
        <w:t>6</w:t>
      </w:r>
      <w:r w:rsidR="00784B55" w:rsidRPr="00226EFE">
        <w:rPr>
          <w:rStyle w:val="ReferenciaCar"/>
        </w:rPr>
        <w:t>]</w:t>
      </w:r>
      <w:r w:rsidR="00053A6B">
        <w:t>, las cuales son comunes en laboratorios de enseñanza)</w:t>
      </w:r>
      <w:r w:rsidR="00404A56">
        <w:t>.</w:t>
      </w:r>
      <w:r w:rsidR="0094238D">
        <w:t xml:space="preserve"> Si cada muestra consta de </w:t>
      </w:r>
      <w:r w:rsidR="0094238D" w:rsidRPr="00C92100">
        <w:rPr>
          <w:i/>
        </w:rPr>
        <w:t>N</w:t>
      </w:r>
      <w:r w:rsidR="0094238D" w:rsidRPr="00C92100">
        <w:t xml:space="preserve"> </w:t>
      </w:r>
      <w:r w:rsidR="00404A56">
        <w:t>elementos (medi</w:t>
      </w:r>
      <w:r w:rsidR="0094238D" w:rsidRPr="00C92100">
        <w:t>ciones</w:t>
      </w:r>
      <w:r w:rsidR="00404A56">
        <w:t>)</w:t>
      </w:r>
      <w:r w:rsidR="0094238D" w:rsidRPr="00C92100">
        <w:t xml:space="preserve">, </w:t>
      </w:r>
      <w:r w:rsidR="004F459E">
        <w:t xml:space="preserve">con </w:t>
      </w:r>
      <w:r w:rsidR="0094238D" w:rsidRPr="00C92100">
        <w:t>resultados comprendidos en un intervalo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w:r w:rsidR="0094238D">
        <w:t xml:space="preserve">), </w:t>
      </w:r>
      <w:r w:rsidR="004F459E">
        <w:t xml:space="preserve">y con </w:t>
      </w:r>
      <w:r w:rsidR="0094238D">
        <w:t>distribución normal (Gaussiana)</w:t>
      </w:r>
      <w:r w:rsidR="004F459E">
        <w:t>,</w:t>
      </w:r>
      <w:r w:rsidR="0094238D" w:rsidRPr="00C92100">
        <w:t xml:space="preserve"> </w:t>
      </w:r>
      <w:r w:rsidR="004F459E">
        <w:t>e</w:t>
      </w:r>
      <w:r w:rsidR="0094238D" w:rsidRPr="00C92100">
        <w:t xml:space="preserve">l </w:t>
      </w:r>
      <w:r w:rsidR="0094238D" w:rsidRPr="00133537">
        <w:rPr>
          <w:rStyle w:val="Textoennegrita"/>
        </w:rPr>
        <w:t>promedio</w:t>
      </w:r>
      <w:r w:rsidR="0094238D" w:rsidRPr="00C92100">
        <w:t>,</w:t>
      </w:r>
      <w:r w:rsidR="00784B55">
        <w:t xml:space="preserve"> </w:t>
      </w:r>
      <w:r w:rsidR="004F459E">
        <w:t>será</w:t>
      </w:r>
      <w:r w:rsidR="00053A6B">
        <w:t xml:space="preserve"> </w:t>
      </w:r>
      <w:r w:rsidR="007C2C9A" w:rsidRPr="007C2C9A">
        <w:rPr>
          <w:rStyle w:val="ReferenciaCar"/>
        </w:rPr>
        <w:t>[1</w:t>
      </w:r>
      <w:r w:rsidR="00053A6B">
        <w:rPr>
          <w:rStyle w:val="ReferenciaCar"/>
        </w:rPr>
        <w:t>,4</w:t>
      </w:r>
      <w:r w:rsidR="007C2C9A" w:rsidRPr="007C2C9A">
        <w:rPr>
          <w:rStyle w:val="ReferenciaCar"/>
        </w:rPr>
        <w:t>]</w:t>
      </w:r>
      <w:r w:rsidR="0094238D" w:rsidRPr="00C92100">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94238D" w14:paraId="73D0E299" w14:textId="77777777" w:rsidTr="0029533A">
        <w:trPr>
          <w:jc w:val="center"/>
        </w:trPr>
        <w:tc>
          <w:tcPr>
            <w:tcW w:w="455" w:type="dxa"/>
            <w:vAlign w:val="center"/>
          </w:tcPr>
          <w:p w14:paraId="778440A1" w14:textId="77777777" w:rsidR="0094238D" w:rsidRDefault="0094238D" w:rsidP="0029533A">
            <w:pPr>
              <w:jc w:val="center"/>
              <w:rPr>
                <w:rFonts w:eastAsia="Times New Roman"/>
                <w:lang w:eastAsia="es-MX"/>
              </w:rPr>
            </w:pPr>
          </w:p>
        </w:tc>
        <w:tc>
          <w:tcPr>
            <w:tcW w:w="7935" w:type="dxa"/>
            <w:vAlign w:val="center"/>
          </w:tcPr>
          <w:p w14:paraId="27B04831" w14:textId="1757B930" w:rsidR="0094238D" w:rsidRDefault="00717BD3" w:rsidP="00F43370">
            <w:pPr>
              <w:pStyle w:val="Ecuacion"/>
              <w:rPr>
                <w:rFonts w:eastAsia="Times New Roman"/>
                <w:lang w:eastAsia="es-MX"/>
              </w:rPr>
            </w:pPr>
            <m:oMathPara>
              <m:oMath>
                <m:acc>
                  <m:accPr>
                    <m:chr m:val="̅"/>
                    <m:ctrlPr/>
                  </m:accPr>
                  <m:e>
                    <m:r>
                      <m:t>x</m:t>
                    </m:r>
                  </m:e>
                </m:acc>
                <m:r>
                  <m:t>=</m:t>
                </m:r>
                <m:f>
                  <m:fPr>
                    <m:ctrlPr/>
                  </m:fPr>
                  <m:num>
                    <m:nary>
                      <m:naryPr>
                        <m:chr m:val="∑"/>
                        <m:limLoc m:val="undOvr"/>
                        <m:ctrlPr/>
                      </m:naryPr>
                      <m:sub>
                        <m:r>
                          <m:t>i</m:t>
                        </m:r>
                        <m:r>
                          <m:t>=1</m:t>
                        </m:r>
                      </m:sub>
                      <m:sup>
                        <m:r>
                          <m:t>N</m:t>
                        </m:r>
                      </m:sup>
                      <m:e>
                        <m:sSub>
                          <m:sSubPr>
                            <m:ctrlPr/>
                          </m:sSubPr>
                          <m:e>
                            <m:r>
                              <m:t>x</m:t>
                            </m:r>
                          </m:e>
                          <m:sub>
                            <m:r>
                              <m:t>i</m:t>
                            </m:r>
                          </m:sub>
                        </m:sSub>
                      </m:e>
                    </m:nary>
                  </m:num>
                  <m:den>
                    <m:r>
                      <m:t>N</m:t>
                    </m:r>
                  </m:den>
                </m:f>
              </m:oMath>
            </m:oMathPara>
          </w:p>
        </w:tc>
        <w:tc>
          <w:tcPr>
            <w:tcW w:w="671" w:type="dxa"/>
            <w:vAlign w:val="center"/>
          </w:tcPr>
          <w:p w14:paraId="30CE4243" w14:textId="35E35CDA" w:rsidR="0094238D" w:rsidRDefault="0094238D" w:rsidP="00000402">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w:t>
            </w:r>
            <w:r>
              <w:rPr>
                <w:rFonts w:eastAsia="Times New Roman"/>
              </w:rPr>
              <w:fldChar w:fldCharType="end"/>
            </w:r>
            <w:r>
              <w:rPr>
                <w:rFonts w:eastAsia="Times New Roman"/>
                <w:lang w:eastAsia="es-MX"/>
              </w:rPr>
              <w:t>)</w:t>
            </w:r>
          </w:p>
        </w:tc>
      </w:tr>
    </w:tbl>
    <w:p w14:paraId="2F91F4C1" w14:textId="1131D326" w:rsidR="0094238D" w:rsidRDefault="0094238D" w:rsidP="0094238D">
      <w:pPr>
        <w:rPr>
          <w:rFonts w:eastAsia="Times New Roman"/>
          <w:lang w:eastAsia="es-MX"/>
        </w:rPr>
      </w:pPr>
      <w:r w:rsidRPr="00C92100">
        <w:rPr>
          <w:rFonts w:eastAsia="Times New Roman"/>
          <w:lang w:eastAsia="es-MX"/>
        </w:rPr>
        <w:t xml:space="preserve">Donde </w:t>
      </w:r>
      <m:oMath>
        <m:sSub>
          <m:sSubPr>
            <m:ctrlPr>
              <w:rPr>
                <w:rFonts w:ascii="Cambria Math" w:eastAsia="Times New Roman" w:hAnsi="Cambria Math"/>
                <w:i/>
                <w:lang w:eastAsia="es-MX"/>
              </w:rPr>
            </m:ctrlPr>
          </m:sSubPr>
          <m:e>
            <m:r>
              <w:rPr>
                <w:rFonts w:ascii="Cambria Math" w:eastAsia="Times New Roman" w:hAnsi="Cambria Math"/>
                <w:lang w:eastAsia="es-MX"/>
              </w:rPr>
              <m:t>x</m:t>
            </m:r>
          </m:e>
          <m:sub>
            <m:r>
              <w:rPr>
                <w:rFonts w:ascii="Cambria Math" w:eastAsia="Times New Roman" w:hAnsi="Cambria Math"/>
                <w:lang w:eastAsia="es-MX"/>
              </w:rPr>
              <m:t>i</m:t>
            </m:r>
          </m:sub>
        </m:sSub>
      </m:oMath>
      <w:r w:rsidRPr="00C92100">
        <w:rPr>
          <w:rFonts w:eastAsia="Times New Roman"/>
          <w:lang w:eastAsia="es-MX"/>
        </w:rPr>
        <w:t xml:space="preserve"> es la i-esima medición</w:t>
      </w:r>
      <w:r>
        <w:rPr>
          <w:rFonts w:eastAsia="Times New Roman"/>
          <w:lang w:eastAsia="es-MX"/>
        </w:rPr>
        <w:t xml:space="preserve">. </w:t>
      </w:r>
      <w:r w:rsidR="00784B55">
        <w:rPr>
          <w:rFonts w:eastAsia="Times New Roman"/>
          <w:lang w:eastAsia="es-MX"/>
        </w:rPr>
        <w:t xml:space="preserve">El promedio </w:t>
      </w:r>
      <w:r w:rsidR="00404A56">
        <w:rPr>
          <w:rFonts w:eastAsia="Times New Roman"/>
          <w:lang w:eastAsia="es-MX"/>
        </w:rPr>
        <w:t xml:space="preserve">es </w:t>
      </w:r>
      <w:r w:rsidR="00784B55">
        <w:rPr>
          <w:rFonts w:eastAsia="Times New Roman"/>
          <w:lang w:eastAsia="es-MX"/>
        </w:rPr>
        <w:t>el valor que representa a</w:t>
      </w:r>
      <w:r w:rsidR="00053A6B">
        <w:rPr>
          <w:rFonts w:eastAsia="Times New Roman"/>
          <w:lang w:eastAsia="es-MX"/>
        </w:rPr>
        <w:t xml:space="preserve"> </w:t>
      </w:r>
      <w:r w:rsidR="00784B55">
        <w:rPr>
          <w:rFonts w:eastAsia="Times New Roman"/>
          <w:lang w:eastAsia="es-MX"/>
        </w:rPr>
        <w:t>l</w:t>
      </w:r>
      <w:r w:rsidR="00053A6B">
        <w:rPr>
          <w:rFonts w:eastAsia="Times New Roman"/>
          <w:lang w:eastAsia="es-MX"/>
        </w:rPr>
        <w:t>a</w:t>
      </w:r>
      <w:r w:rsidR="00784B55">
        <w:rPr>
          <w:rFonts w:eastAsia="Times New Roman"/>
          <w:lang w:eastAsia="es-MX"/>
        </w:rPr>
        <w:t xml:space="preserve"> </w:t>
      </w:r>
      <w:r w:rsidR="00053A6B">
        <w:rPr>
          <w:rFonts w:eastAsia="Times New Roman"/>
          <w:lang w:eastAsia="es-MX"/>
        </w:rPr>
        <w:t>muestra</w:t>
      </w:r>
      <w:r w:rsidR="00784B55">
        <w:rPr>
          <w:rFonts w:eastAsia="Times New Roman"/>
          <w:lang w:eastAsia="es-MX"/>
        </w:rPr>
        <w:t xml:space="preserve">. </w:t>
      </w:r>
      <w:r>
        <w:rPr>
          <w:rFonts w:eastAsia="Times New Roman"/>
          <w:lang w:eastAsia="es-MX"/>
        </w:rPr>
        <w:t xml:space="preserve">Otra característica de la muestra es la </w:t>
      </w:r>
      <w:r>
        <w:rPr>
          <w:rStyle w:val="SubrayadoCar"/>
        </w:rPr>
        <w:t xml:space="preserve">desviación estándar de la muestra </w:t>
      </w:r>
      <w:r w:rsidRPr="00C92100">
        <w:rPr>
          <w:rFonts w:eastAsia="Times New Roman"/>
          <w:lang w:eastAsia="es-MX"/>
        </w:rPr>
        <w:t>(</w:t>
      </w:r>
      <m:oMath>
        <m:sSub>
          <m:sSubPr>
            <m:ctrlPr>
              <w:rPr>
                <w:rFonts w:ascii="Cambria Math" w:hAnsi="Cambria Math"/>
                <w:i/>
                <w:color w:val="C00000"/>
              </w:rPr>
            </m:ctrlPr>
          </m:sSubPr>
          <m:e>
            <m:r>
              <w:rPr>
                <w:rFonts w:ascii="Cambria Math" w:hAnsi="Cambria Math"/>
                <w:color w:val="C00000"/>
              </w:rPr>
              <m:t>S</m:t>
            </m:r>
          </m:e>
          <m:sub>
            <m:r>
              <w:rPr>
                <w:rFonts w:ascii="Cambria Math" w:hAnsi="Cambria Math"/>
                <w:color w:val="C00000"/>
              </w:rPr>
              <m:t>x</m:t>
            </m:r>
          </m:sub>
        </m:sSub>
      </m:oMath>
      <w:r>
        <w:rPr>
          <w:rFonts w:eastAsia="Times New Roman"/>
          <w:lang w:eastAsia="es-MX"/>
        </w:rPr>
        <w:t>),</w:t>
      </w:r>
      <w:r w:rsidR="000C3665">
        <w:rPr>
          <w:rFonts w:eastAsia="Times New Roman"/>
          <w:lang w:eastAsia="es-MX"/>
        </w:rPr>
        <w:t xml:space="preserve"> </w:t>
      </w:r>
      <w:r>
        <w:rPr>
          <w:rFonts w:eastAsia="Times New Roman"/>
          <w:lang w:eastAsia="es-MX"/>
        </w:rPr>
        <w:t xml:space="preserve">la cual se define como </w:t>
      </w:r>
      <w:r w:rsidRPr="00043DA7">
        <w:rPr>
          <w:rStyle w:val="ReferenciaCar"/>
        </w:rPr>
        <w:t>[</w:t>
      </w:r>
      <w:r w:rsidR="007C2C9A">
        <w:rPr>
          <w:rStyle w:val="ReferenciaCar"/>
        </w:rPr>
        <w:t>1,3</w:t>
      </w:r>
      <w:r w:rsidRPr="00043DA7">
        <w:rPr>
          <w:rStyle w:val="ReferenciaCar"/>
        </w:rPr>
        <w:t>]</w:t>
      </w:r>
      <w:r>
        <w:rPr>
          <w:rFonts w:eastAsia="Times New Roman"/>
          <w:lang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1080"/>
      </w:tblGrid>
      <w:tr w:rsidR="0094238D" w14:paraId="5D052946" w14:textId="77777777" w:rsidTr="0029533A">
        <w:trPr>
          <w:jc w:val="center"/>
        </w:trPr>
        <w:tc>
          <w:tcPr>
            <w:tcW w:w="455" w:type="dxa"/>
            <w:vAlign w:val="center"/>
          </w:tcPr>
          <w:p w14:paraId="0D675C9E" w14:textId="77777777" w:rsidR="0094238D" w:rsidRDefault="0094238D" w:rsidP="0029533A">
            <w:pPr>
              <w:jc w:val="center"/>
              <w:rPr>
                <w:rFonts w:eastAsia="Times New Roman"/>
                <w:lang w:eastAsia="es-MX"/>
              </w:rPr>
            </w:pPr>
          </w:p>
        </w:tc>
        <w:tc>
          <w:tcPr>
            <w:tcW w:w="7935" w:type="dxa"/>
            <w:vAlign w:val="center"/>
          </w:tcPr>
          <w:p w14:paraId="5158DE55" w14:textId="70B0889E" w:rsidR="0094238D" w:rsidRDefault="00717BD3" w:rsidP="00F43370">
            <w:pPr>
              <w:pStyle w:val="Ecuacion"/>
              <w:rPr>
                <w:rFonts w:eastAsia="Times New Roman"/>
                <w:lang w:eastAsia="es-MX"/>
              </w:rPr>
            </w:pPr>
            <m:oMathPara>
              <m:oMath>
                <m:sSub>
                  <m:sSubPr>
                    <m:ctrlPr/>
                  </m:sSubPr>
                  <m:e>
                    <m:r>
                      <m:t>S</m:t>
                    </m:r>
                  </m:e>
                  <m:sub>
                    <m:r>
                      <m:t>x</m:t>
                    </m:r>
                  </m:sub>
                </m:sSub>
                <m:r>
                  <m:t>=</m:t>
                </m:r>
                <m:rad>
                  <m:radPr>
                    <m:degHide m:val="1"/>
                    <m:ctrlPr/>
                  </m:radPr>
                  <m:deg/>
                  <m:e>
                    <m:f>
                      <m:fPr>
                        <m:ctrlPr/>
                      </m:fPr>
                      <m:num>
                        <m:nary>
                          <m:naryPr>
                            <m:chr m:val="∑"/>
                            <m:limLoc m:val="subSup"/>
                            <m:ctrlPr/>
                          </m:naryPr>
                          <m:sub>
                            <m:r>
                              <m:t>i</m:t>
                            </m:r>
                            <m:r>
                              <m:t>=1</m:t>
                            </m:r>
                          </m:sub>
                          <m:sup>
                            <m:r>
                              <m:t>N</m:t>
                            </m:r>
                          </m:sup>
                          <m:e>
                            <m:sSup>
                              <m:sSupPr>
                                <m:ctrlPr/>
                              </m:sSupPr>
                              <m:e>
                                <m:d>
                                  <m:dPr>
                                    <m:ctrlPr/>
                                  </m:dPr>
                                  <m:e>
                                    <m:sSub>
                                      <m:sSubPr>
                                        <m:ctrlPr/>
                                      </m:sSubPr>
                                      <m:e>
                                        <m:r>
                                          <m:t>x</m:t>
                                        </m:r>
                                      </m:e>
                                      <m:sub>
                                        <m:r>
                                          <m:t>i</m:t>
                                        </m:r>
                                      </m:sub>
                                    </m:sSub>
                                    <m:r>
                                      <m:t>-</m:t>
                                    </m:r>
                                    <m:acc>
                                      <m:accPr>
                                        <m:chr m:val="̅"/>
                                        <m:ctrlPr/>
                                      </m:accPr>
                                      <m:e>
                                        <m:r>
                                          <m:t>x</m:t>
                                        </m:r>
                                      </m:e>
                                    </m:acc>
                                  </m:e>
                                </m:d>
                              </m:e>
                              <m:sup>
                                <m:r>
                                  <m:t>2</m:t>
                                </m:r>
                              </m:sup>
                            </m:sSup>
                          </m:e>
                        </m:nary>
                      </m:num>
                      <m:den>
                        <m:r>
                          <m:t>N</m:t>
                        </m:r>
                        <m:r>
                          <m:t>-</m:t>
                        </m:r>
                        <m:r>
                          <m:t>1</m:t>
                        </m:r>
                      </m:den>
                    </m:f>
                  </m:e>
                </m:rad>
              </m:oMath>
            </m:oMathPara>
          </w:p>
        </w:tc>
        <w:tc>
          <w:tcPr>
            <w:tcW w:w="1080" w:type="dxa"/>
            <w:vAlign w:val="center"/>
          </w:tcPr>
          <w:p w14:paraId="595640EA" w14:textId="096BC777" w:rsidR="0094238D" w:rsidRDefault="0094238D" w:rsidP="00000402">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3</w:t>
            </w:r>
            <w:r>
              <w:rPr>
                <w:rFonts w:eastAsia="Times New Roman"/>
              </w:rPr>
              <w:fldChar w:fldCharType="end"/>
            </w:r>
            <w:r>
              <w:rPr>
                <w:rFonts w:eastAsia="Times New Roman"/>
                <w:lang w:eastAsia="es-MX"/>
              </w:rPr>
              <w:t>)</w:t>
            </w:r>
          </w:p>
        </w:tc>
      </w:tr>
    </w:tbl>
    <w:p w14:paraId="02934D88" w14:textId="308CBD92" w:rsidR="00C3590F" w:rsidRDefault="00717BD3" w:rsidP="00C3590F">
      <w:pPr>
        <w:pStyle w:val="Citadestacada"/>
      </w:pP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oMath>
      <w:r w:rsidR="00C3590F">
        <w:t xml:space="preserve"> es </w:t>
      </w:r>
      <w:r w:rsidR="009F3552">
        <w:t xml:space="preserve">la </w:t>
      </w:r>
      <w:r w:rsidR="009F3552" w:rsidRPr="008011D9">
        <w:t>distancia</w:t>
      </w:r>
      <w:r w:rsidR="00271F6C" w:rsidRPr="008011D9">
        <w:t>,</w:t>
      </w:r>
      <w:r w:rsidR="009F3552" w:rsidRPr="008011D9">
        <w:t xml:space="preserve"> a</w:t>
      </w:r>
      <w:r w:rsidR="00000402">
        <w:t>lrededor</w:t>
      </w:r>
      <w:r w:rsidR="009F3552" w:rsidRPr="008011D9">
        <w:t xml:space="preserve"> del promedio</w:t>
      </w:r>
      <w:r w:rsidR="00271F6C" w:rsidRPr="008011D9">
        <w:t>,</w:t>
      </w:r>
      <w:r w:rsidR="009F3552" w:rsidRPr="008011D9">
        <w:t xml:space="preserve"> en la que</w:t>
      </w:r>
      <w:r w:rsidR="00271F6C" w:rsidRPr="008011D9">
        <w:t xml:space="preserve"> se encuentran</w:t>
      </w:r>
      <w:r w:rsidR="009F3552" w:rsidRPr="008011D9">
        <w:t xml:space="preserve"> </w:t>
      </w:r>
      <w:r w:rsidR="00271F6C" w:rsidRPr="008011D9">
        <w:t>el 68</w:t>
      </w:r>
      <w:r w:rsidR="00000402">
        <w:t>.3</w:t>
      </w:r>
      <w:r w:rsidR="00271F6C" w:rsidRPr="008011D9">
        <w:t>% de las mediciones,</w:t>
      </w:r>
      <w:r w:rsidR="00271F6C">
        <w:t xml:space="preserve"> </w:t>
      </w:r>
    </w:p>
    <w:p w14:paraId="16DBCB16" w14:textId="3961FFCC" w:rsidR="006E4F35" w:rsidRDefault="00271F6C" w:rsidP="0065511F">
      <w:r>
        <w:t>o de otra forma, si se toma</w:t>
      </w:r>
      <w:r w:rsidR="006C4B3E">
        <w:t>rá</w:t>
      </w:r>
      <w:r>
        <w:t xml:space="preserve"> “una sola medición”, habrá un 68</w:t>
      </w:r>
      <w:r w:rsidR="00000402">
        <w:t>.3</w:t>
      </w:r>
      <w:r>
        <w:t xml:space="preserve">% de probabilidad de que caiga dentro del rango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oMath>
      <w:r w:rsidR="009F3552">
        <w:t xml:space="preserve"> </w:t>
      </w:r>
      <w:r>
        <w:t>alrededor del promedio</w:t>
      </w:r>
      <w:r w:rsidR="001A49EF">
        <w:t xml:space="preserve"> (Figura 4b)</w:t>
      </w:r>
      <w:r>
        <w:t xml:space="preserve">. </w:t>
      </w:r>
      <w:r w:rsidR="0065511F">
        <w:t>En consecuencia, l</w:t>
      </w:r>
      <w:r w:rsidR="006E4F35">
        <w:t xml:space="preserve">a desviación estándar de la muestra </w:t>
      </w:r>
      <w:r w:rsidR="006E4F35" w:rsidRPr="00E54FB8">
        <w:rPr>
          <w:rStyle w:val="Textoennegrita"/>
        </w:rPr>
        <w:t>puede utilizarse como una estimación de la incertidumbre de una sola medición</w:t>
      </w:r>
      <w:r w:rsidR="006C4B3E">
        <w:rPr>
          <w:rStyle w:val="Textoennegrita"/>
        </w:rPr>
        <w:t xml:space="preserve"> </w:t>
      </w:r>
      <w:r w:rsidR="0065511F">
        <w:rPr>
          <w:rStyle w:val="ReferenciaCar"/>
        </w:rPr>
        <w:t>[</w:t>
      </w:r>
      <w:r w:rsidR="006C4B3E">
        <w:rPr>
          <w:rStyle w:val="ReferenciaCar"/>
        </w:rPr>
        <w:t>4</w:t>
      </w:r>
      <w:r w:rsidR="006E4F35" w:rsidRPr="006E4F35">
        <w:rPr>
          <w:rStyle w:val="ReferenciaCar"/>
        </w:rPr>
        <w:t>]</w:t>
      </w:r>
      <w:r w:rsidR="006E4F35">
        <w:t>.</w:t>
      </w:r>
    </w:p>
    <w:p w14:paraId="58A5B68C" w14:textId="6FA22A39" w:rsidR="0094238D" w:rsidRDefault="007C06CA" w:rsidP="0094238D">
      <w:r>
        <w:t xml:space="preserve">Como </w:t>
      </w:r>
      <w:r w:rsidR="006B6BA5">
        <w:t>nuestro</w:t>
      </w:r>
      <w:r w:rsidR="0094238D">
        <w:t xml:space="preserve"> objetivo es encontrar </w:t>
      </w:r>
      <w:r w:rsidR="00DB22F2">
        <w:t>las características de la población</w:t>
      </w:r>
      <w:r>
        <w:t xml:space="preserve">, </w:t>
      </w:r>
      <w:r w:rsidR="0094238D">
        <w:t xml:space="preserve">en virtud </w:t>
      </w:r>
      <w:r w:rsidR="00DB22F2">
        <w:t>de</w:t>
      </w:r>
      <w:r w:rsidR="0094238D">
        <w:t xml:space="preserve"> la distribución normal de las mediciones</w:t>
      </w:r>
      <w:r w:rsidR="00891E2B">
        <w:t>,</w:t>
      </w:r>
      <w:r>
        <w:t xml:space="preserve"> podemos ver que</w:t>
      </w:r>
      <w:r w:rsidR="0094238D">
        <w:t xml:space="preserve"> </w:t>
      </w:r>
      <w:r w:rsidR="00DB22F2">
        <w:t>los</w:t>
      </w:r>
      <w:r w:rsidR="0094238D">
        <w:t xml:space="preserve"> </w:t>
      </w:r>
      <w:r w:rsidR="00DB22F2">
        <w:t>promedios de</w:t>
      </w:r>
      <w:r w:rsidR="0094238D">
        <w:t xml:space="preserve"> las </w:t>
      </w:r>
      <m:oMath>
        <m:r>
          <w:rPr>
            <w:rFonts w:ascii="Cambria Math" w:hAnsi="Cambria Math"/>
          </w:rPr>
          <m:t>M</m:t>
        </m:r>
      </m:oMath>
      <w:r w:rsidR="0094238D">
        <w:t xml:space="preserve"> muestras </w:t>
      </w:r>
      <w:r w:rsidR="00DB22F2">
        <w:t xml:space="preserve">también presentarán una </w:t>
      </w:r>
      <w:r w:rsidR="0094238D">
        <w:t xml:space="preserve">desviación </w:t>
      </w:r>
      <w:r w:rsidR="00DB22F2">
        <w:t>del promedio de la población</w:t>
      </w:r>
      <w:r w:rsidR="0096794D">
        <w:t xml:space="preserve"> </w:t>
      </w:r>
      <w:r w:rsidR="0094238D">
        <w:t>(</w:t>
      </w:r>
      <m:oMath>
        <m:acc>
          <m:accPr>
            <m:chr m:val="̅"/>
            <m:ctrlPr>
              <w:rPr>
                <w:rFonts w:ascii="Cambria Math" w:hAnsi="Cambria Math"/>
                <w:i/>
              </w:rPr>
            </m:ctrlPr>
          </m:accPr>
          <m:e>
            <m:r>
              <w:rPr>
                <w:rFonts w:ascii="Cambria Math" w:hAnsi="Cambria Math"/>
              </w:rPr>
              <m:t>X</m:t>
            </m:r>
          </m:e>
        </m:acc>
      </m:oMath>
      <w:r w:rsidR="0094238D">
        <w:t>)</w:t>
      </w:r>
      <w:r w:rsidR="006B6BA5">
        <w:t>, la cual</w:t>
      </w:r>
      <w:r w:rsidR="0094238D">
        <w:t xml:space="preserve"> será el promedio de los promedios de </w:t>
      </w:r>
      <w:r w:rsidR="00F43370">
        <w:t xml:space="preserve">las </w:t>
      </w:r>
      <w:r w:rsidR="0094238D">
        <w:t>muestra</w:t>
      </w:r>
      <w:r w:rsidR="00F43370">
        <w:t>s</w:t>
      </w:r>
      <w:r w:rsidR="0094238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oMath>
      <w:r w:rsidR="0094238D">
        <w:t>)</w:t>
      </w:r>
      <w:r>
        <w:t>.</w:t>
      </w:r>
      <w:r w:rsidR="0094238D">
        <w:t xml:space="preserve"> </w:t>
      </w:r>
      <w:r>
        <w:t xml:space="preserve">Se puede hacer un estimado de qué tan cerca </w:t>
      </w:r>
      <w:r w:rsidR="00F43370">
        <w:t xml:space="preserve">está </w:t>
      </w:r>
      <w:r>
        <w:t xml:space="preserve">(rango de confianza </w:t>
      </w:r>
      <w:r w:rsidR="0099484B">
        <w:t xml:space="preserve">alrededor de </w:t>
      </w:r>
      <m:oMath>
        <m:acc>
          <m:accPr>
            <m:chr m:val="̅"/>
            <m:ctrlPr>
              <w:rPr>
                <w:rFonts w:ascii="Cambria Math" w:hAnsi="Cambria Math"/>
                <w:i/>
              </w:rPr>
            </m:ctrlPr>
          </m:accPr>
          <m:e>
            <m:r>
              <w:rPr>
                <w:rFonts w:ascii="Cambria Math" w:hAnsi="Cambria Math"/>
              </w:rPr>
              <m:t>X</m:t>
            </m:r>
          </m:e>
        </m:acc>
      </m:oMath>
      <w:r>
        <w:t>) el promedio de nuestra muestra (</w:t>
      </w:r>
      <m:oMath>
        <m:acc>
          <m:accPr>
            <m:chr m:val="̅"/>
            <m:ctrlPr>
              <w:rPr>
                <w:rFonts w:ascii="Cambria Math" w:hAnsi="Cambria Math"/>
                <w:i/>
              </w:rPr>
            </m:ctrlPr>
          </m:accPr>
          <m:e>
            <m:r>
              <w:rPr>
                <w:rFonts w:ascii="Cambria Math" w:hAnsi="Cambria Math"/>
              </w:rPr>
              <m:t>x</m:t>
            </m:r>
          </m:e>
        </m:acc>
      </m:oMath>
      <w:r>
        <w:t>) respecto del promedio de la población</w:t>
      </w:r>
      <w:r w:rsidR="00DE72E6">
        <w:t>;</w:t>
      </w:r>
      <w:r>
        <w:t xml:space="preserve"> </w:t>
      </w:r>
      <w:r w:rsidR="00DE72E6">
        <w:t>e</w:t>
      </w:r>
      <w:r>
        <w:t xml:space="preserve">sto se puede hacer </w:t>
      </w:r>
      <w:r w:rsidR="00891E2B">
        <w:t xml:space="preserve">a partir de </w:t>
      </w:r>
      <w:r>
        <w:t xml:space="preserve">la ecuación </w:t>
      </w:r>
      <w:r w:rsidR="00207E42">
        <w:t>2</w:t>
      </w:r>
      <w:r>
        <w:t xml:space="preserve">, </w:t>
      </w:r>
      <w:r w:rsidR="00FE177A">
        <w:t>cuya</w:t>
      </w:r>
      <w:r w:rsidR="0094238D">
        <w:t xml:space="preserve"> incertidumbre es deducida </w:t>
      </w:r>
      <w:r w:rsidR="0096794D">
        <w:t xml:space="preserve">por </w:t>
      </w:r>
      <w:r w:rsidR="0094238D">
        <w:t>propagación de incertidumbres</w:t>
      </w:r>
      <w:r w:rsidR="0096794D">
        <w:t xml:space="preserve"> (lo cual será explicado</w:t>
      </w:r>
      <w:r w:rsidR="006B6BA5">
        <w:t xml:space="preserve"> en la sección 6</w:t>
      </w:r>
      <w:r w:rsidR="0096794D">
        <w:t>)</w:t>
      </w:r>
      <w:r w:rsidR="004464B7">
        <w:t>:</w:t>
      </w:r>
    </w:p>
    <w:p w14:paraId="5D323C08" w14:textId="4805CAC1" w:rsidR="00207E42" w:rsidRDefault="00207E42" w:rsidP="0094238D">
      <m:oMathPara>
        <m:oMath>
          <m:r>
            <w:rPr>
              <w:rFonts w:ascii="Cambria Math" w:hAnsi="Cambria Math"/>
            </w:rPr>
            <m:t>∆</m:t>
          </m:r>
          <m:acc>
            <m:accPr>
              <m:chr m:val="̅"/>
              <m:ctrlPr>
                <w:rPr>
                  <w:rFonts w:ascii="Cambria Math" w:hAnsi="Cambria Math"/>
                  <w:i/>
                </w:rPr>
              </m:ctrlPr>
            </m:accPr>
            <m:e>
              <m:r>
                <w:rPr>
                  <w:rFonts w:ascii="Cambria Math" w:hAnsi="Cambria Math"/>
                </w:rPr>
                <m:t>X</m:t>
              </m:r>
            </m:e>
          </m:acc>
          <m:r>
            <m:rPr>
              <m:sty m:val="p"/>
            </m:rPr>
            <w:rPr>
              <w:rFonts w:ascii="Cambria Math" w:hAnsi="Cambria Math"/>
            </w:rPr>
            <m:t>=</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X</m:t>
                              </m:r>
                            </m:e>
                          </m:acc>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den>
                      </m:f>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X</m:t>
                              </m:r>
                            </m:e>
                          </m:acc>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den>
                      </m:f>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x</m:t>
                              </m:r>
                            </m:e>
                            <m:sub>
                              <m:r>
                                <w:rPr>
                                  <w:rFonts w:ascii="Cambria Math" w:hAnsi="Cambria Math"/>
                                </w:rPr>
                                <m:t>M</m:t>
                              </m:r>
                            </m:sub>
                          </m:sSub>
                        </m:sub>
                      </m:sSub>
                    </m:e>
                  </m:d>
                </m:e>
                <m:sup>
                  <m:r>
                    <w:rPr>
                      <w:rFonts w:ascii="Cambria Math" w:hAnsi="Cambria Math"/>
                    </w:rPr>
                    <m:t>2</m:t>
                  </m:r>
                </m:sup>
              </m:sSup>
            </m:e>
          </m:rad>
        </m:oMath>
      </m:oMathPara>
    </w:p>
    <w:p w14:paraId="18CC78D3" w14:textId="58BD0502" w:rsidR="0094238D" w:rsidRDefault="0094238D" w:rsidP="0094238D">
      <w:r>
        <w:rPr>
          <w:rFonts w:eastAsia="Times New Roman"/>
          <w:lang w:eastAsia="es-MX"/>
        </w:rPr>
        <w:t xml:space="preserve">Al realizar las derivadas, </w:t>
      </w:r>
      <w:r w:rsidR="00CC1FF7">
        <w:rPr>
          <w:rFonts w:eastAsia="Times New Roman"/>
          <w:lang w:eastAsia="es-MX"/>
        </w:rPr>
        <w:t xml:space="preserve">asumiendo que, debido a la distribución normal, </w:t>
      </w:r>
      <m:oMath>
        <m:sSub>
          <m:sSubPr>
            <m:ctrlPr>
              <w:rPr>
                <w:rFonts w:ascii="Cambria Math" w:eastAsia="Times New Roman" w:hAnsi="Cambria Math"/>
                <w:i/>
                <w:lang w:eastAsia="es-MX"/>
              </w:rPr>
            </m:ctrlPr>
          </m:sSubPr>
          <m:e>
            <m:r>
              <w:rPr>
                <w:rFonts w:ascii="Cambria Math" w:eastAsia="Times New Roman" w:hAnsi="Cambria Math"/>
                <w:lang w:eastAsia="es-MX"/>
              </w:rPr>
              <m:t>S</m:t>
            </m:r>
          </m:e>
          <m:sub>
            <m:sSub>
              <m:sSubPr>
                <m:ctrlPr>
                  <w:rPr>
                    <w:rFonts w:ascii="Cambria Math" w:eastAsia="Times New Roman" w:hAnsi="Cambria Math"/>
                    <w:i/>
                    <w:lang w:eastAsia="es-MX"/>
                  </w:rPr>
                </m:ctrlPr>
              </m:sSubPr>
              <m:e>
                <m:r>
                  <w:rPr>
                    <w:rFonts w:ascii="Cambria Math" w:eastAsia="Times New Roman" w:hAnsi="Cambria Math"/>
                    <w:lang w:eastAsia="es-MX"/>
                  </w:rPr>
                  <m:t>x</m:t>
                </m:r>
              </m:e>
              <m:sub>
                <m:r>
                  <w:rPr>
                    <w:rFonts w:ascii="Cambria Math" w:eastAsia="Times New Roman" w:hAnsi="Cambria Math"/>
                    <w:lang w:eastAsia="es-MX"/>
                  </w:rPr>
                  <m:t>1</m:t>
                </m:r>
              </m:sub>
            </m:sSub>
          </m:sub>
        </m:sSub>
        <m:r>
          <w:rPr>
            <w:rFonts w:ascii="Cambria Math" w:eastAsia="Times New Roman" w:hAnsi="Cambria Math"/>
            <w:lang w:eastAsia="es-MX"/>
          </w:rPr>
          <m:t>=</m:t>
        </m:r>
        <m:sSub>
          <m:sSubPr>
            <m:ctrlPr>
              <w:rPr>
                <w:rFonts w:ascii="Cambria Math" w:eastAsia="Times New Roman" w:hAnsi="Cambria Math"/>
                <w:i/>
                <w:lang w:eastAsia="es-MX"/>
              </w:rPr>
            </m:ctrlPr>
          </m:sSubPr>
          <m:e>
            <m:r>
              <w:rPr>
                <w:rFonts w:ascii="Cambria Math" w:eastAsia="Times New Roman" w:hAnsi="Cambria Math"/>
                <w:lang w:eastAsia="es-MX"/>
              </w:rPr>
              <m:t>S</m:t>
            </m:r>
          </m:e>
          <m:sub>
            <m:sSub>
              <m:sSubPr>
                <m:ctrlPr>
                  <w:rPr>
                    <w:rFonts w:ascii="Cambria Math" w:eastAsia="Times New Roman" w:hAnsi="Cambria Math"/>
                    <w:i/>
                    <w:lang w:eastAsia="es-MX"/>
                  </w:rPr>
                </m:ctrlPr>
              </m:sSubPr>
              <m:e>
                <m:r>
                  <w:rPr>
                    <w:rFonts w:ascii="Cambria Math" w:eastAsia="Times New Roman" w:hAnsi="Cambria Math"/>
                    <w:lang w:eastAsia="es-MX"/>
                  </w:rPr>
                  <m:t>x</m:t>
                </m:r>
              </m:e>
              <m:sub>
                <m:r>
                  <w:rPr>
                    <w:rFonts w:ascii="Cambria Math" w:eastAsia="Times New Roman" w:hAnsi="Cambria Math"/>
                    <w:lang w:eastAsia="es-MX"/>
                  </w:rPr>
                  <m:t>2</m:t>
                </m:r>
              </m:sub>
            </m:sSub>
          </m:sub>
        </m:sSub>
        <m:r>
          <w:rPr>
            <w:rFonts w:ascii="Cambria Math" w:eastAsia="Times New Roman" w:hAnsi="Cambria Math"/>
            <w:lang w:eastAsia="es-MX"/>
          </w:rPr>
          <m:t>=…=</m:t>
        </m:r>
        <m:sSub>
          <m:sSubPr>
            <m:ctrlPr>
              <w:rPr>
                <w:rFonts w:ascii="Cambria Math" w:eastAsia="Times New Roman" w:hAnsi="Cambria Math"/>
                <w:i/>
                <w:lang w:eastAsia="es-MX"/>
              </w:rPr>
            </m:ctrlPr>
          </m:sSubPr>
          <m:e>
            <m:r>
              <w:rPr>
                <w:rFonts w:ascii="Cambria Math" w:eastAsia="Times New Roman" w:hAnsi="Cambria Math"/>
                <w:lang w:eastAsia="es-MX"/>
              </w:rPr>
              <m:t>S</m:t>
            </m:r>
          </m:e>
          <m:sub>
            <m:sSub>
              <m:sSubPr>
                <m:ctrlPr>
                  <w:rPr>
                    <w:rFonts w:ascii="Cambria Math" w:eastAsia="Times New Roman" w:hAnsi="Cambria Math"/>
                    <w:i/>
                    <w:lang w:eastAsia="es-MX"/>
                  </w:rPr>
                </m:ctrlPr>
              </m:sSubPr>
              <m:e>
                <m:r>
                  <w:rPr>
                    <w:rFonts w:ascii="Cambria Math" w:eastAsia="Times New Roman" w:hAnsi="Cambria Math"/>
                    <w:lang w:eastAsia="es-MX"/>
                  </w:rPr>
                  <m:t>x</m:t>
                </m:r>
              </m:e>
              <m:sub>
                <m:r>
                  <w:rPr>
                    <w:rFonts w:ascii="Cambria Math" w:eastAsia="Times New Roman" w:hAnsi="Cambria Math"/>
                    <w:lang w:eastAsia="es-MX"/>
                  </w:rPr>
                  <m:t>M</m:t>
                </m:r>
              </m:sub>
            </m:sSub>
          </m:sub>
        </m:sSub>
        <m:r>
          <w:rPr>
            <w:rFonts w:ascii="Cambria Math" w:eastAsia="Times New Roman" w:hAnsi="Cambria Math"/>
            <w:lang w:eastAsia="es-MX"/>
          </w:rPr>
          <m:t>=</m:t>
        </m:r>
        <m:sSub>
          <m:sSubPr>
            <m:ctrlPr>
              <w:rPr>
                <w:rFonts w:ascii="Cambria Math" w:eastAsia="Times New Roman" w:hAnsi="Cambria Math"/>
                <w:i/>
                <w:lang w:eastAsia="es-MX"/>
              </w:rPr>
            </m:ctrlPr>
          </m:sSubPr>
          <m:e>
            <m:r>
              <w:rPr>
                <w:rFonts w:ascii="Cambria Math" w:eastAsia="Times New Roman" w:hAnsi="Cambria Math"/>
                <w:lang w:eastAsia="es-MX"/>
              </w:rPr>
              <m:t>S</m:t>
            </m:r>
          </m:e>
          <m:sub>
            <m:r>
              <w:rPr>
                <w:rFonts w:ascii="Cambria Math" w:eastAsia="Times New Roman" w:hAnsi="Cambria Math"/>
                <w:lang w:eastAsia="es-MX"/>
              </w:rPr>
              <m:t>x</m:t>
            </m:r>
          </m:sub>
        </m:sSub>
      </m:oMath>
      <w:r w:rsidR="00AD2E4C">
        <w:rPr>
          <w:rFonts w:eastAsia="Times New Roman"/>
          <w:lang w:eastAsia="es-MX"/>
        </w:rPr>
        <w:t xml:space="preserve"> y </w:t>
      </w:r>
      <w:r w:rsidR="001D45C9">
        <w:rPr>
          <w:rFonts w:eastAsia="Times New Roman"/>
          <w:lang w:eastAsia="es-MX"/>
        </w:rPr>
        <w:t xml:space="preserve">tomando en cuenta todas las </w:t>
      </w:r>
      <w:r w:rsidR="00AD2E4C">
        <w:rPr>
          <w:rFonts w:eastAsia="Times New Roman"/>
          <w:lang w:eastAsia="es-MX"/>
        </w:rPr>
        <w:t>muestra</w:t>
      </w:r>
      <w:r w:rsidR="001D45C9">
        <w:rPr>
          <w:rFonts w:eastAsia="Times New Roman"/>
          <w:lang w:eastAsia="es-MX"/>
        </w:rPr>
        <w:t>s</w:t>
      </w:r>
      <w:r w:rsidR="00AD2E4C">
        <w:rPr>
          <w:rFonts w:eastAsia="Times New Roman"/>
          <w:lang w:eastAsia="es-MX"/>
        </w:rPr>
        <w:t xml:space="preserve"> representativa</w:t>
      </w:r>
      <w:r w:rsidR="001D45C9">
        <w:rPr>
          <w:rFonts w:eastAsia="Times New Roman"/>
          <w:lang w:eastAsia="es-MX"/>
        </w:rPr>
        <w:t>s</w:t>
      </w:r>
      <w:r w:rsidR="00AD2E4C">
        <w:rPr>
          <w:rFonts w:eastAsia="Times New Roman"/>
          <w:lang w:eastAsia="es-MX"/>
        </w:rPr>
        <w:t xml:space="preserve"> (</w:t>
      </w:r>
      <m:oMath>
        <m:r>
          <w:rPr>
            <w:rFonts w:ascii="Cambria Math" w:eastAsia="Times New Roman" w:hAnsi="Cambria Math"/>
            <w:lang w:eastAsia="es-MX"/>
          </w:rPr>
          <m:t>M⇒N</m:t>
        </m:r>
      </m:oMath>
      <w:r w:rsidR="00AD2E4C">
        <w:rPr>
          <w:rFonts w:eastAsia="Times New Roman"/>
          <w:lang w:eastAsia="es-MX"/>
        </w:rPr>
        <w:t>)</w:t>
      </w:r>
      <w:r w:rsidR="00CC1FF7">
        <w:rPr>
          <w:rFonts w:eastAsia="Times New Roman"/>
          <w:lang w:eastAsia="es-MX"/>
        </w:rPr>
        <w:t xml:space="preserve">, </w:t>
      </w:r>
      <w:r w:rsidR="00602CC3">
        <w:rPr>
          <w:rFonts w:eastAsia="Times New Roman"/>
          <w:lang w:eastAsia="es-MX"/>
        </w:rPr>
        <w:t xml:space="preserve">se encuentra </w:t>
      </w:r>
      <w:r>
        <w:rPr>
          <w:rFonts w:eastAsia="Times New Roman"/>
          <w:lang w:eastAsia="es-MX"/>
        </w:rPr>
        <w:t>la denomina</w:t>
      </w:r>
      <w:r w:rsidR="00291112">
        <w:rPr>
          <w:rFonts w:eastAsia="Times New Roman"/>
          <w:lang w:eastAsia="es-MX"/>
        </w:rPr>
        <w:t>da</w:t>
      </w:r>
      <w:r>
        <w:rPr>
          <w:rFonts w:eastAsia="Times New Roman"/>
          <w:lang w:eastAsia="es-MX"/>
        </w:rPr>
        <w:t xml:space="preserve"> </w:t>
      </w:r>
      <w:r w:rsidR="00291112" w:rsidRPr="00291112">
        <w:rPr>
          <w:rStyle w:val="Textoennegrita"/>
        </w:rPr>
        <w:t>“</w:t>
      </w:r>
      <w:r w:rsidRPr="007C7E43">
        <w:rPr>
          <w:rStyle w:val="Textoennegrita"/>
        </w:rPr>
        <w:t>incertidumbre estándar del promedio</w:t>
      </w:r>
      <w:r w:rsidR="00291112">
        <w:rPr>
          <w:rStyle w:val="Textoennegrita"/>
        </w:rPr>
        <w:t>”</w:t>
      </w:r>
      <w:r>
        <w:t xml:space="preserve"> </w:t>
      </w:r>
      <w:r w:rsidRPr="00043DA7">
        <w:rPr>
          <w:rStyle w:val="ReferenciaCar"/>
        </w:rPr>
        <w:t>[</w:t>
      </w:r>
      <w:r w:rsidR="004464B7">
        <w:rPr>
          <w:rStyle w:val="ReferenciaCar"/>
        </w:rPr>
        <w:t>1,</w:t>
      </w:r>
      <w:r w:rsidR="00891E2B">
        <w:rPr>
          <w:rStyle w:val="ReferenciaCar"/>
        </w:rPr>
        <w:t>4</w:t>
      </w:r>
      <w:r w:rsidRPr="00043DA7">
        <w:rPr>
          <w:rStyle w:val="ReferenciaCar"/>
        </w:rPr>
        <w:t>]</w:t>
      </w:r>
      <w:r w:rsidR="004464B7">
        <w:t xml:space="preserve"> (que será llamada </w:t>
      </w:r>
      <w:r w:rsidR="004464B7" w:rsidRPr="00AD16FE">
        <w:rPr>
          <w:rStyle w:val="SubrayadoCar"/>
        </w:rPr>
        <w:t>incertidumbre estadística</w:t>
      </w:r>
      <w:r w:rsidR="00291112">
        <w:t xml:space="preserve"> de</w:t>
      </w:r>
      <w:r w:rsidR="004464B7">
        <w:t xml:space="preserve"> </w:t>
      </w:r>
      <w:r w:rsidR="00291112">
        <w:t>aquí en adelante</w:t>
      </w:r>
      <w:r w:rsidR="004464B7">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94238D" w14:paraId="237283ED" w14:textId="77777777" w:rsidTr="0029533A">
        <w:trPr>
          <w:jc w:val="center"/>
        </w:trPr>
        <w:tc>
          <w:tcPr>
            <w:tcW w:w="455" w:type="dxa"/>
            <w:vAlign w:val="center"/>
          </w:tcPr>
          <w:p w14:paraId="7743F524" w14:textId="77777777" w:rsidR="0094238D" w:rsidRDefault="0094238D" w:rsidP="0029533A">
            <w:pPr>
              <w:jc w:val="center"/>
              <w:rPr>
                <w:rFonts w:eastAsia="Times New Roman"/>
                <w:lang w:eastAsia="es-MX"/>
              </w:rPr>
            </w:pPr>
          </w:p>
        </w:tc>
        <w:tc>
          <w:tcPr>
            <w:tcW w:w="7935" w:type="dxa"/>
            <w:vAlign w:val="center"/>
          </w:tcPr>
          <w:p w14:paraId="052052A7" w14:textId="50D5B822" w:rsidR="0094238D" w:rsidRDefault="00717BD3" w:rsidP="00215DC6">
            <w:pPr>
              <w:pStyle w:val="Ecuacion"/>
              <w:rPr>
                <w:rFonts w:eastAsia="Times New Roman"/>
                <w:lang w:eastAsia="es-MX"/>
              </w:rPr>
            </w:pPr>
            <m:oMathPara>
              <m:oMath>
                <m:sSub>
                  <m:sSubPr>
                    <m:ctrlPr/>
                  </m:sSubPr>
                  <m:e>
                    <m:r>
                      <m:t>σ</m:t>
                    </m:r>
                  </m:e>
                  <m:sub>
                    <m:r>
                      <m:t>est</m:t>
                    </m:r>
                  </m:sub>
                </m:sSub>
                <m:r>
                  <m:t>=</m:t>
                </m:r>
                <m:f>
                  <m:fPr>
                    <m:ctrlPr/>
                  </m:fPr>
                  <m:num>
                    <m:sSub>
                      <m:sSubPr>
                        <m:ctrlPr/>
                      </m:sSubPr>
                      <m:e>
                        <m:r>
                          <m:t>S</m:t>
                        </m:r>
                      </m:e>
                      <m:sub>
                        <m:r>
                          <m:t>x</m:t>
                        </m:r>
                      </m:sub>
                    </m:sSub>
                  </m:num>
                  <m:den>
                    <m:rad>
                      <m:radPr>
                        <m:degHide m:val="1"/>
                        <m:ctrlPr/>
                      </m:radPr>
                      <m:deg/>
                      <m:e>
                        <m:r>
                          <m:t>N</m:t>
                        </m:r>
                      </m:e>
                    </m:rad>
                  </m:den>
                </m:f>
              </m:oMath>
            </m:oMathPara>
          </w:p>
        </w:tc>
        <w:tc>
          <w:tcPr>
            <w:tcW w:w="671" w:type="dxa"/>
            <w:vAlign w:val="center"/>
          </w:tcPr>
          <w:p w14:paraId="440F8BC9" w14:textId="6D4D202F" w:rsidR="0094238D" w:rsidRDefault="0094238D" w:rsidP="001A49EF">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4</w:t>
            </w:r>
            <w:r>
              <w:rPr>
                <w:rFonts w:eastAsia="Times New Roman"/>
              </w:rPr>
              <w:fldChar w:fldCharType="end"/>
            </w:r>
            <w:r>
              <w:rPr>
                <w:rFonts w:eastAsia="Times New Roman"/>
                <w:lang w:eastAsia="es-MX"/>
              </w:rPr>
              <w:t>)</w:t>
            </w:r>
          </w:p>
        </w:tc>
      </w:tr>
    </w:tbl>
    <w:p w14:paraId="7E8F9CB8" w14:textId="69899817" w:rsidR="0099484B" w:rsidRDefault="00717BD3" w:rsidP="0099484B">
      <w:pPr>
        <w:pStyle w:val="Citadestacada"/>
        <w:rPr>
          <w:rFonts w:eastAsia="Times New Roman"/>
          <w:lang w:eastAsia="es-MX"/>
        </w:rPr>
      </w:pPr>
      <m:oMath>
        <m:sSub>
          <m:sSubPr>
            <m:ctrlPr>
              <w:rPr>
                <w:rStyle w:val="Textoennegrita"/>
                <w:rFonts w:ascii="Cambria Math" w:hAnsi="Cambria Math"/>
                <w:bCs/>
                <w:i w:val="0"/>
                <w:iCs/>
              </w:rPr>
            </m:ctrlPr>
          </m:sSubPr>
          <m:e>
            <m:r>
              <m:rPr>
                <m:sty m:val="b"/>
              </m:rPr>
              <w:rPr>
                <w:rStyle w:val="Textoennegrita"/>
                <w:rFonts w:ascii="Cambria Math" w:hAnsi="Cambria Math"/>
              </w:rPr>
              <m:t>σ</m:t>
            </m:r>
          </m:e>
          <m:sub>
            <m:r>
              <m:rPr>
                <m:sty m:val="b"/>
              </m:rPr>
              <w:rPr>
                <w:rStyle w:val="Textoennegrita"/>
                <w:rFonts w:ascii="Cambria Math" w:hAnsi="Cambria Math"/>
              </w:rPr>
              <m:t>est</m:t>
            </m:r>
          </m:sub>
        </m:sSub>
      </m:oMath>
      <w:r w:rsidR="0099484B">
        <w:rPr>
          <w:rStyle w:val="Textoennegrita"/>
          <w:bCs/>
          <w:iCs/>
        </w:rPr>
        <w:t xml:space="preserve"> </w:t>
      </w:r>
      <w:r w:rsidR="00AD16FE" w:rsidRPr="008011D9">
        <w:t>cuantifica qu</w:t>
      </w:r>
      <w:r w:rsidR="00291112" w:rsidRPr="008011D9">
        <w:t>é</w:t>
      </w:r>
      <w:r w:rsidR="00AD16FE" w:rsidRPr="008011D9">
        <w:t xml:space="preserve"> tan </w:t>
      </w:r>
      <w:r w:rsidR="00891E2B">
        <w:t xml:space="preserve">cerca está </w:t>
      </w:r>
      <w:r w:rsidR="00AD16FE" w:rsidRPr="008011D9">
        <w:t>el promedio</w:t>
      </w:r>
      <w:r w:rsidR="00FE177A" w:rsidRPr="008011D9">
        <w:t xml:space="preserve"> de nuestra muestra</w:t>
      </w:r>
      <w:r w:rsidR="007C06CA" w:rsidRPr="008011D9">
        <w:t xml:space="preserve"> (</w:t>
      </w:r>
      <m:oMath>
        <m:acc>
          <m:accPr>
            <m:chr m:val="̅"/>
            <m:ctrlPr>
              <w:rPr>
                <w:rFonts w:ascii="Cambria Math" w:hAnsi="Cambria Math"/>
              </w:rPr>
            </m:ctrlPr>
          </m:accPr>
          <m:e>
            <m:r>
              <m:rPr>
                <m:sty m:val="bi"/>
              </m:rPr>
              <w:rPr>
                <w:rFonts w:ascii="Cambria Math" w:hAnsi="Cambria Math"/>
              </w:rPr>
              <m:t>x</m:t>
            </m:r>
          </m:e>
        </m:acc>
      </m:oMath>
      <w:r w:rsidR="007C06CA" w:rsidRPr="008011D9">
        <w:t>)</w:t>
      </w:r>
      <w:r w:rsidR="00AD16FE" w:rsidRPr="008011D9">
        <w:t xml:space="preserve"> </w:t>
      </w:r>
      <w:r w:rsidR="00891E2B">
        <w:t>d</w:t>
      </w:r>
      <w:r w:rsidR="00AD16FE" w:rsidRPr="008011D9">
        <w:t>el valor de</w:t>
      </w:r>
      <w:r w:rsidR="00FE177A" w:rsidRPr="008011D9">
        <w:t xml:space="preserve"> </w:t>
      </w:r>
      <w:r w:rsidR="00AD16FE" w:rsidRPr="008011D9">
        <w:t>l</w:t>
      </w:r>
      <w:r w:rsidR="00FE177A" w:rsidRPr="008011D9">
        <w:t>a población (o del</w:t>
      </w:r>
      <w:r w:rsidR="00AD16FE" w:rsidRPr="008011D9">
        <w:t xml:space="preserve"> mesurando</w:t>
      </w:r>
      <w:r w:rsidR="00FE177A" w:rsidRPr="008011D9">
        <w:t>)</w:t>
      </w:r>
      <w:r w:rsidR="001A49EF">
        <w:t>.</w:t>
      </w:r>
    </w:p>
    <w:p w14:paraId="7B3BCFC5" w14:textId="5E9CAAB5" w:rsidR="0094238D" w:rsidRDefault="0099484B" w:rsidP="0094238D">
      <w:pPr>
        <w:rPr>
          <w:rFonts w:eastAsia="Times New Roman"/>
          <w:lang w:eastAsia="es-MX"/>
        </w:rPr>
      </w:pPr>
      <w:r>
        <w:rPr>
          <w:rFonts w:eastAsia="Times New Roman"/>
          <w:lang w:eastAsia="es-MX"/>
        </w:rPr>
        <w:t>P</w:t>
      </w:r>
      <w:r w:rsidR="00AD16FE">
        <w:rPr>
          <w:rFonts w:eastAsia="Times New Roman"/>
          <w:lang w:eastAsia="es-MX"/>
        </w:rPr>
        <w:t>or es</w:t>
      </w:r>
      <w:r w:rsidR="00D94275">
        <w:rPr>
          <w:rFonts w:eastAsia="Times New Roman"/>
          <w:lang w:eastAsia="es-MX"/>
        </w:rPr>
        <w:t>t</w:t>
      </w:r>
      <w:r w:rsidR="00AD16FE">
        <w:rPr>
          <w:rFonts w:eastAsia="Times New Roman"/>
          <w:lang w:eastAsia="es-MX"/>
        </w:rPr>
        <w:t xml:space="preserve">o </w:t>
      </w:r>
      <w:r w:rsidR="00AD16FE" w:rsidRPr="00AF4E9E">
        <w:rPr>
          <w:rStyle w:val="Textoennegrita"/>
        </w:rPr>
        <w:t xml:space="preserve">se </w:t>
      </w:r>
      <w:r>
        <w:rPr>
          <w:rStyle w:val="Textoennegrita"/>
        </w:rPr>
        <w:t xml:space="preserve">puede </w:t>
      </w:r>
      <w:r w:rsidR="00AD16FE" w:rsidRPr="00AF4E9E">
        <w:rPr>
          <w:rStyle w:val="Textoennegrita"/>
        </w:rPr>
        <w:t>usa</w:t>
      </w:r>
      <w:r w:rsidR="00134EED">
        <w:rPr>
          <w:rStyle w:val="Textoennegrita"/>
        </w:rPr>
        <w:t>r</w:t>
      </w:r>
      <w:r w:rsidR="00AD16FE" w:rsidRPr="00AF4E9E">
        <w:rPr>
          <w:rStyle w:val="Textoennegrita"/>
        </w:rPr>
        <w:t xml:space="preserve"> como incertidumbre</w:t>
      </w:r>
      <w:r w:rsidR="007631D4" w:rsidRPr="00AF4E9E">
        <w:rPr>
          <w:rStyle w:val="Textoennegrita"/>
        </w:rPr>
        <w:t xml:space="preserve"> del promedio</w:t>
      </w:r>
      <w:r w:rsidR="0094238D" w:rsidRPr="00C92100">
        <w:rPr>
          <w:rFonts w:eastAsia="Times New Roman"/>
          <w:lang w:eastAsia="es-MX"/>
        </w:rPr>
        <w:t xml:space="preserve">. </w:t>
      </w:r>
      <w:r w:rsidR="00602CC3">
        <w:rPr>
          <w:rFonts w:eastAsia="Times New Roman"/>
          <w:lang w:eastAsia="es-MX"/>
        </w:rPr>
        <w:t xml:space="preserve">Algunas características </w:t>
      </w:r>
      <w:r w:rsidR="00AD16FE">
        <w:rPr>
          <w:rFonts w:eastAsia="Times New Roman"/>
          <w:lang w:eastAsia="es-MX"/>
        </w:rPr>
        <w:t xml:space="preserve">particulares </w:t>
      </w:r>
      <w:r w:rsidR="00602CC3">
        <w:rPr>
          <w:rFonts w:eastAsia="Times New Roman"/>
          <w:lang w:eastAsia="es-MX"/>
        </w:rPr>
        <w:t xml:space="preserve">de </w:t>
      </w:r>
      <m:oMath>
        <m:sSub>
          <m:sSubPr>
            <m:ctrlPr>
              <w:rPr>
                <w:rFonts w:ascii="Cambria Math" w:eastAsia="Times New Roman" w:hAnsi="Cambria Math"/>
                <w:i/>
                <w:lang w:eastAsia="es-MX"/>
              </w:rPr>
            </m:ctrlPr>
          </m:sSubPr>
          <m:e>
            <m:r>
              <w:rPr>
                <w:rFonts w:ascii="Cambria Math" w:eastAsia="Times New Roman" w:hAnsi="Cambria Math"/>
                <w:lang w:eastAsia="es-MX"/>
              </w:rPr>
              <m:t>σ</m:t>
            </m:r>
          </m:e>
          <m:sub>
            <m:r>
              <w:rPr>
                <w:rFonts w:ascii="Cambria Math" w:eastAsia="Times New Roman" w:hAnsi="Cambria Math"/>
                <w:lang w:eastAsia="es-MX"/>
              </w:rPr>
              <m:t>est</m:t>
            </m:r>
          </m:sub>
        </m:sSub>
      </m:oMath>
      <w:r w:rsidR="00602CC3">
        <w:rPr>
          <w:rFonts w:eastAsia="Times New Roman"/>
          <w:lang w:eastAsia="es-MX"/>
        </w:rPr>
        <w:t xml:space="preserve"> es que </w:t>
      </w:r>
      <w:r w:rsidR="0094238D" w:rsidRPr="00C92100">
        <w:rPr>
          <w:rFonts w:eastAsia="Times New Roman"/>
          <w:lang w:eastAsia="es-MX"/>
        </w:rPr>
        <w:t xml:space="preserve">disminuye progresivamente al aumentar </w:t>
      </w:r>
      <w:r w:rsidR="0094238D" w:rsidRPr="00C92100">
        <w:rPr>
          <w:rFonts w:eastAsia="Times New Roman"/>
          <w:i/>
          <w:lang w:eastAsia="es-MX"/>
        </w:rPr>
        <w:t>N</w:t>
      </w:r>
      <w:r w:rsidR="00C63224" w:rsidRPr="00C63224">
        <w:t>, lo cual será de importancia más adelante</w:t>
      </w:r>
      <w:r w:rsidR="00C63224">
        <w:rPr>
          <w:rFonts w:eastAsia="Times New Roman"/>
          <w:lang w:eastAsia="es-MX"/>
        </w:rPr>
        <w:t xml:space="preserve">; otra es que esta incertidumbre es distinta de la </w:t>
      </w:r>
      <w:r w:rsidR="007C7E43">
        <w:rPr>
          <w:rFonts w:eastAsia="Times New Roman"/>
          <w:lang w:eastAsia="es-MX"/>
        </w:rPr>
        <w:t xml:space="preserve">de </w:t>
      </w:r>
      <w:r w:rsidR="001767DE">
        <w:rPr>
          <w:rFonts w:eastAsia="Times New Roman"/>
          <w:lang w:eastAsia="es-MX"/>
        </w:rPr>
        <w:t>apreciación</w:t>
      </w:r>
      <w:r w:rsidR="00C63224">
        <w:rPr>
          <w:rFonts w:eastAsia="Times New Roman"/>
          <w:lang w:eastAsia="es-MX"/>
        </w:rPr>
        <w:t>, por l</w:t>
      </w:r>
      <w:r w:rsidR="00AD16FE">
        <w:rPr>
          <w:rFonts w:eastAsia="Times New Roman"/>
          <w:lang w:eastAsia="es-MX"/>
        </w:rPr>
        <w:t>a forma del análisis con que se dedujo</w:t>
      </w:r>
      <w:r w:rsidR="00DE72E6">
        <w:rPr>
          <w:rFonts w:eastAsia="Times New Roman"/>
          <w:lang w:eastAsia="es-MX"/>
        </w:rPr>
        <w:t xml:space="preserve"> (haciendo estadística)</w:t>
      </w:r>
      <w:r w:rsidR="00AD16FE">
        <w:rPr>
          <w:rFonts w:eastAsia="Times New Roman"/>
          <w:lang w:eastAsia="es-MX"/>
        </w:rPr>
        <w:t>.</w:t>
      </w:r>
    </w:p>
    <w:p w14:paraId="126347DA" w14:textId="6A254753" w:rsidR="001A49EF" w:rsidRDefault="001A49EF" w:rsidP="00FF7258">
      <w:pPr>
        <w:rPr>
          <w:rFonts w:eastAsia="Times New Roman"/>
          <w:lang w:eastAsia="es-MX"/>
        </w:rPr>
      </w:pPr>
      <w:r w:rsidRPr="00DE72E6">
        <w:rPr>
          <w:rFonts w:eastAsia="Times New Roman"/>
          <w:lang w:eastAsia="es-MX"/>
        </w:rPr>
        <w:t>Regresando al problema del péndulo,</w:t>
      </w:r>
      <w:r>
        <w:rPr>
          <w:rFonts w:eastAsia="Times New Roman"/>
          <w:lang w:eastAsia="es-MX"/>
        </w:rPr>
        <w:t xml:space="preserve"> </w:t>
      </w:r>
      <w:r w:rsidR="00DE72E6">
        <w:rPr>
          <w:rFonts w:eastAsia="Times New Roman"/>
          <w:lang w:eastAsia="es-MX"/>
        </w:rPr>
        <w:t xml:space="preserve">después haber realizado 30 repeticiones de la medición del tiempo para una longitud del péndulo de </w:t>
      </w:r>
      <m:oMath>
        <m:r>
          <w:rPr>
            <w:rFonts w:ascii="Cambria Math" w:eastAsia="Times New Roman" w:hAnsi="Cambria Math"/>
            <w:lang w:eastAsia="es-MX"/>
          </w:rPr>
          <m:t>40cm</m:t>
        </m:r>
      </m:oMath>
      <w:r w:rsidR="00DE72E6">
        <w:rPr>
          <w:rFonts w:eastAsia="Times New Roman"/>
          <w:lang w:eastAsia="es-MX"/>
        </w:rPr>
        <w:t xml:space="preserve">, se obtuvo el histograma de la Figura 4a. De esos datos encontramos que </w:t>
      </w:r>
      <m:oMath>
        <m:acc>
          <m:accPr>
            <m:chr m:val="̅"/>
            <m:ctrlPr>
              <w:rPr>
                <w:rFonts w:ascii="Cambria Math" w:eastAsia="Times New Roman" w:hAnsi="Cambria Math"/>
                <w:i/>
                <w:lang w:eastAsia="es-MX"/>
              </w:rPr>
            </m:ctrlPr>
          </m:accPr>
          <m:e>
            <m:r>
              <w:rPr>
                <w:rFonts w:ascii="Cambria Math" w:eastAsia="Times New Roman" w:hAnsi="Cambria Math"/>
                <w:lang w:eastAsia="es-MX"/>
              </w:rPr>
              <m:t>t</m:t>
            </m:r>
          </m:e>
        </m:acc>
        <m:r>
          <w:rPr>
            <w:rFonts w:ascii="Cambria Math" w:eastAsia="Times New Roman" w:hAnsi="Cambria Math"/>
            <w:lang w:eastAsia="es-MX"/>
          </w:rPr>
          <m:t>=1.258s;</m:t>
        </m:r>
        <m:sSub>
          <m:sSubPr>
            <m:ctrlPr>
              <w:rPr>
                <w:rFonts w:ascii="Cambria Math" w:eastAsia="Times New Roman" w:hAnsi="Cambria Math"/>
                <w:i/>
                <w:lang w:eastAsia="es-MX"/>
              </w:rPr>
            </m:ctrlPr>
          </m:sSubPr>
          <m:e>
            <m:r>
              <w:rPr>
                <w:rFonts w:ascii="Cambria Math" w:eastAsia="Times New Roman" w:hAnsi="Cambria Math"/>
                <w:lang w:eastAsia="es-MX"/>
              </w:rPr>
              <m:t>S</m:t>
            </m:r>
          </m:e>
          <m:sub>
            <m:r>
              <w:rPr>
                <w:rFonts w:ascii="Cambria Math" w:eastAsia="Times New Roman" w:hAnsi="Cambria Math"/>
                <w:lang w:eastAsia="es-MX"/>
              </w:rPr>
              <m:t>x</m:t>
            </m:r>
          </m:sub>
        </m:sSub>
        <m:r>
          <w:rPr>
            <w:rFonts w:ascii="Cambria Math" w:eastAsia="Times New Roman" w:hAnsi="Cambria Math"/>
            <w:lang w:eastAsia="es-MX"/>
          </w:rPr>
          <m:t>=0.019s</m:t>
        </m:r>
      </m:oMath>
      <w:r w:rsidR="00A13E75">
        <w:rPr>
          <w:rFonts w:eastAsia="Times New Roman"/>
          <w:lang w:eastAsia="es-MX"/>
        </w:rPr>
        <w:t xml:space="preserve"> y </w:t>
      </w:r>
      <m:oMath>
        <m:sSub>
          <m:sSubPr>
            <m:ctrlPr>
              <w:rPr>
                <w:rFonts w:ascii="Cambria Math" w:eastAsia="Times New Roman" w:hAnsi="Cambria Math"/>
                <w:i/>
                <w:lang w:eastAsia="es-MX"/>
              </w:rPr>
            </m:ctrlPr>
          </m:sSubPr>
          <m:e>
            <m:r>
              <w:rPr>
                <w:rFonts w:ascii="Cambria Math" w:eastAsia="Times New Roman" w:hAnsi="Cambria Math"/>
                <w:lang w:eastAsia="es-MX"/>
              </w:rPr>
              <m:t>σ</m:t>
            </m:r>
          </m:e>
          <m:sub>
            <m:r>
              <w:rPr>
                <w:rFonts w:ascii="Cambria Math" w:eastAsia="Times New Roman" w:hAnsi="Cambria Math"/>
                <w:lang w:eastAsia="es-MX"/>
              </w:rPr>
              <m:t>est</m:t>
            </m:r>
          </m:sub>
        </m:sSub>
        <m:r>
          <w:rPr>
            <w:rFonts w:ascii="Cambria Math" w:eastAsia="Times New Roman" w:hAnsi="Cambria Math"/>
            <w:lang w:eastAsia="es-MX"/>
          </w:rPr>
          <m:t>=0.003s</m:t>
        </m:r>
      </m:oMath>
      <w:r w:rsidR="00DE72E6">
        <w:rPr>
          <w:rFonts w:eastAsia="Times New Roman"/>
          <w:lang w:eastAsia="es-MX"/>
        </w:rPr>
        <w:t>.</w:t>
      </w:r>
      <w:r w:rsidR="007E1435">
        <w:rPr>
          <w:rFonts w:eastAsia="Times New Roman"/>
          <w:lang w:eastAsia="es-MX"/>
        </w:rPr>
        <w:t xml:space="preserve"> </w:t>
      </w:r>
    </w:p>
    <w:p w14:paraId="0AB418EB" w14:textId="7D73A25F" w:rsidR="00942B32" w:rsidRDefault="00942B32" w:rsidP="00942B32">
      <w:pPr>
        <w:pStyle w:val="Subtitulo"/>
        <w:rPr>
          <w:lang w:val="es-MX"/>
        </w:rPr>
      </w:pPr>
      <w:bookmarkStart w:id="16" w:name="_Toc80287242"/>
      <w:bookmarkStart w:id="17" w:name="_Toc147826889"/>
      <w:r w:rsidRPr="00E07648">
        <w:rPr>
          <w:lang w:val="es-MX"/>
        </w:rPr>
        <w:t xml:space="preserve">Clasificación de </w:t>
      </w:r>
      <w:r w:rsidR="000A73F0">
        <w:rPr>
          <w:lang w:val="es-MX"/>
        </w:rPr>
        <w:t>I</w:t>
      </w:r>
      <w:r>
        <w:rPr>
          <w:lang w:val="es-MX"/>
        </w:rPr>
        <w:t>ncertidumbres.</w:t>
      </w:r>
      <w:bookmarkEnd w:id="16"/>
      <w:bookmarkEnd w:id="17"/>
    </w:p>
    <w:p w14:paraId="76E66847" w14:textId="15F662D4" w:rsidR="003E0B3B" w:rsidRDefault="005908B0" w:rsidP="00942B32">
      <w:pPr>
        <w:rPr>
          <w:lang w:val="es-MX"/>
        </w:rPr>
      </w:pPr>
      <w:r>
        <w:rPr>
          <w:lang w:val="es-MX"/>
        </w:rPr>
        <w:t xml:space="preserve">Antes de continuar con nuestro </w:t>
      </w:r>
      <w:r w:rsidR="00B51B59">
        <w:rPr>
          <w:lang w:val="es-MX"/>
        </w:rPr>
        <w:t>estudio</w:t>
      </w:r>
      <w:r>
        <w:rPr>
          <w:lang w:val="es-MX"/>
        </w:rPr>
        <w:t>, es convenien</w:t>
      </w:r>
      <w:r w:rsidR="00E213E5">
        <w:rPr>
          <w:lang w:val="es-MX"/>
        </w:rPr>
        <w:t xml:space="preserve">te hacer algunos comentarios de cómo se clasifican las incertidumbres. </w:t>
      </w:r>
      <w:r w:rsidR="008059A1">
        <w:rPr>
          <w:lang w:val="es-MX"/>
        </w:rPr>
        <w:t>Tradicionalmente</w:t>
      </w:r>
      <w:r w:rsidR="00291112">
        <w:rPr>
          <w:lang w:val="es-MX"/>
        </w:rPr>
        <w:t>,</w:t>
      </w:r>
      <w:r w:rsidR="003E0B3B">
        <w:rPr>
          <w:lang w:val="es-MX"/>
        </w:rPr>
        <w:t xml:space="preserve"> los componentes de</w:t>
      </w:r>
      <w:r w:rsidR="008059A1">
        <w:rPr>
          <w:lang w:val="es-MX"/>
        </w:rPr>
        <w:t xml:space="preserve"> incertidumbre se c</w:t>
      </w:r>
      <w:r w:rsidR="003E0B3B">
        <w:rPr>
          <w:lang w:val="es-MX"/>
        </w:rPr>
        <w:t>lasifican</w:t>
      </w:r>
      <w:r w:rsidR="008059A1">
        <w:rPr>
          <w:lang w:val="es-MX"/>
        </w:rPr>
        <w:t xml:space="preserve"> </w:t>
      </w:r>
      <w:r w:rsidR="003E0B3B">
        <w:rPr>
          <w:lang w:val="es-MX"/>
        </w:rPr>
        <w:t xml:space="preserve">en </w:t>
      </w:r>
      <w:r w:rsidR="008059A1">
        <w:rPr>
          <w:lang w:val="es-MX"/>
        </w:rPr>
        <w:t>aleatori</w:t>
      </w:r>
      <w:r w:rsidR="00865DFB">
        <w:rPr>
          <w:lang w:val="es-MX"/>
        </w:rPr>
        <w:t>a</w:t>
      </w:r>
      <w:r w:rsidR="00B51B59">
        <w:rPr>
          <w:lang w:val="es-MX"/>
        </w:rPr>
        <w:t>s</w:t>
      </w:r>
      <w:r w:rsidR="00865DFB">
        <w:rPr>
          <w:lang w:val="es-MX"/>
        </w:rPr>
        <w:t xml:space="preserve"> (variaciones no predecibles) o</w:t>
      </w:r>
      <w:r w:rsidR="008059A1">
        <w:rPr>
          <w:lang w:val="es-MX"/>
        </w:rPr>
        <w:t xml:space="preserve"> sistemática</w:t>
      </w:r>
      <w:r w:rsidR="00B51B59">
        <w:rPr>
          <w:lang w:val="es-MX"/>
        </w:rPr>
        <w:t>s</w:t>
      </w:r>
      <w:r w:rsidR="008059A1">
        <w:rPr>
          <w:lang w:val="es-MX"/>
        </w:rPr>
        <w:t xml:space="preserve"> (variaciones</w:t>
      </w:r>
      <w:r w:rsidR="003E0B3B">
        <w:rPr>
          <w:lang w:val="es-MX"/>
        </w:rPr>
        <w:t xml:space="preserve"> predecibles</w:t>
      </w:r>
      <w:r w:rsidR="008059A1">
        <w:rPr>
          <w:lang w:val="es-MX"/>
        </w:rPr>
        <w:t>)</w:t>
      </w:r>
      <w:r w:rsidR="002D769A">
        <w:rPr>
          <w:lang w:val="es-MX"/>
        </w:rPr>
        <w:t xml:space="preserve"> </w:t>
      </w:r>
      <w:r w:rsidR="002D769A" w:rsidRPr="002D769A">
        <w:rPr>
          <w:rStyle w:val="ReferenciaCar"/>
        </w:rPr>
        <w:t>[</w:t>
      </w:r>
      <w:r w:rsidR="00397F67">
        <w:rPr>
          <w:rStyle w:val="ReferenciaCar"/>
        </w:rPr>
        <w:t>7</w:t>
      </w:r>
      <w:r w:rsidR="002D769A" w:rsidRPr="002D769A">
        <w:rPr>
          <w:rStyle w:val="ReferenciaCar"/>
        </w:rPr>
        <w:t>]</w:t>
      </w:r>
      <w:r w:rsidR="008059A1">
        <w:rPr>
          <w:lang w:val="es-MX"/>
        </w:rPr>
        <w:t xml:space="preserve">. </w:t>
      </w:r>
      <w:r w:rsidR="008059A1" w:rsidRPr="003E0B3B">
        <w:rPr>
          <w:lang w:val="es-MX"/>
        </w:rPr>
        <w:t xml:space="preserve">Dicha </w:t>
      </w:r>
      <w:r w:rsidR="003E0B3B">
        <w:rPr>
          <w:lang w:val="es-MX"/>
        </w:rPr>
        <w:t>clasificación</w:t>
      </w:r>
      <w:r w:rsidR="008059A1" w:rsidRPr="003E0B3B">
        <w:rPr>
          <w:lang w:val="es-MX"/>
        </w:rPr>
        <w:t xml:space="preserve"> se</w:t>
      </w:r>
      <w:r w:rsidR="00F1246F" w:rsidRPr="003E0B3B">
        <w:rPr>
          <w:lang w:val="es-MX"/>
        </w:rPr>
        <w:t xml:space="preserve"> puede prestar a ambigüedad ya que una suposición inicial de incertidumbre sistemática, después de un análisis completo</w:t>
      </w:r>
      <w:r w:rsidR="003E0B3B">
        <w:rPr>
          <w:lang w:val="es-MX"/>
        </w:rPr>
        <w:t xml:space="preserve"> y que puede llevar a una corrección del modelo físico o del experimento</w:t>
      </w:r>
      <w:r w:rsidR="00F1246F" w:rsidRPr="003E0B3B">
        <w:rPr>
          <w:lang w:val="es-MX"/>
        </w:rPr>
        <w:t xml:space="preserve">, puede tornarse </w:t>
      </w:r>
      <w:r w:rsidR="00291112" w:rsidRPr="003E0B3B">
        <w:rPr>
          <w:lang w:val="es-MX"/>
        </w:rPr>
        <w:t>en</w:t>
      </w:r>
      <w:r w:rsidR="00F1246F" w:rsidRPr="003E0B3B">
        <w:rPr>
          <w:lang w:val="es-MX"/>
        </w:rPr>
        <w:t xml:space="preserve"> una aleatoria.</w:t>
      </w:r>
      <w:r w:rsidR="00F06321" w:rsidRPr="003E0B3B">
        <w:rPr>
          <w:lang w:val="es-MX"/>
        </w:rPr>
        <w:t xml:space="preserve"> </w:t>
      </w:r>
    </w:p>
    <w:p w14:paraId="701BD933" w14:textId="1C2BA278" w:rsidR="003E0B3B" w:rsidRDefault="00ED2E99" w:rsidP="003E0B3B">
      <w:pPr>
        <w:rPr>
          <w:rFonts w:eastAsia="Times New Roman"/>
          <w:lang w:val="es-MX" w:eastAsia="es-MX"/>
        </w:rPr>
      </w:pPr>
      <w:r w:rsidRPr="00DC48E7">
        <w:rPr>
          <w:noProof/>
          <w:lang w:val="es-MX" w:eastAsia="es-MX"/>
        </w:rPr>
        <mc:AlternateContent>
          <mc:Choice Requires="wpc">
            <w:drawing>
              <wp:anchor distT="0" distB="0" distL="114300" distR="114300" simplePos="0" relativeHeight="251770880" behindDoc="0" locked="0" layoutInCell="1" allowOverlap="1" wp14:anchorId="250AAAFD" wp14:editId="0FE42D6D">
                <wp:simplePos x="0" y="0"/>
                <wp:positionH relativeFrom="column">
                  <wp:posOffset>4548511</wp:posOffset>
                </wp:positionH>
                <wp:positionV relativeFrom="paragraph">
                  <wp:posOffset>83523</wp:posOffset>
                </wp:positionV>
                <wp:extent cx="2085340" cy="1448435"/>
                <wp:effectExtent l="0" t="0" r="0" b="0"/>
                <wp:wrapSquare wrapText="bothSides"/>
                <wp:docPr id="180" name="Lienzo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57" name="Cuadro de texto 32"/>
                        <wps:cNvSpPr txBox="1"/>
                        <wps:spPr>
                          <a:xfrm>
                            <a:off x="0" y="1171634"/>
                            <a:ext cx="2049608" cy="277139"/>
                          </a:xfrm>
                          <a:prstGeom prst="rect">
                            <a:avLst/>
                          </a:prstGeom>
                          <a:noFill/>
                          <a:ln w="6350">
                            <a:noFill/>
                          </a:ln>
                          <a:effectLst/>
                        </wps:spPr>
                        <wps:txbx>
                          <w:txbxContent>
                            <w:p w14:paraId="2BF2ACAE" w14:textId="69536E93" w:rsidR="001C79A6" w:rsidRDefault="001C79A6" w:rsidP="003E0B3B">
                              <w:pPr>
                                <w:pStyle w:val="Sinespaciado"/>
                              </w:pPr>
                              <w:r>
                                <w:t xml:space="preserve">Figura 5. Comparación de una regla con error sistemático y una escala estándar de calibración. </w:t>
                              </w:r>
                            </w:p>
                            <w:p w14:paraId="17D7598B" w14:textId="77777777" w:rsidR="001C79A6" w:rsidRDefault="001C79A6" w:rsidP="003E0B3B">
                              <w:pPr>
                                <w:pStyle w:val="Sinespaciado"/>
                              </w:pPr>
                              <w: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3" name="Cuadro de texto 32"/>
                        <wps:cNvSpPr txBox="1"/>
                        <wps:spPr>
                          <a:xfrm>
                            <a:off x="523246" y="38308"/>
                            <a:ext cx="1022350" cy="163266"/>
                          </a:xfrm>
                          <a:prstGeom prst="rect">
                            <a:avLst/>
                          </a:prstGeom>
                          <a:noFill/>
                          <a:ln w="6350">
                            <a:noFill/>
                          </a:ln>
                          <a:effectLst/>
                        </wps:spPr>
                        <wps:txbx>
                          <w:txbxContent>
                            <w:p w14:paraId="3B92E42A" w14:textId="77777777" w:rsidR="001C79A6" w:rsidRDefault="001C79A6" w:rsidP="003E0B3B">
                              <w:pPr>
                                <w:pStyle w:val="NormalWeb"/>
                                <w:spacing w:before="0" w:beforeAutospacing="0" w:after="0" w:afterAutospacing="0"/>
                                <w:jc w:val="both"/>
                              </w:pPr>
                              <w:r>
                                <w:rPr>
                                  <w:rFonts w:eastAsia="Calibri"/>
                                  <w:sz w:val="16"/>
                                  <w:szCs w:val="16"/>
                                </w:rPr>
                                <w:t>Estándar de calibración</w:t>
                              </w:r>
                            </w:p>
                            <w:p w14:paraId="0D4801B8" w14:textId="77777777" w:rsidR="001C79A6" w:rsidRDefault="001C79A6" w:rsidP="003E0B3B">
                              <w:pPr>
                                <w:pStyle w:val="NormalWeb"/>
                                <w:spacing w:before="0" w:beforeAutospacing="0" w:after="0" w:afterAutospacing="0"/>
                                <w:jc w:val="both"/>
                              </w:pPr>
                              <w:r>
                                <w:rPr>
                                  <w:rFonts w:eastAsia="Calibri"/>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4" name="Cuadro de texto 32"/>
                        <wps:cNvSpPr txBox="1"/>
                        <wps:spPr>
                          <a:xfrm>
                            <a:off x="1624996" y="618061"/>
                            <a:ext cx="360045" cy="277053"/>
                          </a:xfrm>
                          <a:prstGeom prst="rect">
                            <a:avLst/>
                          </a:prstGeom>
                          <a:noFill/>
                          <a:ln w="6350">
                            <a:noFill/>
                          </a:ln>
                          <a:effectLst/>
                        </wps:spPr>
                        <wps:txbx>
                          <w:txbxContent>
                            <w:p w14:paraId="1E7696E2" w14:textId="77777777" w:rsidR="001C79A6" w:rsidRPr="00F91F24" w:rsidRDefault="001C79A6" w:rsidP="003E0B3B">
                              <w:pPr>
                                <w:pStyle w:val="NormalWeb"/>
                                <w:spacing w:before="0" w:beforeAutospacing="0" w:after="0" w:afterAutospacing="0"/>
                                <w:jc w:val="both"/>
                                <w:rPr>
                                  <w:color w:val="7030A0"/>
                                </w:rPr>
                              </w:pPr>
                              <w:r w:rsidRPr="00F91F24">
                                <w:rPr>
                                  <w:rFonts w:eastAsia="Calibri"/>
                                  <w:color w:val="7030A0"/>
                                  <w:sz w:val="16"/>
                                  <w:szCs w:val="16"/>
                                </w:rPr>
                                <w:t>Nuestra regla</w:t>
                              </w:r>
                            </w:p>
                            <w:p w14:paraId="468727EE" w14:textId="77777777" w:rsidR="001C79A6" w:rsidRPr="00F91F24" w:rsidRDefault="001C79A6" w:rsidP="003E0B3B">
                              <w:pPr>
                                <w:pStyle w:val="NormalWeb"/>
                                <w:spacing w:before="0" w:beforeAutospacing="0" w:after="0" w:afterAutospacing="0"/>
                                <w:jc w:val="both"/>
                                <w:rPr>
                                  <w:color w:val="7030A0"/>
                                </w:rPr>
                              </w:pPr>
                              <w:r w:rsidRPr="00F91F24">
                                <w:rPr>
                                  <w:rFonts w:eastAsia="Calibri"/>
                                  <w:color w:val="7030A0"/>
                                  <w:sz w:val="16"/>
                                  <w:szCs w:val="16"/>
                                </w:rPr>
                                <w:t> </w:t>
                              </w:r>
                            </w:p>
                          </w:txbxContent>
                        </wps:txbx>
                        <wps:bodyPr rot="0" spcFirstLastPara="0" vert="horz" wrap="square" lIns="0" tIns="0" rIns="0" bIns="0" numCol="1" spcCol="0" rtlCol="0" fromWordArt="0" anchor="t" anchorCtr="0" forceAA="0" compatLnSpc="1">
                          <a:prstTxWarp prst="textNoShape">
                            <a:avLst/>
                          </a:prstTxWarp>
                          <a:noAutofit/>
                        </wps:bodyPr>
                      </wps:wsp>
                      <wpg:wgp>
                        <wpg:cNvPr id="183" name="Grupo 183"/>
                        <wpg:cNvGrpSpPr/>
                        <wpg:grpSpPr>
                          <a:xfrm>
                            <a:off x="164496" y="179509"/>
                            <a:ext cx="1606550" cy="347348"/>
                            <a:chOff x="190983" y="82271"/>
                            <a:chExt cx="1606550" cy="347348"/>
                          </a:xfrm>
                        </wpg:grpSpPr>
                        <wps:wsp>
                          <wps:cNvPr id="181" name="Conector recto 181"/>
                          <wps:cNvCnPr/>
                          <wps:spPr>
                            <a:xfrm>
                              <a:off x="190983" y="425171"/>
                              <a:ext cx="1606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Conector recto 182"/>
                          <wps:cNvCnPr/>
                          <wps:spPr>
                            <a:xfrm flipV="1">
                              <a:off x="190983" y="82271"/>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448" name="Conector recto 448"/>
                          <wps:cNvCnPr/>
                          <wps:spPr>
                            <a:xfrm flipV="1">
                              <a:off x="337033" y="177619"/>
                              <a:ext cx="0" cy="252000"/>
                            </a:xfrm>
                            <a:prstGeom prst="line">
                              <a:avLst/>
                            </a:prstGeom>
                          </wps:spPr>
                          <wps:style>
                            <a:lnRef idx="1">
                              <a:schemeClr val="dk1"/>
                            </a:lnRef>
                            <a:fillRef idx="0">
                              <a:schemeClr val="dk1"/>
                            </a:fillRef>
                            <a:effectRef idx="0">
                              <a:schemeClr val="dk1"/>
                            </a:effectRef>
                            <a:fontRef idx="minor">
                              <a:schemeClr val="tx1"/>
                            </a:fontRef>
                          </wps:style>
                          <wps:bodyPr/>
                        </wps:wsp>
                        <wps:wsp>
                          <wps:cNvPr id="449" name="Conector recto 449"/>
                          <wps:cNvCnPr/>
                          <wps:spPr>
                            <a:xfrm flipV="1">
                              <a:off x="478003" y="173711"/>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0" name="Conector recto 450"/>
                          <wps:cNvCnPr/>
                          <wps:spPr>
                            <a:xfrm flipV="1">
                              <a:off x="775183" y="173711"/>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Conector recto 451"/>
                          <wps:cNvCnPr/>
                          <wps:spPr>
                            <a:xfrm flipV="1">
                              <a:off x="62913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Conector recto 452"/>
                          <wps:cNvCnPr/>
                          <wps:spPr>
                            <a:xfrm flipV="1">
                              <a:off x="135430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Conector recto 453"/>
                          <wps:cNvCnPr/>
                          <wps:spPr>
                            <a:xfrm flipV="1">
                              <a:off x="120825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Conector recto 454"/>
                          <wps:cNvCnPr/>
                          <wps:spPr>
                            <a:xfrm flipV="1">
                              <a:off x="106728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5" name="Conector recto 455"/>
                          <wps:cNvCnPr/>
                          <wps:spPr>
                            <a:xfrm flipV="1">
                              <a:off x="91615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7" name="Conector recto 457"/>
                          <wps:cNvCnPr/>
                          <wps:spPr>
                            <a:xfrm flipV="1">
                              <a:off x="1500353" y="173711"/>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458" name="Conector recto 458"/>
                          <wps:cNvCnPr/>
                          <wps:spPr>
                            <a:xfrm flipV="1">
                              <a:off x="1651483" y="86719"/>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459" name="Conector recto 459"/>
                          <wps:cNvCnPr/>
                          <wps:spPr>
                            <a:xfrm flipV="1">
                              <a:off x="1797533" y="178159"/>
                              <a:ext cx="0" cy="251460"/>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60" name="Cuadro de texto 28"/>
                        <wps:cNvSpPr txBox="1"/>
                        <wps:spPr>
                          <a:xfrm>
                            <a:off x="65134" y="41524"/>
                            <a:ext cx="300355" cy="143510"/>
                          </a:xfrm>
                          <a:prstGeom prst="rect">
                            <a:avLst/>
                          </a:prstGeom>
                          <a:noFill/>
                          <a:ln w="6350">
                            <a:noFill/>
                          </a:ln>
                          <a:effectLst/>
                        </wps:spPr>
                        <wps:txbx>
                          <w:txbxContent>
                            <w:p w14:paraId="4A13A868" w14:textId="27C0D5C9" w:rsidR="001C79A6" w:rsidRDefault="001C79A6" w:rsidP="003E0B3B">
                              <w:pPr>
                                <w:pStyle w:val="NormalWeb"/>
                                <w:spacing w:before="0" w:beforeAutospacing="0" w:after="160" w:afterAutospacing="0" w:line="254" w:lineRule="auto"/>
                              </w:pPr>
                              <m:oMathPara>
                                <m:oMathParaPr>
                                  <m:jc m:val="centerGroup"/>
                                </m:oMathParaPr>
                                <m:oMath>
                                  <m:r>
                                    <w:rPr>
                                      <w:rFonts w:ascii="Cambria Math" w:eastAsia="Calibri" w:hAnsi="Cambria Math"/>
                                      <w:sz w:val="18"/>
                                      <w:szCs w:val="18"/>
                                    </w:rPr>
                                    <m:t>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461" name="Cuadro de texto 153"/>
                        <wps:cNvSpPr txBox="1"/>
                        <wps:spPr>
                          <a:xfrm>
                            <a:off x="1566652" y="47110"/>
                            <a:ext cx="332740" cy="149225"/>
                          </a:xfrm>
                          <a:prstGeom prst="rect">
                            <a:avLst/>
                          </a:prstGeom>
                          <a:noFill/>
                          <a:ln w="6350">
                            <a:noFill/>
                          </a:ln>
                          <a:effectLst/>
                        </wps:spPr>
                        <wps:txbx>
                          <w:txbxContent>
                            <w:p w14:paraId="6F307A8A" w14:textId="494648FD" w:rsidR="001C79A6" w:rsidRDefault="001C79A6" w:rsidP="003E0B3B">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10cm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g:wgp>
                        <wpg:cNvPr id="462" name="Grupo 462"/>
                        <wpg:cNvGrpSpPr/>
                        <wpg:grpSpPr>
                          <a:xfrm flipV="1">
                            <a:off x="164496" y="561574"/>
                            <a:ext cx="1440000" cy="347348"/>
                            <a:chOff x="0" y="0"/>
                            <a:chExt cx="1606550" cy="347348"/>
                          </a:xfrm>
                        </wpg:grpSpPr>
                        <wps:wsp>
                          <wps:cNvPr id="463" name="Conector recto 463"/>
                          <wps:cNvCnPr/>
                          <wps:spPr>
                            <a:xfrm>
                              <a:off x="0" y="342900"/>
                              <a:ext cx="1606550" cy="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4" name="Conector recto 464"/>
                          <wps:cNvCnPr/>
                          <wps:spPr>
                            <a:xfrm flipV="1">
                              <a:off x="0" y="0"/>
                              <a:ext cx="0" cy="34290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5" name="Conector recto 465"/>
                          <wps:cNvCnPr/>
                          <wps:spPr>
                            <a:xfrm flipV="1">
                              <a:off x="146050" y="95348"/>
                              <a:ext cx="0" cy="25200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6" name="Conector recto 466"/>
                          <wps:cNvCnPr/>
                          <wps:spPr>
                            <a:xfrm flipV="1">
                              <a:off x="287020" y="91440"/>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7" name="Conector recto 467"/>
                          <wps:cNvCnPr/>
                          <wps:spPr>
                            <a:xfrm flipV="1">
                              <a:off x="584200" y="91440"/>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8" name="Conector recto 468"/>
                          <wps:cNvCnPr/>
                          <wps:spPr>
                            <a:xfrm flipV="1">
                              <a:off x="43815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69" name="Conector recto 469"/>
                          <wps:cNvCnPr/>
                          <wps:spPr>
                            <a:xfrm flipV="1">
                              <a:off x="116332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0" name="Conector recto 470"/>
                          <wps:cNvCnPr/>
                          <wps:spPr>
                            <a:xfrm flipV="1">
                              <a:off x="101727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1" name="Conector recto 471"/>
                          <wps:cNvCnPr/>
                          <wps:spPr>
                            <a:xfrm flipV="1">
                              <a:off x="87630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2" name="Conector recto 472"/>
                          <wps:cNvCnPr/>
                          <wps:spPr>
                            <a:xfrm flipV="1">
                              <a:off x="72517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3" name="Conector recto 473"/>
                          <wps:cNvCnPr/>
                          <wps:spPr>
                            <a:xfrm flipV="1">
                              <a:off x="1309370" y="91440"/>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4" name="Conector recto 474"/>
                          <wps:cNvCnPr/>
                          <wps:spPr>
                            <a:xfrm flipV="1">
                              <a:off x="1460500" y="4448"/>
                              <a:ext cx="0" cy="34290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s:wsp>
                          <wps:cNvPr id="475" name="Conector recto 475"/>
                          <wps:cNvCnPr/>
                          <wps:spPr>
                            <a:xfrm flipV="1">
                              <a:off x="1606550" y="95888"/>
                              <a:ext cx="0" cy="251460"/>
                            </a:xfrm>
                            <a:prstGeom prst="line">
                              <a:avLst/>
                            </a:prstGeom>
                            <a:ln>
                              <a:solidFill>
                                <a:srgbClr val="7030A0"/>
                              </a:solidFill>
                            </a:ln>
                          </wps:spPr>
                          <wps:style>
                            <a:lnRef idx="1">
                              <a:schemeClr val="dk1"/>
                            </a:lnRef>
                            <a:fillRef idx="0">
                              <a:schemeClr val="dk1"/>
                            </a:fillRef>
                            <a:effectRef idx="0">
                              <a:schemeClr val="dk1"/>
                            </a:effectRef>
                            <a:fontRef idx="minor">
                              <a:schemeClr val="tx1"/>
                            </a:fontRef>
                          </wps:style>
                          <wps:bodyPr/>
                        </wps:wsp>
                      </wpg:wgp>
                      <wps:wsp>
                        <wps:cNvPr id="476" name="Elipse 476"/>
                        <wps:cNvSpPr/>
                        <wps:spPr>
                          <a:xfrm>
                            <a:off x="235591" y="396474"/>
                            <a:ext cx="287655" cy="289560"/>
                          </a:xfrm>
                          <a:prstGeom prst="ellipse">
                            <a:avLst/>
                          </a:prstGeom>
                          <a:no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77" name="Conector recto 477"/>
                        <wps:cNvCnPr/>
                        <wps:spPr>
                          <a:xfrm>
                            <a:off x="341636" y="686034"/>
                            <a:ext cx="490220" cy="221615"/>
                          </a:xfrm>
                          <a:prstGeom prst="line">
                            <a:avLst/>
                          </a:prstGeom>
                          <a:noFill/>
                          <a:ln w="6350" cap="flat" cmpd="sng" algn="ctr">
                            <a:solidFill>
                              <a:srgbClr val="C00000"/>
                            </a:solidFill>
                            <a:prstDash val="solid"/>
                            <a:miter lim="800000"/>
                          </a:ln>
                          <a:effectLst/>
                        </wps:spPr>
                        <wps:bodyPr/>
                      </wps:wsp>
                      <wps:wsp>
                        <wps:cNvPr id="478" name="Conector recto 478"/>
                        <wps:cNvCnPr/>
                        <wps:spPr>
                          <a:xfrm flipV="1">
                            <a:off x="341636" y="211689"/>
                            <a:ext cx="543560" cy="177165"/>
                          </a:xfrm>
                          <a:prstGeom prst="line">
                            <a:avLst/>
                          </a:prstGeom>
                          <a:noFill/>
                          <a:ln w="6350" cap="flat" cmpd="sng" algn="ctr">
                            <a:solidFill>
                              <a:srgbClr val="C00000"/>
                            </a:solidFill>
                            <a:prstDash val="solid"/>
                            <a:miter lim="800000"/>
                          </a:ln>
                          <a:effectLst/>
                        </wps:spPr>
                        <wps:bodyPr/>
                      </wps:wsp>
                      <wps:wsp>
                        <wps:cNvPr id="480" name="Elipse 480"/>
                        <wps:cNvSpPr/>
                        <wps:spPr>
                          <a:xfrm>
                            <a:off x="662311" y="155809"/>
                            <a:ext cx="827405" cy="827405"/>
                          </a:xfrm>
                          <a:prstGeom prst="ellipse">
                            <a:avLst/>
                          </a:prstGeom>
                          <a:solidFill>
                            <a:sysClr val="window" lastClr="FFFFFF"/>
                          </a:solid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1" name="Conector recto 481"/>
                        <wps:cNvCnPr/>
                        <wps:spPr>
                          <a:xfrm>
                            <a:off x="670566" y="566019"/>
                            <a:ext cx="827405" cy="0"/>
                          </a:xfrm>
                          <a:prstGeom prst="line">
                            <a:avLst/>
                          </a:prstGeom>
                          <a:noFill/>
                          <a:ln w="28575" cap="flat" cmpd="sng" algn="ctr">
                            <a:solidFill>
                              <a:sysClr val="windowText" lastClr="000000"/>
                            </a:solidFill>
                            <a:prstDash val="solid"/>
                            <a:miter lim="800000"/>
                          </a:ln>
                          <a:effectLst/>
                        </wps:spPr>
                        <wps:bodyPr/>
                      </wps:wsp>
                      <wps:wsp>
                        <wps:cNvPr id="482" name="Conector recto 482"/>
                        <wps:cNvCnPr/>
                        <wps:spPr>
                          <a:xfrm flipV="1">
                            <a:off x="944516" y="201574"/>
                            <a:ext cx="0" cy="360000"/>
                          </a:xfrm>
                          <a:prstGeom prst="line">
                            <a:avLst/>
                          </a:prstGeom>
                          <a:noFill/>
                          <a:ln w="28575" cap="flat" cmpd="sng" algn="ctr">
                            <a:solidFill>
                              <a:sysClr val="windowText" lastClr="000000"/>
                            </a:solidFill>
                            <a:prstDash val="solid"/>
                            <a:miter lim="800000"/>
                          </a:ln>
                          <a:effectLst/>
                        </wps:spPr>
                        <wps:bodyPr/>
                      </wps:wsp>
                      <wps:wsp>
                        <wps:cNvPr id="483" name="Conector recto 483"/>
                        <wps:cNvCnPr/>
                        <wps:spPr>
                          <a:xfrm flipV="1">
                            <a:off x="1338124" y="253599"/>
                            <a:ext cx="0" cy="323850"/>
                          </a:xfrm>
                          <a:prstGeom prst="line">
                            <a:avLst/>
                          </a:prstGeom>
                          <a:noFill/>
                          <a:ln w="28575" cap="flat" cmpd="sng" algn="ctr">
                            <a:solidFill>
                              <a:sysClr val="windowText" lastClr="000000"/>
                            </a:solidFill>
                            <a:prstDash val="solid"/>
                            <a:miter lim="800000"/>
                          </a:ln>
                          <a:effectLst/>
                        </wps:spPr>
                        <wps:bodyPr/>
                      </wps:wsp>
                      <wps:wsp>
                        <wps:cNvPr id="486" name="Conector recto 486"/>
                        <wps:cNvCnPr/>
                        <wps:spPr>
                          <a:xfrm>
                            <a:off x="664572" y="610868"/>
                            <a:ext cx="827405" cy="0"/>
                          </a:xfrm>
                          <a:prstGeom prst="line">
                            <a:avLst/>
                          </a:prstGeom>
                          <a:noFill/>
                          <a:ln w="28575" cap="flat" cmpd="sng" algn="ctr">
                            <a:solidFill>
                              <a:srgbClr val="7030A0"/>
                            </a:solidFill>
                            <a:prstDash val="solid"/>
                            <a:miter lim="800000"/>
                          </a:ln>
                          <a:effectLst/>
                        </wps:spPr>
                        <wps:bodyPr/>
                      </wps:wsp>
                      <wps:wsp>
                        <wps:cNvPr id="487" name="Conector recto 487"/>
                        <wps:cNvCnPr/>
                        <wps:spPr>
                          <a:xfrm flipV="1">
                            <a:off x="1238633" y="607114"/>
                            <a:ext cx="0" cy="323850"/>
                          </a:xfrm>
                          <a:prstGeom prst="line">
                            <a:avLst/>
                          </a:prstGeom>
                          <a:noFill/>
                          <a:ln w="28575" cap="flat" cmpd="sng" algn="ctr">
                            <a:solidFill>
                              <a:srgbClr val="7030A0"/>
                            </a:solidFill>
                            <a:prstDash val="solid"/>
                            <a:miter lim="800000"/>
                          </a:ln>
                          <a:effectLst/>
                        </wps:spPr>
                        <wps:bodyPr/>
                      </wps:wsp>
                      <wps:wsp>
                        <wps:cNvPr id="488" name="Conector recto 488"/>
                        <wps:cNvCnPr/>
                        <wps:spPr>
                          <a:xfrm flipV="1">
                            <a:off x="878719" y="607113"/>
                            <a:ext cx="0" cy="288000"/>
                          </a:xfrm>
                          <a:prstGeom prst="line">
                            <a:avLst/>
                          </a:prstGeom>
                          <a:noFill/>
                          <a:ln w="28575" cap="flat" cmpd="sng" algn="ctr">
                            <a:solidFill>
                              <a:srgbClr val="7030A0"/>
                            </a:solidFill>
                            <a:prstDash val="solid"/>
                            <a:miter lim="800000"/>
                          </a:ln>
                          <a:effectLst/>
                        </wps:spPr>
                        <wps:bodyPr/>
                      </wps:wsp>
                      <wps:wsp>
                        <wps:cNvPr id="489" name="Cerrar llave 489"/>
                        <wps:cNvSpPr/>
                        <wps:spPr>
                          <a:xfrm rot="5400000" flipV="1">
                            <a:off x="846549" y="920124"/>
                            <a:ext cx="144000" cy="72000"/>
                          </a:xfrm>
                          <a:prstGeom prst="rightBrac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Conector recto 176"/>
                        <wps:cNvCnPr/>
                        <wps:spPr>
                          <a:xfrm>
                            <a:off x="943581" y="319113"/>
                            <a:ext cx="0" cy="576000"/>
                          </a:xfrm>
                          <a:prstGeom prst="line">
                            <a:avLst/>
                          </a:prstGeom>
                          <a:ln>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wps:wsp>
                        <wps:cNvPr id="490" name="Cuadro de texto 28"/>
                        <wps:cNvSpPr txBox="1"/>
                        <wps:spPr>
                          <a:xfrm>
                            <a:off x="709341" y="1028124"/>
                            <a:ext cx="406777" cy="143510"/>
                          </a:xfrm>
                          <a:prstGeom prst="rect">
                            <a:avLst/>
                          </a:prstGeom>
                          <a:noFill/>
                          <a:ln w="6350">
                            <a:noFill/>
                          </a:ln>
                          <a:effectLst/>
                        </wps:spPr>
                        <wps:txbx>
                          <w:txbxContent>
                            <w:p w14:paraId="31D9FB64" w14:textId="2BDF9406" w:rsidR="001C79A6" w:rsidRDefault="001C79A6" w:rsidP="003E0B3B">
                              <w:pPr>
                                <w:pStyle w:val="NormalWeb"/>
                                <w:spacing w:before="0" w:beforeAutospacing="0" w:after="160" w:afterAutospacing="0" w:line="252" w:lineRule="auto"/>
                              </w:pPr>
                              <m:oMathPara>
                                <m:oMathParaPr>
                                  <m:jc m:val="centerGroup"/>
                                </m:oMathParaPr>
                                <m:oMath>
                                  <m:r>
                                    <w:rPr>
                                      <w:rFonts w:ascii="Cambria Math" w:eastAsia="Calibri" w:hAnsi="Cambria Math"/>
                                      <w:sz w:val="18"/>
                                      <w:szCs w:val="18"/>
                                    </w:rPr>
                                    <m:t>0.1cm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491" name="Cerrar llave 491"/>
                        <wps:cNvSpPr/>
                        <wps:spPr>
                          <a:xfrm rot="5400000" flipV="1">
                            <a:off x="1225215" y="913114"/>
                            <a:ext cx="144000" cy="108000"/>
                          </a:xfrm>
                          <a:prstGeom prst="rightBrac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Conector recto 177"/>
                        <wps:cNvCnPr/>
                        <wps:spPr>
                          <a:xfrm>
                            <a:off x="1338124" y="374788"/>
                            <a:ext cx="0" cy="576000"/>
                          </a:xfrm>
                          <a:prstGeom prst="line">
                            <a:avLst/>
                          </a:prstGeom>
                          <a:ln>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wps:wsp>
                        <wps:cNvPr id="492" name="Cuadro de texto 28"/>
                        <wps:cNvSpPr txBox="1"/>
                        <wps:spPr>
                          <a:xfrm>
                            <a:off x="1181766" y="1027898"/>
                            <a:ext cx="406400" cy="143510"/>
                          </a:xfrm>
                          <a:prstGeom prst="rect">
                            <a:avLst/>
                          </a:prstGeom>
                          <a:noFill/>
                          <a:ln w="6350">
                            <a:noFill/>
                          </a:ln>
                          <a:effectLst/>
                        </wps:spPr>
                        <wps:txbx>
                          <w:txbxContent>
                            <w:p w14:paraId="128DFD87" w14:textId="64FD2C49" w:rsidR="001C79A6" w:rsidRDefault="001C79A6" w:rsidP="003E0B3B">
                              <w:pPr>
                                <w:pStyle w:val="NormalWeb"/>
                                <w:spacing w:before="0" w:beforeAutospacing="0" w:after="160" w:afterAutospacing="0" w:line="252" w:lineRule="auto"/>
                              </w:pPr>
                              <m:oMathPara>
                                <m:oMathParaPr>
                                  <m:jc m:val="centerGroup"/>
                                </m:oMathParaPr>
                                <m:oMath>
                                  <m:r>
                                    <w:rPr>
                                      <w:rFonts w:ascii="Cambria Math" w:eastAsia="Calibri" w:hAnsi="Cambria Math"/>
                                      <w:sz w:val="18"/>
                                      <w:szCs w:val="18"/>
                                    </w:rPr>
                                    <m:t>0.2cm</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0AAAFD" id="Lienzo 180" o:spid="_x0000_s1199" editas="canvas" style="position:absolute;left:0;text-align:left;margin-left:358.15pt;margin-top:6.6pt;width:164.2pt;height:114.05pt;z-index:251770880;mso-width-relative:margin;mso-height-relative:margin" coordsize="20853,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">
                <v:shape id="_x0000_s1200" type="#_x0000_t75" style="position:absolute;width:20853;height:14484;visibility:visible;mso-wrap-style:square">
                  <v:fill o:detectmouseclick="t"/>
                  <v:path o:connecttype="none"/>
                </v:shape>
                <v:shape id="Cuadro de texto 32" o:spid="_x0000_s1201" type="#_x0000_t202" style="position:absolute;top:11716;width:2049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" filled="f" stroked="f" strokeweight=".5pt">
                  <v:textbox inset="0,0,0,0">
                    <w:txbxContent>
                      <w:p w14:paraId="2BF2ACAE" w14:textId="69536E93" w:rsidR="001C79A6" w:rsidRDefault="001C79A6" w:rsidP="003E0B3B">
                        <w:pPr>
                          <w:pStyle w:val="Sinespaciado"/>
                        </w:pPr>
                        <w:r>
                          <w:t xml:space="preserve">Figura 5. Comparación de una regla con error sistemático y una escala estándar de calibración. </w:t>
                        </w:r>
                      </w:p>
                      <w:p w14:paraId="17D7598B" w14:textId="77777777" w:rsidR="001C79A6" w:rsidRDefault="001C79A6" w:rsidP="003E0B3B">
                        <w:pPr>
                          <w:pStyle w:val="Sinespaciado"/>
                        </w:pPr>
                        <w:r>
                          <w:t> </w:t>
                        </w:r>
                      </w:p>
                    </w:txbxContent>
                  </v:textbox>
                </v:shape>
                <v:shape id="Cuadro de texto 32" o:spid="_x0000_s1202" type="#_x0000_t202" style="position:absolute;left:5232;top:383;width:1022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" filled="f" stroked="f" strokeweight=".5pt">
                  <v:textbox inset="0,0,0,0">
                    <w:txbxContent>
                      <w:p w14:paraId="3B92E42A" w14:textId="77777777" w:rsidR="001C79A6" w:rsidRDefault="001C79A6" w:rsidP="003E0B3B">
                        <w:pPr>
                          <w:pStyle w:val="NormalWeb"/>
                          <w:spacing w:before="0" w:beforeAutospacing="0" w:after="0" w:afterAutospacing="0"/>
                          <w:jc w:val="both"/>
                        </w:pPr>
                        <w:r>
                          <w:rPr>
                            <w:rFonts w:eastAsia="Calibri"/>
                            <w:sz w:val="16"/>
                            <w:szCs w:val="16"/>
                          </w:rPr>
                          <w:t>Estándar de calibración</w:t>
                        </w:r>
                      </w:p>
                      <w:p w14:paraId="0D4801B8" w14:textId="77777777" w:rsidR="001C79A6" w:rsidRDefault="001C79A6" w:rsidP="003E0B3B">
                        <w:pPr>
                          <w:pStyle w:val="NormalWeb"/>
                          <w:spacing w:before="0" w:beforeAutospacing="0" w:after="0" w:afterAutospacing="0"/>
                          <w:jc w:val="both"/>
                        </w:pPr>
                        <w:r>
                          <w:rPr>
                            <w:rFonts w:eastAsia="Calibri"/>
                            <w:sz w:val="16"/>
                            <w:szCs w:val="16"/>
                          </w:rPr>
                          <w:t> </w:t>
                        </w:r>
                      </w:p>
                    </w:txbxContent>
                  </v:textbox>
                </v:shape>
                <v:shape id="Cuadro de texto 32" o:spid="_x0000_s1203" type="#_x0000_t202" style="position:absolute;left:16249;top:6180;width:3601;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" filled="f" stroked="f" strokeweight=".5pt">
                  <v:textbox inset="0,0,0,0">
                    <w:txbxContent>
                      <w:p w14:paraId="1E7696E2" w14:textId="77777777" w:rsidR="001C79A6" w:rsidRPr="00F91F24" w:rsidRDefault="001C79A6" w:rsidP="003E0B3B">
                        <w:pPr>
                          <w:pStyle w:val="NormalWeb"/>
                          <w:spacing w:before="0" w:beforeAutospacing="0" w:after="0" w:afterAutospacing="0"/>
                          <w:jc w:val="both"/>
                          <w:rPr>
                            <w:color w:val="7030A0"/>
                          </w:rPr>
                        </w:pPr>
                        <w:r w:rsidRPr="00F91F24">
                          <w:rPr>
                            <w:rFonts w:eastAsia="Calibri"/>
                            <w:color w:val="7030A0"/>
                            <w:sz w:val="16"/>
                            <w:szCs w:val="16"/>
                          </w:rPr>
                          <w:t>Nuestra regla</w:t>
                        </w:r>
                      </w:p>
                      <w:p w14:paraId="468727EE" w14:textId="77777777" w:rsidR="001C79A6" w:rsidRPr="00F91F24" w:rsidRDefault="001C79A6" w:rsidP="003E0B3B">
                        <w:pPr>
                          <w:pStyle w:val="NormalWeb"/>
                          <w:spacing w:before="0" w:beforeAutospacing="0" w:after="0" w:afterAutospacing="0"/>
                          <w:jc w:val="both"/>
                          <w:rPr>
                            <w:color w:val="7030A0"/>
                          </w:rPr>
                        </w:pPr>
                        <w:r w:rsidRPr="00F91F24">
                          <w:rPr>
                            <w:rFonts w:eastAsia="Calibri"/>
                            <w:color w:val="7030A0"/>
                            <w:sz w:val="16"/>
                            <w:szCs w:val="16"/>
                          </w:rPr>
                          <w:t> </w:t>
                        </w:r>
                      </w:p>
                    </w:txbxContent>
                  </v:textbox>
                </v:shape>
                <v:group id="Grupo 183" o:spid="_x0000_s1204" style="position:absolute;left:1644;top:1795;width:16066;height:3473" coordorigin="1909,822" coordsize="16065,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line id="Conector recto 181" o:spid="_x0000_s1205" style="position:absolute;visibility:visible;mso-wrap-style:square" from="1909,4251" to="17975,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" strokecolor="black [3200]" strokeweight=".27778mm"/>
                  <v:line id="Conector recto 182" o:spid="_x0000_s1206" style="position:absolute;flip:y;visibility:visible;mso-wrap-style:square" from="1909,822" to="190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" strokecolor="black [3200]" strokeweight=".27778mm"/>
                  <v:line id="Conector recto 448" o:spid="_x0000_s1207" style="position:absolute;flip:y;visibility:visible;mso-wrap-style:square" from="3370,1776" to="3370,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" strokecolor="black [3200]" strokeweight=".27778mm"/>
                  <v:line id="Conector recto 449" o:spid="_x0000_s1208" style="position:absolute;flip:y;visibility:visible;mso-wrap-style:square" from="4780,1737" to="4780,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" strokecolor="black [3200]" strokeweight=".27778mm"/>
                  <v:line id="Conector recto 450" o:spid="_x0000_s1209" style="position:absolute;flip:y;visibility:visible;mso-wrap-style:square" from="7751,1737" to="7751,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" strokecolor="black [3200]" strokeweight=".27778mm"/>
                  <v:line id="Conector recto 451" o:spid="_x0000_s1210" style="position:absolute;flip:y;visibility:visible;mso-wrap-style:square" from="6291,1781" to="6291,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" strokecolor="black [3200]" strokeweight=".27778mm"/>
                  <v:line id="Conector recto 452" o:spid="_x0000_s1211" style="position:absolute;flip:y;visibility:visible;mso-wrap-style:square" from="13543,1781" to="13543,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" strokecolor="black [3200]" strokeweight=".27778mm"/>
                  <v:line id="Conector recto 453" o:spid="_x0000_s1212" style="position:absolute;flip:y;visibility:visible;mso-wrap-style:square" from="12082,1781" to="12082,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" strokecolor="black [3200]" strokeweight=".27778mm"/>
                  <v:line id="Conector recto 454" o:spid="_x0000_s1213" style="position:absolute;flip:y;visibility:visible;mso-wrap-style:square" from="10672,1781" to="10672,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" strokecolor="black [3200]" strokeweight=".27778mm"/>
                  <v:line id="Conector recto 455" o:spid="_x0000_s1214" style="position:absolute;flip:y;visibility:visible;mso-wrap-style:square" from="9161,1781" to="9161,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" strokecolor="black [3200]" strokeweight=".27778mm"/>
                  <v:line id="Conector recto 457" o:spid="_x0000_s1215" style="position:absolute;flip:y;visibility:visible;mso-wrap-style:square" from="15003,1737" to="15003,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" strokecolor="black [3200]" strokeweight=".27778mm"/>
                  <v:line id="Conector recto 458" o:spid="_x0000_s1216" style="position:absolute;flip:y;visibility:visible;mso-wrap-style:square" from="16514,867" to="16514,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" strokecolor="black [3200]" strokeweight=".27778mm"/>
                  <v:line id="Conector recto 459" o:spid="_x0000_s1217" style="position:absolute;flip:y;visibility:visible;mso-wrap-style:square" from="17975,1781" to="17975,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" strokecolor="black [3200]" strokeweight=".27778mm"/>
                </v:group>
                <v:shape id="Cuadro de texto 28" o:spid="_x0000_s1218" type="#_x0000_t202" style="position:absolute;left:651;top:415;width:3003;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" filled="f" stroked="f" strokeweight=".5pt">
                  <v:textbox inset="0,0,0,0">
                    <w:txbxContent>
                      <w:p w14:paraId="4A13A868" w14:textId="27C0D5C9" w:rsidR="001C79A6" w:rsidRDefault="001C79A6" w:rsidP="003E0B3B">
                        <w:pPr>
                          <w:pStyle w:val="NormalWeb"/>
                          <w:spacing w:before="0" w:beforeAutospacing="0" w:after="160" w:afterAutospacing="0" w:line="254" w:lineRule="auto"/>
                        </w:pPr>
                        <m:oMathPara>
                          <m:oMathParaPr>
                            <m:jc m:val="centerGroup"/>
                          </m:oMathParaPr>
                          <m:oMath>
                            <m:r>
                              <w:rPr>
                                <w:rFonts w:ascii="Cambria Math" w:eastAsia="Calibri" w:hAnsi="Cambria Math"/>
                                <w:sz w:val="18"/>
                                <w:szCs w:val="18"/>
                              </w:rPr>
                              <m:t>0cm</m:t>
                            </m:r>
                          </m:oMath>
                        </m:oMathPara>
                      </w:p>
                    </w:txbxContent>
                  </v:textbox>
                </v:shape>
                <v:shape id="Cuadro de texto 153" o:spid="_x0000_s1219" type="#_x0000_t202" style="position:absolute;left:15666;top:471;width:332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" filled="f" stroked="f" strokeweight=".5pt">
                  <v:textbox inset="0,0,0,0">
                    <w:txbxContent>
                      <w:p w14:paraId="6F307A8A" w14:textId="494648FD" w:rsidR="001C79A6" w:rsidRDefault="001C79A6" w:rsidP="003E0B3B">
                        <w:pPr>
                          <w:pStyle w:val="NormalWeb"/>
                          <w:spacing w:before="0" w:beforeAutospacing="0" w:after="200" w:afterAutospacing="0" w:line="276" w:lineRule="auto"/>
                        </w:pPr>
                        <m:oMathPara>
                          <m:oMathParaPr>
                            <m:jc m:val="centerGroup"/>
                          </m:oMathParaPr>
                          <m:oMath>
                            <m:r>
                              <w:rPr>
                                <w:rFonts w:ascii="Cambria Math" w:eastAsia="Times New Roman" w:hAnsi="Cambria Math"/>
                                <w:sz w:val="18"/>
                                <w:szCs w:val="18"/>
                              </w:rPr>
                              <m:t>10cm</m:t>
                            </m:r>
                          </m:oMath>
                        </m:oMathPara>
                      </w:p>
                    </w:txbxContent>
                  </v:textbox>
                </v:shape>
                <v:group id="Grupo 462" o:spid="_x0000_s1220" style="position:absolute;left:1644;top:5615;width:14400;height:3474;flip:y" coordsize="16065,3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">
                  <v:line id="Conector recto 463" o:spid="_x0000_s1221" style="position:absolute;visibility:visible;mso-wrap-style:square" from="0,3429" to="16065,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" strokecolor="#7030a0" strokeweight=".27778mm"/>
                  <v:line id="Conector recto 464" o:spid="_x0000_s1222" style="position:absolute;flip:y;visibility:visible;mso-wrap-style:square" from="0,0" to="0,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" strokecolor="#7030a0" strokeweight=".27778mm"/>
                  <v:line id="Conector recto 465" o:spid="_x0000_s1223" style="position:absolute;flip:y;visibility:visible;mso-wrap-style:square" from="1460,953" to="1460,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" strokecolor="#7030a0" strokeweight=".27778mm"/>
                  <v:line id="Conector recto 466" o:spid="_x0000_s1224" style="position:absolute;flip:y;visibility:visible;mso-wrap-style:square" from="2870,914" to="2870,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" strokecolor="#7030a0" strokeweight=".27778mm"/>
                  <v:line id="Conector recto 467" o:spid="_x0000_s1225" style="position:absolute;flip:y;visibility:visible;mso-wrap-style:square" from="5842,914" to="5842,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" strokecolor="#7030a0" strokeweight=".27778mm"/>
                  <v:line id="Conector recto 468" o:spid="_x0000_s1226" style="position:absolute;flip:y;visibility:visible;mso-wrap-style:square" from="4381,958" to="4381,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" strokecolor="#7030a0" strokeweight=".27778mm"/>
                  <v:line id="Conector recto 469" o:spid="_x0000_s1227" style="position:absolute;flip:y;visibility:visible;mso-wrap-style:square" from="11633,958" to="1163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" strokecolor="#7030a0" strokeweight=".27778mm"/>
                  <v:line id="Conector recto 470" o:spid="_x0000_s1228" style="position:absolute;flip:y;visibility:visible;mso-wrap-style:square" from="10172,958" to="10172,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" strokecolor="#7030a0" strokeweight=".27778mm"/>
                  <v:line id="Conector recto 471" o:spid="_x0000_s1229" style="position:absolute;flip:y;visibility:visible;mso-wrap-style:square" from="8763,958" to="876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" strokecolor="#7030a0" strokeweight=".27778mm"/>
                  <v:line id="Conector recto 472" o:spid="_x0000_s1230" style="position:absolute;flip:y;visibility:visible;mso-wrap-style:square" from="7251,958" to="7251,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" strokecolor="#7030a0" strokeweight=".27778mm"/>
                  <v:line id="Conector recto 473" o:spid="_x0000_s1231" style="position:absolute;flip:y;visibility:visible;mso-wrap-style:square" from="13093,914" to="1309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" strokecolor="#7030a0" strokeweight=".27778mm"/>
                  <v:line id="Conector recto 474" o:spid="_x0000_s1232" style="position:absolute;flip:y;visibility:visible;mso-wrap-style:square" from="14605,44" to="14605,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" strokecolor="#7030a0" strokeweight=".27778mm"/>
                  <v:line id="Conector recto 475" o:spid="_x0000_s1233" style="position:absolute;flip:y;visibility:visible;mso-wrap-style:square" from="16065,958" to="16065,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" strokecolor="#7030a0" strokeweight=".27778mm"/>
                </v:group>
                <v:oval id="Elipse 476" o:spid="_x0000_s1234" style="position:absolute;left:2355;top:3964;width:2877;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" filled="f" strokecolor="#c00000" strokeweight="1pt">
                  <v:stroke joinstyle="miter"/>
                </v:oval>
                <v:line id="Conector recto 477" o:spid="_x0000_s1235" style="position:absolute;visibility:visible;mso-wrap-style:square" from="3416,6860" to="8318,9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" strokecolor="#c00000" strokeweight=".5pt">
                  <v:stroke joinstyle="miter"/>
                </v:line>
                <v:line id="Conector recto 478" o:spid="_x0000_s1236" style="position:absolute;flip:y;visibility:visible;mso-wrap-style:square" from="3416,2116" to="8851,3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" strokecolor="#c00000" strokeweight=".5pt">
                  <v:stroke joinstyle="miter"/>
                </v:line>
                <v:oval id="Elipse 480" o:spid="_x0000_s1237" style="position:absolute;left:6623;top:1558;width:8274;height:8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" fillcolor="window" strokecolor="#c00000" strokeweight="1pt">
                  <v:stroke joinstyle="miter"/>
                </v:oval>
                <v:line id="Conector recto 481" o:spid="_x0000_s1238" style="position:absolute;visibility:visible;mso-wrap-style:square" from="6705,5660" to="14979,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" strokecolor="windowText" strokeweight="2.25pt">
                  <v:stroke joinstyle="miter"/>
                </v:line>
                <v:line id="Conector recto 482" o:spid="_x0000_s1239" style="position:absolute;flip:y;visibility:visible;mso-wrap-style:square" from="9445,2015" to="9445,5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" strokecolor="windowText" strokeweight="2.25pt">
                  <v:stroke joinstyle="miter"/>
                </v:line>
                <v:line id="Conector recto 483" o:spid="_x0000_s1240" style="position:absolute;flip:y;visibility:visible;mso-wrap-style:square" from="13381,2535" to="13381,5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" strokecolor="windowText" strokeweight="2.25pt">
                  <v:stroke joinstyle="miter"/>
                </v:line>
                <v:line id="Conector recto 486" o:spid="_x0000_s1241" style="position:absolute;visibility:visible;mso-wrap-style:square" from="6645,6108" to="14919,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" strokecolor="#7030a0" strokeweight="2.25pt">
                  <v:stroke joinstyle="miter"/>
                </v:line>
                <v:line id="Conector recto 487" o:spid="_x0000_s1242" style="position:absolute;flip:y;visibility:visible;mso-wrap-style:square" from="12386,6071" to="12386,9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" strokecolor="#7030a0" strokeweight="2.25pt">
                  <v:stroke joinstyle="miter"/>
                </v:line>
                <v:line id="Conector recto 488" o:spid="_x0000_s1243" style="position:absolute;flip:y;visibility:visible;mso-wrap-style:square" from="8787,6071" to="8787,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" strokecolor="#7030a0" strokeweight="2.25pt">
                  <v:stroke joinstyle="miter"/>
                </v:line>
                <v:shape id="Cerrar llave 489" o:spid="_x0000_s1244" type="#_x0000_t88" style="position:absolute;left:8465;top:9201;width:1440;height:72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" strokecolor="#00b0f0" strokeweight="1pt"/>
                <v:line id="Conector recto 176" o:spid="_x0000_s1245" style="position:absolute;visibility:visible;mso-wrap-style:square" from="9435,3191" to="9435,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" strokecolor="#0070c0" strokeweight=".27778mm">
                  <v:stroke dashstyle="dash"/>
                </v:line>
                <v:shape id="Cuadro de texto 28" o:spid="_x0000_s1246" type="#_x0000_t202" style="position:absolute;left:7093;top:10281;width:4068;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" filled="f" stroked="f" strokeweight=".5pt">
                  <v:textbox inset="0,0,0,0">
                    <w:txbxContent>
                      <w:p w14:paraId="31D9FB64" w14:textId="2BDF9406" w:rsidR="001C79A6" w:rsidRDefault="001C79A6" w:rsidP="003E0B3B">
                        <w:pPr>
                          <w:pStyle w:val="NormalWeb"/>
                          <w:spacing w:before="0" w:beforeAutospacing="0" w:after="160" w:afterAutospacing="0" w:line="252" w:lineRule="auto"/>
                        </w:pPr>
                        <m:oMathPara>
                          <m:oMathParaPr>
                            <m:jc m:val="centerGroup"/>
                          </m:oMathParaPr>
                          <m:oMath>
                            <m:r>
                              <w:rPr>
                                <w:rFonts w:ascii="Cambria Math" w:eastAsia="Calibri" w:hAnsi="Cambria Math"/>
                                <w:sz w:val="18"/>
                                <w:szCs w:val="18"/>
                              </w:rPr>
                              <m:t>0.1cm</m:t>
                            </m:r>
                          </m:oMath>
                        </m:oMathPara>
                      </w:p>
                    </w:txbxContent>
                  </v:textbox>
                </v:shape>
                <v:shape id="Cerrar llave 491" o:spid="_x0000_s1247" type="#_x0000_t88" style="position:absolute;left:12252;top:9131;width:1440;height:108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" strokecolor="#00b0f0" strokeweight="1pt"/>
                <v:line id="Conector recto 177" o:spid="_x0000_s1248" style="position:absolute;visibility:visible;mso-wrap-style:square" from="13381,3747" to="13381,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" strokecolor="#0070c0" strokeweight=".27778mm">
                  <v:stroke dashstyle="dash"/>
                </v:line>
                <v:shape id="Cuadro de texto 28" o:spid="_x0000_s1249" type="#_x0000_t202" style="position:absolute;left:11817;top:10278;width:4064;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" filled="f" stroked="f" strokeweight=".5pt">
                  <v:textbox inset="0,0,0,0">
                    <w:txbxContent>
                      <w:p w14:paraId="128DFD87" w14:textId="64FD2C49" w:rsidR="001C79A6" w:rsidRDefault="001C79A6" w:rsidP="003E0B3B">
                        <w:pPr>
                          <w:pStyle w:val="NormalWeb"/>
                          <w:spacing w:before="0" w:beforeAutospacing="0" w:after="160" w:afterAutospacing="0" w:line="252" w:lineRule="auto"/>
                        </w:pPr>
                        <m:oMathPara>
                          <m:oMathParaPr>
                            <m:jc m:val="centerGroup"/>
                          </m:oMathParaPr>
                          <m:oMath>
                            <m:r>
                              <w:rPr>
                                <w:rFonts w:ascii="Cambria Math" w:eastAsia="Calibri" w:hAnsi="Cambria Math"/>
                                <w:sz w:val="18"/>
                                <w:szCs w:val="18"/>
                              </w:rPr>
                              <m:t>0.2cm</m:t>
                            </m:r>
                          </m:oMath>
                        </m:oMathPara>
                      </w:p>
                    </w:txbxContent>
                  </v:textbox>
                </v:shape>
                <w10:wrap type="square"/>
              </v:group>
            </w:pict>
          </mc:Fallback>
        </mc:AlternateContent>
      </w:r>
      <w:r w:rsidR="003E0B3B">
        <w:rPr>
          <w:lang w:val="es-MX"/>
        </w:rPr>
        <w:t>Por</w:t>
      </w:r>
      <w:r w:rsidR="00397F67">
        <w:rPr>
          <w:lang w:val="es-MX"/>
        </w:rPr>
        <w:t xml:space="preserve"> lo común</w:t>
      </w:r>
      <w:r w:rsidR="003E0B3B">
        <w:rPr>
          <w:lang w:val="es-MX"/>
        </w:rPr>
        <w:t>, la incertidumbre sistemática s</w:t>
      </w:r>
      <w:proofErr w:type="spellStart"/>
      <w:r w:rsidR="003E0B3B">
        <w:rPr>
          <w:rFonts w:eastAsia="Times New Roman"/>
          <w:lang w:eastAsia="es-MX"/>
        </w:rPr>
        <w:t>e</w:t>
      </w:r>
      <w:proofErr w:type="spellEnd"/>
      <w:r w:rsidR="003E0B3B">
        <w:rPr>
          <w:rFonts w:eastAsia="Times New Roman"/>
          <w:lang w:eastAsia="es-MX"/>
        </w:rPr>
        <w:t xml:space="preserve"> o</w:t>
      </w:r>
      <w:r w:rsidR="003E0B3B" w:rsidRPr="00E07648">
        <w:rPr>
          <w:rFonts w:eastAsia="Times New Roman"/>
          <w:lang w:eastAsia="es-MX"/>
        </w:rPr>
        <w:t>rigina por defectos de los instrumentos o métodos de</w:t>
      </w:r>
      <w:r w:rsidR="003E0B3B">
        <w:rPr>
          <w:rFonts w:eastAsia="Times New Roman"/>
          <w:lang w:eastAsia="es-MX"/>
        </w:rPr>
        <w:t xml:space="preserve"> medición y</w:t>
      </w:r>
      <w:r w:rsidR="003E0B3B" w:rsidRPr="00E07648">
        <w:rPr>
          <w:rFonts w:eastAsia="Times New Roman"/>
          <w:lang w:eastAsia="es-MX"/>
        </w:rPr>
        <w:t xml:space="preserve"> se presenta en el mismo </w:t>
      </w:r>
      <w:r w:rsidR="002D769A">
        <w:rPr>
          <w:rFonts w:eastAsia="Times New Roman"/>
          <w:lang w:eastAsia="es-MX"/>
        </w:rPr>
        <w:t>sentido y con la misma magnitud.</w:t>
      </w:r>
      <w:r w:rsidR="003E0B3B">
        <w:rPr>
          <w:rFonts w:eastAsia="Times New Roman"/>
          <w:lang w:eastAsia="es-MX"/>
        </w:rPr>
        <w:t xml:space="preserve"> </w:t>
      </w:r>
      <w:r w:rsidR="00397F67">
        <w:rPr>
          <w:rFonts w:eastAsia="Times New Roman"/>
          <w:lang w:eastAsia="es-MX"/>
        </w:rPr>
        <w:t>Por ejemplo, e</w:t>
      </w:r>
      <w:r w:rsidR="002D769A">
        <w:rPr>
          <w:rFonts w:eastAsia="Times New Roman"/>
          <w:lang w:eastAsia="es-MX"/>
        </w:rPr>
        <w:t xml:space="preserve">n la medición de </w:t>
      </w:r>
      <m:oMath>
        <m:r>
          <w:rPr>
            <w:rFonts w:ascii="Cambria Math" w:eastAsia="Times New Roman" w:hAnsi="Cambria Math"/>
            <w:lang w:eastAsia="es-MX"/>
          </w:rPr>
          <m:t>L</m:t>
        </m:r>
      </m:oMath>
      <w:r w:rsidR="002D769A">
        <w:rPr>
          <w:rFonts w:eastAsia="Times New Roman"/>
          <w:lang w:eastAsia="es-MX"/>
        </w:rPr>
        <w:t xml:space="preserve"> de nuestro péndulo, </w:t>
      </w:r>
      <w:r w:rsidR="003E0B3B">
        <w:rPr>
          <w:lang w:val="es-MX"/>
        </w:rPr>
        <w:t>se mencionó: “</w:t>
      </w:r>
      <w:r w:rsidR="003E0B3B" w:rsidRPr="000B23BB">
        <w:rPr>
          <w:rFonts w:eastAsia="Times New Roman"/>
          <w:i/>
          <w:lang w:val="es-MX" w:eastAsia="es-MX"/>
        </w:rPr>
        <w:t>si la escala es confiable…</w:t>
      </w:r>
      <w:r w:rsidR="003E0B3B">
        <w:rPr>
          <w:rFonts w:eastAsia="Times New Roman"/>
          <w:lang w:val="es-MX" w:eastAsia="es-MX"/>
        </w:rPr>
        <w:t>”. ¿Qué ocurre si no lo es?, o ¿qué ocurre si la escala está mal hecha y es más chica de lo que debería ser? En tal caso, habrá una desviación de cada marca de la regla respecto de una escala cor</w:t>
      </w:r>
      <w:r w:rsidR="00B51B59">
        <w:rPr>
          <w:rFonts w:eastAsia="Times New Roman"/>
          <w:lang w:val="es-MX" w:eastAsia="es-MX"/>
        </w:rPr>
        <w:t>recta (estándar de calibración);</w:t>
      </w:r>
      <w:r w:rsidR="003E0B3B">
        <w:rPr>
          <w:rFonts w:eastAsia="Times New Roman"/>
          <w:lang w:val="es-MX" w:eastAsia="es-MX"/>
        </w:rPr>
        <w:t xml:space="preserve"> dicha desviación se presentará siempre en la misma dirección y se irá incrementando para valores mayores en la regla (Figura </w:t>
      </w:r>
      <w:r w:rsidR="002D769A">
        <w:rPr>
          <w:rFonts w:eastAsia="Times New Roman"/>
          <w:lang w:val="es-MX" w:eastAsia="es-MX"/>
        </w:rPr>
        <w:t>5</w:t>
      </w:r>
      <w:r w:rsidR="003E0B3B">
        <w:rPr>
          <w:rFonts w:eastAsia="Times New Roman"/>
          <w:lang w:val="es-MX" w:eastAsia="es-MX"/>
        </w:rPr>
        <w:t>).</w:t>
      </w:r>
    </w:p>
    <w:p w14:paraId="77686832" w14:textId="1C1E4D22" w:rsidR="003E0B3B" w:rsidRDefault="00CD56BD" w:rsidP="003E0B3B">
      <w:pPr>
        <w:rPr>
          <w:rFonts w:eastAsia="Times New Roman"/>
          <w:lang w:val="es-MX" w:eastAsia="es-MX"/>
        </w:rPr>
      </w:pPr>
      <w:r>
        <w:rPr>
          <w:rFonts w:eastAsia="Times New Roman"/>
          <w:lang w:val="es-MX" w:eastAsia="es-MX"/>
        </w:rPr>
        <w:t>S</w:t>
      </w:r>
      <w:r w:rsidR="003E0B3B">
        <w:rPr>
          <w:rFonts w:eastAsia="Times New Roman"/>
          <w:lang w:val="es-MX" w:eastAsia="es-MX"/>
        </w:rPr>
        <w:t xml:space="preserve">í </w:t>
      </w:r>
      <w:r>
        <w:rPr>
          <w:rFonts w:eastAsia="Times New Roman"/>
          <w:lang w:val="es-MX" w:eastAsia="es-MX"/>
        </w:rPr>
        <w:t xml:space="preserve">detectamos </w:t>
      </w:r>
      <w:r w:rsidR="003E0B3B">
        <w:rPr>
          <w:rFonts w:eastAsia="Times New Roman"/>
          <w:lang w:val="es-MX" w:eastAsia="es-MX"/>
        </w:rPr>
        <w:t>e</w:t>
      </w:r>
      <w:r>
        <w:rPr>
          <w:rFonts w:eastAsia="Times New Roman"/>
          <w:lang w:val="es-MX" w:eastAsia="es-MX"/>
        </w:rPr>
        <w:t>l</w:t>
      </w:r>
      <w:r w:rsidR="003E0B3B">
        <w:rPr>
          <w:rFonts w:eastAsia="Times New Roman"/>
          <w:lang w:val="es-MX" w:eastAsia="es-MX"/>
        </w:rPr>
        <w:t xml:space="preserve"> </w:t>
      </w:r>
      <w:r w:rsidR="003E0B3B" w:rsidRPr="00CA74AE">
        <w:rPr>
          <w:rStyle w:val="SubecuCar"/>
        </w:rPr>
        <w:t>error</w:t>
      </w:r>
      <w:r w:rsidR="003E0B3B">
        <w:rPr>
          <w:rFonts w:eastAsia="Times New Roman"/>
          <w:lang w:val="es-MX" w:eastAsia="es-MX"/>
        </w:rPr>
        <w:t xml:space="preserve"> antes de la medición, p</w:t>
      </w:r>
      <w:r>
        <w:rPr>
          <w:rFonts w:eastAsia="Times New Roman"/>
          <w:lang w:val="es-MX" w:eastAsia="es-MX"/>
        </w:rPr>
        <w:t>od</w:t>
      </w:r>
      <w:r w:rsidR="002D769A">
        <w:rPr>
          <w:rFonts w:eastAsia="Times New Roman"/>
          <w:lang w:val="es-MX" w:eastAsia="es-MX"/>
        </w:rPr>
        <w:t>r</w:t>
      </w:r>
      <w:r>
        <w:rPr>
          <w:rFonts w:eastAsia="Times New Roman"/>
          <w:lang w:val="es-MX" w:eastAsia="es-MX"/>
        </w:rPr>
        <w:t xml:space="preserve">emos </w:t>
      </w:r>
      <w:r w:rsidR="003E0B3B">
        <w:rPr>
          <w:rFonts w:eastAsia="Times New Roman"/>
          <w:lang w:val="es-MX" w:eastAsia="es-MX"/>
        </w:rPr>
        <w:t>reduci</w:t>
      </w:r>
      <w:r>
        <w:rPr>
          <w:rFonts w:eastAsia="Times New Roman"/>
          <w:lang w:val="es-MX" w:eastAsia="es-MX"/>
        </w:rPr>
        <w:t>rl</w:t>
      </w:r>
      <w:r w:rsidR="003E0B3B">
        <w:rPr>
          <w:rFonts w:eastAsia="Times New Roman"/>
          <w:lang w:val="es-MX" w:eastAsia="es-MX"/>
        </w:rPr>
        <w:t>o</w:t>
      </w:r>
      <w:r>
        <w:rPr>
          <w:rFonts w:eastAsia="Times New Roman"/>
          <w:lang w:val="es-MX" w:eastAsia="es-MX"/>
        </w:rPr>
        <w:t xml:space="preserve"> o incluso eliminarlo (</w:t>
      </w:r>
      <w:r w:rsidR="003E0B3B">
        <w:rPr>
          <w:rFonts w:eastAsia="Times New Roman"/>
          <w:lang w:val="es-MX" w:eastAsia="es-MX"/>
        </w:rPr>
        <w:t>compara</w:t>
      </w:r>
      <w:r w:rsidR="002D769A">
        <w:rPr>
          <w:rFonts w:eastAsia="Times New Roman"/>
          <w:lang w:val="es-MX" w:eastAsia="es-MX"/>
        </w:rPr>
        <w:t>ndo</w:t>
      </w:r>
      <w:r w:rsidR="003E0B3B">
        <w:rPr>
          <w:rFonts w:eastAsia="Times New Roman"/>
          <w:lang w:val="es-MX" w:eastAsia="es-MX"/>
        </w:rPr>
        <w:t xml:space="preserve"> nuestra regla con un</w:t>
      </w:r>
      <w:r>
        <w:rPr>
          <w:rFonts w:eastAsia="Times New Roman"/>
          <w:lang w:val="es-MX" w:eastAsia="es-MX"/>
        </w:rPr>
        <w:t xml:space="preserve"> estándar de calibración</w:t>
      </w:r>
      <w:r w:rsidR="003E0B3B">
        <w:rPr>
          <w:rFonts w:eastAsia="Times New Roman"/>
          <w:lang w:val="es-MX" w:eastAsia="es-MX"/>
        </w:rPr>
        <w:t xml:space="preserve"> y </w:t>
      </w:r>
      <w:r>
        <w:rPr>
          <w:rFonts w:eastAsia="Times New Roman"/>
          <w:lang w:val="es-MX" w:eastAsia="es-MX"/>
        </w:rPr>
        <w:t>deduci</w:t>
      </w:r>
      <w:r w:rsidR="002D769A">
        <w:rPr>
          <w:rFonts w:eastAsia="Times New Roman"/>
          <w:lang w:val="es-MX" w:eastAsia="es-MX"/>
        </w:rPr>
        <w:t>endo</w:t>
      </w:r>
      <w:r>
        <w:rPr>
          <w:rFonts w:eastAsia="Times New Roman"/>
          <w:lang w:val="es-MX" w:eastAsia="es-MX"/>
        </w:rPr>
        <w:t xml:space="preserve"> la ecuación que corrija la diferencia de tamaño)</w:t>
      </w:r>
      <w:r w:rsidR="003E0B3B">
        <w:rPr>
          <w:rFonts w:eastAsia="Times New Roman"/>
          <w:lang w:val="es-MX" w:eastAsia="es-MX"/>
        </w:rPr>
        <w:t xml:space="preserve">; </w:t>
      </w:r>
      <w:r w:rsidR="002D769A">
        <w:rPr>
          <w:rFonts w:eastAsia="Times New Roman"/>
          <w:lang w:val="es-MX" w:eastAsia="es-MX"/>
        </w:rPr>
        <w:t xml:space="preserve">por otro lado, si lo detectamos </w:t>
      </w:r>
      <w:r w:rsidR="003E0B3B">
        <w:rPr>
          <w:rFonts w:eastAsia="Times New Roman"/>
          <w:lang w:val="es-MX" w:eastAsia="es-MX"/>
        </w:rPr>
        <w:t>al final</w:t>
      </w:r>
      <w:r>
        <w:rPr>
          <w:rFonts w:eastAsia="Times New Roman"/>
          <w:lang w:val="es-MX" w:eastAsia="es-MX"/>
        </w:rPr>
        <w:t xml:space="preserve"> de la medición</w:t>
      </w:r>
      <w:r w:rsidR="003E0B3B">
        <w:rPr>
          <w:rFonts w:eastAsia="Times New Roman"/>
          <w:lang w:val="es-MX" w:eastAsia="es-MX"/>
        </w:rPr>
        <w:t xml:space="preserve">, </w:t>
      </w:r>
      <w:r>
        <w:rPr>
          <w:rFonts w:eastAsia="Times New Roman"/>
          <w:lang w:val="es-MX" w:eastAsia="es-MX"/>
        </w:rPr>
        <w:t xml:space="preserve">al </w:t>
      </w:r>
      <w:r w:rsidR="003E0B3B">
        <w:rPr>
          <w:rFonts w:eastAsia="Times New Roman"/>
          <w:lang w:val="es-MX" w:eastAsia="es-MX"/>
        </w:rPr>
        <w:t>compara</w:t>
      </w:r>
      <w:r>
        <w:rPr>
          <w:rFonts w:eastAsia="Times New Roman"/>
          <w:lang w:val="es-MX" w:eastAsia="es-MX"/>
        </w:rPr>
        <w:t>r</w:t>
      </w:r>
      <w:r w:rsidR="003E0B3B">
        <w:rPr>
          <w:rFonts w:eastAsia="Times New Roman"/>
          <w:lang w:val="es-MX" w:eastAsia="es-MX"/>
        </w:rPr>
        <w:t xml:space="preserve"> los resultados con alguna referencia </w:t>
      </w:r>
      <w:r>
        <w:rPr>
          <w:rFonts w:eastAsia="Times New Roman"/>
          <w:lang w:val="es-MX" w:eastAsia="es-MX"/>
        </w:rPr>
        <w:t xml:space="preserve">también podremos </w:t>
      </w:r>
      <w:r w:rsidR="003E0B3B">
        <w:rPr>
          <w:rFonts w:eastAsia="Times New Roman"/>
          <w:lang w:val="es-MX" w:eastAsia="es-MX"/>
        </w:rPr>
        <w:t>identifica</w:t>
      </w:r>
      <w:r>
        <w:rPr>
          <w:rFonts w:eastAsia="Times New Roman"/>
          <w:lang w:val="es-MX" w:eastAsia="es-MX"/>
        </w:rPr>
        <w:t>r</w:t>
      </w:r>
      <w:r w:rsidR="003E0B3B">
        <w:rPr>
          <w:rFonts w:eastAsia="Times New Roman"/>
          <w:lang w:val="es-MX" w:eastAsia="es-MX"/>
        </w:rPr>
        <w:t xml:space="preserve"> </w:t>
      </w:r>
      <w:r>
        <w:rPr>
          <w:rFonts w:eastAsia="Times New Roman"/>
          <w:lang w:val="es-MX" w:eastAsia="es-MX"/>
        </w:rPr>
        <w:t>l</w:t>
      </w:r>
      <w:r w:rsidR="003E0B3B">
        <w:rPr>
          <w:rFonts w:eastAsia="Times New Roman"/>
          <w:lang w:val="es-MX" w:eastAsia="es-MX"/>
        </w:rPr>
        <w:t>a desviación</w:t>
      </w:r>
      <w:r w:rsidR="00F7621E">
        <w:rPr>
          <w:rFonts w:eastAsia="Times New Roman"/>
          <w:lang w:val="es-MX" w:eastAsia="es-MX"/>
        </w:rPr>
        <w:t xml:space="preserve"> y</w:t>
      </w:r>
      <w:r w:rsidR="003E0B3B">
        <w:rPr>
          <w:rFonts w:eastAsia="Times New Roman"/>
          <w:lang w:val="es-MX" w:eastAsia="es-MX"/>
        </w:rPr>
        <w:t xml:space="preserve"> hacer </w:t>
      </w:r>
      <w:r w:rsidR="00F7621E">
        <w:rPr>
          <w:rFonts w:eastAsia="Times New Roman"/>
          <w:lang w:val="es-MX" w:eastAsia="es-MX"/>
        </w:rPr>
        <w:t>l</w:t>
      </w:r>
      <w:r w:rsidR="003E0B3B">
        <w:rPr>
          <w:rFonts w:eastAsia="Times New Roman"/>
          <w:lang w:val="es-MX" w:eastAsia="es-MX"/>
        </w:rPr>
        <w:t>a</w:t>
      </w:r>
      <w:r w:rsidR="00F7621E">
        <w:rPr>
          <w:rFonts w:eastAsia="Times New Roman"/>
          <w:lang w:val="es-MX" w:eastAsia="es-MX"/>
        </w:rPr>
        <w:t>s</w:t>
      </w:r>
      <w:r w:rsidR="003E0B3B">
        <w:rPr>
          <w:rFonts w:eastAsia="Times New Roman"/>
          <w:lang w:val="es-MX" w:eastAsia="es-MX"/>
        </w:rPr>
        <w:t xml:space="preserve"> correcci</w:t>
      </w:r>
      <w:r w:rsidR="00F7621E">
        <w:rPr>
          <w:rFonts w:eastAsia="Times New Roman"/>
          <w:lang w:val="es-MX" w:eastAsia="es-MX"/>
        </w:rPr>
        <w:t>o</w:t>
      </w:r>
      <w:r w:rsidR="003E0B3B">
        <w:rPr>
          <w:rFonts w:eastAsia="Times New Roman"/>
          <w:lang w:val="es-MX" w:eastAsia="es-MX"/>
        </w:rPr>
        <w:t>n</w:t>
      </w:r>
      <w:r w:rsidR="00F7621E">
        <w:rPr>
          <w:rFonts w:eastAsia="Times New Roman"/>
          <w:lang w:val="es-MX" w:eastAsia="es-MX"/>
        </w:rPr>
        <w:t>es adecuadas</w:t>
      </w:r>
      <w:r w:rsidR="003E0B3B">
        <w:rPr>
          <w:rFonts w:eastAsia="Times New Roman"/>
          <w:lang w:val="es-MX" w:eastAsia="es-MX"/>
        </w:rPr>
        <w:t>. Sin embargo, dicha</w:t>
      </w:r>
      <w:r w:rsidR="00F7621E">
        <w:rPr>
          <w:rFonts w:eastAsia="Times New Roman"/>
          <w:lang w:val="es-MX" w:eastAsia="es-MX"/>
        </w:rPr>
        <w:t>s</w:t>
      </w:r>
      <w:r w:rsidR="003E0B3B">
        <w:rPr>
          <w:rFonts w:eastAsia="Times New Roman"/>
          <w:lang w:val="es-MX" w:eastAsia="es-MX"/>
        </w:rPr>
        <w:t xml:space="preserve"> correcci</w:t>
      </w:r>
      <w:r w:rsidR="00F7621E">
        <w:rPr>
          <w:rFonts w:eastAsia="Times New Roman"/>
          <w:lang w:val="es-MX" w:eastAsia="es-MX"/>
        </w:rPr>
        <w:t>o</w:t>
      </w:r>
      <w:r w:rsidR="003E0B3B">
        <w:rPr>
          <w:rFonts w:eastAsia="Times New Roman"/>
          <w:lang w:val="es-MX" w:eastAsia="es-MX"/>
        </w:rPr>
        <w:t>n</w:t>
      </w:r>
      <w:r w:rsidR="00F7621E">
        <w:rPr>
          <w:rFonts w:eastAsia="Times New Roman"/>
          <w:lang w:val="es-MX" w:eastAsia="es-MX"/>
        </w:rPr>
        <w:t>es</w:t>
      </w:r>
      <w:r w:rsidR="003E0B3B">
        <w:rPr>
          <w:rFonts w:eastAsia="Times New Roman"/>
          <w:lang w:val="es-MX" w:eastAsia="es-MX"/>
        </w:rPr>
        <w:t xml:space="preserve">, </w:t>
      </w:r>
      <w:r w:rsidR="00F7621E">
        <w:rPr>
          <w:rFonts w:eastAsia="Times New Roman"/>
          <w:lang w:val="es-MX" w:eastAsia="es-MX"/>
        </w:rPr>
        <w:t xml:space="preserve">eventualmente presentarán el </w:t>
      </w:r>
      <w:r w:rsidR="003E0B3B">
        <w:rPr>
          <w:rFonts w:eastAsia="Times New Roman"/>
          <w:lang w:val="es-MX" w:eastAsia="es-MX"/>
        </w:rPr>
        <w:t>problema de “</w:t>
      </w:r>
      <w:r w:rsidR="003E0B3B" w:rsidRPr="00D34B85">
        <w:rPr>
          <w:rFonts w:eastAsia="Times New Roman"/>
          <w:i/>
          <w:lang w:val="es-MX" w:eastAsia="es-MX"/>
        </w:rPr>
        <w:t>la colocación del cero</w:t>
      </w:r>
      <w:r w:rsidR="00BD20D3">
        <w:rPr>
          <w:rFonts w:eastAsia="Times New Roman"/>
          <w:i/>
          <w:lang w:val="es-MX" w:eastAsia="es-MX"/>
        </w:rPr>
        <w:t xml:space="preserve"> de la escala</w:t>
      </w:r>
      <w:r w:rsidR="003E0B3B">
        <w:rPr>
          <w:rFonts w:eastAsia="Times New Roman"/>
          <w:lang w:val="es-MX" w:eastAsia="es-MX"/>
        </w:rPr>
        <w:t>”</w:t>
      </w:r>
      <w:r w:rsidR="00BD20D3">
        <w:rPr>
          <w:rFonts w:eastAsia="Times New Roman"/>
          <w:lang w:val="es-MX" w:eastAsia="es-MX"/>
        </w:rPr>
        <w:t>, el cual no es un problema sistemático sino estadístico muy similar al de la medición del periodo (colocar el cero de nuestra regla nunca se puede hacer con infinita precisión, siempre hay errores aleatorios)</w:t>
      </w:r>
      <w:r w:rsidR="003E0B3B">
        <w:rPr>
          <w:rFonts w:eastAsia="Times New Roman"/>
          <w:lang w:val="es-MX" w:eastAsia="es-MX"/>
        </w:rPr>
        <w:t xml:space="preserve">; es decir, la corrección del efecto sistemático se puede reducir hasta un límite estadístico. </w:t>
      </w:r>
    </w:p>
    <w:p w14:paraId="65E6453A" w14:textId="0A2C20EC" w:rsidR="003E0B3B" w:rsidRDefault="00ED2E99" w:rsidP="003E0B3B">
      <w:pPr>
        <w:rPr>
          <w:rFonts w:cs="Times New Roman"/>
        </w:rPr>
      </w:pPr>
      <w:r w:rsidRPr="00E07648">
        <w:rPr>
          <w:rFonts w:cs="Times New Roman"/>
          <w:noProof/>
          <w:lang w:val="es-MX" w:eastAsia="es-MX"/>
        </w:rPr>
        <mc:AlternateContent>
          <mc:Choice Requires="wpc">
            <w:drawing>
              <wp:anchor distT="0" distB="0" distL="114300" distR="114300" simplePos="0" relativeHeight="251769856" behindDoc="0" locked="0" layoutInCell="1" allowOverlap="1" wp14:anchorId="4B71A1D8" wp14:editId="0A20D582">
                <wp:simplePos x="0" y="0"/>
                <wp:positionH relativeFrom="column">
                  <wp:posOffset>2910325</wp:posOffset>
                </wp:positionH>
                <wp:positionV relativeFrom="paragraph">
                  <wp:posOffset>91568</wp:posOffset>
                </wp:positionV>
                <wp:extent cx="3709670" cy="1261745"/>
                <wp:effectExtent l="0" t="0" r="5080" b="0"/>
                <wp:wrapSquare wrapText="bothSides"/>
                <wp:docPr id="587"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67" name="Text Box 5"/>
                        <wps:cNvSpPr txBox="1">
                          <a:spLocks noChangeArrowheads="1"/>
                        </wps:cNvSpPr>
                        <wps:spPr bwMode="auto">
                          <a:xfrm>
                            <a:off x="19481" y="734227"/>
                            <a:ext cx="3654425" cy="500400"/>
                          </a:xfrm>
                          <a:prstGeom prst="rect">
                            <a:avLst/>
                          </a:prstGeom>
                          <a:noFill/>
                          <a:ln w="9525">
                            <a:noFill/>
                            <a:miter lim="800000"/>
                            <a:headEnd/>
                            <a:tailEnd/>
                          </a:ln>
                        </wps:spPr>
                        <wps:txbx>
                          <w:txbxContent>
                            <w:p w14:paraId="6C43E17B" w14:textId="34EAF6BB" w:rsidR="001C79A6" w:rsidRPr="00930B64" w:rsidRDefault="001C79A6" w:rsidP="003E0B3B">
                              <w:pPr>
                                <w:pStyle w:val="Sinespaciado"/>
                              </w:pPr>
                              <w:r>
                                <w:t>Figura 6</w:t>
                              </w:r>
                              <w:r w:rsidRPr="00930B64">
                                <w:t xml:space="preserve">. </w:t>
                              </w:r>
                              <w:r>
                                <w:t>Problema del tiro al blanco desde la perspectiva de error sistemático. a) Caso ideal sin efecto sistemático. b) Efecto sistemático presente. c) Cualquiera de las correcciones mostradas en colores es válida dentro de una incertidumbre aleatoria. d), e) Sin la referencia del blanco no es fácil identificar efectos sistemáticos.</w:t>
                              </w:r>
                            </w:p>
                          </w:txbxContent>
                        </wps:txbx>
                        <wps:bodyPr rot="0" vert="horz" wrap="square" lIns="0" tIns="0" rIns="0" bIns="0" anchor="t" anchorCtr="0" upright="1">
                          <a:noAutofit/>
                        </wps:bodyPr>
                      </wps:wsp>
                      <wps:wsp>
                        <wps:cNvPr id="572" name="Text Box 90"/>
                        <wps:cNvSpPr txBox="1">
                          <a:spLocks noChangeArrowheads="1"/>
                        </wps:cNvSpPr>
                        <wps:spPr bwMode="auto">
                          <a:xfrm>
                            <a:off x="0" y="0"/>
                            <a:ext cx="178775" cy="168621"/>
                          </a:xfrm>
                          <a:prstGeom prst="rect">
                            <a:avLst/>
                          </a:prstGeom>
                          <a:noFill/>
                          <a:ln w="9525">
                            <a:noFill/>
                            <a:miter lim="800000"/>
                            <a:headEnd/>
                            <a:tailEnd/>
                          </a:ln>
                        </wps:spPr>
                        <wps:txbx>
                          <w:txbxContent>
                            <w:p w14:paraId="032E29CB" w14:textId="77777777" w:rsidR="001C79A6" w:rsidRDefault="001C79A6" w:rsidP="003E0B3B">
                              <w:pPr>
                                <w:pStyle w:val="Sinespaciado"/>
                              </w:pPr>
                              <w:r>
                                <w:t>a)</w:t>
                              </w:r>
                            </w:p>
                          </w:txbxContent>
                        </wps:txbx>
                        <wps:bodyPr rot="0" vert="horz" wrap="square" lIns="0" tIns="0" rIns="0" bIns="0" anchor="t" anchorCtr="0" upright="1">
                          <a:noAutofit/>
                        </wps:bodyPr>
                      </wps:wsp>
                      <wps:wsp>
                        <wps:cNvPr id="573" name="Text Box 90"/>
                        <wps:cNvSpPr txBox="1">
                          <a:spLocks noChangeArrowheads="1"/>
                        </wps:cNvSpPr>
                        <wps:spPr bwMode="auto">
                          <a:xfrm>
                            <a:off x="800676" y="6587"/>
                            <a:ext cx="178435" cy="168275"/>
                          </a:xfrm>
                          <a:prstGeom prst="rect">
                            <a:avLst/>
                          </a:prstGeom>
                          <a:noFill/>
                          <a:ln w="9525">
                            <a:noFill/>
                            <a:miter lim="800000"/>
                            <a:headEnd/>
                            <a:tailEnd/>
                          </a:ln>
                        </wps:spPr>
                        <wps:txbx>
                          <w:txbxContent>
                            <w:p w14:paraId="1D05F8D6" w14:textId="77777777" w:rsidR="001C79A6" w:rsidRDefault="001C79A6" w:rsidP="003E0B3B">
                              <w:pPr>
                                <w:pStyle w:val="Sinespaciado"/>
                              </w:pPr>
                              <w:r>
                                <w:t>b)</w:t>
                              </w:r>
                            </w:p>
                          </w:txbxContent>
                        </wps:txbx>
                        <wps:bodyPr rot="0" vert="horz" wrap="square" lIns="0" tIns="0" rIns="0" bIns="0" anchor="t" anchorCtr="0" upright="1">
                          <a:noAutofit/>
                        </wps:bodyPr>
                      </wps:wsp>
                      <wps:wsp>
                        <wps:cNvPr id="574" name="Text Box 90"/>
                        <wps:cNvSpPr txBox="1">
                          <a:spLocks noChangeArrowheads="1"/>
                        </wps:cNvSpPr>
                        <wps:spPr bwMode="auto">
                          <a:xfrm>
                            <a:off x="1518896" y="11250"/>
                            <a:ext cx="178435" cy="168275"/>
                          </a:xfrm>
                          <a:prstGeom prst="rect">
                            <a:avLst/>
                          </a:prstGeom>
                          <a:noFill/>
                          <a:ln w="9525">
                            <a:noFill/>
                            <a:miter lim="800000"/>
                            <a:headEnd/>
                            <a:tailEnd/>
                          </a:ln>
                        </wps:spPr>
                        <wps:txbx>
                          <w:txbxContent>
                            <w:p w14:paraId="0927E40B" w14:textId="77777777" w:rsidR="001C79A6" w:rsidRDefault="001C79A6" w:rsidP="003E0B3B">
                              <w:pPr>
                                <w:pStyle w:val="Sinespaciado"/>
                              </w:pPr>
                              <w:r>
                                <w:t>c)</w:t>
                              </w:r>
                            </w:p>
                          </w:txbxContent>
                        </wps:txbx>
                        <wps:bodyPr rot="0" vert="horz" wrap="square" lIns="0" tIns="0" rIns="0" bIns="0" anchor="t" anchorCtr="0" upright="1">
                          <a:noAutofit/>
                        </wps:bodyPr>
                      </wps:wsp>
                      <wps:wsp>
                        <wps:cNvPr id="575" name="Text Box 90"/>
                        <wps:cNvSpPr txBox="1">
                          <a:spLocks noChangeArrowheads="1"/>
                        </wps:cNvSpPr>
                        <wps:spPr bwMode="auto">
                          <a:xfrm>
                            <a:off x="2275165" y="14761"/>
                            <a:ext cx="178435" cy="168275"/>
                          </a:xfrm>
                          <a:prstGeom prst="rect">
                            <a:avLst/>
                          </a:prstGeom>
                          <a:noFill/>
                          <a:ln w="9525">
                            <a:noFill/>
                            <a:miter lim="800000"/>
                            <a:headEnd/>
                            <a:tailEnd/>
                          </a:ln>
                        </wps:spPr>
                        <wps:txbx>
                          <w:txbxContent>
                            <w:p w14:paraId="5A642A40" w14:textId="77777777" w:rsidR="001C79A6" w:rsidRDefault="001C79A6" w:rsidP="003E0B3B">
                              <w:pPr>
                                <w:pStyle w:val="Sinespaciado"/>
                              </w:pPr>
                              <w:r>
                                <w:t>d)</w:t>
                              </w:r>
                            </w:p>
                          </w:txbxContent>
                        </wps:txbx>
                        <wps:bodyPr rot="0" vert="horz" wrap="square" lIns="0" tIns="0" rIns="0" bIns="0" anchor="t" anchorCtr="0" upright="1">
                          <a:noAutofit/>
                        </wps:bodyPr>
                      </wps:wsp>
                      <wps:wsp>
                        <wps:cNvPr id="24705" name="Text Box 90"/>
                        <wps:cNvSpPr txBox="1">
                          <a:spLocks noChangeArrowheads="1"/>
                        </wps:cNvSpPr>
                        <wps:spPr bwMode="auto">
                          <a:xfrm>
                            <a:off x="2258268" y="482227"/>
                            <a:ext cx="720000" cy="252000"/>
                          </a:xfrm>
                          <a:prstGeom prst="rect">
                            <a:avLst/>
                          </a:prstGeom>
                          <a:solidFill>
                            <a:srgbClr val="FFFFFF"/>
                          </a:solidFill>
                          <a:ln w="9525">
                            <a:solidFill>
                              <a:sysClr val="window" lastClr="FFFFFF">
                                <a:lumMod val="100000"/>
                                <a:lumOff val="0"/>
                              </a:sysClr>
                            </a:solidFill>
                            <a:miter lim="800000"/>
                            <a:headEnd/>
                            <a:tailEnd/>
                          </a:ln>
                        </wps:spPr>
                        <wps:txbx>
                          <w:txbxContent>
                            <w:p w14:paraId="4FB5B230" w14:textId="77777777" w:rsidR="001C79A6" w:rsidRDefault="001C79A6" w:rsidP="003E0B3B">
                              <w:pPr>
                                <w:pStyle w:val="Sinespaciado"/>
                                <w:jc w:val="center"/>
                              </w:pPr>
                              <w:proofErr w:type="spellStart"/>
                              <w:r>
                                <w:t>Aleat</w:t>
                              </w:r>
                              <w:proofErr w:type="spellEnd"/>
                              <w:r>
                                <w:t>: Pequeña</w:t>
                              </w:r>
                            </w:p>
                            <w:p w14:paraId="0881CC95" w14:textId="77777777" w:rsidR="001C79A6" w:rsidRDefault="001C79A6" w:rsidP="003E0B3B">
                              <w:pPr>
                                <w:pStyle w:val="Sinespaciado"/>
                                <w:jc w:val="center"/>
                              </w:pPr>
                              <w:proofErr w:type="spellStart"/>
                              <w:r>
                                <w:t>Sist</w:t>
                              </w:r>
                              <w:proofErr w:type="spellEnd"/>
                              <w:r>
                                <w:t>: ¿?</w:t>
                              </w:r>
                            </w:p>
                          </w:txbxContent>
                        </wps:txbx>
                        <wps:bodyPr rot="0" vert="horz" wrap="square" lIns="0" tIns="0" rIns="0" bIns="0" anchor="t" anchorCtr="0" upright="1">
                          <a:noAutofit/>
                        </wps:bodyPr>
                      </wps:wsp>
                      <wps:wsp>
                        <wps:cNvPr id="24706" name="Text Box 90"/>
                        <wps:cNvSpPr txBox="1">
                          <a:spLocks noChangeArrowheads="1"/>
                        </wps:cNvSpPr>
                        <wps:spPr bwMode="auto">
                          <a:xfrm>
                            <a:off x="3026936" y="481286"/>
                            <a:ext cx="633006" cy="252000"/>
                          </a:xfrm>
                          <a:prstGeom prst="rect">
                            <a:avLst/>
                          </a:prstGeom>
                          <a:solidFill>
                            <a:srgbClr val="FFFFFF"/>
                          </a:solidFill>
                          <a:ln w="9525">
                            <a:solidFill>
                              <a:sysClr val="window" lastClr="FFFFFF">
                                <a:lumMod val="100000"/>
                                <a:lumOff val="0"/>
                              </a:sysClr>
                            </a:solidFill>
                            <a:miter lim="800000"/>
                            <a:headEnd/>
                            <a:tailEnd/>
                          </a:ln>
                        </wps:spPr>
                        <wps:txbx>
                          <w:txbxContent>
                            <w:p w14:paraId="76922E3E" w14:textId="77777777" w:rsidR="001C79A6" w:rsidRDefault="001C79A6" w:rsidP="003E0B3B">
                              <w:pPr>
                                <w:pStyle w:val="Sinespaciado"/>
                                <w:jc w:val="center"/>
                              </w:pPr>
                              <w:proofErr w:type="spellStart"/>
                              <w:r>
                                <w:t>Aleat</w:t>
                              </w:r>
                              <w:proofErr w:type="spellEnd"/>
                              <w:r>
                                <w:t>: Grande</w:t>
                              </w:r>
                            </w:p>
                            <w:p w14:paraId="6104F09D" w14:textId="77777777" w:rsidR="001C79A6" w:rsidRDefault="001C79A6" w:rsidP="003E0B3B">
                              <w:pPr>
                                <w:pStyle w:val="Sinespaciado"/>
                                <w:jc w:val="center"/>
                              </w:pPr>
                              <w:proofErr w:type="spellStart"/>
                              <w:r>
                                <w:t>Sist</w:t>
                              </w:r>
                              <w:proofErr w:type="spellEnd"/>
                              <w:r>
                                <w:t>: ¿?</w:t>
                              </w:r>
                            </w:p>
                          </w:txbxContent>
                        </wps:txbx>
                        <wps:bodyPr rot="0" vert="horz" wrap="square" lIns="0" tIns="0" rIns="0" bIns="0" anchor="t" anchorCtr="0" upright="1">
                          <a:noAutofit/>
                        </wps:bodyPr>
                      </wps:wsp>
                      <wpg:wgp>
                        <wpg:cNvPr id="24707" name="Grupo 24707"/>
                        <wpg:cNvGrpSpPr/>
                        <wpg:grpSpPr>
                          <a:xfrm>
                            <a:off x="48436" y="52474"/>
                            <a:ext cx="612000" cy="612000"/>
                            <a:chOff x="3510280" y="1332230"/>
                            <a:chExt cx="720000" cy="720000"/>
                          </a:xfrm>
                        </wpg:grpSpPr>
                        <wps:wsp>
                          <wps:cNvPr id="24708" name="Elipse 24708"/>
                          <wps:cNvSpPr/>
                          <wps:spPr bwMode="auto">
                            <a:xfrm>
                              <a:off x="3510280" y="1332230"/>
                              <a:ext cx="720000" cy="720000"/>
                            </a:xfrm>
                            <a:prstGeom prst="ellipse">
                              <a:avLst/>
                            </a:prstGeom>
                            <a:noFill/>
                            <a:ln w="57150">
                              <a:solidFill>
                                <a:srgbClr val="FF0000"/>
                              </a:solid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24709" name="Elipse 24709"/>
                          <wps:cNvSpPr/>
                          <wps:spPr bwMode="auto">
                            <a:xfrm>
                              <a:off x="3654425" y="1476375"/>
                              <a:ext cx="432000" cy="432000"/>
                            </a:xfrm>
                            <a:prstGeom prst="ellipse">
                              <a:avLst/>
                            </a:prstGeom>
                            <a:noFill/>
                            <a:ln w="57150">
                              <a:solidFill>
                                <a:srgbClr val="FF000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0" name="Elipse 24710"/>
                          <wps:cNvSpPr/>
                          <wps:spPr bwMode="auto">
                            <a:xfrm>
                              <a:off x="3780790" y="1602105"/>
                              <a:ext cx="180000" cy="180000"/>
                            </a:xfrm>
                            <a:prstGeom prst="ellipse">
                              <a:avLst/>
                            </a:prstGeom>
                            <a:solidFill>
                              <a:srgbClr val="FF0000"/>
                            </a:solidFill>
                            <a:ln w="57150">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11" name="Grupo 24711"/>
                        <wpg:cNvGrpSpPr/>
                        <wpg:grpSpPr>
                          <a:xfrm>
                            <a:off x="258113" y="260472"/>
                            <a:ext cx="180000" cy="180000"/>
                            <a:chOff x="3741935" y="1550845"/>
                            <a:chExt cx="226475" cy="231260"/>
                          </a:xfrm>
                        </wpg:grpSpPr>
                        <wps:wsp>
                          <wps:cNvPr id="24712" name="Explosión 1 24712"/>
                          <wps:cNvSpPr/>
                          <wps:spPr bwMode="auto">
                            <a:xfrm>
                              <a:off x="3741935" y="1701364"/>
                              <a:ext cx="72009" cy="72000"/>
                            </a:xfrm>
                            <a:prstGeom prst="irregularSeal1">
                              <a:avLst/>
                            </a:prstGeom>
                            <a:solidFill>
                              <a:sysClr val="windowText" lastClr="000000"/>
                            </a:solidFill>
                            <a:ln w="285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24713" name="Explosión 1 24713"/>
                          <wps:cNvSpPr/>
                          <wps:spPr bwMode="auto">
                            <a:xfrm>
                              <a:off x="3824900" y="1550845"/>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4" name="Explosión 1 24714"/>
                          <wps:cNvSpPr/>
                          <wps:spPr bwMode="auto">
                            <a:xfrm>
                              <a:off x="3868871" y="1589869"/>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6" name="Explosión 1 24716"/>
                          <wps:cNvSpPr/>
                          <wps:spPr bwMode="auto">
                            <a:xfrm>
                              <a:off x="3896655" y="1656691"/>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7" name="Explosión 1 24717"/>
                          <wps:cNvSpPr/>
                          <wps:spPr bwMode="auto">
                            <a:xfrm>
                              <a:off x="3797116" y="1609263"/>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8" name="Explosión 1 24718"/>
                          <wps:cNvSpPr/>
                          <wps:spPr bwMode="auto">
                            <a:xfrm>
                              <a:off x="3840775" y="1710350"/>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19" name="Explosión 1 24719"/>
                          <wps:cNvSpPr/>
                          <wps:spPr bwMode="auto">
                            <a:xfrm>
                              <a:off x="3809365" y="1656691"/>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24" name="Grupo 24724"/>
                        <wpg:cNvGrpSpPr/>
                        <wpg:grpSpPr>
                          <a:xfrm>
                            <a:off x="1575903" y="52471"/>
                            <a:ext cx="612000" cy="612000"/>
                            <a:chOff x="0" y="0"/>
                            <a:chExt cx="720000" cy="720000"/>
                          </a:xfrm>
                        </wpg:grpSpPr>
                        <wps:wsp>
                          <wps:cNvPr id="24725" name="Elipse 24725"/>
                          <wps:cNvSpPr/>
                          <wps:spPr bwMode="auto">
                            <a:xfrm>
                              <a:off x="0" y="0"/>
                              <a:ext cx="720000" cy="720000"/>
                            </a:xfrm>
                            <a:prstGeom prst="ellipse">
                              <a:avLst/>
                            </a:prstGeom>
                            <a:noFill/>
                            <a:ln w="57150">
                              <a:solidFill>
                                <a:srgbClr val="FF000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26" name="Elipse 24726"/>
                          <wps:cNvSpPr/>
                          <wps:spPr bwMode="auto">
                            <a:xfrm>
                              <a:off x="144145" y="144145"/>
                              <a:ext cx="432000" cy="432000"/>
                            </a:xfrm>
                            <a:prstGeom prst="ellipse">
                              <a:avLst/>
                            </a:prstGeom>
                            <a:noFill/>
                            <a:ln w="57150">
                              <a:solidFill>
                                <a:srgbClr val="FF000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27" name="Elipse 24727"/>
                          <wps:cNvSpPr/>
                          <wps:spPr bwMode="auto">
                            <a:xfrm>
                              <a:off x="270511" y="269875"/>
                              <a:ext cx="180000" cy="180000"/>
                            </a:xfrm>
                            <a:prstGeom prst="ellipse">
                              <a:avLst/>
                            </a:prstGeom>
                            <a:solidFill>
                              <a:srgbClr val="FF0000"/>
                            </a:solidFill>
                            <a:ln w="57150">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28" name="Grupo 24728"/>
                        <wpg:cNvGrpSpPr/>
                        <wpg:grpSpPr>
                          <a:xfrm>
                            <a:off x="837756" y="59061"/>
                            <a:ext cx="612000" cy="612000"/>
                            <a:chOff x="0" y="0"/>
                            <a:chExt cx="720000" cy="720000"/>
                          </a:xfrm>
                        </wpg:grpSpPr>
                        <wps:wsp>
                          <wps:cNvPr id="24729" name="Elipse 24729"/>
                          <wps:cNvSpPr/>
                          <wps:spPr bwMode="auto">
                            <a:xfrm>
                              <a:off x="0" y="0"/>
                              <a:ext cx="720000" cy="720000"/>
                            </a:xfrm>
                            <a:prstGeom prst="ellipse">
                              <a:avLst/>
                            </a:prstGeom>
                            <a:noFill/>
                            <a:ln w="57150">
                              <a:solidFill>
                                <a:srgbClr val="FF000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0" name="Elipse 24730"/>
                          <wps:cNvSpPr/>
                          <wps:spPr bwMode="auto">
                            <a:xfrm>
                              <a:off x="144145" y="144145"/>
                              <a:ext cx="432000" cy="432000"/>
                            </a:xfrm>
                            <a:prstGeom prst="ellipse">
                              <a:avLst/>
                            </a:prstGeom>
                            <a:noFill/>
                            <a:ln w="57150">
                              <a:solidFill>
                                <a:srgbClr val="FF000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1" name="Elipse 24731"/>
                          <wps:cNvSpPr/>
                          <wps:spPr bwMode="auto">
                            <a:xfrm>
                              <a:off x="270510" y="269875"/>
                              <a:ext cx="180000" cy="180000"/>
                            </a:xfrm>
                            <a:prstGeom prst="ellipse">
                              <a:avLst/>
                            </a:prstGeom>
                            <a:solidFill>
                              <a:srgbClr val="FF0000"/>
                            </a:solidFill>
                            <a:ln w="57150">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32" name="Grupo 24732"/>
                        <wpg:cNvGrpSpPr/>
                        <wpg:grpSpPr>
                          <a:xfrm>
                            <a:off x="1270865" y="451853"/>
                            <a:ext cx="180000" cy="180000"/>
                            <a:chOff x="0" y="0"/>
                            <a:chExt cx="226475" cy="231260"/>
                          </a:xfrm>
                        </wpg:grpSpPr>
                        <wps:wsp>
                          <wps:cNvPr id="24733" name="Explosión 1 24733"/>
                          <wps:cNvSpPr/>
                          <wps:spPr bwMode="auto">
                            <a:xfrm>
                              <a:off x="0" y="150519"/>
                              <a:ext cx="72009" cy="72000"/>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4" name="Explosión 1 24734"/>
                          <wps:cNvSpPr/>
                          <wps:spPr bwMode="auto">
                            <a:xfrm>
                              <a:off x="82965" y="0"/>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5" name="Explosión 1 24735"/>
                          <wps:cNvSpPr/>
                          <wps:spPr bwMode="auto">
                            <a:xfrm>
                              <a:off x="126936" y="39024"/>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6" name="Explosión 1 24736"/>
                          <wps:cNvSpPr/>
                          <wps:spPr bwMode="auto">
                            <a:xfrm>
                              <a:off x="154720" y="105846"/>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7" name="Explosión 1 24737"/>
                          <wps:cNvSpPr/>
                          <wps:spPr bwMode="auto">
                            <a:xfrm>
                              <a:off x="55181" y="58418"/>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8" name="Explosión 1 24738"/>
                          <wps:cNvSpPr/>
                          <wps:spPr bwMode="auto">
                            <a:xfrm>
                              <a:off x="98840" y="159505"/>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39" name="Explosión 1 24739"/>
                          <wps:cNvSpPr/>
                          <wps:spPr bwMode="auto">
                            <a:xfrm>
                              <a:off x="67430" y="105846"/>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56" name="Grupo 24756"/>
                        <wpg:cNvGrpSpPr/>
                        <wpg:grpSpPr>
                          <a:xfrm>
                            <a:off x="2453600" y="139602"/>
                            <a:ext cx="216000" cy="216000"/>
                            <a:chOff x="0" y="0"/>
                            <a:chExt cx="226475" cy="231260"/>
                          </a:xfrm>
                        </wpg:grpSpPr>
                        <wps:wsp>
                          <wps:cNvPr id="24757" name="Explosión 1 24757"/>
                          <wps:cNvSpPr/>
                          <wps:spPr bwMode="auto">
                            <a:xfrm>
                              <a:off x="0" y="150519"/>
                              <a:ext cx="72009" cy="72000"/>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58" name="Explosión 1 24758"/>
                          <wps:cNvSpPr/>
                          <wps:spPr bwMode="auto">
                            <a:xfrm>
                              <a:off x="82965" y="0"/>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59" name="Explosión 1 24759"/>
                          <wps:cNvSpPr/>
                          <wps:spPr bwMode="auto">
                            <a:xfrm>
                              <a:off x="126936" y="39024"/>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0" name="Explosión 1 24760"/>
                          <wps:cNvSpPr/>
                          <wps:spPr bwMode="auto">
                            <a:xfrm>
                              <a:off x="154720" y="105846"/>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1" name="Explosión 1 24761"/>
                          <wps:cNvSpPr/>
                          <wps:spPr bwMode="auto">
                            <a:xfrm>
                              <a:off x="55181" y="58418"/>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2" name="Explosión 1 24762"/>
                          <wps:cNvSpPr/>
                          <wps:spPr bwMode="auto">
                            <a:xfrm>
                              <a:off x="98840" y="159505"/>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3" name="Explosión 1 24763"/>
                          <wps:cNvSpPr/>
                          <wps:spPr bwMode="auto">
                            <a:xfrm>
                              <a:off x="67430" y="105846"/>
                              <a:ext cx="71755" cy="71755"/>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wgp>
                        <wpg:cNvPr id="24764" name="Grupo 24764"/>
                        <wpg:cNvGrpSpPr/>
                        <wpg:grpSpPr>
                          <a:xfrm>
                            <a:off x="3124570" y="35756"/>
                            <a:ext cx="455295" cy="450848"/>
                            <a:chOff x="0" y="0"/>
                            <a:chExt cx="455481" cy="451042"/>
                          </a:xfrm>
                        </wpg:grpSpPr>
                        <wps:wsp>
                          <wps:cNvPr id="24765" name="Explosión 1 24765"/>
                          <wps:cNvSpPr/>
                          <wps:spPr bwMode="auto">
                            <a:xfrm>
                              <a:off x="118305" y="379079"/>
                              <a:ext cx="71675" cy="71963"/>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6" name="Explosión 1 24766"/>
                          <wps:cNvSpPr/>
                          <wps:spPr bwMode="auto">
                            <a:xfrm>
                              <a:off x="142138" y="0"/>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24767" name="Explosión 1 24767"/>
                          <wps:cNvSpPr/>
                          <wps:spPr bwMode="auto">
                            <a:xfrm>
                              <a:off x="383212" y="38678"/>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78" name="Explosión 1 578"/>
                          <wps:cNvSpPr/>
                          <wps:spPr bwMode="auto">
                            <a:xfrm>
                              <a:off x="384059" y="333988"/>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83" name="Explosión 1 583"/>
                          <wps:cNvSpPr/>
                          <wps:spPr bwMode="auto">
                            <a:xfrm>
                              <a:off x="0" y="201545"/>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84" name="Explosión 1 584"/>
                          <wps:cNvSpPr/>
                          <wps:spPr bwMode="auto">
                            <a:xfrm>
                              <a:off x="257676" y="76075"/>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85" name="Explosión 1 585"/>
                          <wps:cNvSpPr/>
                          <wps:spPr bwMode="auto">
                            <a:xfrm>
                              <a:off x="225752" y="246719"/>
                              <a:ext cx="71422" cy="71718"/>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s:wsp>
                        <wps:cNvPr id="370" name="Text Box 90"/>
                        <wps:cNvSpPr txBox="1">
                          <a:spLocks noChangeArrowheads="1"/>
                        </wps:cNvSpPr>
                        <wps:spPr bwMode="auto">
                          <a:xfrm>
                            <a:off x="2986429" y="12333"/>
                            <a:ext cx="178435" cy="168275"/>
                          </a:xfrm>
                          <a:prstGeom prst="rect">
                            <a:avLst/>
                          </a:prstGeom>
                          <a:noFill/>
                          <a:ln w="9525">
                            <a:noFill/>
                            <a:miter lim="800000"/>
                            <a:headEnd/>
                            <a:tailEnd/>
                          </a:ln>
                        </wps:spPr>
                        <wps:txbx>
                          <w:txbxContent>
                            <w:p w14:paraId="158FAD0D" w14:textId="77777777" w:rsidR="001C79A6" w:rsidRDefault="001C79A6" w:rsidP="003E0B3B">
                              <w:pPr>
                                <w:pStyle w:val="NormalWeb"/>
                                <w:spacing w:before="0" w:beforeAutospacing="0" w:after="0" w:afterAutospacing="0"/>
                                <w:jc w:val="both"/>
                              </w:pPr>
                              <w:r>
                                <w:rPr>
                                  <w:rFonts w:eastAsia="Calibri"/>
                                  <w:sz w:val="16"/>
                                  <w:szCs w:val="16"/>
                                </w:rPr>
                                <w:t>e)</w:t>
                              </w:r>
                            </w:p>
                          </w:txbxContent>
                        </wps:txbx>
                        <wps:bodyPr rot="0" vert="horz" wrap="square" lIns="0" tIns="0" rIns="0" bIns="0" anchor="t" anchorCtr="0" upright="1">
                          <a:noAutofit/>
                        </wps:bodyPr>
                      </wps:wsp>
                      <wps:wsp>
                        <wps:cNvPr id="32" name="Elipse 32"/>
                        <wps:cNvSpPr/>
                        <wps:spPr bwMode="auto">
                          <a:xfrm>
                            <a:off x="1765382" y="272959"/>
                            <a:ext cx="216000" cy="216000"/>
                          </a:xfrm>
                          <a:prstGeom prst="ellipse">
                            <a:avLst/>
                          </a:prstGeom>
                          <a:noFill/>
                          <a:ln w="12700">
                            <a:solidFill>
                              <a:schemeClr val="accent4">
                                <a:lumMod val="60000"/>
                                <a:lumOff val="40000"/>
                              </a:schemeClr>
                            </a:solid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510" name="Elipse 510"/>
                        <wps:cNvSpPr/>
                        <wps:spPr bwMode="auto">
                          <a:xfrm>
                            <a:off x="1805837" y="229870"/>
                            <a:ext cx="215900" cy="215900"/>
                          </a:xfrm>
                          <a:prstGeom prst="ellipse">
                            <a:avLst/>
                          </a:prstGeom>
                          <a:noFill/>
                          <a:ln w="12700">
                            <a:solidFill>
                              <a:srgbClr val="0070C0"/>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11" name="Elipse 511"/>
                        <wps:cNvSpPr/>
                        <wps:spPr bwMode="auto">
                          <a:xfrm>
                            <a:off x="1747701" y="224885"/>
                            <a:ext cx="216000" cy="216000"/>
                          </a:xfrm>
                          <a:prstGeom prst="ellipse">
                            <a:avLst/>
                          </a:prstGeom>
                          <a:noFill/>
                          <a:ln w="12700">
                            <a:solidFill>
                              <a:schemeClr val="accent1">
                                <a:lumMod val="60000"/>
                                <a:lumOff val="40000"/>
                              </a:schemeClr>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g:cNvPr id="576" name="Grupo 576"/>
                        <wpg:cNvGrpSpPr/>
                        <wpg:grpSpPr>
                          <a:xfrm>
                            <a:off x="2003112" y="456286"/>
                            <a:ext cx="179704" cy="179705"/>
                            <a:chOff x="0" y="0"/>
                            <a:chExt cx="226475" cy="231260"/>
                          </a:xfrm>
                        </wpg:grpSpPr>
                        <wps:wsp>
                          <wps:cNvPr id="595" name="Explosión 1 595"/>
                          <wps:cNvSpPr/>
                          <wps:spPr bwMode="auto">
                            <a:xfrm>
                              <a:off x="0" y="150519"/>
                              <a:ext cx="72009" cy="72000"/>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96" name="Explosión 1 596"/>
                          <wps:cNvSpPr/>
                          <wps:spPr bwMode="auto">
                            <a:xfrm>
                              <a:off x="82965" y="0"/>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97" name="Explosión 1 597"/>
                          <wps:cNvSpPr/>
                          <wps:spPr bwMode="auto">
                            <a:xfrm>
                              <a:off x="126937" y="39024"/>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98" name="Explosión 1 598"/>
                          <wps:cNvSpPr/>
                          <wps:spPr bwMode="auto">
                            <a:xfrm>
                              <a:off x="154720" y="105846"/>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599" name="Explosión 1 599"/>
                          <wps:cNvSpPr/>
                          <wps:spPr bwMode="auto">
                            <a:xfrm>
                              <a:off x="55181" y="58418"/>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600" name="Explosión 1 600"/>
                          <wps:cNvSpPr/>
                          <wps:spPr bwMode="auto">
                            <a:xfrm>
                              <a:off x="98840" y="159504"/>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601" name="Explosión 1 601"/>
                          <wps:cNvSpPr/>
                          <wps:spPr bwMode="auto">
                            <a:xfrm>
                              <a:off x="67431" y="105846"/>
                              <a:ext cx="71755" cy="71756"/>
                            </a:xfrm>
                            <a:prstGeom prst="irregularSeal1">
                              <a:avLst/>
                            </a:prstGeom>
                            <a:solidFill>
                              <a:sysClr val="windowText" lastClr="000000"/>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g:wgp>
                      <wps:wsp>
                        <wps:cNvPr id="1" name="Conector recto de flecha 1"/>
                        <wps:cNvCnPr/>
                        <wps:spPr>
                          <a:xfrm flipH="1" flipV="1">
                            <a:off x="1864299" y="350512"/>
                            <a:ext cx="192318" cy="1620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5" name="Elipse 535"/>
                        <wps:cNvSpPr/>
                        <wps:spPr bwMode="auto">
                          <a:xfrm>
                            <a:off x="1981382" y="442677"/>
                            <a:ext cx="215900" cy="215900"/>
                          </a:xfrm>
                          <a:prstGeom prst="ellipse">
                            <a:avLst/>
                          </a:prstGeom>
                          <a:noFill/>
                          <a:ln w="9525">
                            <a:solidFill>
                              <a:schemeClr val="tx1"/>
                            </a:solid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71A1D8" id="Lienzo 2" o:spid="_x0000_s1250" editas="canvas" style="position:absolute;left:0;text-align:left;margin-left:229.15pt;margin-top:7.2pt;width:292.1pt;height:99.35pt;z-index:251769856;mso-width-relative:margin;mso-height-relative:margin" coordsize="37096,1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">
                <v:shape id="_x0000_s1251" type="#_x0000_t75" style="position:absolute;width:37096;height:12617;visibility:visible;mso-wrap-style:square">
                  <v:fill o:detectmouseclick="t"/>
                  <v:path o:connecttype="none"/>
                </v:shape>
                <v:shape id="Text Box 5" o:spid="_x0000_s1252" type="#_x0000_t202" style="position:absolute;left:194;top:7342;width:36545;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6C43E17B" w14:textId="34EAF6BB" w:rsidR="001C79A6" w:rsidRPr="00930B64" w:rsidRDefault="001C79A6" w:rsidP="003E0B3B">
                        <w:pPr>
                          <w:pStyle w:val="Sinespaciado"/>
                        </w:pPr>
                        <w:r>
                          <w:t>Figura 6</w:t>
                        </w:r>
                        <w:r w:rsidRPr="00930B64">
                          <w:t xml:space="preserve">. </w:t>
                        </w:r>
                        <w:r>
                          <w:t>Problema del tiro al blanco desde la perspectiva de error sistemático. a) Caso ideal sin efecto sistemático. b) Efecto sistemático presente. c) Cualquiera de las correcciones mostradas en colores es válida dentro de una incertidumbre aleatoria. d), e) Sin la referencia del blanco no es fácil identificar efectos sistemáticos.</w:t>
                        </w:r>
                      </w:p>
                    </w:txbxContent>
                  </v:textbox>
                </v:shape>
                <v:shape id="Text Box 90" o:spid="_x0000_s1253" type="#_x0000_t202" style="position:absolute;width:1787;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032E29CB" w14:textId="77777777" w:rsidR="001C79A6" w:rsidRDefault="001C79A6" w:rsidP="003E0B3B">
                        <w:pPr>
                          <w:pStyle w:val="Sinespaciado"/>
                        </w:pPr>
                        <w:r>
                          <w:t>a)</w:t>
                        </w:r>
                      </w:p>
                    </w:txbxContent>
                  </v:textbox>
                </v:shape>
                <v:shape id="Text Box 90" o:spid="_x0000_s1254" type="#_x0000_t202" style="position:absolute;left:8006;top:65;width:178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1D05F8D6" w14:textId="77777777" w:rsidR="001C79A6" w:rsidRDefault="001C79A6" w:rsidP="003E0B3B">
                        <w:pPr>
                          <w:pStyle w:val="Sinespaciado"/>
                        </w:pPr>
                        <w:r>
                          <w:t>b)</w:t>
                        </w:r>
                      </w:p>
                    </w:txbxContent>
                  </v:textbox>
                </v:shape>
                <v:shape id="Text Box 90" o:spid="_x0000_s1255" type="#_x0000_t202" style="position:absolute;left:15188;top:112;width:178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0927E40B" w14:textId="77777777" w:rsidR="001C79A6" w:rsidRDefault="001C79A6" w:rsidP="003E0B3B">
                        <w:pPr>
                          <w:pStyle w:val="Sinespaciado"/>
                        </w:pPr>
                        <w:r>
                          <w:t>c)</w:t>
                        </w:r>
                      </w:p>
                    </w:txbxContent>
                  </v:textbox>
                </v:shape>
                <v:shape id="Text Box 90" o:spid="_x0000_s1256" type="#_x0000_t202" style="position:absolute;left:22751;top:147;width:178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5A642A40" w14:textId="77777777" w:rsidR="001C79A6" w:rsidRDefault="001C79A6" w:rsidP="003E0B3B">
                        <w:pPr>
                          <w:pStyle w:val="Sinespaciado"/>
                        </w:pPr>
                        <w:r>
                          <w:t>d)</w:t>
                        </w:r>
                      </w:p>
                    </w:txbxContent>
                  </v:textbox>
                </v:shape>
                <v:shape id="Text Box 90" o:spid="_x0000_s1257" type="#_x0000_t202" style="position:absolute;left:22582;top:4822;width:72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" strokecolor="white">
                  <v:textbox inset="0,0,0,0">
                    <w:txbxContent>
                      <w:p w14:paraId="4FB5B230" w14:textId="77777777" w:rsidR="001C79A6" w:rsidRDefault="001C79A6" w:rsidP="003E0B3B">
                        <w:pPr>
                          <w:pStyle w:val="Sinespaciado"/>
                          <w:jc w:val="center"/>
                        </w:pPr>
                        <w:proofErr w:type="spellStart"/>
                        <w:r>
                          <w:t>Aleat</w:t>
                        </w:r>
                        <w:proofErr w:type="spellEnd"/>
                        <w:r>
                          <w:t>: Pequeña</w:t>
                        </w:r>
                      </w:p>
                      <w:p w14:paraId="0881CC95" w14:textId="77777777" w:rsidR="001C79A6" w:rsidRDefault="001C79A6" w:rsidP="003E0B3B">
                        <w:pPr>
                          <w:pStyle w:val="Sinespaciado"/>
                          <w:jc w:val="center"/>
                        </w:pPr>
                        <w:proofErr w:type="spellStart"/>
                        <w:r>
                          <w:t>Sist</w:t>
                        </w:r>
                        <w:proofErr w:type="spellEnd"/>
                        <w:r>
                          <w:t>: ¿?</w:t>
                        </w:r>
                      </w:p>
                    </w:txbxContent>
                  </v:textbox>
                </v:shape>
                <v:shape id="Text Box 90" o:spid="_x0000_s1258" type="#_x0000_t202" style="position:absolute;left:30269;top:4812;width:633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" strokecolor="white">
                  <v:textbox inset="0,0,0,0">
                    <w:txbxContent>
                      <w:p w14:paraId="76922E3E" w14:textId="77777777" w:rsidR="001C79A6" w:rsidRDefault="001C79A6" w:rsidP="003E0B3B">
                        <w:pPr>
                          <w:pStyle w:val="Sinespaciado"/>
                          <w:jc w:val="center"/>
                        </w:pPr>
                        <w:proofErr w:type="spellStart"/>
                        <w:r>
                          <w:t>Aleat</w:t>
                        </w:r>
                        <w:proofErr w:type="spellEnd"/>
                        <w:r>
                          <w:t>: Grande</w:t>
                        </w:r>
                      </w:p>
                      <w:p w14:paraId="6104F09D" w14:textId="77777777" w:rsidR="001C79A6" w:rsidRDefault="001C79A6" w:rsidP="003E0B3B">
                        <w:pPr>
                          <w:pStyle w:val="Sinespaciado"/>
                          <w:jc w:val="center"/>
                        </w:pPr>
                        <w:proofErr w:type="spellStart"/>
                        <w:r>
                          <w:t>Sist</w:t>
                        </w:r>
                        <w:proofErr w:type="spellEnd"/>
                        <w:r>
                          <w:t>: ¿?</w:t>
                        </w:r>
                      </w:p>
                    </w:txbxContent>
                  </v:textbox>
                </v:shape>
                <v:group id="Grupo 24707" o:spid="_x0000_s1259" style="position:absolute;left:484;top:524;width:6120;height:6120" coordorigin="35102,13322" coordsize="720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">
                  <v:oval id="Elipse 24708" o:spid="_x0000_s1260" style="position:absolute;left:35102;top:13322;width:7200;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" filled="f" strokecolor="red" strokeweight="4.5pt">
                    <v:textbox inset=",0,,0"/>
                  </v:oval>
                  <v:oval id="Elipse 24709" o:spid="_x0000_s1261" style="position:absolute;left:36544;top:14763;width:432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" filled="f" strokecolor="red" strokeweight="4.5pt">
                    <v:textbox inset=",0,,0"/>
                  </v:oval>
                  <v:oval id="Elipse 24710" o:spid="_x0000_s1262" style="position:absolute;left:37807;top:16021;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" fillcolor="red" stroked="f" strokeweight="4.5pt">
                    <v:textbox inset=",0,,0"/>
                  </v:oval>
                </v:group>
                <v:group id="Grupo 24711" o:spid="_x0000_s1263" style="position:absolute;left:2581;top:2604;width:1800;height:1800" coordorigin="37419,15508" coordsize="2264,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">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ón 1 24712" o:spid="_x0000_s1264" type="#_x0000_t71" style="position:absolute;left:37419;top:17013;width:7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" fillcolor="windowText" stroked="f" strokeweight="2.25pt">
                    <v:stroke joinstyle="round"/>
                    <v:textbox inset=",0,,0"/>
                  </v:shape>
                  <v:shape id="Explosión 1 24713" o:spid="_x0000_s1265" type="#_x0000_t71" style="position:absolute;left:38249;top:15508;width:71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" fillcolor="windowText" stroked="f" strokeweight="2.25pt">
                    <v:stroke joinstyle="round"/>
                    <v:textbox inset=",0,,0"/>
                  </v:shape>
                  <v:shape id="Explosión 1 24714" o:spid="_x0000_s1266" type="#_x0000_t71" style="position:absolute;left:38688;top:15898;width:718;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" fillcolor="windowText" stroked="f" strokeweight="2.25pt">
                    <v:stroke joinstyle="round"/>
                    <v:textbox inset=",0,,0"/>
                  </v:shape>
                  <v:shape id="Explosión 1 24716" o:spid="_x0000_s1267" type="#_x0000_t71" style="position:absolute;left:38966;top:16566;width:718;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" fillcolor="windowText" stroked="f" strokeweight="2.25pt">
                    <v:stroke joinstyle="round"/>
                    <v:textbox inset=",0,,0"/>
                  </v:shape>
                  <v:shape id="Explosión 1 24717" o:spid="_x0000_s1268" type="#_x0000_t71" style="position:absolute;left:37971;top:16092;width:71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" fillcolor="windowText" stroked="f" strokeweight="2.25pt">
                    <v:stroke joinstyle="round"/>
                    <v:textbox inset=",0,,0"/>
                  </v:shape>
                  <v:shape id="Explosión 1 24718" o:spid="_x0000_s1269" type="#_x0000_t71" style="position:absolute;left:38407;top:17103;width:718;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" fillcolor="windowText" stroked="f" strokeweight="2.25pt">
                    <v:stroke joinstyle="round"/>
                    <v:textbox inset=",0,,0"/>
                  </v:shape>
                  <v:shape id="Explosión 1 24719" o:spid="_x0000_s1270" type="#_x0000_t71" style="position:absolute;left:38093;top:16566;width:718;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" fillcolor="windowText" stroked="f" strokeweight="2.25pt">
                    <v:stroke joinstyle="round"/>
                    <v:textbox inset=",0,,0"/>
                  </v:shape>
                </v:group>
                <v:group id="Grupo 24724" o:spid="_x0000_s1271" style="position:absolute;left:15759;top:524;width:6120;height:6120" coordsize="720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">
                  <v:oval id="Elipse 24725" o:spid="_x0000_s1272" style="position:absolute;width:7200;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" filled="f" strokecolor="red" strokeweight="4.5pt">
                    <v:textbox inset=",0,,0"/>
                  </v:oval>
                  <v:oval id="Elipse 24726" o:spid="_x0000_s1273" style="position:absolute;left:1441;top:1441;width:432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" filled="f" strokecolor="red" strokeweight="4.5pt">
                    <v:textbox inset=",0,,0"/>
                  </v:oval>
                  <v:oval id="Elipse 24727" o:spid="_x0000_s1274" style="position:absolute;left:2705;top:2698;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" fillcolor="red" stroked="f" strokeweight="4.5pt">
                    <v:textbox inset=",0,,0"/>
                  </v:oval>
                </v:group>
                <v:group id="Grupo 24728" o:spid="_x0000_s1275" style="position:absolute;left:8377;top:590;width:6120;height:6120" coordsize="720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">
                  <v:oval id="Elipse 24729" o:spid="_x0000_s1276" style="position:absolute;width:7200;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" filled="f" strokecolor="red" strokeweight="4.5pt">
                    <v:textbox inset=",0,,0"/>
                  </v:oval>
                  <v:oval id="Elipse 24730" o:spid="_x0000_s1277" style="position:absolute;left:1441;top:1441;width:432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" filled="f" strokecolor="red" strokeweight="4.5pt">
                    <v:textbox inset=",0,,0"/>
                  </v:oval>
                  <v:oval id="Elipse 24731" o:spid="_x0000_s1278" style="position:absolute;left:2705;top:2698;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" fillcolor="red" stroked="f" strokeweight="4.5pt">
                    <v:textbox inset=",0,,0"/>
                  </v:oval>
                </v:group>
                <v:group id="Grupo 24732" o:spid="_x0000_s1279" style="position:absolute;left:12708;top:4518;width:1800;height:1800" coordsize="226475,23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">
                  <v:shape id="Explosión 1 24733" o:spid="_x0000_s1280" type="#_x0000_t71" style="position:absolute;top:150519;width:72009;height:7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" fillcolor="windowText" stroked="f" strokeweight="2.25pt">
                    <v:stroke joinstyle="round"/>
                    <v:textbox inset=",0,,0"/>
                  </v:shape>
                  <v:shape id="Explosión 1 24734" o:spid="_x0000_s1281" type="#_x0000_t71" style="position:absolute;left:82965;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" fillcolor="windowText" stroked="f" strokeweight="2.25pt">
                    <v:stroke joinstyle="round"/>
                    <v:textbox inset=",0,,0"/>
                  </v:shape>
                  <v:shape id="Explosión 1 24735" o:spid="_x0000_s1282" type="#_x0000_t71" style="position:absolute;left:126936;top:39024;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" fillcolor="windowText" stroked="f" strokeweight="2.25pt">
                    <v:stroke joinstyle="round"/>
                    <v:textbox inset=",0,,0"/>
                  </v:shape>
                  <v:shape id="Explosión 1 24736" o:spid="_x0000_s1283" type="#_x0000_t71" style="position:absolute;left:154720;top:105846;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" fillcolor="windowText" stroked="f" strokeweight="2.25pt">
                    <v:stroke joinstyle="round"/>
                    <v:textbox inset=",0,,0"/>
                  </v:shape>
                  <v:shape id="Explosión 1 24737" o:spid="_x0000_s1284" type="#_x0000_t71" style="position:absolute;left:55181;top:58418;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" fillcolor="windowText" stroked="f" strokeweight="2.25pt">
                    <v:stroke joinstyle="round"/>
                    <v:textbox inset=",0,,0"/>
                  </v:shape>
                  <v:shape id="Explosión 1 24738" o:spid="_x0000_s1285" type="#_x0000_t71" style="position:absolute;left:98840;top:159505;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" fillcolor="windowText" stroked="f" strokeweight="2.25pt">
                    <v:stroke joinstyle="round"/>
                    <v:textbox inset=",0,,0"/>
                  </v:shape>
                  <v:shape id="Explosión 1 24739" o:spid="_x0000_s1286" type="#_x0000_t71" style="position:absolute;left:67430;top:105846;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" fillcolor="windowText" stroked="f" strokeweight="2.25pt">
                    <v:stroke joinstyle="round"/>
                    <v:textbox inset=",0,,0"/>
                  </v:shape>
                </v:group>
                <v:group id="Grupo 24756" o:spid="_x0000_s1287" style="position:absolute;left:24536;top:1396;width:2160;height:2160" coordsize="226475,23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">
                  <v:shape id="Explosión 1 24757" o:spid="_x0000_s1288" type="#_x0000_t71" style="position:absolute;top:150519;width:72009;height:7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" fillcolor="windowText" stroked="f" strokeweight="2.25pt">
                    <v:stroke joinstyle="round"/>
                    <v:textbox inset=",0,,0"/>
                  </v:shape>
                  <v:shape id="Explosión 1 24758" o:spid="_x0000_s1289" type="#_x0000_t71" style="position:absolute;left:82965;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" fillcolor="windowText" stroked="f" strokeweight="2.25pt">
                    <v:stroke joinstyle="round"/>
                    <v:textbox inset=",0,,0"/>
                  </v:shape>
                  <v:shape id="Explosión 1 24759" o:spid="_x0000_s1290" type="#_x0000_t71" style="position:absolute;left:126936;top:39024;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" fillcolor="windowText" stroked="f" strokeweight="2.25pt">
                    <v:stroke joinstyle="round"/>
                    <v:textbox inset=",0,,0"/>
                  </v:shape>
                  <v:shape id="Explosión 1 24760" o:spid="_x0000_s1291" type="#_x0000_t71" style="position:absolute;left:154720;top:105846;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" fillcolor="windowText" stroked="f" strokeweight="2.25pt">
                    <v:stroke joinstyle="round"/>
                    <v:textbox inset=",0,,0"/>
                  </v:shape>
                  <v:shape id="Explosión 1 24761" o:spid="_x0000_s1292" type="#_x0000_t71" style="position:absolute;left:55181;top:58418;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" fillcolor="windowText" stroked="f" strokeweight="2.25pt">
                    <v:stroke joinstyle="round"/>
                    <v:textbox inset=",0,,0"/>
                  </v:shape>
                  <v:shape id="Explosión 1 24762" o:spid="_x0000_s1293" type="#_x0000_t71" style="position:absolute;left:98840;top:159505;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" fillcolor="windowText" stroked="f" strokeweight="2.25pt">
                    <v:stroke joinstyle="round"/>
                    <v:textbox inset=",0,,0"/>
                  </v:shape>
                  <v:shape id="Explosión 1 24763" o:spid="_x0000_s1294" type="#_x0000_t71" style="position:absolute;left:67430;top:105846;width:71755;height:7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" fillcolor="windowText" stroked="f" strokeweight="2.25pt">
                    <v:stroke joinstyle="round"/>
                    <v:textbox inset=",0,,0"/>
                  </v:shape>
                </v:group>
                <v:group id="Grupo 24764" o:spid="_x0000_s1295" style="position:absolute;left:31245;top:357;width:4553;height:4509" coordsize="455481,45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">
                  <v:shape id="Explosión 1 24765" o:spid="_x0000_s1296" type="#_x0000_t71" style="position:absolute;left:118305;top:379079;width:71675;height:7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" fillcolor="windowText" stroked="f" strokeweight="2.25pt">
                    <v:stroke joinstyle="round"/>
                    <v:textbox inset=",0,,0"/>
                  </v:shape>
                  <v:shape id="Explosión 1 24766" o:spid="_x0000_s1297" type="#_x0000_t71" style="position:absolute;left:142138;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" fillcolor="windowText" stroked="f" strokeweight="2.25pt">
                    <v:stroke joinstyle="round"/>
                    <v:textbox inset=",0,,0"/>
                  </v:shape>
                  <v:shape id="Explosión 1 24767" o:spid="_x0000_s1298" type="#_x0000_t71" style="position:absolute;left:383212;top:38678;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" fillcolor="windowText" stroked="f" strokeweight="2.25pt">
                    <v:stroke joinstyle="round"/>
                    <v:textbox inset=",0,,0"/>
                  </v:shape>
                  <v:shape id="Explosión 1 578" o:spid="_x0000_s1299" type="#_x0000_t71" style="position:absolute;left:384059;top:333988;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" fillcolor="windowText" stroked="f" strokeweight="2.25pt">
                    <v:stroke joinstyle="round"/>
                    <v:textbox inset=",0,,0"/>
                  </v:shape>
                  <v:shape id="Explosión 1 583" o:spid="_x0000_s1300" type="#_x0000_t71" style="position:absolute;top:201545;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" fillcolor="windowText" stroked="f" strokeweight="2.25pt">
                    <v:stroke joinstyle="round"/>
                    <v:textbox inset=",0,,0"/>
                  </v:shape>
                  <v:shape id="Explosión 1 584" o:spid="_x0000_s1301" type="#_x0000_t71" style="position:absolute;left:257676;top:76075;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" fillcolor="windowText" stroked="f" strokeweight="2.25pt">
                    <v:stroke joinstyle="round"/>
                    <v:textbox inset=",0,,0"/>
                  </v:shape>
                  <v:shape id="Explosión 1 585" o:spid="_x0000_s1302" type="#_x0000_t71" style="position:absolute;left:225752;top:246719;width:71422;height:7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" fillcolor="windowText" stroked="f" strokeweight="2.25pt">
                    <v:stroke joinstyle="round"/>
                    <v:textbox inset=",0,,0"/>
                  </v:shape>
                </v:group>
                <v:shape id="Text Box 90" o:spid="_x0000_s1303" type="#_x0000_t202" style="position:absolute;left:29864;top:123;width:17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158FAD0D" w14:textId="77777777" w:rsidR="001C79A6" w:rsidRDefault="001C79A6" w:rsidP="003E0B3B">
                        <w:pPr>
                          <w:pStyle w:val="NormalWeb"/>
                          <w:spacing w:before="0" w:beforeAutospacing="0" w:after="0" w:afterAutospacing="0"/>
                          <w:jc w:val="both"/>
                        </w:pPr>
                        <w:r>
                          <w:rPr>
                            <w:rFonts w:eastAsia="Calibri"/>
                            <w:sz w:val="16"/>
                            <w:szCs w:val="16"/>
                          </w:rPr>
                          <w:t>e)</w:t>
                        </w:r>
                      </w:p>
                    </w:txbxContent>
                  </v:textbox>
                </v:shape>
                <v:oval id="Elipse 32" o:spid="_x0000_s1304" style="position:absolute;left:17653;top:2729;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" filled="f" strokecolor="#8dc182 [1943]" strokeweight="1pt">
                  <v:textbox inset=",0,,0"/>
                </v:oval>
                <v:oval id="Elipse 510" o:spid="_x0000_s1305" style="position:absolute;left:18058;top:2298;width:21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" filled="f" strokecolor="#0070c0" strokeweight="1pt">
                  <v:textbox inset=",0,,0"/>
                </v:oval>
                <v:oval id="Elipse 511" o:spid="_x0000_s1306" style="position:absolute;left:17477;top:2248;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" filled="f" strokecolor="#f9b268 [1940]" strokeweight="1pt">
                  <v:textbox inset=",0,,0"/>
                </v:oval>
                <v:group id="Grupo 576" o:spid="_x0000_s1307" style="position:absolute;left:20031;top:4562;width:1797;height:1797" coordsize="226475,23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Explosión 1 595" o:spid="_x0000_s1308" type="#_x0000_t71" style="position:absolute;top:150519;width:72009;height:7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" fillcolor="windowText" stroked="f" strokeweight="2.25pt">
                    <v:stroke joinstyle="round"/>
                    <v:textbox inset=",0,,0"/>
                  </v:shape>
                  <v:shape id="Explosión 1 596" o:spid="_x0000_s1309" type="#_x0000_t71" style="position:absolute;left:82965;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" fillcolor="windowText" stroked="f" strokeweight="2.25pt">
                    <v:stroke joinstyle="round"/>
                    <v:textbox inset=",0,,0"/>
                  </v:shape>
                  <v:shape id="Explosión 1 597" o:spid="_x0000_s1310" type="#_x0000_t71" style="position:absolute;left:126937;top:39024;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" fillcolor="windowText" stroked="f" strokeweight="2.25pt">
                    <v:stroke joinstyle="round"/>
                    <v:textbox inset=",0,,0"/>
                  </v:shape>
                  <v:shape id="Explosión 1 598" o:spid="_x0000_s1311" type="#_x0000_t71" style="position:absolute;left:154720;top:105846;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" fillcolor="windowText" stroked="f" strokeweight="2.25pt">
                    <v:stroke joinstyle="round"/>
                    <v:textbox inset=",0,,0"/>
                  </v:shape>
                  <v:shape id="Explosión 1 599" o:spid="_x0000_s1312" type="#_x0000_t71" style="position:absolute;left:55181;top:58418;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" fillcolor="windowText" stroked="f" strokeweight="2.25pt">
                    <v:stroke joinstyle="round"/>
                    <v:textbox inset=",0,,0"/>
                  </v:shape>
                  <v:shape id="Explosión 1 600" o:spid="_x0000_s1313" type="#_x0000_t71" style="position:absolute;left:98840;top:159504;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" fillcolor="windowText" stroked="f" strokeweight="2.25pt">
                    <v:stroke joinstyle="round"/>
                    <v:textbox inset=",0,,0"/>
                  </v:shape>
                  <v:shape id="Explosión 1 601" o:spid="_x0000_s1314" type="#_x0000_t71" style="position:absolute;left:67431;top:105846;width:71755;height:7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" fillcolor="windowText" stroked="f" strokeweight="2.25pt">
                    <v:stroke joinstyle="round"/>
                    <v:textbox inset=",0,,0"/>
                  </v:shape>
                </v:group>
                <v:shape id="Conector recto de flecha 1" o:spid="_x0000_s1315" type="#_x0000_t32" style="position:absolute;left:18642;top:3505;width:1924;height:1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" strokecolor="yellow" strokeweight="1.5pt">
                  <v:stroke endarrow="block"/>
                </v:shape>
                <v:oval id="Elipse 535" o:spid="_x0000_s1316" style="position:absolute;left:19813;top:4426;width:21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" filled="f" strokecolor="black [3213]">
                  <v:textbox inset=",0,,0"/>
                </v:oval>
                <w10:wrap type="square"/>
              </v:group>
            </w:pict>
          </mc:Fallback>
        </mc:AlternateContent>
      </w:r>
      <w:r w:rsidR="00371952">
        <w:rPr>
          <w:rFonts w:eastAsia="Times New Roman"/>
          <w:lang w:val="es-MX" w:eastAsia="es-MX"/>
        </w:rPr>
        <w:t>Otro ejemplo</w:t>
      </w:r>
      <w:r w:rsidR="00520D87">
        <w:rPr>
          <w:rFonts w:eastAsia="Times New Roman"/>
          <w:lang w:val="es-MX" w:eastAsia="es-MX"/>
        </w:rPr>
        <w:t>,</w:t>
      </w:r>
      <w:r w:rsidR="00371952">
        <w:rPr>
          <w:rFonts w:eastAsia="Times New Roman"/>
          <w:lang w:val="es-MX" w:eastAsia="es-MX"/>
        </w:rPr>
        <w:t xml:space="preserve"> que puede ayudar a clarificar el problema con esta clasificación</w:t>
      </w:r>
      <w:r w:rsidR="006B7A65">
        <w:rPr>
          <w:rFonts w:eastAsia="Times New Roman"/>
          <w:lang w:val="es-MX" w:eastAsia="es-MX"/>
        </w:rPr>
        <w:t>,</w:t>
      </w:r>
      <w:r w:rsidR="00371952">
        <w:rPr>
          <w:rFonts w:eastAsia="Times New Roman"/>
          <w:lang w:val="es-MX" w:eastAsia="es-MX"/>
        </w:rPr>
        <w:t xml:space="preserve"> es el </w:t>
      </w:r>
      <w:r w:rsidR="003E0B3B" w:rsidRPr="00E07648">
        <w:rPr>
          <w:rFonts w:cs="Times New Roman"/>
        </w:rPr>
        <w:t>tiro a</w:t>
      </w:r>
      <w:r w:rsidR="00371952">
        <w:rPr>
          <w:rFonts w:cs="Times New Roman"/>
        </w:rPr>
        <w:t>l</w:t>
      </w:r>
      <w:r w:rsidR="00BD20D3">
        <w:rPr>
          <w:rFonts w:cs="Times New Roman"/>
        </w:rPr>
        <w:t xml:space="preserve"> blanco (Figura 6</w:t>
      </w:r>
      <w:r w:rsidR="003E0B3B" w:rsidRPr="00E07648">
        <w:rPr>
          <w:rFonts w:cs="Times New Roman"/>
        </w:rPr>
        <w:t>). L</w:t>
      </w:r>
      <w:r w:rsidR="003E0B3B">
        <w:rPr>
          <w:rFonts w:cs="Times New Roman"/>
        </w:rPr>
        <w:t xml:space="preserve">as incertidumbres estadísticas </w:t>
      </w:r>
      <w:r w:rsidR="003E0B3B" w:rsidRPr="00E07648">
        <w:rPr>
          <w:rFonts w:cs="Times New Roman"/>
        </w:rPr>
        <w:t>serán causad</w:t>
      </w:r>
      <w:r w:rsidR="003E0B3B">
        <w:rPr>
          <w:rFonts w:cs="Times New Roman"/>
        </w:rPr>
        <w:t>a</w:t>
      </w:r>
      <w:r w:rsidR="003E0B3B" w:rsidRPr="00E07648">
        <w:rPr>
          <w:rFonts w:cs="Times New Roman"/>
        </w:rPr>
        <w:t xml:space="preserve">s por </w:t>
      </w:r>
      <w:r w:rsidR="003E0B3B">
        <w:rPr>
          <w:rFonts w:cs="Times New Roman"/>
        </w:rPr>
        <w:t xml:space="preserve">desviaciones </w:t>
      </w:r>
      <w:r w:rsidR="003E0B3B" w:rsidRPr="00E07648">
        <w:rPr>
          <w:rFonts w:cs="Times New Roman"/>
        </w:rPr>
        <w:t>aleatori</w:t>
      </w:r>
      <w:r w:rsidR="003E0B3B">
        <w:rPr>
          <w:rFonts w:cs="Times New Roman"/>
        </w:rPr>
        <w:t>a</w:t>
      </w:r>
      <w:r w:rsidR="003E0B3B" w:rsidRPr="00E07648">
        <w:rPr>
          <w:rFonts w:cs="Times New Roman"/>
        </w:rPr>
        <w:t>s</w:t>
      </w:r>
      <w:r w:rsidR="003E0B3B">
        <w:rPr>
          <w:rFonts w:cs="Times New Roman"/>
        </w:rPr>
        <w:t xml:space="preserve"> (</w:t>
      </w:r>
      <w:r w:rsidR="00A22D36">
        <w:rPr>
          <w:rFonts w:cs="Times New Roman"/>
        </w:rPr>
        <w:t>v.</w:t>
      </w:r>
      <w:r w:rsidR="006B7A65">
        <w:rPr>
          <w:rFonts w:cs="Times New Roman"/>
        </w:rPr>
        <w:t>g</w:t>
      </w:r>
      <w:r w:rsidR="00A22D36">
        <w:rPr>
          <w:rFonts w:cs="Times New Roman"/>
        </w:rPr>
        <w:t>.</w:t>
      </w:r>
      <w:r w:rsidR="006B7A65">
        <w:rPr>
          <w:rFonts w:cs="Times New Roman"/>
        </w:rPr>
        <w:t xml:space="preserve"> </w:t>
      </w:r>
      <w:r w:rsidR="003E0B3B" w:rsidRPr="00E07648">
        <w:rPr>
          <w:rFonts w:cs="Times New Roman"/>
        </w:rPr>
        <w:t>mano temblorosa</w:t>
      </w:r>
      <w:r w:rsidR="003E0B3B">
        <w:rPr>
          <w:rFonts w:cs="Times New Roman"/>
        </w:rPr>
        <w:t>)</w:t>
      </w:r>
      <w:r w:rsidR="003E0B3B" w:rsidRPr="00E07648">
        <w:rPr>
          <w:rFonts w:cs="Times New Roman"/>
        </w:rPr>
        <w:t xml:space="preserve"> </w:t>
      </w:r>
      <w:r w:rsidR="003E0B3B">
        <w:rPr>
          <w:rFonts w:cs="Times New Roman"/>
        </w:rPr>
        <w:t xml:space="preserve">en </w:t>
      </w:r>
      <w:r w:rsidR="003E0B3B" w:rsidRPr="00E07648">
        <w:rPr>
          <w:rFonts w:cs="Times New Roman"/>
        </w:rPr>
        <w:t>los tiros</w:t>
      </w:r>
      <w:r w:rsidR="003E0B3B">
        <w:rPr>
          <w:rFonts w:cs="Times New Roman"/>
        </w:rPr>
        <w:t>, lo que produce que</w:t>
      </w:r>
      <w:r w:rsidR="003E0B3B" w:rsidRPr="00E07648">
        <w:rPr>
          <w:rFonts w:cs="Times New Roman"/>
        </w:rPr>
        <w:t xml:space="preserve"> caigan en diferentes puntos. Los errores sistemáticos surgen si algo produce que todos los tiros caigan fuera del centro por una misma cantidad (</w:t>
      </w:r>
      <w:r w:rsidR="00A22D36">
        <w:rPr>
          <w:rFonts w:cs="Times New Roman"/>
        </w:rPr>
        <w:t>v.</w:t>
      </w:r>
      <w:r w:rsidR="006B7A65">
        <w:rPr>
          <w:rFonts w:cs="Times New Roman"/>
        </w:rPr>
        <w:t>g</w:t>
      </w:r>
      <w:r w:rsidR="00A22D36">
        <w:rPr>
          <w:rFonts w:cs="Times New Roman"/>
        </w:rPr>
        <w:t>.</w:t>
      </w:r>
      <w:r w:rsidR="006B7A65">
        <w:rPr>
          <w:rFonts w:cs="Times New Roman"/>
        </w:rPr>
        <w:t xml:space="preserve"> </w:t>
      </w:r>
      <w:r w:rsidR="003E0B3B" w:rsidRPr="00E07648">
        <w:rPr>
          <w:rFonts w:cs="Times New Roman"/>
        </w:rPr>
        <w:t xml:space="preserve">mira mal alineada). </w:t>
      </w:r>
      <w:r w:rsidR="003E0B3B">
        <w:rPr>
          <w:rFonts w:cs="Times New Roman"/>
        </w:rPr>
        <w:t>Al comparar la posición de los tiros, respecto del blanco, podemos identificar el efecto sistemático (</w:t>
      </w:r>
      <w:r w:rsidR="00BD20D3">
        <w:rPr>
          <w:rFonts w:cs="Times New Roman"/>
        </w:rPr>
        <w:t>Figura 6</w:t>
      </w:r>
      <w:r w:rsidR="003E0B3B">
        <w:rPr>
          <w:rFonts w:cs="Times New Roman"/>
        </w:rPr>
        <w:t>b) e intentar corregirlo; sin embargo, dado que l</w:t>
      </w:r>
      <w:r w:rsidR="00D9640C">
        <w:rPr>
          <w:rFonts w:cs="Times New Roman"/>
        </w:rPr>
        <w:t>os</w:t>
      </w:r>
      <w:r w:rsidR="003E0B3B">
        <w:rPr>
          <w:rFonts w:cs="Times New Roman"/>
        </w:rPr>
        <w:t xml:space="preserve"> tiros presenta</w:t>
      </w:r>
      <w:r w:rsidR="00D9640C">
        <w:rPr>
          <w:rFonts w:cs="Times New Roman"/>
        </w:rPr>
        <w:t>n</w:t>
      </w:r>
      <w:r w:rsidR="003E0B3B">
        <w:rPr>
          <w:rFonts w:cs="Times New Roman"/>
        </w:rPr>
        <w:t xml:space="preserve"> una cierta distribución, la corrección no se puede hacer con total precisión (</w:t>
      </w:r>
      <w:r w:rsidR="003E0B3B" w:rsidRPr="00E07648">
        <w:rPr>
          <w:rFonts w:cs="Times New Roman"/>
        </w:rPr>
        <w:t xml:space="preserve">Figura </w:t>
      </w:r>
      <w:r w:rsidR="00BD20D3">
        <w:rPr>
          <w:rFonts w:cs="Times New Roman"/>
        </w:rPr>
        <w:t>6</w:t>
      </w:r>
      <w:r w:rsidR="003E0B3B">
        <w:rPr>
          <w:rFonts w:cs="Times New Roman"/>
        </w:rPr>
        <w:t>c)</w:t>
      </w:r>
      <w:r w:rsidR="006B7A65">
        <w:rPr>
          <w:rFonts w:cs="Times New Roman"/>
        </w:rPr>
        <w:t>,</w:t>
      </w:r>
      <w:r w:rsidR="003E0B3B">
        <w:rPr>
          <w:rFonts w:cs="Times New Roman"/>
        </w:rPr>
        <w:t xml:space="preserve"> quedando como incertidumbre aleatoria. </w:t>
      </w:r>
    </w:p>
    <w:p w14:paraId="4DFAAEA4" w14:textId="247CDDD5" w:rsidR="003E0B3B" w:rsidRPr="00E07648" w:rsidRDefault="007C0E2E" w:rsidP="003E0B3B">
      <w:pPr>
        <w:rPr>
          <w:rFonts w:cs="Times New Roman"/>
        </w:rPr>
      </w:pPr>
      <w:r>
        <w:rPr>
          <w:rFonts w:cs="Times New Roman"/>
        </w:rPr>
        <w:t>E</w:t>
      </w:r>
      <w:r w:rsidR="003E0B3B">
        <w:rPr>
          <w:rFonts w:cs="Times New Roman"/>
        </w:rPr>
        <w:t xml:space="preserve">n </w:t>
      </w:r>
      <w:r>
        <w:rPr>
          <w:rFonts w:cs="Times New Roman"/>
        </w:rPr>
        <w:t>ciertas situaciones experimentales</w:t>
      </w:r>
      <w:r w:rsidR="003E0B3B">
        <w:rPr>
          <w:rFonts w:cs="Times New Roman"/>
        </w:rPr>
        <w:t xml:space="preserve">, </w:t>
      </w:r>
      <w:r w:rsidR="00B51B59">
        <w:rPr>
          <w:rFonts w:cs="Times New Roman"/>
        </w:rPr>
        <w:t xml:space="preserve">la analogía </w:t>
      </w:r>
      <w:r w:rsidR="003E0B3B">
        <w:rPr>
          <w:rFonts w:cs="Times New Roman"/>
        </w:rPr>
        <w:t xml:space="preserve">del blanco </w:t>
      </w:r>
      <w:r w:rsidR="003E0B3B" w:rsidRPr="00E07648">
        <w:rPr>
          <w:rFonts w:cs="Times New Roman"/>
        </w:rPr>
        <w:t>no es correct</w:t>
      </w:r>
      <w:r w:rsidR="00B51B59">
        <w:rPr>
          <w:rFonts w:cs="Times New Roman"/>
        </w:rPr>
        <w:t>a</w:t>
      </w:r>
      <w:r w:rsidR="003E0B3B" w:rsidRPr="00E07648">
        <w:rPr>
          <w:rFonts w:cs="Times New Roman"/>
        </w:rPr>
        <w:t xml:space="preserve"> ya que muestra el centro del objetivo</w:t>
      </w:r>
      <w:r w:rsidR="003E0B3B">
        <w:rPr>
          <w:rFonts w:cs="Times New Roman"/>
        </w:rPr>
        <w:t xml:space="preserve"> (</w:t>
      </w:r>
      <w:r w:rsidR="003E0B3B" w:rsidRPr="00E07648">
        <w:rPr>
          <w:rFonts w:cs="Times New Roman"/>
        </w:rPr>
        <w:t xml:space="preserve">conocer de antemano el </w:t>
      </w:r>
      <w:r w:rsidR="003E0B3B">
        <w:rPr>
          <w:rFonts w:cs="Times New Roman"/>
        </w:rPr>
        <w:t>resultado)</w:t>
      </w:r>
      <w:r w:rsidR="003E0B3B" w:rsidRPr="00E07648">
        <w:rPr>
          <w:rFonts w:cs="Times New Roman"/>
        </w:rPr>
        <w:t xml:space="preserve">. </w:t>
      </w:r>
      <w:r>
        <w:rPr>
          <w:rFonts w:cs="Times New Roman"/>
        </w:rPr>
        <w:t>Cuando la referencia se desconoce, u</w:t>
      </w:r>
      <w:r w:rsidR="003E0B3B" w:rsidRPr="00E07648">
        <w:rPr>
          <w:rFonts w:cs="Times New Roman"/>
        </w:rPr>
        <w:t xml:space="preserve">na mejor analogía sería quitar </w:t>
      </w:r>
      <w:r>
        <w:rPr>
          <w:rFonts w:cs="Times New Roman"/>
        </w:rPr>
        <w:t>e</w:t>
      </w:r>
      <w:r w:rsidR="003E0B3B" w:rsidRPr="00E07648">
        <w:rPr>
          <w:rFonts w:cs="Times New Roman"/>
        </w:rPr>
        <w:t xml:space="preserve">l </w:t>
      </w:r>
      <w:r w:rsidR="003E0B3B">
        <w:rPr>
          <w:rFonts w:cs="Times New Roman"/>
        </w:rPr>
        <w:t xml:space="preserve">objetivo (Figura </w:t>
      </w:r>
      <w:r w:rsidR="00BD20D3">
        <w:rPr>
          <w:rFonts w:cs="Times New Roman"/>
        </w:rPr>
        <w:t>6</w:t>
      </w:r>
      <w:r w:rsidR="003E0B3B">
        <w:rPr>
          <w:rFonts w:cs="Times New Roman"/>
        </w:rPr>
        <w:t xml:space="preserve"> d - e</w:t>
      </w:r>
      <w:r w:rsidR="006B7A65">
        <w:rPr>
          <w:rFonts w:cs="Times New Roman"/>
        </w:rPr>
        <w:t>);</w:t>
      </w:r>
      <w:r w:rsidR="003E0B3B" w:rsidRPr="00E07648">
        <w:rPr>
          <w:rFonts w:cs="Times New Roman"/>
        </w:rPr>
        <w:t xml:space="preserve"> </w:t>
      </w:r>
      <w:r w:rsidR="006B7A65">
        <w:rPr>
          <w:rFonts w:cs="Times New Roman"/>
        </w:rPr>
        <w:t>e</w:t>
      </w:r>
      <w:r w:rsidR="003E0B3B" w:rsidRPr="00E07648">
        <w:rPr>
          <w:rFonts w:cs="Times New Roman"/>
        </w:rPr>
        <w:t xml:space="preserve">n dicho caso, es fácil identificar errores aleatorios, pero </w:t>
      </w:r>
      <w:r>
        <w:rPr>
          <w:rFonts w:cs="Times New Roman"/>
        </w:rPr>
        <w:t xml:space="preserve">no </w:t>
      </w:r>
      <w:r w:rsidR="003E0B3B">
        <w:rPr>
          <w:rFonts w:cs="Times New Roman"/>
        </w:rPr>
        <w:t>los si</w:t>
      </w:r>
      <w:r w:rsidR="003E0B3B" w:rsidRPr="00E07648">
        <w:rPr>
          <w:rFonts w:cs="Times New Roman"/>
        </w:rPr>
        <w:t xml:space="preserve">stemáticos. </w:t>
      </w:r>
    </w:p>
    <w:p w14:paraId="7C411733" w14:textId="6121646C" w:rsidR="00371952" w:rsidRDefault="007C0E2E" w:rsidP="00371952">
      <w:pPr>
        <w:rPr>
          <w:rFonts w:eastAsia="Times New Roman"/>
          <w:lang w:val="es-MX" w:eastAsia="es-MX"/>
        </w:rPr>
      </w:pPr>
      <w:r>
        <w:rPr>
          <w:rFonts w:eastAsia="Times New Roman"/>
          <w:lang w:val="es-MX" w:eastAsia="es-MX"/>
        </w:rPr>
        <w:t>De estos ejemplo</w:t>
      </w:r>
      <w:r w:rsidR="006B7A65">
        <w:rPr>
          <w:rFonts w:eastAsia="Times New Roman"/>
          <w:lang w:val="es-MX" w:eastAsia="es-MX"/>
        </w:rPr>
        <w:t>s</w:t>
      </w:r>
      <w:r>
        <w:rPr>
          <w:rFonts w:eastAsia="Times New Roman"/>
          <w:lang w:val="es-MX" w:eastAsia="es-MX"/>
        </w:rPr>
        <w:t xml:space="preserve"> se puede apreciar </w:t>
      </w:r>
      <w:r w:rsidR="00D9640C">
        <w:rPr>
          <w:rFonts w:eastAsia="Times New Roman"/>
          <w:lang w:val="es-MX" w:eastAsia="es-MX"/>
        </w:rPr>
        <w:t xml:space="preserve">que el principal </w:t>
      </w:r>
      <w:r>
        <w:rPr>
          <w:rFonts w:eastAsia="Times New Roman"/>
          <w:lang w:val="es-MX" w:eastAsia="es-MX"/>
        </w:rPr>
        <w:t xml:space="preserve">problema </w:t>
      </w:r>
      <w:r w:rsidR="00D9640C">
        <w:rPr>
          <w:rFonts w:eastAsia="Times New Roman"/>
          <w:lang w:val="es-MX" w:eastAsia="es-MX"/>
        </w:rPr>
        <w:t xml:space="preserve">práctico </w:t>
      </w:r>
      <w:r>
        <w:rPr>
          <w:rFonts w:eastAsia="Times New Roman"/>
          <w:lang w:val="es-MX" w:eastAsia="es-MX"/>
        </w:rPr>
        <w:t xml:space="preserve">para identificar los errores sistemáticos, </w:t>
      </w:r>
      <w:r w:rsidR="00371952">
        <w:rPr>
          <w:rFonts w:eastAsia="Times New Roman"/>
          <w:lang w:val="es-MX" w:eastAsia="es-MX"/>
        </w:rPr>
        <w:t xml:space="preserve">y que generalmente se </w:t>
      </w:r>
      <w:r w:rsidR="006B7A65">
        <w:rPr>
          <w:rFonts w:eastAsia="Times New Roman"/>
          <w:lang w:val="es-MX" w:eastAsia="es-MX"/>
        </w:rPr>
        <w:t>encuentra</w:t>
      </w:r>
      <w:r w:rsidR="00371952">
        <w:rPr>
          <w:rFonts w:eastAsia="Times New Roman"/>
          <w:lang w:val="es-MX" w:eastAsia="es-MX"/>
        </w:rPr>
        <w:t xml:space="preserve"> en laboratorios de enseñanza</w:t>
      </w:r>
      <w:r w:rsidR="00D9640C">
        <w:rPr>
          <w:rFonts w:eastAsia="Times New Roman"/>
          <w:lang w:val="es-MX" w:eastAsia="es-MX"/>
        </w:rPr>
        <w:t>, es n</w:t>
      </w:r>
      <w:r w:rsidR="009B215D">
        <w:rPr>
          <w:rFonts w:eastAsia="Times New Roman"/>
          <w:lang w:val="es-MX" w:eastAsia="es-MX"/>
        </w:rPr>
        <w:t>o c</w:t>
      </w:r>
      <w:r w:rsidR="00D9640C">
        <w:rPr>
          <w:rFonts w:eastAsia="Times New Roman"/>
          <w:lang w:val="es-MX" w:eastAsia="es-MX"/>
        </w:rPr>
        <w:t>ontar</w:t>
      </w:r>
      <w:r w:rsidR="009B215D">
        <w:rPr>
          <w:rFonts w:eastAsia="Times New Roman"/>
          <w:lang w:val="es-MX" w:eastAsia="es-MX"/>
        </w:rPr>
        <w:t xml:space="preserve"> con estándares de calibración para comparar nuestros instrumentos de medición y</w:t>
      </w:r>
      <w:r w:rsidR="00D9640C">
        <w:rPr>
          <w:rFonts w:eastAsia="Times New Roman"/>
          <w:lang w:val="es-MX" w:eastAsia="es-MX"/>
        </w:rPr>
        <w:t xml:space="preserve"> tampoco</w:t>
      </w:r>
      <w:r w:rsidR="009B215D">
        <w:rPr>
          <w:rFonts w:eastAsia="Times New Roman"/>
          <w:lang w:val="es-MX" w:eastAsia="es-MX"/>
        </w:rPr>
        <w:t xml:space="preserve"> recursos para ajustarlos. </w:t>
      </w:r>
      <w:r w:rsidR="00D9640C">
        <w:rPr>
          <w:rFonts w:eastAsia="Times New Roman"/>
          <w:lang w:val="es-MX" w:eastAsia="es-MX"/>
        </w:rPr>
        <w:t xml:space="preserve">Por </w:t>
      </w:r>
      <w:r w:rsidR="009B215D">
        <w:rPr>
          <w:rFonts w:eastAsia="Times New Roman"/>
          <w:lang w:val="es-MX" w:eastAsia="es-MX"/>
        </w:rPr>
        <w:t>esto</w:t>
      </w:r>
      <w:r w:rsidR="006B7A65">
        <w:rPr>
          <w:rFonts w:eastAsia="Times New Roman"/>
          <w:lang w:val="es-MX" w:eastAsia="es-MX"/>
        </w:rPr>
        <w:t>,</w:t>
      </w:r>
      <w:r w:rsidR="009B215D">
        <w:rPr>
          <w:rFonts w:eastAsia="Times New Roman"/>
          <w:lang w:val="es-MX" w:eastAsia="es-MX"/>
        </w:rPr>
        <w:t xml:space="preserve"> generalmente</w:t>
      </w:r>
      <w:r w:rsidR="006B7A65">
        <w:rPr>
          <w:rFonts w:eastAsia="Times New Roman"/>
          <w:lang w:val="es-MX" w:eastAsia="es-MX"/>
        </w:rPr>
        <w:t>,</w:t>
      </w:r>
      <w:r w:rsidR="009B215D">
        <w:rPr>
          <w:rFonts w:eastAsia="Times New Roman"/>
          <w:lang w:val="es-MX" w:eastAsia="es-MX"/>
        </w:rPr>
        <w:t xml:space="preserve"> las incertidumbres sistemáticas </w:t>
      </w:r>
      <w:r w:rsidR="00371952">
        <w:rPr>
          <w:rFonts w:eastAsia="Times New Roman"/>
          <w:lang w:val="es-MX" w:eastAsia="es-MX"/>
        </w:rPr>
        <w:t>son omitid</w:t>
      </w:r>
      <w:r w:rsidR="009B215D">
        <w:rPr>
          <w:rFonts w:eastAsia="Times New Roman"/>
          <w:lang w:val="es-MX" w:eastAsia="es-MX"/>
        </w:rPr>
        <w:t>a</w:t>
      </w:r>
      <w:r w:rsidR="00371952">
        <w:rPr>
          <w:rFonts w:eastAsia="Times New Roman"/>
          <w:lang w:val="es-MX" w:eastAsia="es-MX"/>
        </w:rPr>
        <w:t>s o solo se menciona su presencia</w:t>
      </w:r>
      <w:r w:rsidR="009B215D">
        <w:rPr>
          <w:rFonts w:eastAsia="Times New Roman"/>
          <w:lang w:val="es-MX" w:eastAsia="es-MX"/>
        </w:rPr>
        <w:t xml:space="preserve"> sin poder cuantificar</w:t>
      </w:r>
      <w:r w:rsidR="006B7A65">
        <w:rPr>
          <w:rFonts w:eastAsia="Times New Roman"/>
          <w:lang w:val="es-MX" w:eastAsia="es-MX"/>
        </w:rPr>
        <w:t>las</w:t>
      </w:r>
      <w:r w:rsidR="009B215D">
        <w:rPr>
          <w:rFonts w:eastAsia="Times New Roman"/>
          <w:lang w:val="es-MX" w:eastAsia="es-MX"/>
        </w:rPr>
        <w:t>.</w:t>
      </w:r>
      <w:r w:rsidR="00371952">
        <w:rPr>
          <w:rFonts w:eastAsia="Times New Roman"/>
          <w:lang w:val="es-MX" w:eastAsia="es-MX"/>
        </w:rPr>
        <w:t xml:space="preserve"> </w:t>
      </w:r>
    </w:p>
    <w:p w14:paraId="20DD8026" w14:textId="6DF6F867" w:rsidR="008059A1" w:rsidRDefault="00C13A50" w:rsidP="00942B32">
      <w:pPr>
        <w:rPr>
          <w:lang w:val="es-MX"/>
        </w:rPr>
      </w:pPr>
      <w:r>
        <w:rPr>
          <w:lang w:val="es-MX"/>
        </w:rPr>
        <w:t xml:space="preserve">Debido a lo anterior, </w:t>
      </w:r>
      <w:r w:rsidR="00653636" w:rsidRPr="003E0B3B">
        <w:rPr>
          <w:lang w:val="es-MX"/>
        </w:rPr>
        <w:t xml:space="preserve">es preferible utilizar una clasificación </w:t>
      </w:r>
      <w:r>
        <w:rPr>
          <w:lang w:val="es-MX"/>
        </w:rPr>
        <w:t xml:space="preserve">que se base en cómo se deducen las incertidumbres en </w:t>
      </w:r>
      <w:r w:rsidR="006B7A65">
        <w:rPr>
          <w:lang w:val="es-MX"/>
        </w:rPr>
        <w:t xml:space="preserve">lugar del tipo de incertidumbre, lo cual </w:t>
      </w:r>
      <w:r>
        <w:rPr>
          <w:lang w:val="es-MX"/>
        </w:rPr>
        <w:t xml:space="preserve">lleva a dos </w:t>
      </w:r>
      <w:r w:rsidR="006B7A65">
        <w:rPr>
          <w:lang w:val="es-MX"/>
        </w:rPr>
        <w:t>clases</w:t>
      </w:r>
      <w:r>
        <w:rPr>
          <w:lang w:val="es-MX"/>
        </w:rPr>
        <w:t xml:space="preserve"> de incertidumbre</w:t>
      </w:r>
      <w:r w:rsidR="006B7A65">
        <w:rPr>
          <w:lang w:val="es-MX"/>
        </w:rPr>
        <w:t>s</w:t>
      </w:r>
      <w:r w:rsidR="00653636" w:rsidRPr="003E0B3B">
        <w:rPr>
          <w:rStyle w:val="ReferenciaCar"/>
        </w:rPr>
        <w:t xml:space="preserve"> </w:t>
      </w:r>
      <w:r w:rsidR="006E515A" w:rsidRPr="003E0B3B">
        <w:rPr>
          <w:rStyle w:val="ReferenciaCar"/>
        </w:rPr>
        <w:t>[1]</w:t>
      </w:r>
      <w:r w:rsidR="006E515A" w:rsidRPr="003E0B3B">
        <w:rPr>
          <w:lang w:val="es-MX"/>
        </w:rPr>
        <w:t>:</w:t>
      </w:r>
    </w:p>
    <w:p w14:paraId="1E07ABCB" w14:textId="2817120C" w:rsidR="00B33E04" w:rsidRPr="00B33E04" w:rsidRDefault="00B33E04" w:rsidP="00B33E04">
      <w:pPr>
        <w:pStyle w:val="Ttulo4"/>
        <w:rPr>
          <w:lang w:val="es-MX"/>
        </w:rPr>
      </w:pPr>
      <w:r>
        <w:rPr>
          <w:lang w:val="es-MX"/>
        </w:rPr>
        <w:t>Incertidumbre</w:t>
      </w:r>
      <w:r w:rsidR="00C13A50">
        <w:rPr>
          <w:lang w:val="es-MX"/>
        </w:rPr>
        <w:t>s</w:t>
      </w:r>
      <w:r>
        <w:rPr>
          <w:lang w:val="es-MX"/>
        </w:rPr>
        <w:t xml:space="preserve"> </w:t>
      </w:r>
      <w:r w:rsidR="006B7A65">
        <w:rPr>
          <w:lang w:val="es-MX"/>
        </w:rPr>
        <w:t>clase</w:t>
      </w:r>
      <w:r>
        <w:rPr>
          <w:lang w:val="es-MX"/>
        </w:rPr>
        <w:t xml:space="preserve"> A.</w:t>
      </w:r>
    </w:p>
    <w:p w14:paraId="05762259" w14:textId="1E587116" w:rsidR="00B33E04" w:rsidRDefault="00B33E04" w:rsidP="008173AA">
      <w:pPr>
        <w:ind w:left="920" w:firstLine="0"/>
        <w:rPr>
          <w:lang w:val="es-MX"/>
        </w:rPr>
      </w:pPr>
      <w:r>
        <w:rPr>
          <w:lang w:val="es-MX"/>
        </w:rPr>
        <w:t>Se obtiene</w:t>
      </w:r>
      <w:r w:rsidR="00FF21DE">
        <w:rPr>
          <w:lang w:val="es-MX"/>
        </w:rPr>
        <w:t>n</w:t>
      </w:r>
      <w:r>
        <w:rPr>
          <w:lang w:val="es-MX"/>
        </w:rPr>
        <w:t xml:space="preserve"> de usar una d</w:t>
      </w:r>
      <w:r w:rsidR="00A31CEA">
        <w:rPr>
          <w:lang w:val="es-MX"/>
        </w:rPr>
        <w:t>istribución</w:t>
      </w:r>
      <w:r>
        <w:rPr>
          <w:lang w:val="es-MX"/>
        </w:rPr>
        <w:t xml:space="preserve"> de probabilidad </w:t>
      </w:r>
      <w:r w:rsidRPr="00B33E04">
        <w:rPr>
          <w:rStyle w:val="SubecuCar"/>
        </w:rPr>
        <w:t>derivada del análisis estadístico</w:t>
      </w:r>
      <w:r>
        <w:rPr>
          <w:lang w:val="es-MX"/>
        </w:rPr>
        <w:t xml:space="preserve"> de </w:t>
      </w:r>
      <w:r w:rsidR="000E5E0C">
        <w:rPr>
          <w:lang w:val="es-MX"/>
        </w:rPr>
        <w:t>mediciones</w:t>
      </w:r>
      <w:r>
        <w:rPr>
          <w:lang w:val="es-MX"/>
        </w:rPr>
        <w:t xml:space="preserve"> observada</w:t>
      </w:r>
      <w:r w:rsidR="00E7590B">
        <w:rPr>
          <w:lang w:val="es-MX"/>
        </w:rPr>
        <w:t>s</w:t>
      </w:r>
      <w:r>
        <w:rPr>
          <w:lang w:val="es-MX"/>
        </w:rPr>
        <w:t>. Implica tomar un conjunto de mediciones</w:t>
      </w:r>
      <w:r w:rsidR="007D1B75">
        <w:rPr>
          <w:lang w:val="es-MX"/>
        </w:rPr>
        <w:t xml:space="preserve"> que </w:t>
      </w:r>
      <w:r w:rsidR="00FF21DE">
        <w:rPr>
          <w:lang w:val="es-MX"/>
        </w:rPr>
        <w:t>pueden variar</w:t>
      </w:r>
      <w:r w:rsidR="007D1B75" w:rsidRPr="007D1B75">
        <w:rPr>
          <w:rFonts w:eastAsia="Times New Roman"/>
          <w:lang w:eastAsia="es-MX"/>
        </w:rPr>
        <w:t xml:space="preserve"> </w:t>
      </w:r>
      <w:r w:rsidR="007D1B75">
        <w:rPr>
          <w:rFonts w:eastAsia="Times New Roman"/>
          <w:lang w:eastAsia="es-MX"/>
        </w:rPr>
        <w:t>a</w:t>
      </w:r>
      <w:r w:rsidR="007D1B75" w:rsidRPr="00E07648">
        <w:rPr>
          <w:rFonts w:eastAsia="Times New Roman"/>
          <w:lang w:eastAsia="es-MX"/>
        </w:rPr>
        <w:t>l azar</w:t>
      </w:r>
      <w:r w:rsidR="00E7590B">
        <w:rPr>
          <w:rFonts w:eastAsia="Times New Roman"/>
          <w:lang w:eastAsia="es-MX"/>
        </w:rPr>
        <w:t>,</w:t>
      </w:r>
      <w:r w:rsidR="007D1B75" w:rsidRPr="00E07648">
        <w:rPr>
          <w:rFonts w:eastAsia="Times New Roman"/>
          <w:lang w:eastAsia="es-MX"/>
        </w:rPr>
        <w:t xml:space="preserve"> por exceso o por defecto</w:t>
      </w:r>
      <w:r w:rsidR="00E7590B">
        <w:rPr>
          <w:rFonts w:eastAsia="Times New Roman"/>
          <w:lang w:eastAsia="es-MX"/>
        </w:rPr>
        <w:t>,</w:t>
      </w:r>
      <w:r w:rsidR="007D1B75">
        <w:rPr>
          <w:rFonts w:eastAsia="Times New Roman"/>
          <w:lang w:eastAsia="es-MX"/>
        </w:rPr>
        <w:t xml:space="preserve"> </w:t>
      </w:r>
      <w:r w:rsidR="007D1B75" w:rsidRPr="00E07648">
        <w:rPr>
          <w:rFonts w:eastAsia="Times New Roman"/>
          <w:lang w:eastAsia="es-MX"/>
        </w:rPr>
        <w:t>con igual probabilidad</w:t>
      </w:r>
      <w:r w:rsidR="005F1398">
        <w:rPr>
          <w:rFonts w:eastAsia="Times New Roman"/>
          <w:lang w:eastAsia="es-MX"/>
        </w:rPr>
        <w:t>, como se hizo con</w:t>
      </w:r>
      <w:r w:rsidR="00572E21">
        <w:rPr>
          <w:lang w:val="es-MX"/>
        </w:rPr>
        <w:t xml:space="preserve"> </w:t>
      </w:r>
      <w:r w:rsidR="005F1398">
        <w:rPr>
          <w:lang w:val="es-MX"/>
        </w:rPr>
        <w:t>l</w:t>
      </w:r>
      <w:r w:rsidR="00572E21">
        <w:rPr>
          <w:lang w:val="es-MX"/>
        </w:rPr>
        <w:t xml:space="preserve">a incertidumbre del </w:t>
      </w:r>
      <w:r w:rsidR="005F1398">
        <w:rPr>
          <w:lang w:val="es-MX"/>
        </w:rPr>
        <w:t>p</w:t>
      </w:r>
      <w:r w:rsidR="00572E21">
        <w:rPr>
          <w:lang w:val="es-MX"/>
        </w:rPr>
        <w:t>eriodo (</w:t>
      </w:r>
      <m:oMath>
        <m:r>
          <w:rPr>
            <w:rFonts w:ascii="Cambria Math" w:hAnsi="Cambria Math"/>
            <w:lang w:val="es-MX"/>
          </w:rPr>
          <m:t>T</m:t>
        </m:r>
      </m:oMath>
      <w:r w:rsidR="00572E21">
        <w:rPr>
          <w:lang w:val="es-MX"/>
        </w:rPr>
        <w:t>) de nuestro péndulo</w:t>
      </w:r>
      <w:r w:rsidR="005F1398">
        <w:rPr>
          <w:lang w:val="es-MX"/>
        </w:rPr>
        <w:t>.</w:t>
      </w:r>
    </w:p>
    <w:p w14:paraId="41F728F1" w14:textId="77777777" w:rsidR="005E7EE7" w:rsidRDefault="005E7EE7" w:rsidP="008173AA">
      <w:pPr>
        <w:ind w:left="920" w:firstLine="0"/>
        <w:rPr>
          <w:lang w:val="es-MX"/>
        </w:rPr>
      </w:pPr>
    </w:p>
    <w:p w14:paraId="297AF4A8" w14:textId="4F6E3FCD" w:rsidR="00B33E04" w:rsidRDefault="00B33E04" w:rsidP="00B33E04">
      <w:pPr>
        <w:pStyle w:val="Ttulo4"/>
        <w:rPr>
          <w:lang w:val="es-MX"/>
        </w:rPr>
      </w:pPr>
      <w:r>
        <w:rPr>
          <w:lang w:val="es-MX"/>
        </w:rPr>
        <w:t>Incertidumbre</w:t>
      </w:r>
      <w:r w:rsidR="00C13A50">
        <w:rPr>
          <w:lang w:val="es-MX"/>
        </w:rPr>
        <w:t>s</w:t>
      </w:r>
      <w:r>
        <w:rPr>
          <w:lang w:val="es-MX"/>
        </w:rPr>
        <w:t xml:space="preserve"> </w:t>
      </w:r>
      <w:r w:rsidR="006B7A65">
        <w:rPr>
          <w:lang w:val="es-MX"/>
        </w:rPr>
        <w:t>clase</w:t>
      </w:r>
      <w:r>
        <w:rPr>
          <w:lang w:val="es-MX"/>
        </w:rPr>
        <w:t xml:space="preserve"> B.</w:t>
      </w:r>
    </w:p>
    <w:p w14:paraId="6D089CEE" w14:textId="69FA4E0A" w:rsidR="00B33E04" w:rsidRDefault="00B33E04" w:rsidP="008173AA">
      <w:pPr>
        <w:ind w:left="920" w:firstLine="0"/>
        <w:rPr>
          <w:lang w:val="es-MX"/>
        </w:rPr>
      </w:pPr>
      <w:r>
        <w:rPr>
          <w:lang w:val="es-MX"/>
        </w:rPr>
        <w:t>Caracterizada</w:t>
      </w:r>
      <w:r w:rsidR="005F1398">
        <w:rPr>
          <w:lang w:val="es-MX"/>
        </w:rPr>
        <w:t>s</w:t>
      </w:r>
      <w:r>
        <w:rPr>
          <w:lang w:val="es-MX"/>
        </w:rPr>
        <w:t xml:space="preserve"> por una distribución de probabilidad </w:t>
      </w:r>
      <w:r w:rsidR="00FF21DE">
        <w:rPr>
          <w:lang w:val="es-MX"/>
        </w:rPr>
        <w:t xml:space="preserve">de la </w:t>
      </w:r>
      <w:r w:rsidR="00E7590B">
        <w:rPr>
          <w:lang w:val="es-MX"/>
        </w:rPr>
        <w:t xml:space="preserve">que </w:t>
      </w:r>
      <w:r w:rsidR="00FF21DE">
        <w:rPr>
          <w:lang w:val="es-MX"/>
        </w:rPr>
        <w:t xml:space="preserve">se </w:t>
      </w:r>
      <w:r>
        <w:rPr>
          <w:lang w:val="es-MX"/>
        </w:rPr>
        <w:t>asume su existencia</w:t>
      </w:r>
      <w:r w:rsidR="00E7590B">
        <w:rPr>
          <w:lang w:val="es-MX"/>
        </w:rPr>
        <w:t>,</w:t>
      </w:r>
      <w:r>
        <w:rPr>
          <w:lang w:val="es-MX"/>
        </w:rPr>
        <w:t xml:space="preserve"> basad</w:t>
      </w:r>
      <w:r w:rsidR="00FF21DE">
        <w:rPr>
          <w:lang w:val="es-MX"/>
        </w:rPr>
        <w:t>os</w:t>
      </w:r>
      <w:r>
        <w:rPr>
          <w:lang w:val="es-MX"/>
        </w:rPr>
        <w:t xml:space="preserve"> en </w:t>
      </w:r>
      <w:r w:rsidR="003D3C7E">
        <w:rPr>
          <w:lang w:val="es-MX"/>
        </w:rPr>
        <w:t>un juicio científico</w:t>
      </w:r>
      <w:r w:rsidR="00FF21DE">
        <w:rPr>
          <w:lang w:val="es-MX"/>
        </w:rPr>
        <w:t xml:space="preserve"> de </w:t>
      </w:r>
      <w:r w:rsidR="003D3C7E">
        <w:rPr>
          <w:lang w:val="es-MX"/>
        </w:rPr>
        <w:t xml:space="preserve">información disponible </w:t>
      </w:r>
      <w:r w:rsidR="00DA4F85">
        <w:rPr>
          <w:lang w:val="es-MX"/>
        </w:rPr>
        <w:t>(datos previos, experiencia, especificaciones de fábrica)</w:t>
      </w:r>
      <w:r w:rsidR="003D3C7E">
        <w:rPr>
          <w:lang w:val="es-MX"/>
        </w:rPr>
        <w:t>. En casos sencillos se puede asumir que presentan una distribución normal o rectangular.</w:t>
      </w:r>
      <w:r w:rsidR="000B52B5">
        <w:rPr>
          <w:lang w:val="es-MX"/>
        </w:rPr>
        <w:t xml:space="preserve"> </w:t>
      </w:r>
      <w:r w:rsidR="00DA4F85">
        <w:rPr>
          <w:lang w:val="es-MX"/>
        </w:rPr>
        <w:t>E</w:t>
      </w:r>
      <w:r w:rsidR="000B52B5">
        <w:rPr>
          <w:lang w:val="es-MX"/>
        </w:rPr>
        <w:t>st</w:t>
      </w:r>
      <w:r w:rsidR="002F27A8">
        <w:rPr>
          <w:lang w:val="es-MX"/>
        </w:rPr>
        <w:t>a forma de definir incertidumbres</w:t>
      </w:r>
      <w:r w:rsidR="000B52B5">
        <w:rPr>
          <w:lang w:val="es-MX"/>
        </w:rPr>
        <w:t xml:space="preserve"> es útil cuando </w:t>
      </w:r>
      <w:r w:rsidR="00425A74">
        <w:rPr>
          <w:lang w:val="es-MX"/>
        </w:rPr>
        <w:t xml:space="preserve">no se cuenta con el tiempo y/o recursos para llevar a cabo un análisis estadístico exhaustivo. </w:t>
      </w:r>
      <w:r w:rsidR="00572E21">
        <w:rPr>
          <w:lang w:val="es-MX"/>
        </w:rPr>
        <w:t xml:space="preserve">La incertidumbre de la longitud del péndulo </w:t>
      </w:r>
      <w:r w:rsidR="005F1398">
        <w:rPr>
          <w:lang w:val="es-MX"/>
        </w:rPr>
        <w:t xml:space="preserve">fue </w:t>
      </w:r>
      <w:r w:rsidR="00572E21">
        <w:rPr>
          <w:lang w:val="es-MX"/>
        </w:rPr>
        <w:t>de esta clase.</w:t>
      </w:r>
    </w:p>
    <w:p w14:paraId="4F6F4304" w14:textId="59F7A346" w:rsidR="00057CB7" w:rsidRDefault="00057CB7" w:rsidP="00057CB7">
      <w:pPr>
        <w:rPr>
          <w:lang w:val="es-MX"/>
        </w:rPr>
      </w:pPr>
      <w:r>
        <w:rPr>
          <w:lang w:val="es-MX"/>
        </w:rPr>
        <w:t>Esta clasificación</w:t>
      </w:r>
      <w:r w:rsidR="00124223">
        <w:rPr>
          <w:lang w:val="es-MX"/>
        </w:rPr>
        <w:t>, la cual es recomendada a nivel internacional</w:t>
      </w:r>
      <w:r w:rsidR="00A22D36">
        <w:rPr>
          <w:lang w:val="es-MX"/>
        </w:rPr>
        <w:t xml:space="preserve"> </w:t>
      </w:r>
      <w:r w:rsidR="00124223" w:rsidRPr="00124223">
        <w:rPr>
          <w:rStyle w:val="ReferenciaCar"/>
        </w:rPr>
        <w:t>[1]</w:t>
      </w:r>
      <w:r w:rsidR="00124223">
        <w:rPr>
          <w:lang w:val="es-MX"/>
        </w:rPr>
        <w:t>,</w:t>
      </w:r>
      <w:r>
        <w:rPr>
          <w:lang w:val="es-MX"/>
        </w:rPr>
        <w:t xml:space="preserve"> evita las ambigüedades generadas de usar </w:t>
      </w:r>
      <w:r w:rsidR="00124223">
        <w:rPr>
          <w:lang w:val="es-MX"/>
        </w:rPr>
        <w:t xml:space="preserve">las definiciones de incertidumbres </w:t>
      </w:r>
      <w:r>
        <w:rPr>
          <w:lang w:val="es-MX"/>
        </w:rPr>
        <w:t>sistemáticas y aleatorias.</w:t>
      </w:r>
    </w:p>
    <w:p w14:paraId="165F0A1A" w14:textId="39C4D7B9" w:rsidR="00830211" w:rsidRDefault="00830211" w:rsidP="00830211">
      <w:pPr>
        <w:pStyle w:val="Subtitulo"/>
        <w:rPr>
          <w:lang w:val="es-MX"/>
        </w:rPr>
      </w:pPr>
      <w:bookmarkStart w:id="18" w:name="_Toc80287247"/>
      <w:bookmarkStart w:id="19" w:name="_Toc147826890"/>
      <w:r>
        <w:t>Incertidumbres</w:t>
      </w:r>
      <w:r w:rsidRPr="00E57755">
        <w:t xml:space="preserve"> en </w:t>
      </w:r>
      <w:r w:rsidR="000A73F0">
        <w:t>M</w:t>
      </w:r>
      <w:r w:rsidRPr="00E57755">
        <w:t xml:space="preserve">ediciones </w:t>
      </w:r>
      <w:r w:rsidR="000A73F0">
        <w:t>I</w:t>
      </w:r>
      <w:r w:rsidRPr="00E57755">
        <w:t>ndirectas</w:t>
      </w:r>
      <w:r>
        <w:t>.</w:t>
      </w:r>
      <w:bookmarkEnd w:id="18"/>
      <w:bookmarkEnd w:id="19"/>
    </w:p>
    <w:p w14:paraId="57134D34" w14:textId="21A278EF" w:rsidR="00830211" w:rsidRPr="0029086A" w:rsidRDefault="00ED2E99" w:rsidP="00830211">
      <w:r w:rsidRPr="00AF04D4">
        <w:rPr>
          <w:rFonts w:cs="Times New Roman"/>
          <w:noProof/>
          <w:highlight w:val="green"/>
          <w:lang w:val="es-MX" w:eastAsia="es-MX"/>
        </w:rPr>
        <mc:AlternateContent>
          <mc:Choice Requires="wpc">
            <w:drawing>
              <wp:anchor distT="0" distB="0" distL="114300" distR="114300" simplePos="0" relativeHeight="251780096" behindDoc="0" locked="0" layoutInCell="1" allowOverlap="1" wp14:anchorId="73046A2C" wp14:editId="4CD34669">
                <wp:simplePos x="0" y="0"/>
                <wp:positionH relativeFrom="column">
                  <wp:posOffset>4412570</wp:posOffset>
                </wp:positionH>
                <wp:positionV relativeFrom="paragraph">
                  <wp:posOffset>111503</wp:posOffset>
                </wp:positionV>
                <wp:extent cx="2244725" cy="1346835"/>
                <wp:effectExtent l="0" t="38100" r="41275" b="5715"/>
                <wp:wrapSquare wrapText="bothSides"/>
                <wp:docPr id="566" name="Lienzo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38" name="Conector recto 538"/>
                        <wps:cNvCnPr/>
                        <wps:spPr>
                          <a:xfrm rot="16200000">
                            <a:off x="1045070" y="78610"/>
                            <a:ext cx="0" cy="900000"/>
                          </a:xfrm>
                          <a:prstGeom prst="line">
                            <a:avLst/>
                          </a:prstGeom>
                          <a:ln w="127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539" name="Text Box 26"/>
                        <wps:cNvSpPr txBox="1">
                          <a:spLocks noChangeArrowheads="1"/>
                        </wps:cNvSpPr>
                        <wps:spPr bwMode="auto">
                          <a:xfrm>
                            <a:off x="109476" y="1150922"/>
                            <a:ext cx="2036005" cy="160988"/>
                          </a:xfrm>
                          <a:prstGeom prst="rect">
                            <a:avLst/>
                          </a:prstGeom>
                          <a:noFill/>
                          <a:ln w="9525">
                            <a:noFill/>
                            <a:miter lim="800000"/>
                            <a:headEnd/>
                            <a:tailEnd/>
                          </a:ln>
                        </wps:spPr>
                        <wps:txbx>
                          <w:txbxContent>
                            <w:p w14:paraId="20380ED9" w14:textId="57735223" w:rsidR="001C79A6" w:rsidRPr="004A0477" w:rsidRDefault="001C79A6" w:rsidP="00830211">
                              <w:pPr>
                                <w:pStyle w:val="Sinespaciado"/>
                              </w:pPr>
                              <w:r>
                                <w:t>Figura 7</w:t>
                              </w:r>
                              <w:r w:rsidRPr="004A0477">
                                <w:t xml:space="preserve">. Aproximación de </w:t>
                              </w:r>
                              <w:r>
                                <w:t>1° orden</w:t>
                              </w:r>
                              <w:r w:rsidRPr="004A0477">
                                <w:t>.</w:t>
                              </w:r>
                              <w:r>
                                <w:t xml:space="preserve"> </w:t>
                              </w:r>
                            </w:p>
                          </w:txbxContent>
                        </wps:txbx>
                        <wps:bodyPr rot="0" vert="horz" wrap="square" lIns="0" tIns="0" rIns="0" bIns="0" anchor="t" anchorCtr="0" upright="1">
                          <a:noAutofit/>
                        </wps:bodyPr>
                      </wps:wsp>
                      <wps:wsp>
                        <wps:cNvPr id="540" name="Text Box 27"/>
                        <wps:cNvSpPr txBox="1">
                          <a:spLocks noChangeArrowheads="1"/>
                        </wps:cNvSpPr>
                        <wps:spPr bwMode="auto">
                          <a:xfrm>
                            <a:off x="990889" y="297935"/>
                            <a:ext cx="586933" cy="150779"/>
                          </a:xfrm>
                          <a:prstGeom prst="rect">
                            <a:avLst/>
                          </a:prstGeom>
                          <a:noFill/>
                          <a:ln w="9525">
                            <a:noFill/>
                            <a:miter lim="800000"/>
                            <a:headEnd/>
                            <a:tailEnd/>
                          </a:ln>
                        </wps:spPr>
                        <wps:txbx>
                          <w:txbxContent>
                            <w:p w14:paraId="219E57D3" w14:textId="77777777" w:rsidR="001C79A6" w:rsidRPr="00CC4E4B" w:rsidRDefault="001C79A6" w:rsidP="00830211">
                              <w:pPr>
                                <w:pStyle w:val="NormalWeb"/>
                                <w:spacing w:before="0" w:beforeAutospacing="0" w:after="0" w:afterAutospacing="0"/>
                                <w:jc w:val="both"/>
                                <w:rPr>
                                  <w:sz w:val="16"/>
                                  <w:szCs w:val="16"/>
                                </w:rPr>
                              </w:pPr>
                              <w:r w:rsidRPr="00CC4E4B">
                                <w:rPr>
                                  <w:sz w:val="16"/>
                                  <w:szCs w:val="16"/>
                                </w:rPr>
                                <w:t xml:space="preserve">Incertidumbre </w:t>
                              </w:r>
                            </w:p>
                            <w:p w14:paraId="529C0DF2" w14:textId="77777777" w:rsidR="001C79A6" w:rsidRPr="00CC4E4B" w:rsidRDefault="001C79A6" w:rsidP="00830211">
                              <w:pPr>
                                <w:pStyle w:val="Sinespaciado"/>
                              </w:pPr>
                            </w:p>
                          </w:txbxContent>
                        </wps:txbx>
                        <wps:bodyPr rot="0" vert="horz" wrap="square" lIns="0" tIns="0" rIns="0" bIns="0" anchor="t" anchorCtr="0" upright="1">
                          <a:noAutofit/>
                        </wps:bodyPr>
                      </wps:wsp>
                      <wps:wsp>
                        <wps:cNvPr id="541" name="Text Box 104"/>
                        <wps:cNvSpPr txBox="1">
                          <a:spLocks noChangeArrowheads="1"/>
                        </wps:cNvSpPr>
                        <wps:spPr bwMode="auto">
                          <a:xfrm>
                            <a:off x="804791" y="303560"/>
                            <a:ext cx="144145" cy="146685"/>
                          </a:xfrm>
                          <a:prstGeom prst="rect">
                            <a:avLst/>
                          </a:prstGeom>
                          <a:noFill/>
                          <a:ln w="9525">
                            <a:noFill/>
                            <a:miter lim="800000"/>
                            <a:headEnd/>
                            <a:tailEnd/>
                          </a:ln>
                        </wps:spPr>
                        <wps:txbx>
                          <w:txbxContent>
                            <w:p w14:paraId="47CFE404" w14:textId="77777777" w:rsidR="001C79A6" w:rsidRPr="0073606E" w:rsidRDefault="001C79A6" w:rsidP="00830211">
                              <w:pPr>
                                <w:pStyle w:val="Sinespaciado"/>
                                <w:rPr>
                                  <w:i/>
                                </w:rPr>
                              </w:pPr>
                              <m:oMath>
                                <m:r>
                                  <w:rPr>
                                    <w:rFonts w:ascii="Cambria Math" w:hAnsi="Cambria Math"/>
                                  </w:rPr>
                                  <m:t>∆q</m:t>
                                </m:r>
                              </m:oMath>
                              <w:r w:rsidRPr="0073606E">
                                <w:rPr>
                                  <w:i/>
                                </w:rPr>
                                <w:t xml:space="preserve"> </w:t>
                              </w:r>
                            </w:p>
                          </w:txbxContent>
                        </wps:txbx>
                        <wps:bodyPr rot="0" vert="horz" wrap="square" lIns="0" tIns="0" rIns="0" bIns="0" anchor="t" anchorCtr="0" upright="1">
                          <a:noAutofit/>
                        </wps:bodyPr>
                      </wps:wsp>
                      <wps:wsp>
                        <wps:cNvPr id="542" name="Text Box 105"/>
                        <wps:cNvSpPr txBox="1">
                          <a:spLocks noChangeArrowheads="1"/>
                        </wps:cNvSpPr>
                        <wps:spPr bwMode="auto">
                          <a:xfrm>
                            <a:off x="23766" y="103451"/>
                            <a:ext cx="568762" cy="164275"/>
                          </a:xfrm>
                          <a:prstGeom prst="rect">
                            <a:avLst/>
                          </a:prstGeom>
                          <a:noFill/>
                          <a:ln w="9525">
                            <a:noFill/>
                            <a:miter lim="800000"/>
                            <a:headEnd/>
                            <a:tailEnd/>
                          </a:ln>
                        </wps:spPr>
                        <wps:txbx>
                          <w:txbxContent>
                            <w:p w14:paraId="0D6B44E6" w14:textId="77777777" w:rsidR="001C79A6" w:rsidRPr="00B13132" w:rsidRDefault="001C79A6" w:rsidP="00830211">
                              <w:pPr>
                                <w:pStyle w:val="Sinespaciado"/>
                                <w:jc w:val="center"/>
                                <w:rPr>
                                  <w:i/>
                                </w:rPr>
                              </w:pPr>
                              <m:oMathPara>
                                <m:oMathParaPr>
                                  <m:jc m:val="right"/>
                                </m:oMathParaPr>
                                <m:oMath>
                                  <m:r>
                                    <w:rPr>
                                      <w:rFonts w:ascii="Cambria Math" w:hAnsi="Cambria Math"/>
                                    </w:rPr>
                                    <m:t xml:space="preserve">q+∆q= </m:t>
                                  </m:r>
                                </m:oMath>
                              </m:oMathPara>
                            </w:p>
                          </w:txbxContent>
                        </wps:txbx>
                        <wps:bodyPr rot="0" vert="horz" wrap="square" lIns="0" tIns="0" rIns="0" bIns="0" anchor="t" anchorCtr="0" upright="1">
                          <a:noAutofit/>
                        </wps:bodyPr>
                      </wps:wsp>
                      <wps:wsp>
                        <wps:cNvPr id="543" name="Text Box 106"/>
                        <wps:cNvSpPr txBox="1">
                          <a:spLocks noChangeArrowheads="1"/>
                        </wps:cNvSpPr>
                        <wps:spPr bwMode="auto">
                          <a:xfrm>
                            <a:off x="109476" y="467553"/>
                            <a:ext cx="511200" cy="147600"/>
                          </a:xfrm>
                          <a:prstGeom prst="rect">
                            <a:avLst/>
                          </a:prstGeom>
                          <a:noFill/>
                          <a:ln w="9525">
                            <a:noFill/>
                            <a:miter lim="800000"/>
                            <a:headEnd/>
                            <a:tailEnd/>
                          </a:ln>
                        </wps:spPr>
                        <wps:txbx>
                          <w:txbxContent>
                            <w:p w14:paraId="673EDE0E" w14:textId="77777777" w:rsidR="001C79A6" w:rsidRPr="0073606E" w:rsidRDefault="001C79A6" w:rsidP="00830211">
                              <w:pPr>
                                <w:pStyle w:val="Sinespaciado"/>
                                <w:rPr>
                                  <w:i/>
                                </w:rPr>
                              </w:pPr>
                              <m:oMath>
                                <m:r>
                                  <w:rPr>
                                    <w:rFonts w:ascii="Cambria Math" w:hAnsi="Cambria Math"/>
                                  </w:rPr>
                                  <m:t>q= f(x)</m:t>
                                </m:r>
                              </m:oMath>
                              <w:r w:rsidRPr="0073606E">
                                <w:rPr>
                                  <w:i/>
                                </w:rPr>
                                <w:t xml:space="preserve"> </w:t>
                              </w:r>
                            </w:p>
                          </w:txbxContent>
                        </wps:txbx>
                        <wps:bodyPr rot="0" vert="horz" wrap="square" lIns="0" tIns="0" rIns="0" bIns="0" anchor="t" anchorCtr="0" upright="1">
                          <a:noAutofit/>
                        </wps:bodyPr>
                      </wps:wsp>
                      <wps:wsp>
                        <wps:cNvPr id="544" name="Text Box 107"/>
                        <wps:cNvSpPr txBox="1">
                          <a:spLocks noChangeArrowheads="1"/>
                        </wps:cNvSpPr>
                        <wps:spPr bwMode="auto">
                          <a:xfrm>
                            <a:off x="1667980" y="922"/>
                            <a:ext cx="264744" cy="144000"/>
                          </a:xfrm>
                          <a:prstGeom prst="rect">
                            <a:avLst/>
                          </a:prstGeom>
                          <a:noFill/>
                          <a:ln w="9525">
                            <a:noFill/>
                            <a:miter lim="800000"/>
                            <a:headEnd/>
                            <a:tailEnd/>
                          </a:ln>
                        </wps:spPr>
                        <wps:txbx>
                          <w:txbxContent>
                            <w:p w14:paraId="71D9A942" w14:textId="77777777" w:rsidR="001C79A6" w:rsidRPr="0073606E" w:rsidRDefault="001C79A6" w:rsidP="00830211">
                              <w:pPr>
                                <w:pStyle w:val="Sinespaciado"/>
                                <w:jc w:val="center"/>
                                <w:rPr>
                                  <w:i/>
                                </w:rPr>
                              </w:pPr>
                              <w:r w:rsidRPr="0073606E">
                                <w:rPr>
                                  <w:i/>
                                </w:rPr>
                                <w:t>f(x)</w:t>
                              </w:r>
                            </w:p>
                          </w:txbxContent>
                        </wps:txbx>
                        <wps:bodyPr rot="0" vert="horz" wrap="square" lIns="0" tIns="0" rIns="0" bIns="0" anchor="t" anchorCtr="0" upright="1">
                          <a:noAutofit/>
                        </wps:bodyPr>
                      </wps:wsp>
                      <wps:wsp>
                        <wps:cNvPr id="545" name="Text Box 109"/>
                        <wps:cNvSpPr txBox="1">
                          <a:spLocks noChangeArrowheads="1"/>
                        </wps:cNvSpPr>
                        <wps:spPr bwMode="auto">
                          <a:xfrm>
                            <a:off x="1600384" y="811836"/>
                            <a:ext cx="144145" cy="146685"/>
                          </a:xfrm>
                          <a:prstGeom prst="rect">
                            <a:avLst/>
                          </a:prstGeom>
                          <a:noFill/>
                          <a:ln w="9525">
                            <a:noFill/>
                            <a:miter lim="800000"/>
                            <a:headEnd/>
                            <a:tailEnd/>
                          </a:ln>
                        </wps:spPr>
                        <wps:txbx>
                          <w:txbxContent>
                            <w:p w14:paraId="463F3194" w14:textId="77777777" w:rsidR="001C79A6" w:rsidRPr="0017171B" w:rsidRDefault="001C79A6" w:rsidP="00830211">
                              <w:pPr>
                                <w:pStyle w:val="Sinespaciado"/>
                              </w:pPr>
                              <m:oMath>
                                <m:r>
                                  <w:rPr>
                                    <w:rFonts w:ascii="Cambria Math" w:hAnsi="Cambria Math"/>
                                  </w:rPr>
                                  <m:t>∆x</m:t>
                                </m:r>
                              </m:oMath>
                              <w:r w:rsidRPr="0017171B">
                                <w:t xml:space="preserve"> </w:t>
                              </w:r>
                            </w:p>
                          </w:txbxContent>
                        </wps:txbx>
                        <wps:bodyPr rot="0" vert="horz" wrap="square" lIns="0" tIns="0" rIns="0" bIns="0" anchor="t" anchorCtr="0" upright="1">
                          <a:noAutofit/>
                        </wps:bodyPr>
                      </wps:wsp>
                      <wps:wsp>
                        <wps:cNvPr id="546" name="Text Box 110"/>
                        <wps:cNvSpPr txBox="1">
                          <a:spLocks noChangeArrowheads="1"/>
                        </wps:cNvSpPr>
                        <wps:spPr bwMode="auto">
                          <a:xfrm>
                            <a:off x="1496942" y="1023237"/>
                            <a:ext cx="90000" cy="140400"/>
                          </a:xfrm>
                          <a:prstGeom prst="rect">
                            <a:avLst/>
                          </a:prstGeom>
                          <a:noFill/>
                          <a:ln w="9525">
                            <a:noFill/>
                            <a:miter lim="800000"/>
                            <a:headEnd/>
                            <a:tailEnd/>
                          </a:ln>
                        </wps:spPr>
                        <wps:txbx>
                          <w:txbxContent>
                            <w:p w14:paraId="015DC420" w14:textId="77777777" w:rsidR="001C79A6" w:rsidRPr="0017171B" w:rsidRDefault="001C79A6" w:rsidP="00830211">
                              <w:pPr>
                                <w:pStyle w:val="Sinespaciado"/>
                              </w:pPr>
                              <m:oMathPara>
                                <m:oMath>
                                  <m:r>
                                    <w:rPr>
                                      <w:rFonts w:ascii="Cambria Math" w:hAnsi="Cambria Math"/>
                                    </w:rPr>
                                    <m:t xml:space="preserve">x </m:t>
                                  </m:r>
                                </m:oMath>
                              </m:oMathPara>
                            </w:p>
                          </w:txbxContent>
                        </wps:txbx>
                        <wps:bodyPr rot="0" vert="horz" wrap="square" lIns="0" tIns="0" rIns="0" bIns="0" anchor="t" anchorCtr="0" upright="1">
                          <a:noAutofit/>
                        </wps:bodyPr>
                      </wps:wsp>
                      <wps:wsp>
                        <wps:cNvPr id="547" name="Text Box 111"/>
                        <wps:cNvSpPr txBox="1">
                          <a:spLocks noChangeArrowheads="1"/>
                        </wps:cNvSpPr>
                        <wps:spPr bwMode="auto">
                          <a:xfrm>
                            <a:off x="1665680" y="1023237"/>
                            <a:ext cx="403200" cy="140400"/>
                          </a:xfrm>
                          <a:prstGeom prst="rect">
                            <a:avLst/>
                          </a:prstGeom>
                          <a:noFill/>
                          <a:ln w="9525">
                            <a:noFill/>
                            <a:miter lim="800000"/>
                            <a:headEnd/>
                            <a:tailEnd/>
                          </a:ln>
                        </wps:spPr>
                        <wps:txbx>
                          <w:txbxContent>
                            <w:p w14:paraId="0539AC70" w14:textId="77777777" w:rsidR="001C79A6" w:rsidRPr="0017171B" w:rsidRDefault="001C79A6" w:rsidP="00830211">
                              <w:pPr>
                                <w:pStyle w:val="Sinespaciado"/>
                              </w:pPr>
                              <m:oMathPara>
                                <m:oMath>
                                  <m:r>
                                    <w:rPr>
                                      <w:rFonts w:ascii="Cambria Math" w:hAnsi="Cambria Math"/>
                                    </w:rPr>
                                    <m:t>x + ∆x</m:t>
                                  </m:r>
                                </m:oMath>
                              </m:oMathPara>
                            </w:p>
                          </w:txbxContent>
                        </wps:txbx>
                        <wps:bodyPr rot="0" vert="horz" wrap="square" lIns="0" tIns="0" rIns="0" bIns="0" anchor="t" anchorCtr="0" upright="1">
                          <a:noAutofit/>
                        </wps:bodyPr>
                      </wps:wsp>
                      <wps:wsp>
                        <wps:cNvPr id="548" name="Text Box 112"/>
                        <wps:cNvSpPr txBox="1">
                          <a:spLocks noChangeArrowheads="1"/>
                        </wps:cNvSpPr>
                        <wps:spPr bwMode="auto">
                          <a:xfrm>
                            <a:off x="1883292" y="209426"/>
                            <a:ext cx="349250" cy="342900"/>
                          </a:xfrm>
                          <a:prstGeom prst="rect">
                            <a:avLst/>
                          </a:prstGeom>
                          <a:noFill/>
                          <a:ln w="9525">
                            <a:noFill/>
                            <a:miter lim="800000"/>
                            <a:headEnd/>
                            <a:tailEnd/>
                          </a:ln>
                        </wps:spPr>
                        <wps:txbx>
                          <w:txbxContent>
                            <w:p w14:paraId="1098E9A2" w14:textId="77777777" w:rsidR="001C79A6" w:rsidRPr="0017171B" w:rsidRDefault="00717BD3" w:rsidP="00830211">
                              <w:pPr>
                                <w:pStyle w:val="Sinespaciado"/>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df</m:t>
                                              </m:r>
                                            </m:num>
                                            <m:den>
                                              <m:r>
                                                <w:rPr>
                                                  <w:rFonts w:ascii="Cambria Math" w:hAnsi="Cambria Math"/>
                                                </w:rPr>
                                                <m:t>dx</m:t>
                                              </m:r>
                                            </m:den>
                                          </m:f>
                                        </m:e>
                                      </m:d>
                                    </m:e>
                                    <m:sub>
                                      <m:r>
                                        <w:rPr>
                                          <w:rFonts w:ascii="Cambria Math" w:hAnsi="Cambria Math"/>
                                        </w:rPr>
                                        <m:t>x</m:t>
                                      </m:r>
                                    </m:sub>
                                  </m:sSub>
                                </m:oMath>
                              </m:oMathPara>
                            </w:p>
                          </w:txbxContent>
                        </wps:txbx>
                        <wps:bodyPr rot="0" vert="horz" wrap="square" lIns="0" tIns="0" rIns="0" bIns="0" anchor="t" anchorCtr="0" upright="1">
                          <a:noAutofit/>
                        </wps:bodyPr>
                      </wps:wsp>
                      <wps:wsp>
                        <wps:cNvPr id="549" name="Conector recto de flecha 549"/>
                        <wps:cNvCnPr/>
                        <wps:spPr>
                          <a:xfrm>
                            <a:off x="595070" y="1030292"/>
                            <a:ext cx="1603706" cy="89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0" name="Conector recto de flecha 550"/>
                        <wps:cNvCnPr/>
                        <wps:spPr>
                          <a:xfrm flipV="1">
                            <a:off x="595949" y="922"/>
                            <a:ext cx="2540" cy="10293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1" name="Forma libre 551"/>
                        <wps:cNvSpPr/>
                        <wps:spPr bwMode="auto">
                          <a:xfrm>
                            <a:off x="727978" y="61529"/>
                            <a:ext cx="1155314" cy="720000"/>
                          </a:xfrm>
                          <a:custGeom>
                            <a:avLst/>
                            <a:gdLst>
                              <a:gd name="connsiteX0" fmla="*/ 0 w 1054100"/>
                              <a:gd name="connsiteY0" fmla="*/ 508000 h 508000"/>
                              <a:gd name="connsiteX1" fmla="*/ 654050 w 1054100"/>
                              <a:gd name="connsiteY1" fmla="*/ 381000 h 508000"/>
                              <a:gd name="connsiteX2" fmla="*/ 1054100 w 1054100"/>
                              <a:gd name="connsiteY2" fmla="*/ 0 h 508000"/>
                              <a:gd name="connsiteX0" fmla="*/ 0 w 1054100"/>
                              <a:gd name="connsiteY0" fmla="*/ 571500 h 571500"/>
                              <a:gd name="connsiteX1" fmla="*/ 654050 w 1054100"/>
                              <a:gd name="connsiteY1" fmla="*/ 381000 h 571500"/>
                              <a:gd name="connsiteX2" fmla="*/ 1054100 w 1054100"/>
                              <a:gd name="connsiteY2" fmla="*/ 0 h 571500"/>
                              <a:gd name="connsiteX0" fmla="*/ 0 w 1054100"/>
                              <a:gd name="connsiteY0" fmla="*/ 571500 h 571500"/>
                              <a:gd name="connsiteX1" fmla="*/ 657225 w 1054100"/>
                              <a:gd name="connsiteY1" fmla="*/ 417634 h 571500"/>
                              <a:gd name="connsiteX2" fmla="*/ 1054100 w 1054100"/>
                              <a:gd name="connsiteY2" fmla="*/ 0 h 571500"/>
                              <a:gd name="connsiteX0" fmla="*/ 0 w 1054100"/>
                              <a:gd name="connsiteY0" fmla="*/ 571500 h 577329"/>
                              <a:gd name="connsiteX1" fmla="*/ 657225 w 1054100"/>
                              <a:gd name="connsiteY1" fmla="*/ 417634 h 577329"/>
                              <a:gd name="connsiteX2" fmla="*/ 1054100 w 1054100"/>
                              <a:gd name="connsiteY2" fmla="*/ 0 h 577329"/>
                              <a:gd name="connsiteX0" fmla="*/ 0 w 1054100"/>
                              <a:gd name="connsiteY0" fmla="*/ 571500 h 577329"/>
                              <a:gd name="connsiteX1" fmla="*/ 657225 w 1054100"/>
                              <a:gd name="connsiteY1" fmla="*/ 417634 h 577329"/>
                              <a:gd name="connsiteX2" fmla="*/ 1054100 w 1054100"/>
                              <a:gd name="connsiteY2" fmla="*/ 0 h 577329"/>
                              <a:gd name="connsiteX0" fmla="*/ 0 w 1054100"/>
                              <a:gd name="connsiteY0" fmla="*/ 571500 h 571521"/>
                              <a:gd name="connsiteX1" fmla="*/ 657225 w 1054100"/>
                              <a:gd name="connsiteY1" fmla="*/ 417634 h 571521"/>
                              <a:gd name="connsiteX2" fmla="*/ 1054100 w 1054100"/>
                              <a:gd name="connsiteY2" fmla="*/ 0 h 571521"/>
                              <a:gd name="connsiteX0" fmla="*/ 0 w 1009346"/>
                              <a:gd name="connsiteY0" fmla="*/ 500857 h 500875"/>
                              <a:gd name="connsiteX1" fmla="*/ 657225 w 1009346"/>
                              <a:gd name="connsiteY1" fmla="*/ 346991 h 500875"/>
                              <a:gd name="connsiteX2" fmla="*/ 1009346 w 1009346"/>
                              <a:gd name="connsiteY2" fmla="*/ 0 h 500875"/>
                              <a:gd name="connsiteX0" fmla="*/ 0 w 1009346"/>
                              <a:gd name="connsiteY0" fmla="*/ 500857 h 500878"/>
                              <a:gd name="connsiteX1" fmla="*/ 657225 w 1009346"/>
                              <a:gd name="connsiteY1" fmla="*/ 346991 h 500878"/>
                              <a:gd name="connsiteX2" fmla="*/ 1009346 w 1009346"/>
                              <a:gd name="connsiteY2" fmla="*/ 0 h 500878"/>
                              <a:gd name="connsiteX0" fmla="*/ 0 w 1009346"/>
                              <a:gd name="connsiteY0" fmla="*/ 500857 h 500878"/>
                              <a:gd name="connsiteX1" fmla="*/ 657225 w 1009346"/>
                              <a:gd name="connsiteY1" fmla="*/ 346991 h 500878"/>
                              <a:gd name="connsiteX2" fmla="*/ 1009346 w 1009346"/>
                              <a:gd name="connsiteY2" fmla="*/ 0 h 500878"/>
                            </a:gdLst>
                            <a:ahLst/>
                            <a:cxnLst>
                              <a:cxn ang="0">
                                <a:pos x="connsiteX0" y="connsiteY0"/>
                              </a:cxn>
                              <a:cxn ang="0">
                                <a:pos x="connsiteX1" y="connsiteY1"/>
                              </a:cxn>
                              <a:cxn ang="0">
                                <a:pos x="connsiteX2" y="connsiteY2"/>
                              </a:cxn>
                            </a:cxnLst>
                            <a:rect l="l" t="t" r="r" b="b"/>
                            <a:pathLst>
                              <a:path w="1009346" h="500878">
                                <a:moveTo>
                                  <a:pt x="0" y="500857"/>
                                </a:moveTo>
                                <a:cubicBezTo>
                                  <a:pt x="292632" y="502182"/>
                                  <a:pt x="494611" y="441083"/>
                                  <a:pt x="657225" y="346991"/>
                                </a:cubicBezTo>
                                <a:cubicBezTo>
                                  <a:pt x="819839" y="252899"/>
                                  <a:pt x="942352" y="144627"/>
                                  <a:pt x="1009346" y="0"/>
                                </a:cubicBezTo>
                              </a:path>
                            </a:pathLst>
                          </a:custGeom>
                          <a:noFill/>
                          <a:ln w="19050">
                            <a:solidFill>
                              <a:srgbClr val="0070C0"/>
                            </a:solidFill>
                            <a:round/>
                            <a:headEnd/>
                            <a:tailEn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Conector recto 554"/>
                        <wps:cNvCnPr/>
                        <wps:spPr>
                          <a:xfrm>
                            <a:off x="1166091" y="710252"/>
                            <a:ext cx="0" cy="324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55" name="Conector recto 555"/>
                        <wps:cNvCnPr/>
                        <wps:spPr>
                          <a:xfrm>
                            <a:off x="1524006" y="526521"/>
                            <a:ext cx="0" cy="504000"/>
                          </a:xfrm>
                          <a:prstGeom prst="line">
                            <a:avLst/>
                          </a:prstGeom>
                          <a:ln w="12700">
                            <a:solidFill>
                              <a:srgbClr val="FF0000"/>
                            </a:solidFill>
                            <a:prstDash val="solid"/>
                          </a:ln>
                        </wps:spPr>
                        <wps:style>
                          <a:lnRef idx="1">
                            <a:schemeClr val="accent1"/>
                          </a:lnRef>
                          <a:fillRef idx="0">
                            <a:schemeClr val="accent1"/>
                          </a:fillRef>
                          <a:effectRef idx="0">
                            <a:schemeClr val="accent1"/>
                          </a:effectRef>
                          <a:fontRef idx="minor">
                            <a:schemeClr val="tx1"/>
                          </a:fontRef>
                        </wps:style>
                        <wps:bodyPr/>
                      </wps:wsp>
                      <wps:wsp>
                        <wps:cNvPr id="556" name="Elipse 556"/>
                        <wps:cNvSpPr/>
                        <wps:spPr bwMode="auto">
                          <a:xfrm>
                            <a:off x="1509005" y="515782"/>
                            <a:ext cx="36000" cy="36000"/>
                          </a:xfrm>
                          <a:prstGeom prst="ellipse">
                            <a:avLst/>
                          </a:prstGeom>
                          <a:solidFill>
                            <a:srgbClr val="C00000"/>
                          </a:solidFill>
                          <a:ln w="28575">
                            <a:solidFill>
                              <a:srgbClr val="C00000"/>
                            </a:solid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557" name="Text Box 111"/>
                        <wps:cNvSpPr txBox="1">
                          <a:spLocks noChangeArrowheads="1"/>
                        </wps:cNvSpPr>
                        <wps:spPr bwMode="auto">
                          <a:xfrm>
                            <a:off x="990889" y="1018035"/>
                            <a:ext cx="402590" cy="144000"/>
                          </a:xfrm>
                          <a:prstGeom prst="rect">
                            <a:avLst/>
                          </a:prstGeom>
                          <a:noFill/>
                          <a:ln w="9525">
                            <a:noFill/>
                            <a:miter lim="800000"/>
                            <a:headEnd/>
                            <a:tailEnd/>
                          </a:ln>
                        </wps:spPr>
                        <wps:txbx>
                          <w:txbxContent>
                            <w:p w14:paraId="55479984" w14:textId="77777777" w:rsidR="001C79A6" w:rsidRPr="008C3443" w:rsidRDefault="001C79A6" w:rsidP="00830211">
                              <w:pPr>
                                <w:pStyle w:val="NormalWeb"/>
                                <w:spacing w:before="0" w:beforeAutospacing="0" w:after="0" w:afterAutospacing="0"/>
                                <w:jc w:val="both"/>
                                <w:rPr>
                                  <w:sz w:val="22"/>
                                </w:rPr>
                              </w:pPr>
                              <m:oMathPara>
                                <m:oMathParaPr>
                                  <m:jc m:val="centerGroup"/>
                                </m:oMathParaPr>
                                <m:oMath>
                                  <m:r>
                                    <w:rPr>
                                      <w:rFonts w:ascii="Cambria Math" w:eastAsia="Times New Roman" w:hAnsi="Cambria Math"/>
                                      <w:sz w:val="16"/>
                                      <w:szCs w:val="18"/>
                                      <w:lang w:val="es-ES"/>
                                    </w:rPr>
                                    <m:t>x - ∆x</m:t>
                                  </m:r>
                                </m:oMath>
                              </m:oMathPara>
                            </w:p>
                          </w:txbxContent>
                        </wps:txbx>
                        <wps:bodyPr rot="0" vert="horz" wrap="square" lIns="0" tIns="0" rIns="0" bIns="0" anchor="t" anchorCtr="0" upright="1">
                          <a:noAutofit/>
                        </wps:bodyPr>
                      </wps:wsp>
                      <wps:wsp>
                        <wps:cNvPr id="558" name="Conector recto 558"/>
                        <wps:cNvCnPr/>
                        <wps:spPr>
                          <a:xfrm>
                            <a:off x="1805946" y="209426"/>
                            <a:ext cx="0" cy="828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59" name="Conector recto de flecha 559"/>
                        <wps:cNvCnPr/>
                        <wps:spPr>
                          <a:xfrm>
                            <a:off x="1524006" y="793380"/>
                            <a:ext cx="281940" cy="0"/>
                          </a:xfrm>
                          <a:prstGeom prst="straightConnector1">
                            <a:avLst/>
                          </a:prstGeom>
                          <a:ln>
                            <a:solidFill>
                              <a:srgbClr val="00B050"/>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560" name="Conector recto 560"/>
                        <wps:cNvCnPr/>
                        <wps:spPr>
                          <a:xfrm rot="16200000" flipV="1">
                            <a:off x="883070" y="432918"/>
                            <a:ext cx="0" cy="576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61" name="Conector recto 561"/>
                        <wps:cNvCnPr/>
                        <wps:spPr>
                          <a:xfrm rot="16200000" flipV="1">
                            <a:off x="1186529" y="-393912"/>
                            <a:ext cx="0" cy="118800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62" name="Conector recto de flecha 562"/>
                        <wps:cNvCnPr/>
                        <wps:spPr>
                          <a:xfrm flipH="1" flipV="1">
                            <a:off x="734797" y="200049"/>
                            <a:ext cx="0" cy="315733"/>
                          </a:xfrm>
                          <a:prstGeom prst="straightConnector1">
                            <a:avLst/>
                          </a:prstGeom>
                          <a:ln>
                            <a:solidFill>
                              <a:srgbClr val="00B050"/>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563" name="Text Box 105"/>
                        <wps:cNvSpPr txBox="1">
                          <a:spLocks noChangeArrowheads="1"/>
                        </wps:cNvSpPr>
                        <wps:spPr bwMode="auto">
                          <a:xfrm>
                            <a:off x="224863" y="629819"/>
                            <a:ext cx="367665" cy="182017"/>
                          </a:xfrm>
                          <a:prstGeom prst="rect">
                            <a:avLst/>
                          </a:prstGeom>
                          <a:noFill/>
                          <a:ln w="9525">
                            <a:noFill/>
                            <a:miter lim="800000"/>
                            <a:headEnd/>
                            <a:tailEnd/>
                          </a:ln>
                        </wps:spPr>
                        <wps:txbx>
                          <w:txbxContent>
                            <w:p w14:paraId="36D93739" w14:textId="77777777" w:rsidR="001C79A6" w:rsidRPr="008C3443" w:rsidRDefault="001C79A6" w:rsidP="00830211">
                              <w:pPr>
                                <w:pStyle w:val="NormalWeb"/>
                                <w:spacing w:before="0" w:beforeAutospacing="0" w:after="0" w:afterAutospacing="0"/>
                                <w:jc w:val="both"/>
                                <w:rPr>
                                  <w:sz w:val="16"/>
                                  <w:szCs w:val="16"/>
                                </w:rPr>
                              </w:pPr>
                              <m:oMathPara>
                                <m:oMathParaPr>
                                  <m:jc m:val="centerGroup"/>
                                </m:oMathParaPr>
                                <m:oMath>
                                  <m:r>
                                    <w:rPr>
                                      <w:rFonts w:ascii="Cambria Math" w:eastAsia="Times New Roman" w:hAnsi="Cambria Math"/>
                                      <w:sz w:val="16"/>
                                      <w:szCs w:val="16"/>
                                      <w:lang w:val="es-ES"/>
                                    </w:rPr>
                                    <m:t>q-∆q</m:t>
                                  </m:r>
                                </m:oMath>
                              </m:oMathPara>
                            </w:p>
                          </w:txbxContent>
                        </wps:txbx>
                        <wps:bodyPr rot="0" vert="horz" wrap="square" lIns="0" tIns="0" rIns="0" bIns="0" anchor="t" anchorCtr="0" upright="1">
                          <a:noAutofit/>
                        </wps:bodyPr>
                      </wps:wsp>
                      <wps:wsp>
                        <wps:cNvPr id="564" name="Conector recto 564"/>
                        <wps:cNvCnPr/>
                        <wps:spPr>
                          <a:xfrm flipV="1">
                            <a:off x="887813" y="131188"/>
                            <a:ext cx="1181067" cy="900000"/>
                          </a:xfrm>
                          <a:prstGeom prst="line">
                            <a:avLst/>
                          </a:prstGeom>
                          <a:ln>
                            <a:solidFill>
                              <a:schemeClr val="bg2">
                                <a:lumMod val="75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65" name="Text Box 105"/>
                        <wps:cNvSpPr txBox="1">
                          <a:spLocks noChangeArrowheads="1"/>
                        </wps:cNvSpPr>
                        <wps:spPr bwMode="auto">
                          <a:xfrm>
                            <a:off x="94489" y="240190"/>
                            <a:ext cx="504000" cy="199827"/>
                          </a:xfrm>
                          <a:prstGeom prst="rect">
                            <a:avLst/>
                          </a:prstGeom>
                          <a:noFill/>
                          <a:ln w="9525">
                            <a:noFill/>
                            <a:miter lim="800000"/>
                            <a:headEnd/>
                            <a:tailEnd/>
                          </a:ln>
                        </wps:spPr>
                        <wps:txbx>
                          <w:txbxContent>
                            <w:p w14:paraId="462862B1" w14:textId="77777777" w:rsidR="001C79A6" w:rsidRPr="008C3443" w:rsidRDefault="001C79A6" w:rsidP="00830211">
                              <w:pPr>
                                <w:pStyle w:val="NormalWeb"/>
                                <w:spacing w:before="0" w:beforeAutospacing="0" w:after="0" w:afterAutospacing="0"/>
                                <w:jc w:val="center"/>
                                <w:rPr>
                                  <w:sz w:val="22"/>
                                </w:rPr>
                              </w:pPr>
                              <m:oMathPara>
                                <m:oMathParaPr>
                                  <m:jc m:val="centerGroup"/>
                                </m:oMathParaPr>
                                <m:oMath>
                                  <m:r>
                                    <w:rPr>
                                      <w:rFonts w:ascii="Cambria Math" w:eastAsia="Times New Roman" w:hAnsi="Cambria Math"/>
                                      <w:sz w:val="16"/>
                                      <w:szCs w:val="18"/>
                                      <w:lang w:val="es-ES"/>
                                    </w:rPr>
                                    <m:t>f(x+∆x)</m:t>
                                  </m:r>
                                </m:oMath>
                              </m:oMathPara>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046A2C" id="Lienzo 23" o:spid="_x0000_s1317" editas="canvas" style="position:absolute;left:0;text-align:left;margin-left:347.45pt;margin-top:8.8pt;width:176.75pt;height:106.05pt;z-index:251780096" coordsize="22447,1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">
                <v:shape id="_x0000_s1318" type="#_x0000_t75" style="position:absolute;width:22447;height:13468;visibility:visible;mso-wrap-style:square">
                  <v:fill o:detectmouseclick="t"/>
                  <v:path o:connecttype="none"/>
                </v:shape>
                <v:line id="Conector recto 538" o:spid="_x0000_s1319" style="position:absolute;rotation:-90;visibility:visible;mso-wrap-style:square" from="10450,786" to="10450,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" strokecolor="red" strokeweight="1pt"/>
                <v:shape id="Text Box 26" o:spid="_x0000_s1320" type="#_x0000_t202" style="position:absolute;left:1094;top:11509;width:2036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14:paraId="20380ED9" w14:textId="57735223" w:rsidR="001C79A6" w:rsidRPr="004A0477" w:rsidRDefault="001C79A6" w:rsidP="00830211">
                        <w:pPr>
                          <w:pStyle w:val="Sinespaciado"/>
                        </w:pPr>
                        <w:r>
                          <w:t>Figura 7</w:t>
                        </w:r>
                        <w:r w:rsidRPr="004A0477">
                          <w:t xml:space="preserve">. Aproximación de </w:t>
                        </w:r>
                        <w:r>
                          <w:t>1° orden</w:t>
                        </w:r>
                        <w:r w:rsidRPr="004A0477">
                          <w:t>.</w:t>
                        </w:r>
                        <w:r>
                          <w:t xml:space="preserve"> </w:t>
                        </w:r>
                      </w:p>
                    </w:txbxContent>
                  </v:textbox>
                </v:shape>
                <v:shape id="Text Box 27" o:spid="_x0000_s1321" type="#_x0000_t202" style="position:absolute;left:9908;top:2979;width:5870;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219E57D3" w14:textId="77777777" w:rsidR="001C79A6" w:rsidRPr="00CC4E4B" w:rsidRDefault="001C79A6" w:rsidP="00830211">
                        <w:pPr>
                          <w:pStyle w:val="NormalWeb"/>
                          <w:spacing w:before="0" w:beforeAutospacing="0" w:after="0" w:afterAutospacing="0"/>
                          <w:jc w:val="both"/>
                          <w:rPr>
                            <w:sz w:val="16"/>
                            <w:szCs w:val="16"/>
                          </w:rPr>
                        </w:pPr>
                        <w:r w:rsidRPr="00CC4E4B">
                          <w:rPr>
                            <w:sz w:val="16"/>
                            <w:szCs w:val="16"/>
                          </w:rPr>
                          <w:t xml:space="preserve">Incertidumbre </w:t>
                        </w:r>
                      </w:p>
                      <w:p w14:paraId="529C0DF2" w14:textId="77777777" w:rsidR="001C79A6" w:rsidRPr="00CC4E4B" w:rsidRDefault="001C79A6" w:rsidP="00830211">
                        <w:pPr>
                          <w:pStyle w:val="Sinespaciado"/>
                        </w:pPr>
                      </w:p>
                    </w:txbxContent>
                  </v:textbox>
                </v:shape>
                <v:shape id="Text Box 104" o:spid="_x0000_s1322" type="#_x0000_t202" style="position:absolute;left:8047;top:3035;width:144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47CFE404" w14:textId="77777777" w:rsidR="001C79A6" w:rsidRPr="0073606E" w:rsidRDefault="001C79A6" w:rsidP="00830211">
                        <w:pPr>
                          <w:pStyle w:val="Sinespaciado"/>
                          <w:rPr>
                            <w:i/>
                          </w:rPr>
                        </w:pPr>
                        <m:oMath>
                          <m:r>
                            <w:rPr>
                              <w:rFonts w:ascii="Cambria Math" w:hAnsi="Cambria Math"/>
                            </w:rPr>
                            <m:t>∆q</m:t>
                          </m:r>
                        </m:oMath>
                        <w:r w:rsidRPr="0073606E">
                          <w:rPr>
                            <w:i/>
                          </w:rPr>
                          <w:t xml:space="preserve"> </w:t>
                        </w:r>
                      </w:p>
                    </w:txbxContent>
                  </v:textbox>
                </v:shape>
                <v:shape id="Text Box 105" o:spid="_x0000_s1323" type="#_x0000_t202" style="position:absolute;left:237;top:1034;width:5688;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D6B44E6" w14:textId="77777777" w:rsidR="001C79A6" w:rsidRPr="00B13132" w:rsidRDefault="001C79A6" w:rsidP="00830211">
                        <w:pPr>
                          <w:pStyle w:val="Sinespaciado"/>
                          <w:jc w:val="center"/>
                          <w:rPr>
                            <w:i/>
                          </w:rPr>
                        </w:pPr>
                        <m:oMathPara>
                          <m:oMathParaPr>
                            <m:jc m:val="right"/>
                          </m:oMathParaPr>
                          <m:oMath>
                            <m:r>
                              <w:rPr>
                                <w:rFonts w:ascii="Cambria Math" w:hAnsi="Cambria Math"/>
                              </w:rPr>
                              <m:t xml:space="preserve">q+∆q= </m:t>
                            </m:r>
                          </m:oMath>
                        </m:oMathPara>
                      </w:p>
                    </w:txbxContent>
                  </v:textbox>
                </v:shape>
                <v:shape id="Text Box 106" o:spid="_x0000_s1324" type="#_x0000_t202" style="position:absolute;left:1094;top:4675;width:5112;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673EDE0E" w14:textId="77777777" w:rsidR="001C79A6" w:rsidRPr="0073606E" w:rsidRDefault="001C79A6" w:rsidP="00830211">
                        <w:pPr>
                          <w:pStyle w:val="Sinespaciado"/>
                          <w:rPr>
                            <w:i/>
                          </w:rPr>
                        </w:pPr>
                        <m:oMath>
                          <m:r>
                            <w:rPr>
                              <w:rFonts w:ascii="Cambria Math" w:hAnsi="Cambria Math"/>
                            </w:rPr>
                            <m:t>q= f(x)</m:t>
                          </m:r>
                        </m:oMath>
                        <w:r w:rsidRPr="0073606E">
                          <w:rPr>
                            <w:i/>
                          </w:rPr>
                          <w:t xml:space="preserve"> </w:t>
                        </w:r>
                      </w:p>
                    </w:txbxContent>
                  </v:textbox>
                </v:shape>
                <v:shape id="Text Box 107" o:spid="_x0000_s1325" type="#_x0000_t202" style="position:absolute;left:16679;top:9;width:264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71D9A942" w14:textId="77777777" w:rsidR="001C79A6" w:rsidRPr="0073606E" w:rsidRDefault="001C79A6" w:rsidP="00830211">
                        <w:pPr>
                          <w:pStyle w:val="Sinespaciado"/>
                          <w:jc w:val="center"/>
                          <w:rPr>
                            <w:i/>
                          </w:rPr>
                        </w:pPr>
                        <w:r w:rsidRPr="0073606E">
                          <w:rPr>
                            <w:i/>
                          </w:rPr>
                          <w:t>f(x)</w:t>
                        </w:r>
                      </w:p>
                    </w:txbxContent>
                  </v:textbox>
                </v:shape>
                <v:shape id="Text Box 109" o:spid="_x0000_s1326" type="#_x0000_t202" style="position:absolute;left:16003;top:8118;width:144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63F3194" w14:textId="77777777" w:rsidR="001C79A6" w:rsidRPr="0017171B" w:rsidRDefault="001C79A6" w:rsidP="00830211">
                        <w:pPr>
                          <w:pStyle w:val="Sinespaciado"/>
                        </w:pPr>
                        <m:oMath>
                          <m:r>
                            <w:rPr>
                              <w:rFonts w:ascii="Cambria Math" w:hAnsi="Cambria Math"/>
                            </w:rPr>
                            <m:t>∆x</m:t>
                          </m:r>
                        </m:oMath>
                        <w:r w:rsidRPr="0017171B">
                          <w:t xml:space="preserve"> </w:t>
                        </w:r>
                      </w:p>
                    </w:txbxContent>
                  </v:textbox>
                </v:shape>
                <v:shape id="Text Box 110" o:spid="_x0000_s1327" type="#_x0000_t202" style="position:absolute;left:14969;top:10232;width:90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015DC420" w14:textId="77777777" w:rsidR="001C79A6" w:rsidRPr="0017171B" w:rsidRDefault="001C79A6" w:rsidP="00830211">
                        <w:pPr>
                          <w:pStyle w:val="Sinespaciado"/>
                        </w:pPr>
                        <m:oMathPara>
                          <m:oMath>
                            <m:r>
                              <w:rPr>
                                <w:rFonts w:ascii="Cambria Math" w:hAnsi="Cambria Math"/>
                              </w:rPr>
                              <m:t xml:space="preserve">x </m:t>
                            </m:r>
                          </m:oMath>
                        </m:oMathPara>
                      </w:p>
                    </w:txbxContent>
                  </v:textbox>
                </v:shape>
                <v:shape id="Text Box 111" o:spid="_x0000_s1328" type="#_x0000_t202" style="position:absolute;left:16656;top:10232;width:403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0539AC70" w14:textId="77777777" w:rsidR="001C79A6" w:rsidRPr="0017171B" w:rsidRDefault="001C79A6" w:rsidP="00830211">
                        <w:pPr>
                          <w:pStyle w:val="Sinespaciado"/>
                        </w:pPr>
                        <m:oMathPara>
                          <m:oMath>
                            <m:r>
                              <w:rPr>
                                <w:rFonts w:ascii="Cambria Math" w:hAnsi="Cambria Math"/>
                              </w:rPr>
                              <m:t>x + ∆x</m:t>
                            </m:r>
                          </m:oMath>
                        </m:oMathPara>
                      </w:p>
                    </w:txbxContent>
                  </v:textbox>
                </v:shape>
                <v:shape id="Text Box 112" o:spid="_x0000_s1329" type="#_x0000_t202" style="position:absolute;left:18832;top:2094;width:349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1098E9A2" w14:textId="77777777" w:rsidR="001C79A6" w:rsidRPr="0017171B" w:rsidRDefault="00000000" w:rsidP="00830211">
                        <w:pPr>
                          <w:pStyle w:val="Sinespaciado"/>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df</m:t>
                                        </m:r>
                                      </m:num>
                                      <m:den>
                                        <m:r>
                                          <w:rPr>
                                            <w:rFonts w:ascii="Cambria Math" w:hAnsi="Cambria Math"/>
                                          </w:rPr>
                                          <m:t>dx</m:t>
                                        </m:r>
                                      </m:den>
                                    </m:f>
                                  </m:e>
                                </m:d>
                              </m:e>
                              <m:sub>
                                <m:r>
                                  <w:rPr>
                                    <w:rFonts w:ascii="Cambria Math" w:hAnsi="Cambria Math"/>
                                  </w:rPr>
                                  <m:t>x</m:t>
                                </m:r>
                              </m:sub>
                            </m:sSub>
                          </m:oMath>
                        </m:oMathPara>
                      </w:p>
                    </w:txbxContent>
                  </v:textbox>
                </v:shape>
                <v:shape id="Conector recto de flecha 549" o:spid="_x0000_s1330" type="#_x0000_t32" style="position:absolute;left:5950;top:10302;width:16037;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" strokecolor="black [3213]" strokeweight=".27778mm">
                  <v:stroke endarrow="block"/>
                </v:shape>
                <v:shape id="Conector recto de flecha 550" o:spid="_x0000_s1331" type="#_x0000_t32" style="position:absolute;left:5959;top:9;width:25;height:102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" strokecolor="black [3213]" strokeweight=".27778mm">
                  <v:stroke endarrow="block"/>
                </v:shape>
                <v:shape id="Forma libre 551" o:spid="_x0000_s1332" style="position:absolute;left:7279;top:615;width:11553;height:7200;visibility:visible;mso-wrap-style:square;v-text-anchor:middle" coordsize="1009346,50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" path="m,500857v292632,1325,494611,-59774,657225,-153866c819839,252899,942352,144627,1009346,e" filled="f" strokecolor="#0070c0" strokeweight="1.5pt">
                  <v:path arrowok="t" o:connecttype="custom" o:connectlocs="0,719970;752271,498791;1155314,0" o:connectangles="0,0,0"/>
                </v:shape>
                <v:line id="Conector recto 554" o:spid="_x0000_s1333" style="position:absolute;visibility:visible;mso-wrap-style:square" from="11660,7102" to="11660,10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" strokecolor="red" strokeweight=".27778mm">
                  <v:stroke dashstyle="dash"/>
                </v:line>
                <v:line id="Conector recto 555" o:spid="_x0000_s1334" style="position:absolute;visibility:visible;mso-wrap-style:square" from="15240,5265" to="15240,10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" strokecolor="red" strokeweight="1pt"/>
                <v:oval id="Elipse 556" o:spid="_x0000_s1335" style="position:absolute;left:15090;top:515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" fillcolor="#c00000" strokecolor="#c00000" strokeweight="2.25pt">
                  <v:textbox inset=",0,,0"/>
                </v:oval>
                <v:shape id="Text Box 111" o:spid="_x0000_s1336" type="#_x0000_t202" style="position:absolute;left:9908;top:10180;width:402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qf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" filled="f" stroked="f">
                  <v:textbox inset="0,0,0,0">
                    <w:txbxContent>
                      <w:p w14:paraId="55479984" w14:textId="77777777" w:rsidR="001C79A6" w:rsidRPr="008C3443" w:rsidRDefault="001C79A6" w:rsidP="00830211">
                        <w:pPr>
                          <w:pStyle w:val="NormalWeb"/>
                          <w:spacing w:before="0" w:beforeAutospacing="0" w:after="0" w:afterAutospacing="0"/>
                          <w:jc w:val="both"/>
                          <w:rPr>
                            <w:sz w:val="22"/>
                          </w:rPr>
                        </w:pPr>
                        <m:oMathPara>
                          <m:oMathParaPr>
                            <m:jc m:val="centerGroup"/>
                          </m:oMathParaPr>
                          <m:oMath>
                            <m:r>
                              <w:rPr>
                                <w:rFonts w:ascii="Cambria Math" w:eastAsia="Times New Roman" w:hAnsi="Cambria Math"/>
                                <w:sz w:val="16"/>
                                <w:szCs w:val="18"/>
                                <w:lang w:val="es-ES"/>
                              </w:rPr>
                              <m:t>x - ∆x</m:t>
                            </m:r>
                          </m:oMath>
                        </m:oMathPara>
                      </w:p>
                    </w:txbxContent>
                  </v:textbox>
                </v:shape>
                <v:line id="Conector recto 558" o:spid="_x0000_s1337" style="position:absolute;visibility:visible;mso-wrap-style:square" from="18059,2094" to="18059,10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" strokecolor="red" strokeweight=".27778mm">
                  <v:stroke dashstyle="dash"/>
                </v:line>
                <v:shape id="Conector recto de flecha 559" o:spid="_x0000_s1338" type="#_x0000_t32" style="position:absolute;left:15240;top:7933;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" strokecolor="#00b050" strokeweight=".27778mm">
                  <v:stroke startarrow="open" startarrowwidth="narrow" startarrowlength="short" endarrow="open" endarrowwidth="narrow" endarrowlength="short"/>
                </v:shape>
                <v:line id="Conector recto 560" o:spid="_x0000_s1339" style="position:absolute;rotation:90;flip:y;visibility:visible;mso-wrap-style:square" from="8830,4329" to="8830,10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" strokecolor="red" strokeweight=".27778mm">
                  <v:stroke dashstyle="dash"/>
                </v:line>
                <v:line id="Conector recto 561" o:spid="_x0000_s1340" style="position:absolute;rotation:90;flip:y;visibility:visible;mso-wrap-style:square" from="11865,-3940" to="11865,7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" strokecolor="red" strokeweight=".27778mm">
                  <v:stroke dashstyle="dash"/>
                </v:line>
                <v:shape id="Conector recto de flecha 562" o:spid="_x0000_s1341" type="#_x0000_t32" style="position:absolute;left:7347;top:2000;width:0;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" strokecolor="#00b050" strokeweight=".27778mm">
                  <v:stroke startarrow="open" startarrowwidth="narrow" startarrowlength="short" endarrow="open" endarrowwidth="narrow" endarrowlength="short"/>
                </v:shape>
                <v:shape id="Text Box 105" o:spid="_x0000_s1342" type="#_x0000_t202" style="position:absolute;left:2248;top:6298;width:367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36D93739" w14:textId="77777777" w:rsidR="001C79A6" w:rsidRPr="008C3443" w:rsidRDefault="001C79A6" w:rsidP="00830211">
                        <w:pPr>
                          <w:pStyle w:val="NormalWeb"/>
                          <w:spacing w:before="0" w:beforeAutospacing="0" w:after="0" w:afterAutospacing="0"/>
                          <w:jc w:val="both"/>
                          <w:rPr>
                            <w:sz w:val="16"/>
                            <w:szCs w:val="16"/>
                          </w:rPr>
                        </w:pPr>
                        <m:oMathPara>
                          <m:oMathParaPr>
                            <m:jc m:val="centerGroup"/>
                          </m:oMathParaPr>
                          <m:oMath>
                            <m:r>
                              <w:rPr>
                                <w:rFonts w:ascii="Cambria Math" w:eastAsia="Times New Roman" w:hAnsi="Cambria Math"/>
                                <w:sz w:val="16"/>
                                <w:szCs w:val="16"/>
                                <w:lang w:val="es-ES"/>
                              </w:rPr>
                              <m:t>q-∆q</m:t>
                            </m:r>
                          </m:oMath>
                        </m:oMathPara>
                      </w:p>
                    </w:txbxContent>
                  </v:textbox>
                </v:shape>
                <v:line id="Conector recto 564" o:spid="_x0000_s1343" style="position:absolute;flip:y;visibility:visible;mso-wrap-style:square" from="8878,1311" to="20688,10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" strokecolor="#4f761b [2414]" strokeweight=".27778mm">
                  <v:stroke dashstyle="longDashDot"/>
                </v:line>
                <v:shape id="Text Box 105" o:spid="_x0000_s1344" type="#_x0000_t202" style="position:absolute;left:944;top:2401;width:504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462862B1" w14:textId="77777777" w:rsidR="001C79A6" w:rsidRPr="008C3443" w:rsidRDefault="001C79A6" w:rsidP="00830211">
                        <w:pPr>
                          <w:pStyle w:val="NormalWeb"/>
                          <w:spacing w:before="0" w:beforeAutospacing="0" w:after="0" w:afterAutospacing="0"/>
                          <w:jc w:val="center"/>
                          <w:rPr>
                            <w:sz w:val="22"/>
                          </w:rPr>
                        </w:pPr>
                        <m:oMathPara>
                          <m:oMathParaPr>
                            <m:jc m:val="centerGroup"/>
                          </m:oMathParaPr>
                          <m:oMath>
                            <m:r>
                              <w:rPr>
                                <w:rFonts w:ascii="Cambria Math" w:eastAsia="Times New Roman" w:hAnsi="Cambria Math"/>
                                <w:sz w:val="16"/>
                                <w:szCs w:val="18"/>
                                <w:lang w:val="es-ES"/>
                              </w:rPr>
                              <m:t>f(x+∆x)</m:t>
                            </m:r>
                          </m:oMath>
                        </m:oMathPara>
                      </w:p>
                    </w:txbxContent>
                  </v:textbox>
                </v:shape>
                <w10:wrap type="square"/>
              </v:group>
            </w:pict>
          </mc:Fallback>
        </mc:AlternateContent>
      </w:r>
      <w:r w:rsidR="00830211" w:rsidRPr="0029086A">
        <w:t xml:space="preserve">La mayoría de las cantidades físicas no pueden ser medidas directamente. </w:t>
      </w:r>
      <w:r w:rsidR="009A31F4">
        <w:t xml:space="preserve">En nuestro problema, el objetivo final es medir la constante de gravedad </w:t>
      </w:r>
      <m:oMath>
        <m:r>
          <w:rPr>
            <w:rFonts w:ascii="Cambria Math" w:hAnsi="Cambria Math"/>
          </w:rPr>
          <m:t>g</m:t>
        </m:r>
      </m:oMath>
      <w:r w:rsidR="009A31F4">
        <w:t xml:space="preserve"> con ayuda del péndulo; sin embargo, esta constante no puede ser medida directamente, es decir, se necesita de la ecuación del péndulo</w:t>
      </w:r>
      <w:r w:rsidR="003671CE">
        <w:t xml:space="preserve"> (función)</w:t>
      </w:r>
      <w:r w:rsidR="009A31F4">
        <w:t xml:space="preserve"> que relaciona las mediciones directas (</w:t>
      </w:r>
      <w:r w:rsidR="003671CE">
        <w:t xml:space="preserve">medidas </w:t>
      </w:r>
      <w:r w:rsidR="009A31F4">
        <w:t xml:space="preserve">a través de instrumentos) de </w:t>
      </w:r>
      <m:oMath>
        <m:r>
          <w:rPr>
            <w:rFonts w:ascii="Cambria Math" w:hAnsi="Cambria Math"/>
          </w:rPr>
          <m:t>T</m:t>
        </m:r>
      </m:oMath>
      <w:r w:rsidR="009A31F4">
        <w:t xml:space="preserve"> y </w:t>
      </w:r>
      <m:oMath>
        <m:r>
          <w:rPr>
            <w:rFonts w:ascii="Cambria Math" w:hAnsi="Cambria Math"/>
          </w:rPr>
          <m:t>L</m:t>
        </m:r>
      </m:oMath>
      <w:r w:rsidR="009A31F4">
        <w:t xml:space="preserve"> con la </w:t>
      </w:r>
      <m:oMath>
        <m:r>
          <w:rPr>
            <w:rFonts w:ascii="Cambria Math" w:hAnsi="Cambria Math"/>
          </w:rPr>
          <m:t>g</m:t>
        </m:r>
      </m:oMath>
      <w:r w:rsidR="009A31F4">
        <w:t>.</w:t>
      </w:r>
      <w:r w:rsidR="003671CE">
        <w:t xml:space="preserve"> En este caso la constante de gravedad es </w:t>
      </w:r>
      <w:r w:rsidR="00830211" w:rsidRPr="0029086A">
        <w:t xml:space="preserve">denominada </w:t>
      </w:r>
      <w:r w:rsidR="003671CE">
        <w:rPr>
          <w:rStyle w:val="Textoennegrita"/>
          <w:lang w:val="es-MX"/>
        </w:rPr>
        <w:t>medició</w:t>
      </w:r>
      <w:r w:rsidR="00830211" w:rsidRPr="001E0A3A">
        <w:rPr>
          <w:rStyle w:val="Textoennegrita"/>
          <w:lang w:val="es-MX"/>
        </w:rPr>
        <w:t>n indirecta</w:t>
      </w:r>
      <w:r w:rsidR="00830211">
        <w:t xml:space="preserve"> y</w:t>
      </w:r>
      <w:r w:rsidR="00830211" w:rsidRPr="0029086A">
        <w:t xml:space="preserve"> </w:t>
      </w:r>
      <w:r w:rsidR="00830211">
        <w:t>su</w:t>
      </w:r>
      <w:r w:rsidR="00830211" w:rsidRPr="0029086A">
        <w:t xml:space="preserve"> </w:t>
      </w:r>
      <w:r w:rsidR="00830211">
        <w:t>incertidumbre</w:t>
      </w:r>
      <w:r w:rsidR="00830211" w:rsidRPr="0029086A">
        <w:t xml:space="preserve"> se obtiene de las mediciones directas</w:t>
      </w:r>
      <w:r w:rsidR="00923A00">
        <w:t xml:space="preserve"> (</w:t>
      </w:r>
      <m:oMath>
        <m:r>
          <w:rPr>
            <w:rFonts w:ascii="Cambria Math" w:hAnsi="Cambria Math"/>
          </w:rPr>
          <m:t>T,L</m:t>
        </m:r>
      </m:oMath>
      <w:r w:rsidR="00923A00">
        <w:t>)</w:t>
      </w:r>
      <w:r w:rsidR="00830211">
        <w:t xml:space="preserve"> y sus correspondientes incertidumbres</w:t>
      </w:r>
      <w:r w:rsidR="00830211" w:rsidRPr="0029086A">
        <w:t xml:space="preserve"> mediante la</w:t>
      </w:r>
      <w:r w:rsidR="00830211">
        <w:t xml:space="preserve"> fórmula de</w:t>
      </w:r>
      <w:r w:rsidR="00830211" w:rsidRPr="0029086A">
        <w:t xml:space="preserve"> </w:t>
      </w:r>
      <w:r w:rsidR="00830211" w:rsidRPr="001E0A3A">
        <w:rPr>
          <w:rStyle w:val="Textoennegrita"/>
        </w:rPr>
        <w:t xml:space="preserve">Propagación de </w:t>
      </w:r>
      <w:r w:rsidR="00830211">
        <w:rPr>
          <w:rStyle w:val="Textoennegrita"/>
        </w:rPr>
        <w:t>Incertidumbre</w:t>
      </w:r>
      <w:r w:rsidR="003671CE">
        <w:rPr>
          <w:rStyle w:val="Textoennegrita"/>
        </w:rPr>
        <w:t>s</w:t>
      </w:r>
      <w:r w:rsidR="00830211" w:rsidRPr="0029086A">
        <w:t>.</w:t>
      </w:r>
      <w:r w:rsidR="00830211" w:rsidRPr="0029086A">
        <w:rPr>
          <w:rFonts w:cs="Times New Roman"/>
          <w:noProof/>
          <w:highlight w:val="green"/>
          <w:lang w:val="es-MX" w:eastAsia="es-MX"/>
        </w:rPr>
        <w:t xml:space="preserve"> </w:t>
      </w:r>
    </w:p>
    <w:p w14:paraId="1A85A1DA" w14:textId="6AEF8BDA" w:rsidR="00830211" w:rsidRDefault="00923A00" w:rsidP="00830211">
      <w:r>
        <w:t>Para esto, supongamos que tenemos u</w:t>
      </w:r>
      <w:r w:rsidR="00830211" w:rsidRPr="0029086A">
        <w:t xml:space="preserve">na cierta cantidad </w:t>
      </w:r>
      <w:r w:rsidR="00830211" w:rsidRPr="0029086A">
        <w:rPr>
          <w:i/>
        </w:rPr>
        <w:t>q</w:t>
      </w:r>
      <w:r w:rsidR="00830211" w:rsidRPr="0029086A">
        <w:t xml:space="preserve"> medida indirectamente a partir de una medición </w:t>
      </w:r>
      <w:r w:rsidR="00830211" w:rsidRPr="0029086A">
        <w:rPr>
          <w:i/>
        </w:rPr>
        <w:t>x</w:t>
      </w:r>
      <w:r w:rsidR="00830211">
        <w:t xml:space="preserve"> (con incertidumbre</w:t>
      </w:r>
      <w:r w:rsidR="00830211" w:rsidRPr="0029086A">
        <w:t xml:space="preserve"> </w:t>
      </w:r>
      <m:oMath>
        <m:r>
          <w:rPr>
            <w:rFonts w:ascii="Cambria Math" w:hAnsi="Cambria Math"/>
          </w:rPr>
          <m:t>∆x</m:t>
        </m:r>
      </m:oMath>
      <w:r w:rsidR="00830211" w:rsidRPr="0029086A">
        <w:t xml:space="preserve">) utilizando la formula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=q</m:t>
        </m:r>
      </m:oMath>
      <w:r>
        <w:t>.</w:t>
      </w:r>
      <w:r w:rsidR="00830211" w:rsidRPr="0029086A">
        <w:t xml:space="preserve"> </w:t>
      </w:r>
      <w:r>
        <w:t xml:space="preserve">La cantidad </w:t>
      </w:r>
      <m:oMath>
        <m:r>
          <w:rPr>
            <w:rFonts w:ascii="Cambria Math" w:hAnsi="Cambria Math"/>
          </w:rPr>
          <m:t>q</m:t>
        </m:r>
      </m:oMath>
      <w:r>
        <w:t xml:space="preserve"> </w:t>
      </w:r>
      <w:r w:rsidR="00830211" w:rsidRPr="0029086A">
        <w:t>tendrá un</w:t>
      </w:r>
      <w:r w:rsidR="00830211">
        <w:t>a incertidumbre</w:t>
      </w:r>
      <w:r w:rsidR="00830211" w:rsidRPr="0029086A">
        <w:t xml:space="preserve"> </w:t>
      </w:r>
      <m:oMath>
        <m:r>
          <w:rPr>
            <w:rFonts w:ascii="Cambria Math" w:hAnsi="Cambria Math"/>
          </w:rPr>
          <m:t>∆q</m:t>
        </m:r>
      </m:oMath>
      <w:r w:rsidR="00830211" w:rsidRPr="0029086A">
        <w:t xml:space="preserve"> </w:t>
      </w:r>
      <w:r w:rsidR="00830211">
        <w:t>que</w:t>
      </w:r>
      <w:r w:rsidR="00830211" w:rsidRPr="0029086A">
        <w:t xml:space="preserve"> se puede calcular utilizando una expansión en series de Taylor sobre </w:t>
      </w:r>
      <w:r w:rsidR="00830211" w:rsidRPr="0029086A">
        <w:rPr>
          <w:i/>
        </w:rPr>
        <w:t xml:space="preserve">f </w:t>
      </w:r>
      <w:r w:rsidR="00830211" w:rsidRPr="0029086A">
        <w:t xml:space="preserve">alrededor de </w:t>
      </w:r>
      <w:r w:rsidR="00830211" w:rsidRPr="0029086A">
        <w:rPr>
          <w:i/>
        </w:rPr>
        <w:t>x</w:t>
      </w:r>
      <w:r w:rsidR="00830211">
        <w:t xml:space="preserve"> (Figura 7</w:t>
      </w:r>
      <w:r w:rsidR="00830211" w:rsidRPr="0029086A">
        <w:t xml:space="preserve">) </w:t>
      </w:r>
      <w:r w:rsidR="00830211" w:rsidRPr="0029086A">
        <w:rPr>
          <w:vertAlign w:val="superscript"/>
        </w:rPr>
        <w:t>[</w:t>
      </w:r>
      <w:r w:rsidR="00810936">
        <w:rPr>
          <w:vertAlign w:val="superscript"/>
        </w:rPr>
        <w:t>4</w:t>
      </w:r>
      <w:r w:rsidR="00830211">
        <w:rPr>
          <w:vertAlign w:val="superscript"/>
        </w:rPr>
        <w:t>,</w:t>
      </w:r>
      <w:r w:rsidR="00810936">
        <w:rPr>
          <w:vertAlign w:val="superscript"/>
        </w:rPr>
        <w:t>5</w:t>
      </w:r>
      <w:r w:rsidR="00830211">
        <w:rPr>
          <w:vertAlign w:val="superscript"/>
        </w:rPr>
        <w:t>,</w:t>
      </w:r>
      <w:r w:rsidR="00810936">
        <w:rPr>
          <w:vertAlign w:val="superscript"/>
        </w:rPr>
        <w:t>6</w:t>
      </w:r>
      <w:r w:rsidR="00830211" w:rsidRPr="0029086A">
        <w:rPr>
          <w:vertAlign w:val="superscript"/>
        </w:rPr>
        <w:t>]</w:t>
      </w:r>
    </w:p>
    <w:p w14:paraId="66D860E9" w14:textId="0E50DE5F" w:rsidR="00166AB6" w:rsidRPr="00870AE5" w:rsidRDefault="00870AE5" w:rsidP="00533498">
      <w:pPr>
        <w:pStyle w:val="Ecuacin2"/>
      </w:pPr>
      <m:oMathPara>
        <m:oMath>
          <m:r>
            <m:t>f</m:t>
          </m:r>
          <m:d>
            <m:dPr>
              <m:ctrlPr>
                <w:rPr>
                  <w:rStyle w:val="Ecuacin2Car"/>
                  <w:bCs/>
                  <w:i/>
                  <w:color w:val="auto"/>
                  <w:sz w:val="22"/>
                </w:rPr>
              </m:ctrlPr>
            </m:dPr>
            <m:e>
              <m:r>
                <w:rPr>
                  <w:rStyle w:val="Ecuacin2Car"/>
                  <w:color w:val="auto"/>
                  <w:sz w:val="22"/>
                </w:rPr>
                <m:t>x+∆x</m:t>
              </m:r>
            </m:e>
          </m:d>
          <m:r>
            <w:rPr>
              <w:rStyle w:val="Ecuacin2Car"/>
              <w:color w:val="auto"/>
              <w:sz w:val="22"/>
            </w:rPr>
            <m:t>=f</m:t>
          </m:r>
          <m:d>
            <m:dPr>
              <m:ctrlPr>
                <w:rPr>
                  <w:rStyle w:val="Ecuacin2Car"/>
                  <w:bCs/>
                  <w:i/>
                  <w:color w:val="auto"/>
                  <w:sz w:val="22"/>
                </w:rPr>
              </m:ctrlPr>
            </m:dPr>
            <m:e>
              <m:r>
                <w:rPr>
                  <w:rStyle w:val="Ecuacin2Car"/>
                  <w:color w:val="auto"/>
                  <w:sz w:val="22"/>
                </w:rPr>
                <m:t>x</m:t>
              </m:r>
            </m:e>
          </m:d>
          <m:r>
            <w:rPr>
              <w:rStyle w:val="Ecuacin2Car"/>
              <w:color w:val="auto"/>
              <w:sz w:val="22"/>
            </w:rPr>
            <m:t>+∆x</m:t>
          </m:r>
          <m:f>
            <m:fPr>
              <m:ctrlPr>
                <w:rPr>
                  <w:rStyle w:val="Ecuacin2Car"/>
                  <w:bCs/>
                  <w:i/>
                  <w:color w:val="auto"/>
                  <w:sz w:val="22"/>
                </w:rPr>
              </m:ctrlPr>
            </m:fPr>
            <m:num>
              <m:r>
                <w:rPr>
                  <w:rStyle w:val="Ecuacin2Car"/>
                  <w:color w:val="auto"/>
                  <w:sz w:val="22"/>
                </w:rPr>
                <m:t>df</m:t>
              </m:r>
            </m:num>
            <m:den>
              <m:r>
                <w:rPr>
                  <w:rStyle w:val="Ecuacin2Car"/>
                  <w:color w:val="auto"/>
                  <w:sz w:val="22"/>
                </w:rPr>
                <m:t>dx</m:t>
              </m:r>
            </m:den>
          </m:f>
          <m:r>
            <w:rPr>
              <w:rStyle w:val="Ecuacin2Car"/>
              <w:color w:val="auto"/>
              <w:sz w:val="22"/>
            </w:rPr>
            <m:t>+</m:t>
          </m:r>
          <m:sSup>
            <m:sSupPr>
              <m:ctrlPr>
                <w:rPr>
                  <w:rStyle w:val="Ecuacin2Car"/>
                  <w:bCs/>
                  <w:i/>
                  <w:color w:val="auto"/>
                  <w:sz w:val="22"/>
                </w:rPr>
              </m:ctrlPr>
            </m:sSupPr>
            <m:e>
              <m:r>
                <w:rPr>
                  <w:rStyle w:val="Ecuacin2Car"/>
                  <w:color w:val="auto"/>
                  <w:sz w:val="22"/>
                </w:rPr>
                <m:t>(∆x)</m:t>
              </m:r>
            </m:e>
            <m:sup>
              <m:r>
                <w:rPr>
                  <w:rStyle w:val="Ecuacin2Car"/>
                  <w:color w:val="auto"/>
                  <w:sz w:val="22"/>
                </w:rPr>
                <m:t>2</m:t>
              </m:r>
            </m:sup>
          </m:sSup>
          <m:f>
            <m:fPr>
              <m:ctrlPr>
                <w:rPr>
                  <w:rStyle w:val="Ecuacin2Car"/>
                  <w:bCs/>
                  <w:i/>
                  <w:color w:val="auto"/>
                  <w:sz w:val="22"/>
                </w:rPr>
              </m:ctrlPr>
            </m:fPr>
            <m:num>
              <m:r>
                <w:rPr>
                  <w:rStyle w:val="Ecuacin2Car"/>
                  <w:color w:val="auto"/>
                  <w:sz w:val="22"/>
                </w:rPr>
                <m:t>1</m:t>
              </m:r>
            </m:num>
            <m:den>
              <m:r>
                <w:rPr>
                  <w:rStyle w:val="Ecuacin2Car"/>
                  <w:color w:val="auto"/>
                  <w:sz w:val="22"/>
                </w:rPr>
                <m:t>2</m:t>
              </m:r>
            </m:den>
          </m:f>
          <m:f>
            <m:fPr>
              <m:ctrlPr>
                <w:rPr>
                  <w:rStyle w:val="Ecuacin2Car"/>
                  <w:bCs/>
                  <w:i/>
                  <w:color w:val="auto"/>
                  <w:sz w:val="22"/>
                </w:rPr>
              </m:ctrlPr>
            </m:fPr>
            <m:num>
              <m:sSup>
                <m:sSupPr>
                  <m:ctrlPr>
                    <w:rPr>
                      <w:rStyle w:val="Ecuacin2Car"/>
                      <w:bCs/>
                      <w:i/>
                      <w:color w:val="auto"/>
                      <w:sz w:val="22"/>
                    </w:rPr>
                  </m:ctrlPr>
                </m:sSupPr>
                <m:e>
                  <m:r>
                    <w:rPr>
                      <w:rStyle w:val="Ecuacin2Car"/>
                      <w:color w:val="auto"/>
                      <w:sz w:val="22"/>
                    </w:rPr>
                    <m:t>d</m:t>
                  </m:r>
                </m:e>
                <m:sup>
                  <m:r>
                    <w:rPr>
                      <w:rStyle w:val="Ecuacin2Car"/>
                      <w:color w:val="auto"/>
                      <w:sz w:val="22"/>
                    </w:rPr>
                    <m:t>2</m:t>
                  </m:r>
                </m:sup>
              </m:sSup>
              <m:r>
                <w:rPr>
                  <w:rStyle w:val="Ecuacin2Car"/>
                  <w:color w:val="auto"/>
                  <w:sz w:val="22"/>
                </w:rPr>
                <m:t>f</m:t>
              </m:r>
            </m:num>
            <m:den>
              <m:r>
                <w:rPr>
                  <w:rStyle w:val="Ecuacin2Car"/>
                  <w:color w:val="auto"/>
                  <w:sz w:val="22"/>
                </w:rPr>
                <m:t>d</m:t>
              </m:r>
              <m:sSup>
                <m:sSupPr>
                  <m:ctrlPr>
                    <w:rPr>
                      <w:rStyle w:val="Ecuacin2Car"/>
                      <w:bCs/>
                      <w:i/>
                      <w:color w:val="auto"/>
                      <w:sz w:val="22"/>
                    </w:rPr>
                  </m:ctrlPr>
                </m:sSupPr>
                <m:e>
                  <m:r>
                    <w:rPr>
                      <w:rStyle w:val="Ecuacin2Car"/>
                      <w:color w:val="auto"/>
                      <w:sz w:val="22"/>
                    </w:rPr>
                    <m:t>x</m:t>
                  </m:r>
                </m:e>
                <m:sup>
                  <m:r>
                    <w:rPr>
                      <w:rStyle w:val="Ecuacin2Car"/>
                      <w:color w:val="auto"/>
                      <w:sz w:val="22"/>
                    </w:rPr>
                    <m:t>2</m:t>
                  </m:r>
                </m:sup>
              </m:sSup>
            </m:den>
          </m:f>
          <m:r>
            <w:rPr>
              <w:rStyle w:val="Ecuacin2Car"/>
              <w:color w:val="auto"/>
              <w:sz w:val="22"/>
            </w:rPr>
            <m:t>+…+</m:t>
          </m:r>
          <m:sSup>
            <m:sSupPr>
              <m:ctrlPr>
                <w:rPr>
                  <w:rStyle w:val="Ecuacin2Car"/>
                  <w:bCs/>
                  <w:i/>
                  <w:color w:val="auto"/>
                  <w:sz w:val="22"/>
                </w:rPr>
              </m:ctrlPr>
            </m:sSupPr>
            <m:e>
              <m:r>
                <w:rPr>
                  <w:rStyle w:val="Ecuacin2Car"/>
                  <w:color w:val="auto"/>
                  <w:sz w:val="22"/>
                </w:rPr>
                <m:t>(∆x)</m:t>
              </m:r>
            </m:e>
            <m:sup>
              <m:r>
                <w:rPr>
                  <w:rStyle w:val="Ecuacin2Car"/>
                  <w:color w:val="auto"/>
                  <w:sz w:val="22"/>
                </w:rPr>
                <m:t>n</m:t>
              </m:r>
            </m:sup>
          </m:sSup>
          <m:f>
            <m:fPr>
              <m:ctrlPr>
                <w:rPr>
                  <w:rStyle w:val="Ecuacin2Car"/>
                  <w:bCs/>
                  <w:i/>
                  <w:color w:val="auto"/>
                  <w:sz w:val="22"/>
                </w:rPr>
              </m:ctrlPr>
            </m:fPr>
            <m:num>
              <m:r>
                <w:rPr>
                  <w:rStyle w:val="Ecuacin2Car"/>
                  <w:color w:val="auto"/>
                  <w:sz w:val="22"/>
                </w:rPr>
                <m:t>1</m:t>
              </m:r>
            </m:num>
            <m:den>
              <m:r>
                <w:rPr>
                  <w:rStyle w:val="Ecuacin2Car"/>
                  <w:color w:val="auto"/>
                  <w:sz w:val="22"/>
                </w:rPr>
                <m:t>n!</m:t>
              </m:r>
            </m:den>
          </m:f>
          <m:f>
            <m:fPr>
              <m:ctrlPr>
                <w:rPr>
                  <w:rStyle w:val="Ecuacin2Car"/>
                  <w:bCs/>
                  <w:i/>
                  <w:color w:val="auto"/>
                  <w:sz w:val="22"/>
                </w:rPr>
              </m:ctrlPr>
            </m:fPr>
            <m:num>
              <m:sSup>
                <m:sSupPr>
                  <m:ctrlPr>
                    <w:rPr>
                      <w:rStyle w:val="Ecuacin2Car"/>
                      <w:bCs/>
                      <w:i/>
                      <w:color w:val="auto"/>
                      <w:sz w:val="22"/>
                    </w:rPr>
                  </m:ctrlPr>
                </m:sSupPr>
                <m:e>
                  <m:r>
                    <w:rPr>
                      <w:rStyle w:val="Ecuacin2Car"/>
                      <w:color w:val="auto"/>
                      <w:sz w:val="22"/>
                    </w:rPr>
                    <m:t>d</m:t>
                  </m:r>
                </m:e>
                <m:sup>
                  <m:r>
                    <w:rPr>
                      <w:rStyle w:val="Ecuacin2Car"/>
                      <w:color w:val="auto"/>
                      <w:sz w:val="22"/>
                    </w:rPr>
                    <m:t>n</m:t>
                  </m:r>
                </m:sup>
              </m:sSup>
              <m:r>
                <w:rPr>
                  <w:rStyle w:val="Ecuacin2Car"/>
                  <w:color w:val="auto"/>
                  <w:sz w:val="22"/>
                </w:rPr>
                <m:t>f</m:t>
              </m:r>
            </m:num>
            <m:den>
              <m:sSup>
                <m:sSupPr>
                  <m:ctrlPr>
                    <w:rPr>
                      <w:rStyle w:val="Ecuacin2Car"/>
                      <w:bCs/>
                      <w:i/>
                      <w:color w:val="auto"/>
                      <w:sz w:val="22"/>
                    </w:rPr>
                  </m:ctrlPr>
                </m:sSupPr>
                <m:e>
                  <m:r>
                    <w:rPr>
                      <w:rStyle w:val="Ecuacin2Car"/>
                      <w:color w:val="auto"/>
                      <w:sz w:val="22"/>
                    </w:rPr>
                    <m:t>dx</m:t>
                  </m:r>
                </m:e>
                <m:sup>
                  <m:r>
                    <w:rPr>
                      <w:rStyle w:val="Ecuacin2Car"/>
                      <w:color w:val="auto"/>
                      <w:sz w:val="22"/>
                    </w:rPr>
                    <m:t>n</m:t>
                  </m:r>
                </m:sup>
              </m:sSup>
            </m:den>
          </m:f>
          <m:r>
            <w:rPr>
              <w:rStyle w:val="Ecuacin2Car"/>
              <w:color w:val="auto"/>
              <w:sz w:val="22"/>
            </w:rPr>
            <m:t>+…</m:t>
          </m:r>
        </m:oMath>
      </m:oMathPara>
    </w:p>
    <w:p w14:paraId="48F6AEFB" w14:textId="325792FE" w:rsidR="00830211" w:rsidRDefault="00830211" w:rsidP="00830211">
      <w:r w:rsidRPr="0029086A">
        <w:t xml:space="preserve">Cuando </w:t>
      </w:r>
      <m:oMath>
        <m:r>
          <w:rPr>
            <w:rFonts w:ascii="Cambria Math" w:hAnsi="Cambria Math"/>
          </w:rPr>
          <m:t>∆x</m:t>
        </m:r>
      </m:oMath>
      <w:r w:rsidRPr="0029086A">
        <w:t xml:space="preserve"> es pequeño </w:t>
      </w:r>
      <w:r>
        <w:t>(l</w:t>
      </w:r>
      <w:r w:rsidRPr="0029086A">
        <w:t>o</w:t>
      </w:r>
      <w:r>
        <w:t xml:space="preserve"> que </w:t>
      </w:r>
      <w:r w:rsidRPr="0029086A">
        <w:t xml:space="preserve">generalmente </w:t>
      </w:r>
      <w:r>
        <w:t xml:space="preserve">se espera </w:t>
      </w:r>
      <w:r w:rsidRPr="0029086A">
        <w:t>en mediciones experimentales</w:t>
      </w:r>
      <w:r w:rsidR="00166AB6">
        <w:t xml:space="preserve"> realizadas cuidadosamente</w:t>
      </w:r>
      <w:r>
        <w:t>)</w:t>
      </w:r>
      <w:r w:rsidRPr="0029086A">
        <w:t>, los términos de 2°</w:t>
      </w:r>
      <w:r>
        <w:t xml:space="preserve"> </w:t>
      </w:r>
      <w:r w:rsidRPr="0029086A">
        <w:t>orden</w:t>
      </w:r>
      <w:r>
        <w:t xml:space="preserve"> o</w:t>
      </w:r>
      <w:r w:rsidRPr="0029086A">
        <w:t xml:space="preserve"> mayor</w:t>
      </w:r>
      <w:r>
        <w:t>es</w:t>
      </w:r>
      <w:r w:rsidRPr="0029086A">
        <w:t xml:space="preserve"> se pueden despreciar, por lo que:</w:t>
      </w:r>
    </w:p>
    <w:p w14:paraId="64AEF682" w14:textId="4241C2BA" w:rsidR="00166AB6" w:rsidRPr="00166AB6" w:rsidRDefault="00166AB6" w:rsidP="00830211">
      <w:pPr>
        <w:rPr>
          <w:i/>
        </w:rPr>
      </w:pPr>
      <m:oMathPara>
        <m:oMath>
          <m:r>
            <w:rPr>
              <w:rFonts w:ascii="Cambria Math" w:hAnsi="Cambria Math"/>
            </w:rPr>
            <m:t>f</m:t>
          </m:r>
          <m:d>
            <m:dPr>
              <m:ctrlPr>
                <w:rPr>
                  <w:rFonts w:ascii="Cambria Math" w:hAnsi="Cambria Math"/>
                  <w:i/>
                </w:rPr>
              </m:ctrlPr>
            </m:dPr>
            <m:e>
              <m:r>
                <w:rPr>
                  <w:rFonts w:ascii="Cambria Math" w:hAnsi="Cambria Math"/>
                </w:rPr>
                <m:t>x+∆x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=∆q=</m:t>
          </m:r>
          <m:f>
            <m:fPr>
              <m:ctrlPr>
                <w:rPr>
                  <w:rFonts w:ascii="Cambria Math" w:hAnsi="Cambria Math"/>
                  <w:i/>
                </w:rPr>
              </m:ctrlPr>
            </m:fPr>
            <m:num>
              <m:r>
                <w:rPr>
                  <w:rFonts w:ascii="Cambria Math" w:hAnsi="Cambria Math"/>
                </w:rPr>
                <m:t>df</m:t>
              </m:r>
            </m:num>
            <m:den>
              <m:r>
                <w:rPr>
                  <w:rFonts w:ascii="Cambria Math" w:hAnsi="Cambria Math"/>
                </w:rPr>
                <m:t>dx</m:t>
              </m:r>
            </m:den>
          </m:f>
          <m:r>
            <w:rPr>
              <w:rFonts w:ascii="Cambria Math" w:hAnsi="Cambria Math"/>
            </w:rPr>
            <m:t>∆x</m:t>
          </m:r>
        </m:oMath>
      </m:oMathPara>
    </w:p>
    <w:p w14:paraId="52399CDF" w14:textId="77777777" w:rsidR="00830211" w:rsidRDefault="00830211" w:rsidP="00830211">
      <w:r>
        <w:t>Resultando u</w:t>
      </w:r>
      <w:r w:rsidRPr="0029086A">
        <w:t xml:space="preserve">na recta que aproxima </w:t>
      </w:r>
      <w:r w:rsidRPr="0029086A">
        <w:rPr>
          <w:i/>
        </w:rPr>
        <w:t>f(x)</w:t>
      </w:r>
      <w:r w:rsidRPr="0029086A">
        <w:t xml:space="preserve"> alrededor del punto (</w:t>
      </w:r>
      <w:r w:rsidRPr="0029086A">
        <w:rPr>
          <w:i/>
        </w:rPr>
        <w:t>x, q</w:t>
      </w:r>
      <w:r w:rsidRPr="0029086A">
        <w:t xml:space="preserve">) con pendiente </w:t>
      </w:r>
      <m:oMath>
        <m:f>
          <m:fPr>
            <m:ctrlPr>
              <w:rPr>
                <w:rFonts w:ascii="Cambria Math" w:hAnsi="Cambria Math"/>
                <w:i/>
              </w:rPr>
            </m:ctrlPr>
          </m:fPr>
          <m:num>
            <m:r>
              <w:rPr>
                <w:rFonts w:ascii="Cambria Math" w:hAnsi="Cambria Math"/>
              </w:rPr>
              <m:t>df</m:t>
            </m:r>
          </m:num>
          <m:den>
            <m:r>
              <w:rPr>
                <w:rFonts w:ascii="Cambria Math" w:hAnsi="Cambria Math"/>
              </w:rPr>
              <m:t>dx</m:t>
            </m:r>
          </m:den>
        </m:f>
      </m:oMath>
      <w:r w:rsidRPr="0029086A">
        <w:t>. Así, l</w:t>
      </w:r>
      <w:r>
        <w:t>a incertidumbre</w:t>
      </w:r>
      <w:r w:rsidRPr="0029086A">
        <w:t xml:space="preserve"> </w:t>
      </w:r>
      <w:r>
        <w:t>(</w:t>
      </w:r>
      <w:r w:rsidRPr="0029086A">
        <w:t>l</w:t>
      </w:r>
      <w:r>
        <w:t>a</w:t>
      </w:r>
      <w:r w:rsidRPr="0029086A">
        <w:t xml:space="preserve"> cual debe ser una cantidad positiva) de la función </w:t>
      </w:r>
      <w:r w:rsidRPr="0029086A">
        <w:rPr>
          <w:i/>
        </w:rPr>
        <w:t>f(x)</w:t>
      </w:r>
      <w:r w:rsidRPr="0029086A">
        <w:t xml:space="preserve">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830211" w14:paraId="69BD80BE" w14:textId="77777777" w:rsidTr="00D4350E">
        <w:trPr>
          <w:jc w:val="center"/>
        </w:trPr>
        <w:tc>
          <w:tcPr>
            <w:tcW w:w="455" w:type="dxa"/>
            <w:vAlign w:val="center"/>
          </w:tcPr>
          <w:p w14:paraId="074408D5" w14:textId="77777777" w:rsidR="00830211" w:rsidRDefault="00830211" w:rsidP="00D4350E">
            <w:pPr>
              <w:jc w:val="center"/>
              <w:rPr>
                <w:rFonts w:eastAsia="Times New Roman"/>
                <w:lang w:eastAsia="es-MX"/>
              </w:rPr>
            </w:pPr>
          </w:p>
        </w:tc>
        <w:tc>
          <w:tcPr>
            <w:tcW w:w="7935" w:type="dxa"/>
            <w:vAlign w:val="center"/>
          </w:tcPr>
          <w:p w14:paraId="5813837B" w14:textId="77777777" w:rsidR="00830211" w:rsidRDefault="00830211" w:rsidP="00D4350E">
            <w:pPr>
              <w:pStyle w:val="Ecuacion"/>
              <w:rPr>
                <w:rFonts w:eastAsia="Times New Roman"/>
                <w:lang w:eastAsia="es-MX"/>
              </w:rPr>
            </w:pPr>
            <m:oMathPara>
              <m:oMath>
                <m:r>
                  <m:t>∆q=</m:t>
                </m:r>
                <m:d>
                  <m:dPr>
                    <m:begChr m:val="|"/>
                    <m:endChr m:val="|"/>
                    <m:ctrlPr/>
                  </m:dPr>
                  <m:e>
                    <m:f>
                      <m:fPr>
                        <m:ctrlPr/>
                      </m:fPr>
                      <m:num>
                        <m:r>
                          <m:t>df</m:t>
                        </m:r>
                      </m:num>
                      <m:den>
                        <m:r>
                          <m:t>dx</m:t>
                        </m:r>
                      </m:den>
                    </m:f>
                  </m:e>
                </m:d>
                <m:r>
                  <m:t>∆x</m:t>
                </m:r>
              </m:oMath>
            </m:oMathPara>
          </w:p>
        </w:tc>
        <w:tc>
          <w:tcPr>
            <w:tcW w:w="671" w:type="dxa"/>
            <w:vAlign w:val="center"/>
          </w:tcPr>
          <w:p w14:paraId="7FA7F70C" w14:textId="09EDFA0C" w:rsidR="00830211" w:rsidRDefault="00830211" w:rsidP="00923A00">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5</w:t>
            </w:r>
            <w:r>
              <w:rPr>
                <w:rFonts w:eastAsia="Times New Roman"/>
              </w:rPr>
              <w:fldChar w:fldCharType="end"/>
            </w:r>
            <w:r>
              <w:rPr>
                <w:rFonts w:eastAsia="Times New Roman"/>
                <w:lang w:eastAsia="es-MX"/>
              </w:rPr>
              <w:t>)</w:t>
            </w:r>
          </w:p>
        </w:tc>
      </w:tr>
    </w:tbl>
    <w:p w14:paraId="2600DCC1" w14:textId="7D7526EC" w:rsidR="00830211" w:rsidRDefault="00830211" w:rsidP="00830211">
      <w:r>
        <w:t xml:space="preserve">La cual constituye </w:t>
      </w:r>
      <w:r w:rsidRPr="0029086A">
        <w:t xml:space="preserve">la </w:t>
      </w:r>
      <w:r w:rsidRPr="0029086A">
        <w:rPr>
          <w:i/>
          <w:color w:val="0070C0"/>
        </w:rPr>
        <w:t>regla de derivación</w:t>
      </w:r>
      <w:r w:rsidRPr="0029086A">
        <w:t xml:space="preserve"> </w:t>
      </w:r>
      <w:r w:rsidRPr="006D7DF7">
        <w:rPr>
          <w:rStyle w:val="SubrayadoCar"/>
        </w:rPr>
        <w:t>para la propagación de incertidumbres</w:t>
      </w:r>
      <w:r w:rsidRPr="0029086A">
        <w:t xml:space="preserve"> </w:t>
      </w:r>
      <w:r w:rsidRPr="00F04235">
        <w:t>en una variable.</w:t>
      </w:r>
      <w:r>
        <w:t xml:space="preserve"> </w:t>
      </w:r>
      <w:r w:rsidR="00166AB6">
        <w:t>P</w:t>
      </w:r>
      <w:r w:rsidRPr="0029086A">
        <w:t xml:space="preserve">ara funciones de varias mediciones </w:t>
      </w:r>
      <w:r w:rsidRPr="0029086A">
        <w:rPr>
          <w:i/>
        </w:rPr>
        <w:t xml:space="preserve">w, x,..., </w:t>
      </w:r>
      <w:r w:rsidRPr="0029086A">
        <w:t xml:space="preserve"> se tiene la expansión:</w:t>
      </w:r>
    </w:p>
    <w:p w14:paraId="712BCAF0" w14:textId="199F24B9" w:rsidR="00166AB6" w:rsidRPr="00166AB6" w:rsidRDefault="00166AB6" w:rsidP="00166AB6">
      <w:pPr>
        <w:pStyle w:val="Ecuacin2"/>
        <w:rPr>
          <w:sz w:val="22"/>
        </w:rPr>
      </w:pPr>
      <m:oMathPara>
        <m:oMath>
          <m:r>
            <w:rPr>
              <w:sz w:val="22"/>
            </w:rPr>
            <m:t>f</m:t>
          </m:r>
          <m:d>
            <m:dPr>
              <m:ctrlPr>
                <w:rPr>
                  <w:sz w:val="22"/>
                </w:rPr>
              </m:ctrlPr>
            </m:dPr>
            <m:e>
              <m:r>
                <w:rPr>
                  <w:sz w:val="22"/>
                </w:rPr>
                <m:t>w+∆w,x+∆x,…</m:t>
              </m:r>
            </m:e>
          </m:d>
          <m:r>
            <w:rPr>
              <w:sz w:val="22"/>
            </w:rPr>
            <m:t>=f</m:t>
          </m:r>
          <m:d>
            <m:dPr>
              <m:ctrlPr>
                <w:rPr>
                  <w:sz w:val="22"/>
                </w:rPr>
              </m:ctrlPr>
            </m:dPr>
            <m:e>
              <m:r>
                <w:rPr>
                  <w:sz w:val="22"/>
                </w:rPr>
                <m:t>w,x,…</m:t>
              </m:r>
            </m:e>
          </m:d>
          <m:r>
            <w:rPr>
              <w:sz w:val="22"/>
            </w:rPr>
            <m:t>+</m:t>
          </m:r>
          <m:d>
            <m:dPr>
              <m:begChr m:val="{"/>
              <m:endChr m:val="}"/>
              <m:ctrlPr>
                <w:rPr>
                  <w:sz w:val="22"/>
                </w:rPr>
              </m:ctrlPr>
            </m:dPr>
            <m:e>
              <m:r>
                <w:rPr>
                  <w:sz w:val="22"/>
                </w:rPr>
                <m:t>∆w</m:t>
              </m:r>
              <m:f>
                <m:fPr>
                  <m:ctrlPr>
                    <w:rPr>
                      <w:sz w:val="22"/>
                    </w:rPr>
                  </m:ctrlPr>
                </m:fPr>
                <m:num>
                  <m:r>
                    <w:rPr>
                      <w:sz w:val="22"/>
                    </w:rPr>
                    <m:t>∂f</m:t>
                  </m:r>
                </m:num>
                <m:den>
                  <m:r>
                    <w:rPr>
                      <w:sz w:val="22"/>
                    </w:rPr>
                    <m:t>∂w</m:t>
                  </m:r>
                </m:den>
              </m:f>
              <m:r>
                <w:rPr>
                  <w:sz w:val="22"/>
                </w:rPr>
                <m:t>+∆x</m:t>
              </m:r>
              <m:f>
                <m:fPr>
                  <m:ctrlPr>
                    <w:rPr>
                      <w:sz w:val="22"/>
                    </w:rPr>
                  </m:ctrlPr>
                </m:fPr>
                <m:num>
                  <m:r>
                    <w:rPr>
                      <w:sz w:val="22"/>
                    </w:rPr>
                    <m:t>∂f</m:t>
                  </m:r>
                </m:num>
                <m:den>
                  <m:r>
                    <w:rPr>
                      <w:sz w:val="22"/>
                    </w:rPr>
                    <m:t>∂x</m:t>
                  </m:r>
                </m:den>
              </m:f>
              <m:r>
                <w:rPr>
                  <w:sz w:val="22"/>
                </w:rPr>
                <m:t>+…</m:t>
              </m:r>
            </m:e>
          </m:d>
          <m:r>
            <w:rPr>
              <w:sz w:val="22"/>
            </w:rPr>
            <m:t>+</m:t>
          </m:r>
        </m:oMath>
      </m:oMathPara>
    </w:p>
    <w:p w14:paraId="126318C2" w14:textId="5C7275D9" w:rsidR="00166AB6" w:rsidRPr="00166AB6" w:rsidRDefault="00717BD3" w:rsidP="00166AB6">
      <w:pPr>
        <w:rPr>
          <w:i/>
          <w:szCs w:val="22"/>
        </w:rPr>
      </w:pPr>
      <m:oMathPara>
        <m:oMath>
          <m:f>
            <m:fPr>
              <m:ctrlPr>
                <w:rPr>
                  <w:rFonts w:ascii="Cambria Math" w:hAnsi="Cambria Math"/>
                  <w:i/>
                  <w:szCs w:val="22"/>
                  <w:lang w:eastAsia="es-MX"/>
                </w:rPr>
              </m:ctrlPr>
            </m:fPr>
            <m:num>
              <m:r>
                <w:rPr>
                  <w:rFonts w:ascii="Cambria Math" w:hAnsi="Cambria Math"/>
                  <w:szCs w:val="22"/>
                  <w:lang w:eastAsia="es-MX"/>
                </w:rPr>
                <m:t>1</m:t>
              </m:r>
            </m:num>
            <m:den>
              <m:r>
                <w:rPr>
                  <w:rFonts w:ascii="Cambria Math" w:hAnsi="Cambria Math"/>
                  <w:szCs w:val="22"/>
                  <w:lang w:eastAsia="es-MX"/>
                </w:rPr>
                <m:t>2</m:t>
              </m:r>
            </m:den>
          </m:f>
          <m:d>
            <m:dPr>
              <m:begChr m:val="{"/>
              <m:endChr m:val="}"/>
              <m:ctrlPr>
                <w:rPr>
                  <w:rFonts w:ascii="Cambria Math" w:hAnsi="Cambria Math"/>
                  <w:i/>
                  <w:szCs w:val="22"/>
                  <w:lang w:eastAsia="es-MX"/>
                </w:rPr>
              </m:ctrlPr>
            </m:dPr>
            <m:e>
              <m:sSup>
                <m:sSupPr>
                  <m:ctrlPr>
                    <w:rPr>
                      <w:rFonts w:ascii="Cambria Math" w:hAnsi="Cambria Math"/>
                      <w:i/>
                      <w:szCs w:val="22"/>
                      <w:lang w:eastAsia="es-MX"/>
                    </w:rPr>
                  </m:ctrlPr>
                </m:sSupPr>
                <m:e>
                  <m:r>
                    <w:rPr>
                      <w:rFonts w:ascii="Cambria Math" w:hAnsi="Cambria Math"/>
                      <w:szCs w:val="22"/>
                      <w:lang w:eastAsia="es-MX"/>
                    </w:rPr>
                    <m:t>∆</m:t>
                  </m:r>
                  <m:r>
                    <w:rPr>
                      <w:rFonts w:ascii="Cambria Math" w:hAnsi="Cambria Math"/>
                      <w:szCs w:val="22"/>
                      <w:lang w:eastAsia="es-MX"/>
                    </w:rPr>
                    <m:t>w</m:t>
                  </m:r>
                </m:e>
                <m:sup>
                  <m:r>
                    <w:rPr>
                      <w:rFonts w:ascii="Cambria Math" w:hAnsi="Cambria Math"/>
                      <w:szCs w:val="22"/>
                      <w:lang w:eastAsia="es-MX"/>
                    </w:rPr>
                    <m:t>2</m:t>
                  </m:r>
                </m:sup>
              </m:sSup>
              <m:f>
                <m:fPr>
                  <m:ctrlPr>
                    <w:rPr>
                      <w:rFonts w:ascii="Cambria Math" w:hAnsi="Cambria Math"/>
                      <w:i/>
                      <w:szCs w:val="22"/>
                      <w:lang w:eastAsia="es-MX"/>
                    </w:rPr>
                  </m:ctrlPr>
                </m:fPr>
                <m:num>
                  <m:sSup>
                    <m:sSupPr>
                      <m:ctrlPr>
                        <w:rPr>
                          <w:rFonts w:ascii="Cambria Math" w:hAnsi="Cambria Math"/>
                          <w:i/>
                          <w:szCs w:val="22"/>
                          <w:lang w:eastAsia="es-MX"/>
                        </w:rPr>
                      </m:ctrlPr>
                    </m:sSupPr>
                    <m:e>
                      <m:r>
                        <w:rPr>
                          <w:rFonts w:ascii="Cambria Math" w:hAnsi="Cambria Math"/>
                          <w:szCs w:val="22"/>
                          <w:lang w:eastAsia="es-MX"/>
                        </w:rPr>
                        <m:t>∂</m:t>
                      </m:r>
                    </m:e>
                    <m:sup>
                      <m:r>
                        <w:rPr>
                          <w:rFonts w:ascii="Cambria Math" w:hAnsi="Cambria Math"/>
                          <w:szCs w:val="22"/>
                          <w:lang w:eastAsia="es-MX"/>
                        </w:rPr>
                        <m:t>2</m:t>
                      </m:r>
                    </m:sup>
                  </m:sSup>
                  <m:r>
                    <w:rPr>
                      <w:rFonts w:ascii="Cambria Math" w:hAnsi="Cambria Math"/>
                      <w:szCs w:val="22"/>
                      <w:lang w:eastAsia="es-MX"/>
                    </w:rPr>
                    <m:t>f</m:t>
                  </m:r>
                </m:num>
                <m:den>
                  <m:sSup>
                    <m:sSupPr>
                      <m:ctrlPr>
                        <w:rPr>
                          <w:rFonts w:ascii="Cambria Math" w:hAnsi="Cambria Math"/>
                          <w:i/>
                          <w:szCs w:val="22"/>
                          <w:lang w:eastAsia="es-MX"/>
                        </w:rPr>
                      </m:ctrlPr>
                    </m:sSupPr>
                    <m:e>
                      <m:r>
                        <w:rPr>
                          <w:rFonts w:ascii="Cambria Math" w:hAnsi="Cambria Math"/>
                          <w:szCs w:val="22"/>
                          <w:lang w:eastAsia="es-MX"/>
                        </w:rPr>
                        <m:t>∂w</m:t>
                      </m:r>
                    </m:e>
                    <m:sup>
                      <m:r>
                        <w:rPr>
                          <w:rFonts w:ascii="Cambria Math" w:hAnsi="Cambria Math"/>
                          <w:szCs w:val="22"/>
                          <w:lang w:eastAsia="es-MX"/>
                        </w:rPr>
                        <m:t>2</m:t>
                      </m:r>
                    </m:sup>
                  </m:sSup>
                </m:den>
              </m:f>
              <m:r>
                <w:rPr>
                  <w:rFonts w:ascii="Cambria Math" w:hAnsi="Cambria Math"/>
                  <w:szCs w:val="22"/>
                  <w:lang w:eastAsia="es-MX"/>
                </w:rPr>
                <m:t>+</m:t>
              </m:r>
              <m:sSup>
                <m:sSupPr>
                  <m:ctrlPr>
                    <w:rPr>
                      <w:rFonts w:ascii="Cambria Math" w:hAnsi="Cambria Math"/>
                      <w:i/>
                      <w:szCs w:val="22"/>
                      <w:lang w:eastAsia="es-MX"/>
                    </w:rPr>
                  </m:ctrlPr>
                </m:sSupPr>
                <m:e>
                  <m:r>
                    <w:rPr>
                      <w:rFonts w:ascii="Cambria Math" w:hAnsi="Cambria Math"/>
                      <w:szCs w:val="22"/>
                      <w:lang w:eastAsia="es-MX"/>
                    </w:rPr>
                    <m:t>∆</m:t>
                  </m:r>
                  <m:r>
                    <w:rPr>
                      <w:rFonts w:ascii="Cambria Math" w:hAnsi="Cambria Math"/>
                      <w:szCs w:val="22"/>
                      <w:lang w:eastAsia="es-MX"/>
                    </w:rPr>
                    <m:t>x</m:t>
                  </m:r>
                </m:e>
                <m:sup>
                  <m:r>
                    <w:rPr>
                      <w:rFonts w:ascii="Cambria Math" w:hAnsi="Cambria Math"/>
                      <w:szCs w:val="22"/>
                      <w:lang w:eastAsia="es-MX"/>
                    </w:rPr>
                    <m:t>2</m:t>
                  </m:r>
                </m:sup>
              </m:sSup>
              <m:f>
                <m:fPr>
                  <m:ctrlPr>
                    <w:rPr>
                      <w:rFonts w:ascii="Cambria Math" w:hAnsi="Cambria Math"/>
                      <w:i/>
                      <w:szCs w:val="22"/>
                      <w:lang w:eastAsia="es-MX"/>
                    </w:rPr>
                  </m:ctrlPr>
                </m:fPr>
                <m:num>
                  <m:sSup>
                    <m:sSupPr>
                      <m:ctrlPr>
                        <w:rPr>
                          <w:rFonts w:ascii="Cambria Math" w:hAnsi="Cambria Math"/>
                          <w:i/>
                          <w:szCs w:val="22"/>
                          <w:lang w:eastAsia="es-MX"/>
                        </w:rPr>
                      </m:ctrlPr>
                    </m:sSupPr>
                    <m:e>
                      <m:r>
                        <w:rPr>
                          <w:rFonts w:ascii="Cambria Math" w:hAnsi="Cambria Math"/>
                          <w:szCs w:val="22"/>
                          <w:lang w:eastAsia="es-MX"/>
                        </w:rPr>
                        <m:t>∂</m:t>
                      </m:r>
                    </m:e>
                    <m:sup>
                      <m:r>
                        <w:rPr>
                          <w:rFonts w:ascii="Cambria Math" w:hAnsi="Cambria Math"/>
                          <w:szCs w:val="22"/>
                          <w:lang w:eastAsia="es-MX"/>
                        </w:rPr>
                        <m:t>2</m:t>
                      </m:r>
                    </m:sup>
                  </m:sSup>
                  <m:r>
                    <w:rPr>
                      <w:rFonts w:ascii="Cambria Math" w:hAnsi="Cambria Math"/>
                      <w:szCs w:val="22"/>
                      <w:lang w:eastAsia="es-MX"/>
                    </w:rPr>
                    <m:t>f</m:t>
                  </m:r>
                </m:num>
                <m:den>
                  <m:sSup>
                    <m:sSupPr>
                      <m:ctrlPr>
                        <w:rPr>
                          <w:rFonts w:ascii="Cambria Math" w:hAnsi="Cambria Math"/>
                          <w:i/>
                          <w:szCs w:val="22"/>
                          <w:lang w:eastAsia="es-MX"/>
                        </w:rPr>
                      </m:ctrlPr>
                    </m:sSupPr>
                    <m:e>
                      <m:r>
                        <w:rPr>
                          <w:rFonts w:ascii="Cambria Math" w:hAnsi="Cambria Math"/>
                          <w:szCs w:val="22"/>
                          <w:lang w:eastAsia="es-MX"/>
                        </w:rPr>
                        <m:t>∂x</m:t>
                      </m:r>
                    </m:e>
                    <m:sup>
                      <m:r>
                        <w:rPr>
                          <w:rFonts w:ascii="Cambria Math" w:hAnsi="Cambria Math"/>
                          <w:szCs w:val="22"/>
                          <w:lang w:eastAsia="es-MX"/>
                        </w:rPr>
                        <m:t>2</m:t>
                      </m:r>
                    </m:sup>
                  </m:sSup>
                </m:den>
              </m:f>
              <m:r>
                <w:rPr>
                  <w:rFonts w:ascii="Cambria Math" w:hAnsi="Cambria Math"/>
                  <w:szCs w:val="22"/>
                  <w:lang w:eastAsia="es-MX"/>
                </w:rPr>
                <m:t>+…+2∆</m:t>
              </m:r>
              <m:r>
                <w:rPr>
                  <w:rFonts w:ascii="Cambria Math" w:hAnsi="Cambria Math"/>
                  <w:szCs w:val="22"/>
                  <w:lang w:eastAsia="es-MX"/>
                </w:rPr>
                <m:t>w</m:t>
              </m:r>
              <m:r>
                <w:rPr>
                  <w:rFonts w:ascii="Cambria Math" w:hAnsi="Cambria Math"/>
                  <w:szCs w:val="22"/>
                  <w:lang w:eastAsia="es-MX"/>
                </w:rPr>
                <m:t>∆</m:t>
              </m:r>
              <m:r>
                <w:rPr>
                  <w:rFonts w:ascii="Cambria Math" w:hAnsi="Cambria Math"/>
                  <w:szCs w:val="22"/>
                  <w:lang w:eastAsia="es-MX"/>
                </w:rPr>
                <m:t>x</m:t>
              </m:r>
              <m:f>
                <m:fPr>
                  <m:ctrlPr>
                    <w:rPr>
                      <w:rFonts w:ascii="Cambria Math" w:hAnsi="Cambria Math"/>
                      <w:i/>
                      <w:szCs w:val="22"/>
                      <w:lang w:eastAsia="es-MX"/>
                    </w:rPr>
                  </m:ctrlPr>
                </m:fPr>
                <m:num>
                  <m:sSup>
                    <m:sSupPr>
                      <m:ctrlPr>
                        <w:rPr>
                          <w:rFonts w:ascii="Cambria Math" w:hAnsi="Cambria Math"/>
                          <w:i/>
                          <w:szCs w:val="22"/>
                          <w:lang w:eastAsia="es-MX"/>
                        </w:rPr>
                      </m:ctrlPr>
                    </m:sSupPr>
                    <m:e>
                      <m:r>
                        <w:rPr>
                          <w:rFonts w:ascii="Cambria Math" w:hAnsi="Cambria Math"/>
                          <w:szCs w:val="22"/>
                          <w:lang w:eastAsia="es-MX"/>
                        </w:rPr>
                        <m:t>∂</m:t>
                      </m:r>
                    </m:e>
                    <m:sup>
                      <m:r>
                        <w:rPr>
                          <w:rFonts w:ascii="Cambria Math" w:hAnsi="Cambria Math"/>
                          <w:szCs w:val="22"/>
                          <w:lang w:eastAsia="es-MX"/>
                        </w:rPr>
                        <m:t>2</m:t>
                      </m:r>
                    </m:sup>
                  </m:sSup>
                  <m:r>
                    <w:rPr>
                      <w:rFonts w:ascii="Cambria Math" w:hAnsi="Cambria Math"/>
                      <w:szCs w:val="22"/>
                      <w:lang w:eastAsia="es-MX"/>
                    </w:rPr>
                    <m:t>f</m:t>
                  </m:r>
                </m:num>
                <m:den>
                  <m:r>
                    <w:rPr>
                      <w:rFonts w:ascii="Cambria Math" w:hAnsi="Cambria Math"/>
                      <w:szCs w:val="22"/>
                      <w:lang w:eastAsia="es-MX"/>
                    </w:rPr>
                    <m:t>∂w∂x</m:t>
                  </m:r>
                </m:den>
              </m:f>
              <m:r>
                <w:rPr>
                  <w:rFonts w:ascii="Cambria Math" w:hAnsi="Cambria Math"/>
                  <w:szCs w:val="22"/>
                  <w:lang w:eastAsia="es-MX"/>
                </w:rPr>
                <m:t>+…</m:t>
              </m:r>
            </m:e>
          </m:d>
          <m:r>
            <w:rPr>
              <w:rFonts w:ascii="Cambria Math" w:hAnsi="Cambria Math"/>
              <w:szCs w:val="22"/>
              <w:lang w:eastAsia="es-MX"/>
            </w:rPr>
            <m:t>+…</m:t>
          </m:r>
        </m:oMath>
      </m:oMathPara>
    </w:p>
    <w:p w14:paraId="2CBF4438" w14:textId="77777777" w:rsidR="00830211" w:rsidRDefault="00830211" w:rsidP="00830211">
      <w:r w:rsidRPr="0029086A">
        <w:t xml:space="preserve">Por lo que </w:t>
      </w:r>
      <w:r>
        <w:t>l</w:t>
      </w:r>
      <w:r w:rsidRPr="0029086A">
        <w:t>a</w:t>
      </w:r>
      <w:r>
        <w:t xml:space="preserve"> aproximación de</w:t>
      </w:r>
      <w:r w:rsidRPr="0029086A">
        <w:t xml:space="preserve"> </w:t>
      </w:r>
      <w:r>
        <w:t xml:space="preserve">primer </w:t>
      </w:r>
      <w:r w:rsidRPr="0029086A">
        <w:t>orden</w:t>
      </w:r>
      <w:r>
        <w:t xml:space="preserve"> resulta en</w:t>
      </w:r>
      <w:r w:rsidRPr="0029086A">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830211" w14:paraId="231FC37F" w14:textId="77777777" w:rsidTr="00D4350E">
        <w:trPr>
          <w:jc w:val="center"/>
        </w:trPr>
        <w:tc>
          <w:tcPr>
            <w:tcW w:w="455" w:type="dxa"/>
            <w:vAlign w:val="center"/>
          </w:tcPr>
          <w:p w14:paraId="40A8D676" w14:textId="77777777" w:rsidR="00830211" w:rsidRDefault="00830211" w:rsidP="00D4350E">
            <w:pPr>
              <w:jc w:val="center"/>
              <w:rPr>
                <w:rFonts w:eastAsia="Times New Roman"/>
                <w:lang w:eastAsia="es-MX"/>
              </w:rPr>
            </w:pPr>
          </w:p>
        </w:tc>
        <w:tc>
          <w:tcPr>
            <w:tcW w:w="7935" w:type="dxa"/>
            <w:vAlign w:val="center"/>
          </w:tcPr>
          <w:p w14:paraId="28383699" w14:textId="77777777" w:rsidR="00830211" w:rsidRDefault="00830211" w:rsidP="00D4350E">
            <w:pPr>
              <w:pStyle w:val="Ecuacion"/>
              <w:rPr>
                <w:rFonts w:eastAsia="Times New Roman"/>
                <w:lang w:eastAsia="es-MX"/>
              </w:rPr>
            </w:pPr>
            <m:oMathPara>
              <m:oMath>
                <m:r>
                  <m:t>f</m:t>
                </m:r>
                <m:d>
                  <m:dPr>
                    <m:ctrlPr/>
                  </m:dPr>
                  <m:e>
                    <m:r>
                      <m:t>w+∆w,x+∆x,…</m:t>
                    </m:r>
                  </m:e>
                </m:d>
                <m:r>
                  <m:t>-f</m:t>
                </m:r>
                <m:d>
                  <m:dPr>
                    <m:ctrlPr/>
                  </m:dPr>
                  <m:e>
                    <m:r>
                      <m:t>w,x,…</m:t>
                    </m:r>
                  </m:e>
                </m:d>
                <m:r>
                  <m:t>=∆q=∆w</m:t>
                </m:r>
                <m:d>
                  <m:dPr>
                    <m:begChr m:val="|"/>
                    <m:endChr m:val="|"/>
                    <m:ctrlPr/>
                  </m:dPr>
                  <m:e>
                    <m:f>
                      <m:fPr>
                        <m:ctrlPr/>
                      </m:fPr>
                      <m:num>
                        <m:r>
                          <m:t>∂f</m:t>
                        </m:r>
                      </m:num>
                      <m:den>
                        <m:r>
                          <m:t>∂w</m:t>
                        </m:r>
                      </m:den>
                    </m:f>
                  </m:e>
                </m:d>
                <m:r>
                  <m:t>+∆x</m:t>
                </m:r>
                <m:d>
                  <m:dPr>
                    <m:begChr m:val="|"/>
                    <m:endChr m:val="|"/>
                    <m:ctrlPr/>
                  </m:dPr>
                  <m:e>
                    <m:f>
                      <m:fPr>
                        <m:ctrlPr/>
                      </m:fPr>
                      <m:num>
                        <m:r>
                          <m:t>∂f</m:t>
                        </m:r>
                      </m:num>
                      <m:den>
                        <m:r>
                          <m:t>∂x</m:t>
                        </m:r>
                      </m:den>
                    </m:f>
                  </m:e>
                </m:d>
                <m:r>
                  <m:t>+…</m:t>
                </m:r>
              </m:oMath>
            </m:oMathPara>
          </w:p>
        </w:tc>
        <w:tc>
          <w:tcPr>
            <w:tcW w:w="671" w:type="dxa"/>
            <w:vAlign w:val="center"/>
          </w:tcPr>
          <w:p w14:paraId="0F935B3C" w14:textId="1B909B14" w:rsidR="00830211" w:rsidRDefault="00830211" w:rsidP="00923A00">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6</w:t>
            </w:r>
            <w:r>
              <w:rPr>
                <w:rFonts w:eastAsia="Times New Roman"/>
              </w:rPr>
              <w:fldChar w:fldCharType="end"/>
            </w:r>
            <w:r>
              <w:rPr>
                <w:rFonts w:eastAsia="Times New Roman"/>
                <w:lang w:eastAsia="es-MX"/>
              </w:rPr>
              <w:t>)</w:t>
            </w:r>
          </w:p>
        </w:tc>
      </w:tr>
    </w:tbl>
    <w:p w14:paraId="149BA98B" w14:textId="6701D34F" w:rsidR="00830211" w:rsidRPr="00923A00" w:rsidRDefault="00830211" w:rsidP="00923A00">
      <w:pPr>
        <w:rPr>
          <w:lang w:val="es-MX"/>
        </w:rPr>
      </w:pPr>
      <w:r w:rsidRPr="0029086A">
        <w:rPr>
          <w:lang w:val="es-MX"/>
        </w:rPr>
        <w:t xml:space="preserve">Sin embargo, esta fórmula sobrestima la incertidumbre </w:t>
      </w:r>
      <m:oMath>
        <m:r>
          <w:rPr>
            <w:rFonts w:ascii="Cambria Math" w:hAnsi="Cambria Math"/>
            <w:lang w:val="es-MX"/>
          </w:rPr>
          <m:t>∆q</m:t>
        </m:r>
      </m:oMath>
      <w:r w:rsidRPr="0029086A">
        <w:rPr>
          <w:lang w:val="es-MX"/>
        </w:rPr>
        <w:t>. Por ejemplo, en el caso de una suma de dos variables (</w:t>
      </w:r>
      <m:oMath>
        <m:r>
          <w:rPr>
            <w:rFonts w:ascii="Cambria Math" w:hAnsi="Cambria Math"/>
            <w:lang w:val="es-MX"/>
          </w:rPr>
          <m:t>q=x+w</m:t>
        </m:r>
      </m:oMath>
      <w:r w:rsidRPr="0029086A">
        <w:rPr>
          <w:lang w:val="es-MX"/>
        </w:rPr>
        <w:t xml:space="preserve">), el valor más grande que puede tomar </w:t>
      </w:r>
      <m:oMath>
        <m:r>
          <w:rPr>
            <w:rFonts w:ascii="Cambria Math" w:hAnsi="Cambria Math"/>
            <w:lang w:val="es-MX"/>
          </w:rPr>
          <m:t>∆q</m:t>
        </m:r>
      </m:oMath>
      <w:r w:rsidR="00853FE0">
        <w:rPr>
          <w:lang w:val="es-MX"/>
        </w:rPr>
        <w:t xml:space="preserve"> (según la ecuación 6</w:t>
      </w:r>
      <w:r>
        <w:rPr>
          <w:lang w:val="es-MX"/>
        </w:rPr>
        <w:t>)</w:t>
      </w:r>
      <w:r w:rsidRPr="0029086A">
        <w:rPr>
          <w:lang w:val="es-MX"/>
        </w:rPr>
        <w:t xml:space="preserve"> ocurre cuando </w:t>
      </w:r>
      <m:oMath>
        <m:r>
          <w:rPr>
            <w:rFonts w:ascii="Cambria Math" w:hAnsi="Cambria Math"/>
            <w:lang w:val="es-MX"/>
          </w:rPr>
          <m:t>x</m:t>
        </m:r>
      </m:oMath>
      <w:r w:rsidRPr="0029086A">
        <w:rPr>
          <w:lang w:val="es-MX"/>
        </w:rPr>
        <w:t xml:space="preserve"> se desvía por toda la cantidad </w:t>
      </w:r>
      <m:oMath>
        <m:r>
          <w:rPr>
            <w:rFonts w:ascii="Cambria Math" w:hAnsi="Cambria Math"/>
            <w:lang w:val="es-MX"/>
          </w:rPr>
          <m:t>∆x</m:t>
        </m:r>
      </m:oMath>
      <w:r w:rsidRPr="0029086A">
        <w:rPr>
          <w:lang w:val="es-MX"/>
        </w:rPr>
        <w:t xml:space="preserve"> y </w:t>
      </w:r>
      <m:oMath>
        <m:r>
          <w:rPr>
            <w:rFonts w:ascii="Cambria Math" w:hAnsi="Cambria Math"/>
            <w:lang w:val="es-MX"/>
          </w:rPr>
          <m:t>w</m:t>
        </m:r>
      </m:oMath>
      <w:r w:rsidRPr="0029086A">
        <w:rPr>
          <w:lang w:val="es-MX"/>
        </w:rPr>
        <w:t xml:space="preserve"> por </w:t>
      </w:r>
      <m:oMath>
        <m:r>
          <w:rPr>
            <w:rFonts w:ascii="Cambria Math" w:hAnsi="Cambria Math"/>
            <w:lang w:val="es-MX"/>
          </w:rPr>
          <m:t>∆w</m:t>
        </m:r>
      </m:oMath>
      <w:r w:rsidRPr="0029086A">
        <w:rPr>
          <w:lang w:val="es-MX"/>
        </w:rPr>
        <w:t>, lo cual es una situación muy improbable</w:t>
      </w:r>
      <w:r>
        <w:rPr>
          <w:lang w:val="es-MX"/>
        </w:rPr>
        <w:t xml:space="preserve"> </w:t>
      </w:r>
      <w:r w:rsidR="00853FE0">
        <w:rPr>
          <w:lang w:val="es-MX"/>
        </w:rPr>
        <w:t xml:space="preserve">si </w:t>
      </w:r>
      <w:r>
        <w:rPr>
          <w:lang w:val="es-MX"/>
        </w:rPr>
        <w:t>ambas tienen una distribución normal</w:t>
      </w:r>
      <w:r w:rsidR="00923A00">
        <w:rPr>
          <w:lang w:val="es-MX"/>
        </w:rPr>
        <w:t xml:space="preserve"> </w:t>
      </w:r>
      <w:r w:rsidR="00923A00" w:rsidRPr="00923A00">
        <w:rPr>
          <w:rStyle w:val="ReferenciaCar"/>
        </w:rPr>
        <w:t>[</w:t>
      </w:r>
      <w:r w:rsidR="00810936">
        <w:rPr>
          <w:rStyle w:val="ReferenciaCar"/>
        </w:rPr>
        <w:t>4</w:t>
      </w:r>
      <w:r w:rsidR="00923A00" w:rsidRPr="00923A00">
        <w:rPr>
          <w:rStyle w:val="ReferenciaCar"/>
        </w:rPr>
        <w:t xml:space="preserve">, </w:t>
      </w:r>
      <w:r w:rsidR="00810936">
        <w:rPr>
          <w:rStyle w:val="ReferenciaCar"/>
        </w:rPr>
        <w:t>5</w:t>
      </w:r>
      <w:r w:rsidR="00923A00" w:rsidRPr="00923A00">
        <w:rPr>
          <w:rStyle w:val="ReferenciaCar"/>
        </w:rPr>
        <w:t>]</w:t>
      </w:r>
      <w:r w:rsidRPr="0029086A">
        <w:rPr>
          <w:lang w:val="es-MX"/>
        </w:rPr>
        <w:t xml:space="preserve">. Si </w:t>
      </w:r>
      <m:oMath>
        <m:r>
          <w:rPr>
            <w:rFonts w:ascii="Cambria Math" w:hAnsi="Cambria Math"/>
            <w:lang w:val="es-MX"/>
          </w:rPr>
          <m:t>x</m:t>
        </m:r>
      </m:oMath>
      <w:r w:rsidRPr="0029086A">
        <w:rPr>
          <w:lang w:val="es-MX"/>
        </w:rPr>
        <w:t xml:space="preserve"> y </w:t>
      </w:r>
      <m:oMath>
        <m:r>
          <w:rPr>
            <w:rFonts w:ascii="Cambria Math" w:hAnsi="Cambria Math"/>
            <w:lang w:val="es-MX"/>
          </w:rPr>
          <m:t>w</m:t>
        </m:r>
      </m:oMath>
      <w:r w:rsidRPr="0029086A">
        <w:rPr>
          <w:lang w:val="es-MX"/>
        </w:rPr>
        <w:t xml:space="preserve"> son independientes y sus </w:t>
      </w:r>
      <w:r>
        <w:rPr>
          <w:lang w:val="es-MX"/>
        </w:rPr>
        <w:t>incertidumbres</w:t>
      </w:r>
      <w:r w:rsidRPr="0029086A">
        <w:rPr>
          <w:lang w:val="es-MX"/>
        </w:rPr>
        <w:t xml:space="preserve"> son aleatori</w:t>
      </w:r>
      <w:r>
        <w:rPr>
          <w:lang w:val="es-MX"/>
        </w:rPr>
        <w:t>a</w:t>
      </w:r>
      <w:r w:rsidRPr="0029086A">
        <w:rPr>
          <w:lang w:val="es-MX"/>
        </w:rPr>
        <w:t xml:space="preserve">s, se tiene un 50% de probabilidad de que se subestime </w:t>
      </w:r>
      <m:oMath>
        <m:r>
          <w:rPr>
            <w:rFonts w:ascii="Cambria Math" w:hAnsi="Cambria Math"/>
            <w:lang w:val="es-MX"/>
          </w:rPr>
          <m:t>x</m:t>
        </m:r>
      </m:oMath>
      <w:r w:rsidRPr="0029086A">
        <w:rPr>
          <w:lang w:val="es-MX"/>
        </w:rPr>
        <w:t xml:space="preserve"> y de que se sobrestime </w:t>
      </w:r>
      <m:oMath>
        <m:r>
          <w:rPr>
            <w:rFonts w:ascii="Cambria Math" w:hAnsi="Cambria Math"/>
            <w:lang w:val="es-MX"/>
          </w:rPr>
          <m:t>w</m:t>
        </m:r>
      </m:oMath>
      <w:r>
        <w:rPr>
          <w:lang w:val="es-MX"/>
        </w:rPr>
        <w:t>, o viceversa, por lo que</w:t>
      </w:r>
      <w:r w:rsidRPr="0029086A">
        <w:rPr>
          <w:lang w:val="es-MX"/>
        </w:rPr>
        <w:t xml:space="preserve"> </w:t>
      </w:r>
      <w:r>
        <w:rPr>
          <w:lang w:val="es-MX"/>
        </w:rPr>
        <w:t>l</w:t>
      </w:r>
      <w:r w:rsidRPr="0029086A">
        <w:rPr>
          <w:lang w:val="es-MX"/>
        </w:rPr>
        <w:t xml:space="preserve">a probabilidad de que ambas mediciones se sobrestimen es pequeña. De la </w:t>
      </w:r>
      <w:r w:rsidRPr="0029086A">
        <w:t xml:space="preserve">teoría </w:t>
      </w:r>
      <w:r>
        <w:t>e</w:t>
      </w:r>
      <w:r w:rsidRPr="0029086A">
        <w:t xml:space="preserve">stadística </w:t>
      </w:r>
      <w:r w:rsidRPr="0029086A">
        <w:rPr>
          <w:sz w:val="18"/>
          <w:vertAlign w:val="superscript"/>
        </w:rPr>
        <w:t>[</w:t>
      </w:r>
      <w:r>
        <w:rPr>
          <w:sz w:val="18"/>
          <w:vertAlign w:val="superscript"/>
        </w:rPr>
        <w:t>1,</w:t>
      </w:r>
      <w:r w:rsidR="00810936">
        <w:rPr>
          <w:sz w:val="18"/>
          <w:vertAlign w:val="superscript"/>
        </w:rPr>
        <w:t>4</w:t>
      </w:r>
      <w:r>
        <w:rPr>
          <w:sz w:val="18"/>
          <w:vertAlign w:val="superscript"/>
        </w:rPr>
        <w:t>,</w:t>
      </w:r>
      <w:r w:rsidR="00810936">
        <w:rPr>
          <w:sz w:val="18"/>
          <w:vertAlign w:val="superscript"/>
        </w:rPr>
        <w:t>5</w:t>
      </w:r>
      <w:r>
        <w:rPr>
          <w:sz w:val="18"/>
          <w:vertAlign w:val="superscript"/>
        </w:rPr>
        <w:t>,</w:t>
      </w:r>
      <w:r w:rsidR="00810936">
        <w:rPr>
          <w:sz w:val="18"/>
          <w:vertAlign w:val="superscript"/>
        </w:rPr>
        <w:t>7</w:t>
      </w:r>
      <w:r w:rsidRPr="0029086A">
        <w:rPr>
          <w:sz w:val="18"/>
          <w:vertAlign w:val="superscript"/>
        </w:rPr>
        <w:t>]</w:t>
      </w:r>
      <w:r w:rsidRPr="0029086A">
        <w:rPr>
          <w:lang w:val="es-MX"/>
        </w:rPr>
        <w:t xml:space="preserve">, </w:t>
      </w:r>
      <w:r w:rsidRPr="0029086A">
        <w:t xml:space="preserve">una estimación más realista de la incertidumbre estará dada por la </w:t>
      </w:r>
      <w:r w:rsidRPr="0029086A">
        <w:rPr>
          <w:i/>
          <w:color w:val="0070C0"/>
          <w:lang w:val="es-MX"/>
        </w:rPr>
        <w:t>adición en cuadratura</w:t>
      </w:r>
      <w:r w:rsidRPr="0029086A">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830211" w14:paraId="51B59AC9" w14:textId="77777777" w:rsidTr="00D4350E">
        <w:trPr>
          <w:jc w:val="center"/>
        </w:trPr>
        <w:tc>
          <w:tcPr>
            <w:tcW w:w="455" w:type="dxa"/>
            <w:vAlign w:val="center"/>
          </w:tcPr>
          <w:p w14:paraId="32C3FB22" w14:textId="77777777" w:rsidR="00830211" w:rsidRDefault="00830211" w:rsidP="00D4350E">
            <w:pPr>
              <w:jc w:val="center"/>
              <w:rPr>
                <w:rFonts w:eastAsia="Times New Roman"/>
                <w:lang w:eastAsia="es-MX"/>
              </w:rPr>
            </w:pPr>
          </w:p>
        </w:tc>
        <w:tc>
          <w:tcPr>
            <w:tcW w:w="7935" w:type="dxa"/>
            <w:vAlign w:val="center"/>
          </w:tcPr>
          <w:p w14:paraId="238625B0" w14:textId="4B3C47A1" w:rsidR="00830211" w:rsidRDefault="00830211" w:rsidP="00D4350E">
            <w:pPr>
              <w:pStyle w:val="Ecuacion"/>
              <w:rPr>
                <w:rFonts w:eastAsia="Times New Roman"/>
                <w:lang w:eastAsia="es-MX"/>
              </w:rPr>
            </w:pPr>
            <m:oMathPara>
              <m:oMath>
                <m:r>
                  <m:t>∆q=</m:t>
                </m:r>
                <m:rad>
                  <m:radPr>
                    <m:degHide m:val="1"/>
                    <m:ctrlPr/>
                  </m:radPr>
                  <m:deg/>
                  <m:e>
                    <m:sSup>
                      <m:sSupPr>
                        <m:ctrlPr/>
                      </m:sSupPr>
                      <m:e>
                        <m:d>
                          <m:dPr>
                            <m:ctrlPr/>
                          </m:dPr>
                          <m:e>
                            <m:d>
                              <m:dPr>
                                <m:begChr m:val="|"/>
                                <m:endChr m:val="|"/>
                                <m:ctrlPr/>
                              </m:dPr>
                              <m:e>
                                <m:f>
                                  <m:fPr>
                                    <m:ctrlPr/>
                                  </m:fPr>
                                  <m:num>
                                    <m:r>
                                      <m:t>∂f</m:t>
                                    </m:r>
                                  </m:num>
                                  <m:den>
                                    <m:r>
                                      <m:t>∂w</m:t>
                                    </m:r>
                                  </m:den>
                                </m:f>
                              </m:e>
                            </m:d>
                            <m:r>
                              <m:t>∆w</m:t>
                            </m:r>
                          </m:e>
                        </m:d>
                      </m:e>
                      <m:sup>
                        <m:r>
                          <m:t>2</m:t>
                        </m:r>
                      </m:sup>
                    </m:sSup>
                    <m:r>
                      <m:t>+</m:t>
                    </m:r>
                    <m:sSup>
                      <m:sSupPr>
                        <m:ctrlPr/>
                      </m:sSupPr>
                      <m:e>
                        <m:d>
                          <m:dPr>
                            <m:ctrlPr/>
                          </m:dPr>
                          <m:e>
                            <m:d>
                              <m:dPr>
                                <m:begChr m:val="|"/>
                                <m:endChr m:val="|"/>
                                <m:ctrlPr/>
                              </m:dPr>
                              <m:e>
                                <m:f>
                                  <m:fPr>
                                    <m:ctrlPr/>
                                  </m:fPr>
                                  <m:num>
                                    <m:r>
                                      <m:t>∂f</m:t>
                                    </m:r>
                                  </m:num>
                                  <m:den>
                                    <m:r>
                                      <m:t>∂x</m:t>
                                    </m:r>
                                  </m:den>
                                </m:f>
                              </m:e>
                            </m:d>
                            <m:r>
                              <m:t>∆x</m:t>
                            </m:r>
                          </m:e>
                        </m:d>
                      </m:e>
                      <m:sup>
                        <m:r>
                          <m:t>2</m:t>
                        </m:r>
                      </m:sup>
                    </m:sSup>
                    <m:r>
                      <m:t>+⋯</m:t>
                    </m:r>
                  </m:e>
                </m:rad>
              </m:oMath>
            </m:oMathPara>
          </w:p>
        </w:tc>
        <w:tc>
          <w:tcPr>
            <w:tcW w:w="671" w:type="dxa"/>
            <w:vAlign w:val="center"/>
          </w:tcPr>
          <w:p w14:paraId="6C609EB6" w14:textId="51C5B63C" w:rsidR="00830211" w:rsidRDefault="00830211" w:rsidP="00923A00">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7</w:t>
            </w:r>
            <w:r>
              <w:rPr>
                <w:rFonts w:eastAsia="Times New Roman"/>
              </w:rPr>
              <w:fldChar w:fldCharType="end"/>
            </w:r>
            <w:r>
              <w:rPr>
                <w:rFonts w:eastAsia="Times New Roman"/>
                <w:lang w:eastAsia="es-MX"/>
              </w:rPr>
              <w:t>)</w:t>
            </w:r>
          </w:p>
        </w:tc>
      </w:tr>
    </w:tbl>
    <w:p w14:paraId="3EFFF5CC" w14:textId="684665C6" w:rsidR="00830211" w:rsidRDefault="00830211" w:rsidP="00830211">
      <w:r>
        <w:t xml:space="preserve">Si llegará a existir una correlación entre variables, se necesitan tomar los términos </w:t>
      </w:r>
      <w:r w:rsidR="00517E46">
        <w:t>cruzados</w:t>
      </w:r>
      <w:r>
        <w:t xml:space="preserve"> en la expansión de Taylor</w:t>
      </w:r>
      <w:r w:rsidRPr="00AE37C8">
        <w:rPr>
          <w:rStyle w:val="ReferenciaCar"/>
        </w:rPr>
        <w:t>[1,</w:t>
      </w:r>
      <w:r w:rsidR="00810936">
        <w:rPr>
          <w:rStyle w:val="ReferenciaCar"/>
        </w:rPr>
        <w:t>8</w:t>
      </w:r>
      <w:r w:rsidRPr="00AE37C8">
        <w:rPr>
          <w:rStyle w:val="ReferenciaCar"/>
        </w:rPr>
        <w:t>]</w:t>
      </w:r>
      <w:r>
        <w:t>. Por otro lado, d</w:t>
      </w:r>
      <w:r w:rsidRPr="0029086A">
        <w:t>ebido a la desigualdad del triángulo</w:t>
      </w:r>
      <w:r w:rsidR="00853FE0">
        <w:t>, la ecuación 6</w:t>
      </w:r>
      <w:r w:rsidRPr="0029086A">
        <w:t xml:space="preserve"> es una cota superior de </w:t>
      </w:r>
      <w:r w:rsidR="00853FE0">
        <w:t>la ecuación 7</w:t>
      </w:r>
      <w:r>
        <w:t>;</w:t>
      </w:r>
      <w:r w:rsidRPr="0029086A">
        <w:t xml:space="preserve"> </w:t>
      </w:r>
      <w:r>
        <w:t xml:space="preserve">en un laboratorio de enseñanza esto puede ser ventajoso </w:t>
      </w:r>
      <w:r w:rsidR="00810936">
        <w:t>ya que,</w:t>
      </w:r>
      <w:r>
        <w:t xml:space="preserve"> si no se cuenta con el tiempo para hacer el cálculo de </w:t>
      </w:r>
      <w:r w:rsidR="00853FE0">
        <w:t>7</w:t>
      </w:r>
      <w:r>
        <w:t xml:space="preserve">, </w:t>
      </w:r>
      <w:r w:rsidR="00853FE0">
        <w:t>6</w:t>
      </w:r>
      <w:r>
        <w:t xml:space="preserve"> puede ser utilizada como una estimación preliminar y límite de la incertidumbre. </w:t>
      </w:r>
    </w:p>
    <w:p w14:paraId="47E904FF" w14:textId="1CC8799E" w:rsidR="008061AF" w:rsidRDefault="008061AF" w:rsidP="00830211">
      <w:r>
        <w:t>En nuestro problema</w:t>
      </w:r>
      <w:r w:rsidR="00507A90">
        <w:t xml:space="preserve"> del péndulo</w:t>
      </w:r>
      <w:r>
        <w:t>, sabemos que: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8B6990" w14:paraId="10ECA41E" w14:textId="77777777" w:rsidTr="006316FA">
        <w:trPr>
          <w:jc w:val="center"/>
        </w:trPr>
        <w:tc>
          <w:tcPr>
            <w:tcW w:w="455" w:type="dxa"/>
            <w:vAlign w:val="center"/>
          </w:tcPr>
          <w:p w14:paraId="0DA81EFB" w14:textId="77777777" w:rsidR="008B6990" w:rsidRDefault="008B6990" w:rsidP="0061567C">
            <w:pPr>
              <w:jc w:val="center"/>
              <w:rPr>
                <w:rFonts w:eastAsia="Times New Roman"/>
                <w:lang w:eastAsia="es-MX"/>
              </w:rPr>
            </w:pPr>
          </w:p>
        </w:tc>
        <w:tc>
          <w:tcPr>
            <w:tcW w:w="7935" w:type="dxa"/>
            <w:vAlign w:val="center"/>
          </w:tcPr>
          <w:p w14:paraId="05B93B16" w14:textId="2C1CAABC" w:rsidR="008B6990" w:rsidRPr="008B6990" w:rsidRDefault="008B6990" w:rsidP="008B6990">
            <w:pPr>
              <w:pStyle w:val="Ejercicios"/>
              <w:numPr>
                <w:ilvl w:val="0"/>
                <w:numId w:val="0"/>
              </w:numPr>
              <w:ind w:left="720"/>
            </w:pPr>
            <m:oMathPara>
              <m:oMath>
                <m:r>
                  <w:rPr>
                    <w:rFonts w:ascii="Cambria Math" w:hAnsi="Cambria Math"/>
                  </w:rPr>
                  <m:t>g=4</m:t>
                </m:r>
                <m:sSup>
                  <m:sSupPr>
                    <m:ctrlPr>
                      <w:rPr>
                        <w:rFonts w:ascii="Cambria Math" w:hAnsi="Cambria Math"/>
                        <w:i/>
                      </w:rPr>
                    </m:ctrlPr>
                  </m:sSupPr>
                  <m:e>
                    <m:r>
                      <w:rPr>
                        <w:rFonts w:ascii="Cambria Math" w:hAnsi="Cambria Math"/>
                      </w:rPr>
                      <m:t>π</m:t>
                    </m:r>
                  </m:e>
                  <m:sup>
                    <m:r>
                      <w:rPr>
                        <w:rFonts w:ascii="Cambria Math" w:hAnsi="Cambria Math"/>
                      </w:rPr>
                      <m:t>2</m:t>
                    </m:r>
                  </m:sup>
                </m:sSup>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671" w:type="dxa"/>
            <w:vAlign w:val="center"/>
          </w:tcPr>
          <w:p w14:paraId="2E1C5B70" w14:textId="2863FFB0" w:rsidR="008B6990" w:rsidRDefault="008B6990" w:rsidP="0061567C">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8</w:t>
            </w:r>
            <w:r>
              <w:rPr>
                <w:rFonts w:eastAsia="Times New Roman"/>
              </w:rPr>
              <w:fldChar w:fldCharType="end"/>
            </w:r>
            <w:r>
              <w:rPr>
                <w:rFonts w:eastAsia="Times New Roman"/>
                <w:lang w:eastAsia="es-MX"/>
              </w:rPr>
              <w:t>)</w:t>
            </w:r>
          </w:p>
        </w:tc>
      </w:tr>
    </w:tbl>
    <w:p w14:paraId="3FD7D383" w14:textId="7FF00250" w:rsidR="008061AF" w:rsidRDefault="00D4350E" w:rsidP="00830211">
      <w:r>
        <w:t xml:space="preserve">Donde </w:t>
      </w:r>
      <m:oMath>
        <m:r>
          <w:rPr>
            <w:rFonts w:ascii="Cambria Math" w:hAnsi="Cambria Math"/>
          </w:rPr>
          <m:t>L</m:t>
        </m:r>
      </m:oMath>
      <w:r>
        <w:t xml:space="preserve"> y </w:t>
      </w:r>
      <m:oMath>
        <m:r>
          <w:rPr>
            <w:rFonts w:ascii="Cambria Math" w:hAnsi="Cambria Math"/>
          </w:rPr>
          <m:t>T</m:t>
        </m:r>
      </m:oMath>
      <w:r>
        <w:t xml:space="preserve"> </w:t>
      </w:r>
      <w:r w:rsidR="008B6990">
        <w:t xml:space="preserve">tienen </w:t>
      </w:r>
      <w:r>
        <w:t>incertidumbres absolutas (este término se d</w:t>
      </w:r>
      <w:r w:rsidR="008B6990">
        <w:t xml:space="preserve">efinirá </w:t>
      </w:r>
      <w:r>
        <w:t xml:space="preserve">en la siguiente sección) </w:t>
      </w:r>
      <m:oMath>
        <m:r>
          <w:rPr>
            <w:rFonts w:ascii="Cambria Math" w:hAnsi="Cambria Math"/>
          </w:rPr>
          <m:t>∆L</m:t>
        </m:r>
      </m:oMath>
      <w:r>
        <w:t xml:space="preserve"> y </w:t>
      </w:r>
      <m:oMath>
        <m:r>
          <w:rPr>
            <w:rFonts w:ascii="Cambria Math" w:hAnsi="Cambria Math"/>
          </w:rPr>
          <m:t>∆T</m:t>
        </m:r>
      </m:oMath>
      <w:r>
        <w:t xml:space="preserve"> respectivamente. </w:t>
      </w:r>
      <w:r w:rsidR="00564C73">
        <w:t>Así, la incertidumbre de la constante de gravedad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780"/>
      </w:tblGrid>
      <w:tr w:rsidR="008B6990" w14:paraId="1EB7C14F" w14:textId="77777777" w:rsidTr="006316FA">
        <w:trPr>
          <w:jc w:val="center"/>
        </w:trPr>
        <w:tc>
          <w:tcPr>
            <w:tcW w:w="455" w:type="dxa"/>
            <w:vAlign w:val="center"/>
          </w:tcPr>
          <w:p w14:paraId="49825606" w14:textId="77777777" w:rsidR="008B6990" w:rsidRDefault="008B6990" w:rsidP="0061567C">
            <w:pPr>
              <w:jc w:val="center"/>
              <w:rPr>
                <w:rFonts w:eastAsia="Times New Roman"/>
                <w:lang w:eastAsia="es-MX"/>
              </w:rPr>
            </w:pPr>
          </w:p>
        </w:tc>
        <w:tc>
          <w:tcPr>
            <w:tcW w:w="7935" w:type="dxa"/>
            <w:vAlign w:val="center"/>
          </w:tcPr>
          <w:p w14:paraId="282AEDE9" w14:textId="71E6285C" w:rsidR="008B6990" w:rsidRPr="008B6990" w:rsidRDefault="00717BD3" w:rsidP="008B6990">
            <m:oMathPara>
              <m:oMath>
                <m:sSub>
                  <m:sSubPr>
                    <m:ctrlPr>
                      <w:rPr>
                        <w:rFonts w:ascii="Cambria Math" w:hAnsi="Cambria Math"/>
                        <w:i/>
                      </w:rPr>
                    </m:ctrlPr>
                  </m:sSubPr>
                  <m:e>
                    <m:r>
                      <w:rPr>
                        <w:rFonts w:ascii="Cambria Math" w:hAnsi="Cambria Math"/>
                      </w:rPr>
                      <m:t>σ</m:t>
                    </m:r>
                  </m:e>
                  <m:sub>
                    <m:r>
                      <w:rPr>
                        <w:rFonts w:ascii="Cambria Math" w:hAnsi="Cambria Math"/>
                      </w:rPr>
                      <m:t>g</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∂L</m:t>
                                    </m:r>
                                  </m:den>
                                </m:f>
                              </m:e>
                            </m:d>
                            <m:r>
                              <w:rPr>
                                <w:rFonts w:ascii="Cambria Math" w:hAnsi="Cambria Math"/>
                              </w:rPr>
                              <m:t>∆</m:t>
                            </m:r>
                            <m:r>
                              <w:rPr>
                                <w:rFonts w:ascii="Cambria Math" w:hAnsi="Cambria Math"/>
                              </w:rPr>
                              <m:t>L</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∂T</m:t>
                                    </m:r>
                                  </m:den>
                                </m:f>
                              </m:e>
                            </m:d>
                            <m:r>
                              <w:rPr>
                                <w:rFonts w:ascii="Cambria Math" w:hAnsi="Cambria Math"/>
                              </w:rPr>
                              <m:t>∆</m:t>
                            </m:r>
                            <m:r>
                              <w:rPr>
                                <w:rFonts w:ascii="Cambria Math" w:hAnsi="Cambria Math"/>
                              </w:rPr>
                              <m:t>T</m:t>
                            </m:r>
                          </m:e>
                        </m:d>
                      </m:e>
                      <m:sup>
                        <m:r>
                          <w:rPr>
                            <w:rFonts w:ascii="Cambria Math" w:hAnsi="Cambria Math"/>
                          </w:rPr>
                          <m:t>2</m:t>
                        </m:r>
                      </m:sup>
                    </m:sSup>
                  </m:e>
                </m:rad>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rPr>
                                  <m:t>L</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r>
                                  <w:rPr>
                                    <w:rFonts w:ascii="Cambria Math" w:hAnsi="Cambria Math"/>
                                  </w:rPr>
                                  <m:t>L</m:t>
                                </m:r>
                                <m:r>
                                  <w:rPr>
                                    <w:rFonts w:ascii="Cambria Math" w:hAnsi="Cambria Math"/>
                                  </w:rPr>
                                  <m:t>∆</m:t>
                                </m:r>
                                <m:r>
                                  <w:rPr>
                                    <w:rFonts w:ascii="Cambria Math" w:hAnsi="Cambria Math"/>
                                  </w:rPr>
                                  <m:t>T</m:t>
                                </m:r>
                              </m:num>
                              <m:den>
                                <m:sSup>
                                  <m:sSupPr>
                                    <m:ctrlPr>
                                      <w:rPr>
                                        <w:rFonts w:ascii="Cambria Math" w:hAnsi="Cambria Math"/>
                                        <w:i/>
                                      </w:rPr>
                                    </m:ctrlPr>
                                  </m:sSupPr>
                                  <m:e>
                                    <m:r>
                                      <w:rPr>
                                        <w:rFonts w:ascii="Cambria Math" w:hAnsi="Cambria Math"/>
                                      </w:rPr>
                                      <m:t>T</m:t>
                                    </m:r>
                                  </m:e>
                                  <m:sup>
                                    <m:r>
                                      <w:rPr>
                                        <w:rFonts w:ascii="Cambria Math" w:hAnsi="Cambria Math"/>
                                      </w:rPr>
                                      <m:t>3</m:t>
                                    </m:r>
                                  </m:sup>
                                </m:sSup>
                              </m:den>
                            </m:f>
                          </m:e>
                        </m:d>
                      </m:e>
                      <m:sup>
                        <m:r>
                          <w:rPr>
                            <w:rFonts w:ascii="Cambria Math" w:hAnsi="Cambria Math"/>
                          </w:rPr>
                          <m:t>2</m:t>
                        </m:r>
                      </m:sup>
                    </m:sSup>
                  </m:e>
                </m:rad>
              </m:oMath>
            </m:oMathPara>
          </w:p>
        </w:tc>
        <w:tc>
          <w:tcPr>
            <w:tcW w:w="671" w:type="dxa"/>
            <w:vAlign w:val="center"/>
          </w:tcPr>
          <w:p w14:paraId="11F5D34C" w14:textId="11486247" w:rsidR="008B6990" w:rsidRDefault="008B6990" w:rsidP="0061567C">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9</w:t>
            </w:r>
            <w:r>
              <w:rPr>
                <w:rFonts w:eastAsia="Times New Roman"/>
              </w:rPr>
              <w:fldChar w:fldCharType="end"/>
            </w:r>
            <w:r>
              <w:rPr>
                <w:rFonts w:eastAsia="Times New Roman"/>
                <w:lang w:eastAsia="es-MX"/>
              </w:rPr>
              <w:t>)</w:t>
            </w:r>
          </w:p>
        </w:tc>
      </w:tr>
    </w:tbl>
    <w:p w14:paraId="64103332" w14:textId="77C69942" w:rsidR="00E77D48" w:rsidRPr="003724DE" w:rsidRDefault="00C1094D" w:rsidP="00C1094D">
      <w:pPr>
        <w:pStyle w:val="Subtitulo"/>
        <w:rPr>
          <w:rFonts w:eastAsia="Times New Roman"/>
          <w:lang w:val="es-MX" w:eastAsia="es-MX"/>
        </w:rPr>
      </w:pPr>
      <w:bookmarkStart w:id="20" w:name="_Toc80287244"/>
      <w:bookmarkStart w:id="21" w:name="_Toc147826891"/>
      <w:r>
        <w:rPr>
          <w:rFonts w:eastAsia="Times New Roman"/>
          <w:lang w:val="es-MX" w:eastAsia="es-MX"/>
        </w:rPr>
        <w:t xml:space="preserve">¿Cómo </w:t>
      </w:r>
      <w:r w:rsidR="000A73F0">
        <w:rPr>
          <w:rFonts w:eastAsia="Times New Roman"/>
          <w:lang w:val="es-MX" w:eastAsia="es-MX"/>
        </w:rPr>
        <w:t>R</w:t>
      </w:r>
      <w:r>
        <w:rPr>
          <w:rFonts w:eastAsia="Times New Roman"/>
          <w:lang w:val="es-MX" w:eastAsia="es-MX"/>
        </w:rPr>
        <w:t xml:space="preserve">eportar una </w:t>
      </w:r>
      <w:r w:rsidR="000A73F0">
        <w:rPr>
          <w:rFonts w:eastAsia="Times New Roman"/>
          <w:lang w:val="es-MX" w:eastAsia="es-MX"/>
        </w:rPr>
        <w:t>I</w:t>
      </w:r>
      <w:r>
        <w:rPr>
          <w:rFonts w:eastAsia="Times New Roman"/>
          <w:lang w:val="es-MX" w:eastAsia="es-MX"/>
        </w:rPr>
        <w:t>ncertidumbre?</w:t>
      </w:r>
      <w:bookmarkEnd w:id="20"/>
      <w:bookmarkEnd w:id="21"/>
    </w:p>
    <w:p w14:paraId="10EE5D2A" w14:textId="3948060A" w:rsidR="00D72A04" w:rsidRDefault="00B4768D" w:rsidP="00752D7C">
      <w:pPr>
        <w:rPr>
          <w:rFonts w:eastAsia="Times New Roman"/>
          <w:lang w:eastAsia="es-MX"/>
        </w:rPr>
      </w:pPr>
      <w:r>
        <w:rPr>
          <w:rFonts w:eastAsia="Times New Roman"/>
          <w:lang w:eastAsia="es-MX"/>
        </w:rPr>
        <w:t xml:space="preserve">Al </w:t>
      </w:r>
      <w:r w:rsidR="00891B71">
        <w:rPr>
          <w:rFonts w:eastAsia="Times New Roman"/>
          <w:lang w:eastAsia="es-MX"/>
        </w:rPr>
        <w:t xml:space="preserve">reportar un resultado y su incertidumbre </w:t>
      </w:r>
      <w:r w:rsidR="00126D8F">
        <w:rPr>
          <w:rFonts w:eastAsia="Times New Roman"/>
          <w:lang w:eastAsia="es-MX"/>
        </w:rPr>
        <w:t xml:space="preserve">también </w:t>
      </w:r>
      <w:r w:rsidR="00974427">
        <w:rPr>
          <w:rFonts w:eastAsia="Times New Roman"/>
          <w:lang w:eastAsia="es-MX"/>
        </w:rPr>
        <w:t xml:space="preserve">se </w:t>
      </w:r>
      <w:r w:rsidR="001D330C">
        <w:rPr>
          <w:rFonts w:eastAsia="Times New Roman"/>
          <w:lang w:eastAsia="es-MX"/>
        </w:rPr>
        <w:t>debe</w:t>
      </w:r>
      <w:r w:rsidR="00974427">
        <w:rPr>
          <w:rFonts w:eastAsia="Times New Roman"/>
          <w:lang w:eastAsia="es-MX"/>
        </w:rPr>
        <w:t>n</w:t>
      </w:r>
      <w:r w:rsidR="001D330C">
        <w:rPr>
          <w:rFonts w:eastAsia="Times New Roman"/>
          <w:lang w:eastAsia="es-MX"/>
        </w:rPr>
        <w:t xml:space="preserve"> </w:t>
      </w:r>
      <w:r w:rsidR="00891B71">
        <w:rPr>
          <w:rFonts w:eastAsia="Times New Roman"/>
          <w:lang w:eastAsia="es-MX"/>
        </w:rPr>
        <w:t>toma</w:t>
      </w:r>
      <w:r w:rsidR="001D330C">
        <w:rPr>
          <w:rFonts w:eastAsia="Times New Roman"/>
          <w:lang w:eastAsia="es-MX"/>
        </w:rPr>
        <w:t>r</w:t>
      </w:r>
      <w:r w:rsidR="00891B71">
        <w:rPr>
          <w:rFonts w:eastAsia="Times New Roman"/>
          <w:lang w:eastAsia="es-MX"/>
        </w:rPr>
        <w:t xml:space="preserve"> en cuenta </w:t>
      </w:r>
      <w:r w:rsidR="001D330C">
        <w:t xml:space="preserve">las </w:t>
      </w:r>
      <w:r w:rsidR="00126D8F">
        <w:t xml:space="preserve">posibles </w:t>
      </w:r>
      <w:r w:rsidR="001D330C">
        <w:t>aplicaciones de</w:t>
      </w:r>
      <w:r w:rsidR="00F566C2">
        <w:t xml:space="preserve"> éste</w:t>
      </w:r>
      <w:r w:rsidR="001D330C">
        <w:t xml:space="preserve"> y su reproducibilidad</w:t>
      </w:r>
      <w:r w:rsidR="00974427">
        <w:rPr>
          <w:rFonts w:eastAsia="Times New Roman"/>
          <w:lang w:eastAsia="es-MX"/>
        </w:rPr>
        <w:t xml:space="preserve">, pudiendo identificarse tres casos: </w:t>
      </w:r>
    </w:p>
    <w:p w14:paraId="26C8A542" w14:textId="7042D801" w:rsidR="00087001" w:rsidRPr="00087001" w:rsidRDefault="00087001" w:rsidP="00087001">
      <w:pPr>
        <w:pStyle w:val="Ttulo4"/>
        <w:numPr>
          <w:ilvl w:val="0"/>
          <w:numId w:val="31"/>
        </w:numPr>
        <w:rPr>
          <w:rFonts w:eastAsia="Times New Roman"/>
          <w:lang w:eastAsia="es-MX"/>
        </w:rPr>
      </w:pPr>
      <w:r>
        <w:rPr>
          <w:rFonts w:eastAsia="Times New Roman"/>
          <w:lang w:eastAsia="es-MX"/>
        </w:rPr>
        <w:t>Resultados de uso general.</w:t>
      </w:r>
    </w:p>
    <w:p w14:paraId="172DB5AF" w14:textId="1B1C6F93" w:rsidR="00B4768D" w:rsidRDefault="00974427" w:rsidP="00942B32">
      <w:pPr>
        <w:rPr>
          <w:rFonts w:eastAsia="Times New Roman"/>
          <w:lang w:eastAsia="es-MX"/>
        </w:rPr>
      </w:pPr>
      <w:r>
        <w:rPr>
          <w:rFonts w:eastAsia="Times New Roman"/>
          <w:lang w:eastAsia="es-MX"/>
        </w:rPr>
        <w:t>Sí e</w:t>
      </w:r>
      <w:r w:rsidR="00087001">
        <w:rPr>
          <w:rFonts w:eastAsia="Times New Roman"/>
          <w:lang w:eastAsia="es-MX"/>
        </w:rPr>
        <w:t>l resultado y su incertidumbre no están enfocados a ser utilizados para algún propósito específico, la</w:t>
      </w:r>
      <w:r w:rsidR="00B4768D">
        <w:rPr>
          <w:rFonts w:eastAsia="Times New Roman"/>
          <w:lang w:eastAsia="es-MX"/>
        </w:rPr>
        <w:t xml:space="preserve"> medición final </w:t>
      </w:r>
      <w:r w:rsidR="00D72A04">
        <w:rPr>
          <w:rFonts w:eastAsia="Times New Roman"/>
          <w:lang w:eastAsia="es-MX"/>
        </w:rPr>
        <w:t>debe</w:t>
      </w:r>
      <w:r w:rsidR="00B4768D">
        <w:rPr>
          <w:rFonts w:eastAsia="Times New Roman"/>
          <w:lang w:eastAsia="es-MX"/>
        </w:rPr>
        <w:t xml:space="preserve"> mencionar su incertidumbre </w:t>
      </w:r>
      <w:r w:rsidR="006E5AA5">
        <w:rPr>
          <w:rFonts w:eastAsia="Times New Roman"/>
          <w:lang w:eastAsia="es-MX"/>
        </w:rPr>
        <w:t xml:space="preserve">total </w:t>
      </w:r>
      <w:r w:rsidR="00B4768D">
        <w:rPr>
          <w:rFonts w:eastAsia="Times New Roman"/>
          <w:lang w:eastAsia="es-MX"/>
        </w:rPr>
        <w:t>estimada</w:t>
      </w:r>
      <w:r w:rsidR="00087001">
        <w:rPr>
          <w:rFonts w:eastAsia="Times New Roman"/>
          <w:lang w:eastAsia="es-MX"/>
        </w:rPr>
        <w:t>,</w:t>
      </w:r>
      <w:r w:rsidR="00B4768D">
        <w:rPr>
          <w:rFonts w:eastAsia="Times New Roman"/>
          <w:lang w:eastAsia="es-MX"/>
        </w:rPr>
        <w:t xml:space="preserve"> la cual es un valor único denominado </w:t>
      </w:r>
      <w:r w:rsidR="00B4768D" w:rsidRPr="00E8249A">
        <w:rPr>
          <w:rStyle w:val="SubrayadoCar"/>
        </w:rPr>
        <w:t>incertidumbre absoluta</w:t>
      </w:r>
      <w:r w:rsidR="00F566C2" w:rsidRPr="00F566C2">
        <w:t>,</w:t>
      </w:r>
      <w:r w:rsidR="00B4768D">
        <w:t xml:space="preserve"> </w:t>
      </w:r>
      <w:r w:rsidR="00087001">
        <w:t>que es una combinación de</w:t>
      </w:r>
      <w:r w:rsidR="00D72A04">
        <w:rPr>
          <w:rFonts w:eastAsia="Times New Roman"/>
          <w:lang w:eastAsia="es-MX"/>
        </w:rPr>
        <w:t xml:space="preserve"> </w:t>
      </w:r>
      <w:r w:rsidR="00087001">
        <w:rPr>
          <w:rFonts w:eastAsia="Times New Roman"/>
          <w:lang w:eastAsia="es-MX"/>
        </w:rPr>
        <w:t xml:space="preserve">todas las </w:t>
      </w:r>
      <w:r>
        <w:rPr>
          <w:rFonts w:eastAsia="Times New Roman"/>
          <w:lang w:eastAsia="es-MX"/>
        </w:rPr>
        <w:t>i</w:t>
      </w:r>
      <w:r w:rsidR="00B4768D">
        <w:rPr>
          <w:rFonts w:eastAsia="Times New Roman"/>
          <w:lang w:eastAsia="es-MX"/>
        </w:rPr>
        <w:t>ncertidumbre</w:t>
      </w:r>
      <w:r>
        <w:rPr>
          <w:rFonts w:eastAsia="Times New Roman"/>
          <w:lang w:eastAsia="es-MX"/>
        </w:rPr>
        <w:t>s</w:t>
      </w:r>
      <w:r w:rsidR="00B4768D">
        <w:rPr>
          <w:rFonts w:eastAsia="Times New Roman"/>
          <w:lang w:eastAsia="es-MX"/>
        </w:rPr>
        <w:t xml:space="preserve"> </w:t>
      </w:r>
      <w:r w:rsidR="00087001">
        <w:rPr>
          <w:rFonts w:eastAsia="Times New Roman"/>
          <w:lang w:eastAsia="es-MX"/>
        </w:rPr>
        <w:t>encontradas</w:t>
      </w:r>
      <w:r>
        <w:rPr>
          <w:rFonts w:eastAsia="Times New Roman"/>
          <w:lang w:eastAsia="es-MX"/>
        </w:rPr>
        <w:t xml:space="preserve"> (apreciación, estadística, definición, etc.)</w:t>
      </w:r>
      <w:r w:rsidR="00B4768D">
        <w:rPr>
          <w:rFonts w:eastAsia="Times New Roman"/>
          <w:lang w:eastAsia="es-MX"/>
        </w:rPr>
        <w:t xml:space="preserve">. </w:t>
      </w:r>
    </w:p>
    <w:p w14:paraId="57D15F7A" w14:textId="5F8FBF7A" w:rsidR="00AB1946" w:rsidRDefault="00AB1946" w:rsidP="00942B32">
      <w:pPr>
        <w:rPr>
          <w:rFonts w:eastAsia="Times New Roman"/>
          <w:lang w:eastAsia="es-MX"/>
        </w:rPr>
      </w:pPr>
      <w:r>
        <w:rPr>
          <w:rFonts w:eastAsia="Times New Roman"/>
          <w:lang w:eastAsia="es-MX"/>
        </w:rPr>
        <w:t>La te</w:t>
      </w:r>
      <w:r w:rsidR="00B4768D">
        <w:rPr>
          <w:rFonts w:eastAsia="Times New Roman"/>
          <w:lang w:eastAsia="es-MX"/>
        </w:rPr>
        <w:t xml:space="preserve">oría estadística </w:t>
      </w:r>
      <w:r w:rsidR="00974427">
        <w:rPr>
          <w:rFonts w:eastAsia="Times New Roman"/>
          <w:lang w:eastAsia="es-MX"/>
        </w:rPr>
        <w:t>establece</w:t>
      </w:r>
      <w:r>
        <w:rPr>
          <w:rFonts w:eastAsia="Times New Roman"/>
          <w:lang w:eastAsia="es-MX"/>
        </w:rPr>
        <w:t xml:space="preserve"> que cuando se tienen varias </w:t>
      </w:r>
      <w:r w:rsidR="00B4768D">
        <w:rPr>
          <w:rFonts w:eastAsia="Times New Roman"/>
          <w:lang w:eastAsia="es-MX"/>
        </w:rPr>
        <w:t xml:space="preserve">distribuciones </w:t>
      </w:r>
      <w:r>
        <w:rPr>
          <w:rFonts w:eastAsia="Times New Roman"/>
          <w:lang w:eastAsia="es-MX"/>
        </w:rPr>
        <w:t>(</w:t>
      </w:r>
      <m:oMath>
        <m:sSub>
          <m:sSubPr>
            <m:ctrlPr>
              <w:rPr>
                <w:rFonts w:ascii="Cambria Math" w:eastAsia="Times New Roman" w:hAnsi="Cambria Math"/>
                <w:i/>
                <w:lang w:eastAsia="es-MX"/>
              </w:rPr>
            </m:ctrlPr>
          </m:sSubPr>
          <m:e>
            <m:r>
              <w:rPr>
                <w:rFonts w:ascii="Cambria Math" w:eastAsia="Times New Roman" w:hAnsi="Cambria Math"/>
                <w:lang w:eastAsia="es-MX"/>
              </w:rPr>
              <m:t>σ</m:t>
            </m:r>
          </m:e>
          <m:sub>
            <m:r>
              <w:rPr>
                <w:rFonts w:ascii="Cambria Math" w:eastAsia="Times New Roman" w:hAnsi="Cambria Math"/>
                <w:lang w:eastAsia="es-MX"/>
              </w:rPr>
              <m:t>1</m:t>
            </m:r>
          </m:sub>
        </m:sSub>
        <m:r>
          <w:rPr>
            <w:rFonts w:ascii="Cambria Math" w:eastAsia="Times New Roman" w:hAnsi="Cambria Math"/>
            <w:lang w:eastAsia="es-MX"/>
          </w:rPr>
          <m:t>,</m:t>
        </m:r>
        <m:sSub>
          <m:sSubPr>
            <m:ctrlPr>
              <w:rPr>
                <w:rFonts w:ascii="Cambria Math" w:eastAsia="Times New Roman" w:hAnsi="Cambria Math"/>
                <w:i/>
                <w:lang w:eastAsia="es-MX"/>
              </w:rPr>
            </m:ctrlPr>
          </m:sSubPr>
          <m:e>
            <m:r>
              <w:rPr>
                <w:rFonts w:ascii="Cambria Math" w:eastAsia="Times New Roman" w:hAnsi="Cambria Math"/>
                <w:lang w:eastAsia="es-MX"/>
              </w:rPr>
              <m:t>σ</m:t>
            </m:r>
          </m:e>
          <m:sub>
            <m:r>
              <w:rPr>
                <w:rFonts w:ascii="Cambria Math" w:eastAsia="Times New Roman" w:hAnsi="Cambria Math"/>
                <w:lang w:eastAsia="es-MX"/>
              </w:rPr>
              <m:t>2</m:t>
            </m:r>
          </m:sub>
        </m:sSub>
        <m:r>
          <w:rPr>
            <w:rFonts w:ascii="Cambria Math" w:eastAsia="Times New Roman" w:hAnsi="Cambria Math"/>
            <w:lang w:eastAsia="es-MX"/>
          </w:rPr>
          <m:t>,…</m:t>
        </m:r>
      </m:oMath>
      <w:r>
        <w:rPr>
          <w:rFonts w:eastAsia="Times New Roman"/>
          <w:lang w:eastAsia="es-MX"/>
        </w:rPr>
        <w:t>)</w:t>
      </w:r>
      <w:r w:rsidR="00061BD6">
        <w:rPr>
          <w:rFonts w:eastAsia="Times New Roman"/>
          <w:lang w:eastAsia="es-MX"/>
        </w:rPr>
        <w:t xml:space="preserve"> asociadas a una misma variable experimental</w:t>
      </w:r>
      <w:r w:rsidR="00B4768D">
        <w:rPr>
          <w:rFonts w:eastAsia="Times New Roman"/>
          <w:lang w:eastAsia="es-MX"/>
        </w:rPr>
        <w:t xml:space="preserve">, </w:t>
      </w:r>
      <w:r>
        <w:rPr>
          <w:rFonts w:eastAsia="Times New Roman"/>
          <w:lang w:eastAsia="es-MX"/>
        </w:rPr>
        <w:t>independientes entre ellas (</w:t>
      </w:r>
      <w:r w:rsidR="00B4768D">
        <w:rPr>
          <w:rFonts w:eastAsia="Times New Roman"/>
          <w:lang w:eastAsia="es-MX"/>
        </w:rPr>
        <w:t>no hay correlación</w:t>
      </w:r>
      <w:r w:rsidR="00403F16">
        <w:rPr>
          <w:rFonts w:eastAsia="Times New Roman"/>
          <w:lang w:eastAsia="es-MX"/>
        </w:rPr>
        <w:t xml:space="preserve"> y</w:t>
      </w:r>
      <w:r w:rsidR="00B4768D">
        <w:rPr>
          <w:rFonts w:eastAsia="Times New Roman"/>
          <w:lang w:eastAsia="es-MX"/>
        </w:rPr>
        <w:t xml:space="preserve"> </w:t>
      </w:r>
      <w:r>
        <w:rPr>
          <w:rFonts w:eastAsia="Times New Roman"/>
          <w:lang w:eastAsia="es-MX"/>
        </w:rPr>
        <w:t>se originan por distintos fenómenos)</w:t>
      </w:r>
      <w:r w:rsidR="00087001">
        <w:rPr>
          <w:rFonts w:eastAsia="Times New Roman"/>
          <w:lang w:eastAsia="es-MX"/>
        </w:rPr>
        <w:t>,</w:t>
      </w:r>
      <w:r>
        <w:rPr>
          <w:rFonts w:eastAsia="Times New Roman"/>
          <w:lang w:eastAsia="es-MX"/>
        </w:rPr>
        <w:t xml:space="preserve"> </w:t>
      </w:r>
      <w:r w:rsidR="009521C1">
        <w:rPr>
          <w:rFonts w:eastAsia="Times New Roman"/>
          <w:lang w:eastAsia="es-MX"/>
        </w:rPr>
        <w:t xml:space="preserve">éstas </w:t>
      </w:r>
      <w:r>
        <w:rPr>
          <w:rFonts w:eastAsia="Times New Roman"/>
          <w:lang w:eastAsia="es-MX"/>
        </w:rPr>
        <w:t xml:space="preserve">se pueden integrar en una sola incertidumbre </w:t>
      </w:r>
      <w:r w:rsidR="005B1BB3" w:rsidRPr="002217D5">
        <w:rPr>
          <w:rStyle w:val="ReferenciaCar"/>
        </w:rPr>
        <w:t>[</w:t>
      </w:r>
      <w:r w:rsidR="009F2F5C">
        <w:rPr>
          <w:rStyle w:val="ReferenciaCar"/>
        </w:rPr>
        <w:t>5</w:t>
      </w:r>
      <w:r w:rsidR="002217D5" w:rsidRPr="002217D5">
        <w:rPr>
          <w:rStyle w:val="ReferenciaCar"/>
        </w:rPr>
        <w:t>,</w:t>
      </w:r>
      <w:r w:rsidR="009F2F5C">
        <w:rPr>
          <w:rStyle w:val="ReferenciaCar"/>
        </w:rPr>
        <w:t>7</w:t>
      </w:r>
      <w:r w:rsidR="00B4768D">
        <w:rPr>
          <w:rStyle w:val="ReferenciaCar"/>
        </w:rPr>
        <w:t>,</w:t>
      </w:r>
      <w:r w:rsidR="009F2F5C">
        <w:rPr>
          <w:rStyle w:val="ReferenciaCar"/>
        </w:rPr>
        <w:t>8</w:t>
      </w:r>
      <w:r w:rsidR="005B1BB3" w:rsidRPr="002217D5">
        <w:rPr>
          <w:rStyle w:val="ReferenciaCar"/>
        </w:rPr>
        <w:t>]</w:t>
      </w:r>
      <w:r>
        <w:rPr>
          <w:rFonts w:eastAsia="Times New Roman"/>
          <w:lang w:eastAsia="es-MX"/>
        </w:rPr>
        <w:t>:</w:t>
      </w:r>
    </w:p>
    <w:p w14:paraId="0FB5D00C" w14:textId="63A890FC" w:rsidR="009521C1" w:rsidRPr="009521C1" w:rsidRDefault="00717BD3" w:rsidP="00942B32">
      <w:pPr>
        <w:rPr>
          <w:rFonts w:eastAsia="Times New Roman"/>
          <w:i/>
          <w:lang w:eastAsia="es-MX"/>
        </w:rPr>
      </w:pPr>
      <m:oMathPara>
        <m:oMath>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e>
          </m:rad>
          <m:r>
            <w:rPr>
              <w:rFonts w:ascii="Cambria Math" w:hAnsi="Cambria Math"/>
            </w:rPr>
            <m:t xml:space="preserve"> ,</m:t>
          </m:r>
        </m:oMath>
      </m:oMathPara>
    </w:p>
    <w:p w14:paraId="1648B340" w14:textId="0FAB2792" w:rsidR="00AB1946" w:rsidRDefault="00E53888" w:rsidP="00942B32">
      <w:pPr>
        <w:rPr>
          <w:rFonts w:eastAsia="Times New Roman"/>
          <w:lang w:eastAsia="es-MX"/>
        </w:rPr>
      </w:pPr>
      <w:r>
        <w:rPr>
          <w:rFonts w:eastAsia="Times New Roman"/>
          <w:lang w:eastAsia="es-MX"/>
        </w:rPr>
        <w:t>l</w:t>
      </w:r>
      <w:r w:rsidR="005B1BB3">
        <w:rPr>
          <w:rFonts w:eastAsia="Times New Roman"/>
          <w:lang w:eastAsia="es-MX"/>
        </w:rPr>
        <w:t xml:space="preserve">a cual se denomina </w:t>
      </w:r>
      <w:r w:rsidR="005B1BB3" w:rsidRPr="00E53888">
        <w:rPr>
          <w:rStyle w:val="SubrayadoCar"/>
        </w:rPr>
        <w:t xml:space="preserve">adición </w:t>
      </w:r>
      <w:r w:rsidR="005B1BB3" w:rsidRPr="00087001">
        <w:rPr>
          <w:rStyle w:val="SubrayadoCar"/>
        </w:rPr>
        <w:t>en cuadratura</w:t>
      </w:r>
      <w:r w:rsidR="005B1BB3">
        <w:rPr>
          <w:rFonts w:eastAsia="Times New Roman"/>
          <w:lang w:eastAsia="es-MX"/>
        </w:rPr>
        <w:t xml:space="preserve">. </w:t>
      </w:r>
      <w:r w:rsidR="002217D5">
        <w:rPr>
          <w:rFonts w:eastAsia="Times New Roman"/>
          <w:lang w:eastAsia="es-MX"/>
        </w:rPr>
        <w:t xml:space="preserve">De esta forma </w:t>
      </w:r>
      <w:r w:rsidR="00881BFB">
        <w:rPr>
          <w:rFonts w:eastAsia="Times New Roman"/>
          <w:lang w:eastAsia="es-MX"/>
        </w:rPr>
        <w:t xml:space="preserve">la </w:t>
      </w:r>
      <w:r w:rsidR="002217D5" w:rsidRPr="002217D5">
        <w:rPr>
          <w:rStyle w:val="Textoennegrita"/>
        </w:rPr>
        <w:t>incertidumbre absoluta</w:t>
      </w:r>
      <w:r w:rsidR="002217D5">
        <w:rPr>
          <w:rFonts w:eastAsia="Times New Roman"/>
          <w:lang w:eastAsia="es-MX"/>
        </w:rPr>
        <w:t xml:space="preserve"> </w:t>
      </w:r>
      <w:r w:rsidR="00881BFB">
        <w:t>(</w:t>
      </w:r>
      <m:oMath>
        <m:r>
          <w:rPr>
            <w:rFonts w:ascii="Cambria Math" w:hAnsi="Cambria Math"/>
            <w:color w:val="C00000"/>
          </w:rPr>
          <m:t>∆x</m:t>
        </m:r>
      </m:oMath>
      <w:r w:rsidR="00881BFB">
        <w:t>)</w:t>
      </w:r>
      <w:r w:rsidR="00B64D09">
        <w:rPr>
          <w:rFonts w:eastAsia="Times New Roman"/>
          <w:lang w:eastAsia="es-MX"/>
        </w:rPr>
        <w:t xml:space="preserve"> </w:t>
      </w:r>
      <w:r w:rsidR="00E8249A">
        <w:rPr>
          <w:rFonts w:eastAsia="Times New Roman"/>
          <w:lang w:eastAsia="es-MX"/>
        </w:rPr>
        <w:t>es</w:t>
      </w:r>
      <w:r w:rsidR="009F2F5C">
        <w:rPr>
          <w:rFonts w:eastAsia="Times New Roman"/>
          <w:lang w:eastAsia="es-MX"/>
        </w:rPr>
        <w:t xml:space="preserve"> </w:t>
      </w:r>
      <w:r w:rsidR="00A051E6" w:rsidRPr="00A051E6">
        <w:rPr>
          <w:rStyle w:val="ReferenciaCar"/>
        </w:rPr>
        <w:t>[</w:t>
      </w:r>
      <w:r w:rsidR="009F2F5C">
        <w:rPr>
          <w:rStyle w:val="ReferenciaCar"/>
        </w:rPr>
        <w:t>7</w:t>
      </w:r>
      <w:r w:rsidR="00A051E6" w:rsidRPr="00A051E6">
        <w:rPr>
          <w:rStyle w:val="ReferenciaCar"/>
        </w:rPr>
        <w:t>]</w:t>
      </w:r>
      <w:r w:rsidR="00E8249A">
        <w:rPr>
          <w:rFonts w:eastAsia="Times New Roman"/>
          <w:lang w:eastAsia="es-MX"/>
        </w:rPr>
        <w:t>:</w:t>
      </w:r>
    </w:p>
    <w:tbl>
      <w:tblPr>
        <w:tblStyle w:val="Tablaconcuadrcula"/>
        <w:tblpPr w:leftFromText="141" w:rightFromText="141" w:vertAnchor="text" w:horzAnchor="margin" w:tblpXSpec="center" w:tblpY="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1080"/>
      </w:tblGrid>
      <w:tr w:rsidR="00F13AEC" w14:paraId="7152BA0A" w14:textId="77777777" w:rsidTr="00F13AEC">
        <w:tc>
          <w:tcPr>
            <w:tcW w:w="455" w:type="dxa"/>
            <w:vAlign w:val="center"/>
          </w:tcPr>
          <w:p w14:paraId="0CA1547B" w14:textId="77777777" w:rsidR="00F13AEC" w:rsidRDefault="00F13AEC" w:rsidP="00F13AEC">
            <w:pPr>
              <w:jc w:val="center"/>
              <w:rPr>
                <w:rFonts w:eastAsia="Times New Roman"/>
                <w:lang w:eastAsia="es-MX"/>
              </w:rPr>
            </w:pPr>
          </w:p>
        </w:tc>
        <w:tc>
          <w:tcPr>
            <w:tcW w:w="7935" w:type="dxa"/>
            <w:vAlign w:val="center"/>
          </w:tcPr>
          <w:p w14:paraId="2432B7FF" w14:textId="5DF7DF78" w:rsidR="00F13AEC" w:rsidRDefault="00F13AEC" w:rsidP="00215DC6">
            <w:pPr>
              <w:pStyle w:val="Ecuacion"/>
              <w:rPr>
                <w:rFonts w:eastAsia="Times New Roman"/>
                <w:lang w:eastAsia="es-MX"/>
              </w:rPr>
            </w:pPr>
            <m:oMathPara>
              <m:oMath>
                <m:r>
                  <m:t>∆x=</m:t>
                </m:r>
                <m:rad>
                  <m:radPr>
                    <m:degHide m:val="1"/>
                    <m:ctrlPr/>
                  </m:radPr>
                  <m:deg/>
                  <m:e>
                    <m:sSubSup>
                      <m:sSubSupPr>
                        <m:ctrlPr/>
                      </m:sSubSupPr>
                      <m:e>
                        <m:r>
                          <m:t>σ</m:t>
                        </m:r>
                      </m:e>
                      <m:sub>
                        <m:r>
                          <m:t>ap</m:t>
                        </m:r>
                      </m:sub>
                      <m:sup>
                        <m:r>
                          <m:t>2</m:t>
                        </m:r>
                      </m:sup>
                    </m:sSubSup>
                    <m:r>
                      <m:t>+</m:t>
                    </m:r>
                    <m:sSubSup>
                      <m:sSubSupPr>
                        <m:ctrlPr/>
                      </m:sSubSupPr>
                      <m:e>
                        <m:r>
                          <m:t>σ</m:t>
                        </m:r>
                      </m:e>
                      <m:sub>
                        <m:r>
                          <m:t>int</m:t>
                        </m:r>
                      </m:sub>
                      <m:sup>
                        <m:r>
                          <m:t>2</m:t>
                        </m:r>
                      </m:sup>
                    </m:sSubSup>
                    <m:r>
                      <m:t>+</m:t>
                    </m:r>
                    <m:sSubSup>
                      <m:sSubSupPr>
                        <m:ctrlPr/>
                      </m:sSubSupPr>
                      <m:e>
                        <m:r>
                          <m:t>σ</m:t>
                        </m:r>
                      </m:e>
                      <m:sub>
                        <m:r>
                          <m:t>def</m:t>
                        </m:r>
                      </m:sub>
                      <m:sup>
                        <m:r>
                          <m:t>2</m:t>
                        </m:r>
                      </m:sup>
                    </m:sSubSup>
                    <m:r>
                      <m:t>+…+</m:t>
                    </m:r>
                    <m:sSup>
                      <m:sSupPr>
                        <m:ctrlPr/>
                      </m:sSupPr>
                      <m:e>
                        <m:sSub>
                          <m:sSubPr>
                            <m:ctrlPr/>
                          </m:sSubPr>
                          <m:e>
                            <m:r>
                              <m:t>σ</m:t>
                            </m:r>
                          </m:e>
                          <m:sub>
                            <m:r>
                              <m:t>est</m:t>
                            </m:r>
                          </m:sub>
                        </m:sSub>
                      </m:e>
                      <m:sup>
                        <m:r>
                          <m:t>2</m:t>
                        </m:r>
                      </m:sup>
                    </m:sSup>
                  </m:e>
                </m:rad>
                <m:r>
                  <w:rPr>
                    <w:rFonts w:eastAsia="Times New Roman"/>
                  </w:rPr>
                  <m:t xml:space="preserve"> ,</m:t>
                </m:r>
              </m:oMath>
            </m:oMathPara>
          </w:p>
        </w:tc>
        <w:tc>
          <w:tcPr>
            <w:tcW w:w="1080" w:type="dxa"/>
            <w:vAlign w:val="center"/>
          </w:tcPr>
          <w:p w14:paraId="48C965C9" w14:textId="0860249D" w:rsidR="00F13AEC" w:rsidRDefault="00F13AEC" w:rsidP="005F01CB">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10</w:t>
            </w:r>
            <w:r>
              <w:rPr>
                <w:rFonts w:eastAsia="Times New Roman"/>
              </w:rPr>
              <w:fldChar w:fldCharType="end"/>
            </w:r>
            <w:r>
              <w:rPr>
                <w:rFonts w:eastAsia="Times New Roman"/>
                <w:lang w:eastAsia="es-MX"/>
              </w:rPr>
              <w:t>)</w:t>
            </w:r>
          </w:p>
        </w:tc>
      </w:tr>
    </w:tbl>
    <w:p w14:paraId="2FE227C9" w14:textId="0271E712" w:rsidR="00842767" w:rsidRDefault="009521C1" w:rsidP="00842767">
      <w:pPr>
        <w:rPr>
          <w:rFonts w:eastAsia="Times New Roman"/>
          <w:lang w:val="es-MX" w:eastAsia="es-MX"/>
        </w:rPr>
      </w:pPr>
      <w:r>
        <w:rPr>
          <w:rFonts w:eastAsia="Times New Roman"/>
          <w:lang w:val="es-MX" w:eastAsia="es-MX"/>
        </w:rPr>
        <w:t xml:space="preserve">y </w:t>
      </w:r>
      <w:r w:rsidR="00403F16" w:rsidRPr="00842767">
        <w:rPr>
          <w:rFonts w:eastAsia="Times New Roman"/>
          <w:lang w:val="es-MX" w:eastAsia="es-MX"/>
        </w:rPr>
        <w:t xml:space="preserve">tiene las </w:t>
      </w:r>
      <w:r w:rsidR="00403F16">
        <w:rPr>
          <w:rFonts w:eastAsia="Times New Roman"/>
          <w:lang w:val="es-MX" w:eastAsia="es-MX"/>
        </w:rPr>
        <w:t xml:space="preserve">mismas unidades que la medición. </w:t>
      </w:r>
      <w:r>
        <w:rPr>
          <w:rFonts w:eastAsia="Times New Roman"/>
          <w:lang w:val="es-MX" w:eastAsia="es-MX"/>
        </w:rPr>
        <w:t>Con esto, l</w:t>
      </w:r>
      <w:r w:rsidR="00F43800">
        <w:rPr>
          <w:rFonts w:eastAsia="Times New Roman"/>
          <w:lang w:eastAsia="es-MX"/>
        </w:rPr>
        <w:t xml:space="preserve">a convención de notación para </w:t>
      </w:r>
      <w:r w:rsidR="00842767" w:rsidRPr="00842767">
        <w:rPr>
          <w:rFonts w:eastAsia="Times New Roman"/>
          <w:lang w:val="es-MX" w:eastAsia="es-MX"/>
        </w:rPr>
        <w:t xml:space="preserve">mediciones </w:t>
      </w:r>
      <w:r w:rsidR="0056285A">
        <w:rPr>
          <w:rFonts w:eastAsia="Times New Roman"/>
          <w:lang w:val="es-MX" w:eastAsia="es-MX"/>
        </w:rPr>
        <w:t>y su</w:t>
      </w:r>
      <w:r w:rsidR="00842767" w:rsidRPr="00842767">
        <w:rPr>
          <w:rFonts w:eastAsia="Times New Roman"/>
          <w:lang w:val="es-MX" w:eastAsia="es-MX"/>
        </w:rPr>
        <w:t xml:space="preserve"> incertidumbre </w:t>
      </w:r>
      <w:r w:rsidR="00F43800">
        <w:rPr>
          <w:rFonts w:eastAsia="Times New Roman"/>
          <w:lang w:eastAsia="es-MX"/>
        </w:rPr>
        <w:t xml:space="preserve">más general </w:t>
      </w:r>
      <w:r w:rsidR="00F43800">
        <w:rPr>
          <w:rFonts w:eastAsia="Times New Roman"/>
          <w:lang w:val="es-MX" w:eastAsia="es-MX"/>
        </w:rPr>
        <w:t>es</w:t>
      </w:r>
      <w:r w:rsidR="00842767" w:rsidRPr="00842767">
        <w:rPr>
          <w:rFonts w:eastAsia="Times New Roman"/>
          <w:lang w:val="es-MX" w:eastAsia="es-MX"/>
        </w:rPr>
        <w:t xml:space="preserve"> </w:t>
      </w:r>
      <w:r w:rsidR="007C2A3A">
        <w:rPr>
          <w:rFonts w:eastAsia="Times New Roman"/>
          <w:vertAlign w:val="superscript"/>
          <w:lang w:val="es-MX" w:eastAsia="es-MX"/>
        </w:rPr>
        <w:t>[</w:t>
      </w:r>
      <w:r w:rsidR="009F2F5C">
        <w:rPr>
          <w:rFonts w:eastAsia="Times New Roman"/>
          <w:vertAlign w:val="superscript"/>
          <w:lang w:val="es-MX" w:eastAsia="es-MX"/>
        </w:rPr>
        <w:t>4</w:t>
      </w:r>
      <w:r w:rsidR="00842767" w:rsidRPr="00842767">
        <w:rPr>
          <w:rFonts w:eastAsia="Times New Roman"/>
          <w:vertAlign w:val="superscript"/>
          <w:lang w:val="es-MX" w:eastAsia="es-MX"/>
        </w:rPr>
        <w:t>,</w:t>
      </w:r>
      <w:r w:rsidR="009F2F5C">
        <w:rPr>
          <w:rFonts w:eastAsia="Times New Roman"/>
          <w:vertAlign w:val="superscript"/>
          <w:lang w:val="es-MX" w:eastAsia="es-MX"/>
        </w:rPr>
        <w:t>5</w:t>
      </w:r>
      <w:r w:rsidR="00E8249A">
        <w:rPr>
          <w:rFonts w:eastAsia="Times New Roman"/>
          <w:vertAlign w:val="superscript"/>
          <w:lang w:val="es-MX" w:eastAsia="es-MX"/>
        </w:rPr>
        <w:t>,</w:t>
      </w:r>
      <w:r w:rsidR="009F2F5C">
        <w:rPr>
          <w:rFonts w:eastAsia="Times New Roman"/>
          <w:vertAlign w:val="superscript"/>
          <w:lang w:val="es-MX" w:eastAsia="es-MX"/>
        </w:rPr>
        <w:t>6</w:t>
      </w:r>
      <w:r w:rsidR="00842767" w:rsidRPr="00842767">
        <w:rPr>
          <w:rFonts w:eastAsia="Times New Roman"/>
          <w:vertAlign w:val="superscript"/>
          <w:lang w:val="es-MX" w:eastAsia="es-MX"/>
        </w:rPr>
        <w:t>]</w:t>
      </w:r>
      <w:r w:rsidR="00842767" w:rsidRPr="00842767">
        <w:rPr>
          <w:rFonts w:eastAsia="Times New Roman"/>
          <w:lang w:val="es-MX"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7F288D" w14:paraId="0A313DD2" w14:textId="77777777" w:rsidTr="007F288D">
        <w:trPr>
          <w:jc w:val="center"/>
        </w:trPr>
        <w:tc>
          <w:tcPr>
            <w:tcW w:w="455" w:type="dxa"/>
            <w:vAlign w:val="center"/>
          </w:tcPr>
          <w:p w14:paraId="658B52D8" w14:textId="77777777" w:rsidR="007F288D" w:rsidRDefault="007F288D" w:rsidP="0061567C">
            <w:pPr>
              <w:jc w:val="center"/>
              <w:rPr>
                <w:rFonts w:eastAsia="Times New Roman"/>
                <w:lang w:eastAsia="es-MX"/>
              </w:rPr>
            </w:pPr>
          </w:p>
        </w:tc>
        <w:tc>
          <w:tcPr>
            <w:tcW w:w="7935" w:type="dxa"/>
            <w:vAlign w:val="center"/>
          </w:tcPr>
          <w:p w14:paraId="2CF61172" w14:textId="6C7842F6" w:rsidR="007F288D" w:rsidRDefault="00717BD3" w:rsidP="00EB7038">
            <w:pPr>
              <w:pStyle w:val="Ecuacion"/>
              <w:rPr>
                <w:rFonts w:eastAsia="Times New Roman"/>
                <w:lang w:eastAsia="es-MX"/>
              </w:rPr>
            </w:pPr>
            <m:oMathPara>
              <m:oMath>
                <m:d>
                  <m:dPr>
                    <m:ctrlPr/>
                  </m:dPr>
                  <m:e>
                    <m:r>
                      <m:t>Valor</m:t>
                    </m:r>
                    <m:r>
                      <m:t xml:space="preserve"> </m:t>
                    </m:r>
                    <m:r>
                      <m:t>representativo</m:t>
                    </m:r>
                    <m:r>
                      <m:t xml:space="preserve"> </m:t>
                    </m:r>
                    <m:r>
                      <m:t>de</m:t>
                    </m:r>
                    <m:r>
                      <m:t xml:space="preserve"> </m:t>
                    </m:r>
                    <m:r>
                      <m:t>x</m:t>
                    </m:r>
                    <m:r>
                      <m:t>±</m:t>
                    </m:r>
                    <m:r>
                      <m:t>incert</m:t>
                    </m:r>
                    <m:r>
                      <m:t xml:space="preserve">. </m:t>
                    </m:r>
                    <m:r>
                      <m:t>absolta</m:t>
                    </m:r>
                  </m:e>
                </m:d>
                <m:r>
                  <m:t xml:space="preserve">≡ </m:t>
                </m:r>
                <m:r>
                  <m:t>x</m:t>
                </m:r>
                <m:r>
                  <m:t>±∆</m:t>
                </m:r>
                <m:r>
                  <m:t>x</m:t>
                </m:r>
                <m:r>
                  <m:t xml:space="preserve"> ,</m:t>
                </m:r>
              </m:oMath>
            </m:oMathPara>
          </w:p>
        </w:tc>
        <w:tc>
          <w:tcPr>
            <w:tcW w:w="671" w:type="dxa"/>
            <w:vAlign w:val="center"/>
          </w:tcPr>
          <w:p w14:paraId="7708083F" w14:textId="43ECD2A1" w:rsidR="007F288D" w:rsidRDefault="007F288D" w:rsidP="005F01CB">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11</w:t>
            </w:r>
            <w:r>
              <w:rPr>
                <w:rFonts w:eastAsia="Times New Roman"/>
              </w:rPr>
              <w:fldChar w:fldCharType="end"/>
            </w:r>
            <w:r>
              <w:rPr>
                <w:rFonts w:eastAsia="Times New Roman"/>
                <w:lang w:eastAsia="es-MX"/>
              </w:rPr>
              <w:t>)</w:t>
            </w:r>
          </w:p>
        </w:tc>
      </w:tr>
    </w:tbl>
    <w:p w14:paraId="151D8EFF" w14:textId="786737C4" w:rsidR="00111FD3" w:rsidRDefault="002D60F4" w:rsidP="00AE7BAD">
      <w:pPr>
        <w:rPr>
          <w:rFonts w:eastAsia="Times New Roman"/>
          <w:lang w:val="es-MX" w:eastAsia="es-MX"/>
        </w:rPr>
      </w:pPr>
      <w:r>
        <w:rPr>
          <w:rFonts w:eastAsia="Times New Roman"/>
          <w:lang w:val="es-MX" w:eastAsia="es-MX"/>
        </w:rPr>
        <w:t>con</w:t>
      </w:r>
      <w:r w:rsidR="00842767" w:rsidRPr="00842767">
        <w:rPr>
          <w:rFonts w:eastAsia="Times New Roman"/>
          <w:lang w:val="es-MX" w:eastAsia="es-MX"/>
        </w:rPr>
        <w:t xml:space="preserve"> </w:t>
      </w:r>
      <m:oMath>
        <m:r>
          <w:rPr>
            <w:rFonts w:ascii="Cambria Math" w:eastAsia="Times New Roman" w:hAnsi="Cambria Math"/>
            <w:color w:val="C00000"/>
            <w:lang w:eastAsia="es-MX"/>
          </w:rPr>
          <m:t>x</m:t>
        </m:r>
      </m:oMath>
      <w:r w:rsidR="00842767" w:rsidRPr="00842767">
        <w:rPr>
          <w:rFonts w:eastAsia="Times New Roman"/>
          <w:lang w:eastAsia="es-MX"/>
        </w:rPr>
        <w:t xml:space="preserve"> </w:t>
      </w:r>
      <w:r w:rsidR="00EB7038">
        <w:rPr>
          <w:rFonts w:eastAsia="Times New Roman"/>
          <w:lang w:eastAsia="es-MX"/>
        </w:rPr>
        <w:t>e</w:t>
      </w:r>
      <w:r w:rsidR="00842767" w:rsidRPr="00842767">
        <w:rPr>
          <w:rFonts w:eastAsia="Times New Roman"/>
          <w:lang w:val="es-MX" w:eastAsia="es-MX"/>
        </w:rPr>
        <w:t>l</w:t>
      </w:r>
      <w:r w:rsidR="00EB7038">
        <w:rPr>
          <w:rFonts w:eastAsia="Times New Roman"/>
          <w:lang w:val="es-MX" w:eastAsia="es-MX"/>
        </w:rPr>
        <w:t xml:space="preserve"> </w:t>
      </w:r>
      <w:r w:rsidR="00EB7038">
        <w:rPr>
          <w:rStyle w:val="SubrayadoCar"/>
          <w:lang w:eastAsia="es-MX"/>
        </w:rPr>
        <w:t xml:space="preserve">valor representativo de la </w:t>
      </w:r>
      <w:r w:rsidR="00842767" w:rsidRPr="007F288D">
        <w:rPr>
          <w:rStyle w:val="SubrayadoCar"/>
          <w:lang w:eastAsia="es-MX"/>
        </w:rPr>
        <w:t>medición</w:t>
      </w:r>
      <w:r w:rsidR="00EB7038">
        <w:rPr>
          <w:rStyle w:val="SubrayadoCar"/>
          <w:lang w:eastAsia="es-MX"/>
        </w:rPr>
        <w:t xml:space="preserve"> </w:t>
      </w:r>
      <w:r w:rsidR="00EB7038" w:rsidRPr="00EB7038">
        <w:t>(</w:t>
      </w:r>
      <w:r w:rsidR="00EB7038">
        <w:t>lectura directa o promedio</w:t>
      </w:r>
      <w:r w:rsidR="00EB7038" w:rsidRPr="00EB7038">
        <w:t>)</w:t>
      </w:r>
      <w:r w:rsidR="00403F16">
        <w:rPr>
          <w:rFonts w:eastAsia="Times New Roman"/>
          <w:lang w:val="es-MX" w:eastAsia="es-MX"/>
        </w:rPr>
        <w:t>.</w:t>
      </w:r>
      <w:r w:rsidR="00842767" w:rsidRPr="00842767">
        <w:rPr>
          <w:rFonts w:eastAsia="Times New Roman"/>
          <w:lang w:val="es-MX" w:eastAsia="es-MX"/>
        </w:rPr>
        <w:t xml:space="preserve"> </w:t>
      </w:r>
      <w:r w:rsidR="00111FD3">
        <w:rPr>
          <w:rFonts w:eastAsia="Times New Roman"/>
          <w:lang w:val="es-MX" w:eastAsia="es-MX"/>
        </w:rPr>
        <w:t>En algunos casos e</w:t>
      </w:r>
      <w:r w:rsidR="00403F16">
        <w:rPr>
          <w:rFonts w:eastAsia="Times New Roman"/>
          <w:lang w:val="es-MX" w:eastAsia="es-MX"/>
        </w:rPr>
        <w:t xml:space="preserve">s </w:t>
      </w:r>
      <w:r w:rsidR="00AE63D7">
        <w:rPr>
          <w:rFonts w:eastAsia="Times New Roman"/>
          <w:lang w:val="es-MX" w:eastAsia="es-MX"/>
        </w:rPr>
        <w:t>recomendable</w:t>
      </w:r>
      <w:r w:rsidR="00111FD3">
        <w:rPr>
          <w:rFonts w:eastAsia="Times New Roman"/>
          <w:lang w:val="es-MX" w:eastAsia="es-MX"/>
        </w:rPr>
        <w:t xml:space="preserve"> separar la incertidumbre absoluta en su componente </w:t>
      </w:r>
      <w:r w:rsidR="000E7CBC">
        <w:rPr>
          <w:rFonts w:eastAsia="Times New Roman"/>
          <w:lang w:val="es-MX" w:eastAsia="es-MX"/>
        </w:rPr>
        <w:t>clase</w:t>
      </w:r>
      <w:r w:rsidR="00111FD3">
        <w:rPr>
          <w:rFonts w:eastAsia="Times New Roman"/>
          <w:lang w:val="es-MX" w:eastAsia="es-MX"/>
        </w:rPr>
        <w:t xml:space="preserve"> B (considerando la adición en cuadratura en el caso de que sean va</w:t>
      </w:r>
      <w:r w:rsidR="00E61004">
        <w:rPr>
          <w:rFonts w:eastAsia="Times New Roman"/>
          <w:lang w:val="es-MX" w:eastAsia="es-MX"/>
        </w:rPr>
        <w:t>rias en el experimento</w:t>
      </w:r>
      <w:r w:rsidR="00111FD3">
        <w:rPr>
          <w:rFonts w:eastAsia="Times New Roman"/>
          <w:lang w:val="es-MX" w:eastAsia="es-MX"/>
        </w:rPr>
        <w:t>)</w:t>
      </w:r>
      <w:r w:rsidR="00E61004">
        <w:rPr>
          <w:rFonts w:eastAsia="Times New Roman"/>
          <w:lang w:val="es-MX" w:eastAsia="es-MX"/>
        </w:rPr>
        <w:t xml:space="preserve">, </w:t>
      </w:r>
      <w:r w:rsidR="00E61004">
        <w:rPr>
          <w:rFonts w:eastAsia="Times New Roman"/>
          <w:lang w:eastAsia="es-MX"/>
        </w:rPr>
        <w:t xml:space="preserve">denominada </w:t>
      </w:r>
      <w:r w:rsidR="00E61004" w:rsidRPr="00B67400">
        <w:rPr>
          <w:rStyle w:val="Textoennegrita"/>
        </w:rPr>
        <w:t xml:space="preserve">incertidumbre nominal </w:t>
      </w:r>
      <w:r w:rsidR="00AE7BAD" w:rsidRPr="00AE7BAD">
        <w:t>(</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nom</m:t>
            </m:r>
          </m:sub>
        </m:sSub>
      </m:oMath>
      <w:r w:rsidR="00AE7BAD">
        <w:t>)</w:t>
      </w:r>
      <w:r w:rsidR="00E61004" w:rsidRPr="00E61004">
        <w:t>,</w:t>
      </w:r>
      <w:r w:rsidR="00E61004">
        <w:rPr>
          <w:rStyle w:val="Textoennegrita"/>
          <w:bCs w:val="0"/>
        </w:rPr>
        <w:t xml:space="preserve"> </w:t>
      </w:r>
      <w:r w:rsidR="00111FD3">
        <w:rPr>
          <w:rFonts w:eastAsia="Times New Roman"/>
          <w:lang w:val="es-MX" w:eastAsia="es-MX"/>
        </w:rPr>
        <w:t xml:space="preserve">y su componente </w:t>
      </w:r>
      <w:r w:rsidR="000E7CBC">
        <w:rPr>
          <w:rFonts w:eastAsia="Times New Roman"/>
          <w:lang w:val="es-MX" w:eastAsia="es-MX"/>
        </w:rPr>
        <w:t>clase</w:t>
      </w:r>
      <w:r w:rsidR="00111FD3">
        <w:rPr>
          <w:rFonts w:eastAsia="Times New Roman"/>
          <w:lang w:val="es-MX" w:eastAsia="es-MX"/>
        </w:rPr>
        <w:t xml:space="preserve"> A</w:t>
      </w:r>
      <w:r w:rsidR="009F2F5C">
        <w:rPr>
          <w:rFonts w:eastAsia="Times New Roman"/>
          <w:lang w:val="es-MX" w:eastAsia="es-MX"/>
        </w:rPr>
        <w:t xml:space="preserve"> </w:t>
      </w:r>
      <w:r w:rsidR="002245AC" w:rsidRPr="002245AC">
        <w:rPr>
          <w:rStyle w:val="ReferenciaCar"/>
        </w:rPr>
        <w:t>[</w:t>
      </w:r>
      <w:r w:rsidR="009F2F5C">
        <w:rPr>
          <w:rStyle w:val="ReferenciaCar"/>
        </w:rPr>
        <w:t>4</w:t>
      </w:r>
      <w:r w:rsidR="002245AC" w:rsidRPr="002245AC">
        <w:rPr>
          <w:rStyle w:val="ReferenciaCar"/>
        </w:rPr>
        <w:t>]</w:t>
      </w:r>
      <w:r w:rsidR="00E61004">
        <w:rPr>
          <w:rFonts w:eastAsia="Times New Roman"/>
          <w:lang w:val="es-MX"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E61004" w14:paraId="7428E93B" w14:textId="77777777" w:rsidTr="00E61004">
        <w:trPr>
          <w:jc w:val="center"/>
        </w:trPr>
        <w:tc>
          <w:tcPr>
            <w:tcW w:w="455" w:type="dxa"/>
            <w:vAlign w:val="center"/>
          </w:tcPr>
          <w:p w14:paraId="20FC2EA2" w14:textId="77777777" w:rsidR="00E61004" w:rsidRDefault="00E61004" w:rsidP="0061567C">
            <w:pPr>
              <w:jc w:val="center"/>
              <w:rPr>
                <w:rFonts w:eastAsia="Times New Roman"/>
                <w:lang w:eastAsia="es-MX"/>
              </w:rPr>
            </w:pPr>
          </w:p>
        </w:tc>
        <w:tc>
          <w:tcPr>
            <w:tcW w:w="7935" w:type="dxa"/>
            <w:vAlign w:val="center"/>
          </w:tcPr>
          <w:p w14:paraId="0595AEAF" w14:textId="67D6EA5F" w:rsidR="00E61004" w:rsidRDefault="005B6A7A" w:rsidP="002245AC">
            <w:pPr>
              <w:pStyle w:val="Ecuacion"/>
              <w:rPr>
                <w:rFonts w:eastAsia="Times New Roman"/>
                <w:lang w:eastAsia="es-MX"/>
              </w:rPr>
            </w:pPr>
            <m:oMathPara>
              <m:oMath>
                <m:r>
                  <m:t xml:space="preserve"> x±</m:t>
                </m:r>
                <m:rad>
                  <m:radPr>
                    <m:degHide m:val="1"/>
                    <m:ctrlPr/>
                  </m:radPr>
                  <m:deg/>
                  <m:e>
                    <m:sSubSup>
                      <m:sSubSupPr>
                        <m:ctrlPr/>
                      </m:sSubSupPr>
                      <m:e>
                        <m:r>
                          <m:t>σ</m:t>
                        </m:r>
                      </m:e>
                      <m:sub>
                        <m:r>
                          <m:t>nom</m:t>
                        </m:r>
                      </m:sub>
                      <m:sup>
                        <m:r>
                          <m:t>2</m:t>
                        </m:r>
                      </m:sup>
                    </m:sSubSup>
                    <m:r>
                      <m:t>+</m:t>
                    </m:r>
                    <m:sSubSup>
                      <m:sSubSupPr>
                        <m:ctrlPr/>
                      </m:sSubSupPr>
                      <m:e>
                        <m:r>
                          <m:t>σ</m:t>
                        </m:r>
                      </m:e>
                      <m:sub>
                        <m:r>
                          <m:t>est</m:t>
                        </m:r>
                      </m:sub>
                      <m:sup>
                        <m:r>
                          <m:t>2</m:t>
                        </m:r>
                      </m:sup>
                    </m:sSubSup>
                  </m:e>
                </m:rad>
              </m:oMath>
            </m:oMathPara>
          </w:p>
        </w:tc>
        <w:tc>
          <w:tcPr>
            <w:tcW w:w="671" w:type="dxa"/>
            <w:vAlign w:val="center"/>
          </w:tcPr>
          <w:p w14:paraId="5A5B1B08" w14:textId="4FB8CF83" w:rsidR="00E61004" w:rsidRDefault="00E61004" w:rsidP="005F01CB">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12</w:t>
            </w:r>
            <w:r>
              <w:rPr>
                <w:rFonts w:eastAsia="Times New Roman"/>
              </w:rPr>
              <w:fldChar w:fldCharType="end"/>
            </w:r>
            <w:r>
              <w:rPr>
                <w:rFonts w:eastAsia="Times New Roman"/>
                <w:lang w:eastAsia="es-MX"/>
              </w:rPr>
              <w:t>)</w:t>
            </w:r>
          </w:p>
        </w:tc>
      </w:tr>
    </w:tbl>
    <w:p w14:paraId="6156A88F" w14:textId="66B4707A" w:rsidR="00F86712" w:rsidRDefault="00CD3C4E" w:rsidP="00F86712">
      <w:pPr>
        <w:rPr>
          <w:rFonts w:eastAsia="Times New Roman"/>
          <w:lang w:val="es-MX" w:eastAsia="es-MX"/>
        </w:rPr>
      </w:pPr>
      <w:r>
        <w:rPr>
          <w:rFonts w:eastAsia="Times New Roman"/>
          <w:lang w:val="es-MX" w:eastAsia="es-MX"/>
        </w:rPr>
        <w:t>P</w:t>
      </w:r>
      <w:r w:rsidR="00F86712">
        <w:rPr>
          <w:rFonts w:eastAsia="Times New Roman"/>
          <w:lang w:val="es-MX" w:eastAsia="es-MX"/>
        </w:rPr>
        <w:t xml:space="preserve">ara el problema de nuestro péndulo, </w:t>
      </w:r>
      <w:r w:rsidR="00F86712" w:rsidRPr="00F86712">
        <w:rPr>
          <w:rFonts w:eastAsia="Times New Roman"/>
          <w:i/>
          <w:lang w:val="es-MX" w:eastAsia="es-MX"/>
        </w:rPr>
        <w:t>L</w:t>
      </w:r>
      <w:r w:rsidR="00F86712">
        <w:rPr>
          <w:rFonts w:eastAsia="Times New Roman"/>
          <w:lang w:val="es-MX" w:eastAsia="es-MX"/>
        </w:rPr>
        <w:t xml:space="preserve"> solo cuenta con incertidumbre</w:t>
      </w:r>
      <w:r w:rsidR="00A13E75">
        <w:rPr>
          <w:rFonts w:eastAsia="Times New Roman"/>
          <w:lang w:val="es-MX" w:eastAsia="es-MX"/>
        </w:rPr>
        <w:t>s</w:t>
      </w:r>
      <w:r w:rsidR="00F86712">
        <w:rPr>
          <w:rFonts w:eastAsia="Times New Roman"/>
          <w:lang w:val="es-MX" w:eastAsia="es-MX"/>
        </w:rPr>
        <w:t xml:space="preserve"> de apreciación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σ</m:t>
            </m:r>
          </m:e>
          <m:sub>
            <m:r>
              <w:rPr>
                <w:rFonts w:ascii="Cambria Math" w:eastAsia="Times New Roman" w:hAnsi="Cambria Math"/>
                <w:lang w:val="es-MX" w:eastAsia="es-MX"/>
              </w:rPr>
              <m:t>ap</m:t>
            </m:r>
          </m:sub>
        </m:sSub>
        <m:r>
          <w:rPr>
            <w:rFonts w:ascii="Cambria Math" w:eastAsia="Times New Roman" w:hAnsi="Cambria Math"/>
            <w:lang w:val="es-MX" w:eastAsia="es-MX"/>
          </w:rPr>
          <m:t>=0.05cm</m:t>
        </m:r>
      </m:oMath>
      <w:r w:rsidR="00F86712">
        <w:rPr>
          <w:rFonts w:eastAsia="Times New Roman"/>
          <w:lang w:val="es-MX" w:eastAsia="es-MX"/>
        </w:rPr>
        <w:t>) y de definición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σ</m:t>
            </m:r>
          </m:e>
          <m:sub>
            <m:r>
              <w:rPr>
                <w:rFonts w:ascii="Cambria Math" w:eastAsia="Times New Roman" w:hAnsi="Cambria Math"/>
                <w:lang w:val="es-MX" w:eastAsia="es-MX"/>
              </w:rPr>
              <m:t>def</m:t>
            </m:r>
          </m:sub>
        </m:sSub>
        <m:r>
          <w:rPr>
            <w:rFonts w:ascii="Cambria Math" w:eastAsia="Times New Roman" w:hAnsi="Cambria Math"/>
            <w:lang w:val="es-MX" w:eastAsia="es-MX"/>
          </w:rPr>
          <m:t>=0.5cm</m:t>
        </m:r>
      </m:oMath>
      <w:r w:rsidR="00F86712">
        <w:rPr>
          <w:rFonts w:eastAsia="Times New Roman"/>
          <w:lang w:val="es-MX" w:eastAsia="es-MX"/>
        </w:rPr>
        <w:t>)</w:t>
      </w:r>
      <w:r w:rsidR="00A13E75">
        <w:rPr>
          <w:rFonts w:eastAsia="Times New Roman"/>
          <w:lang w:val="es-MX" w:eastAsia="es-MX"/>
        </w:rPr>
        <w:t xml:space="preserve">, no cuenta con incertidumbre estadística debido a la forma en que se realizó la medición. Por lo que el resultado de la longitud se reportaría como: </w:t>
      </w:r>
      <m:oMath>
        <m:r>
          <w:rPr>
            <w:rFonts w:ascii="Cambria Math" w:eastAsia="Times New Roman" w:hAnsi="Cambria Math"/>
            <w:lang w:val="es-MX" w:eastAsia="es-MX"/>
          </w:rPr>
          <m:t>L=</m:t>
        </m:r>
        <m:d>
          <m:dPr>
            <m:ctrlPr>
              <w:rPr>
                <w:rFonts w:ascii="Cambria Math" w:eastAsia="Times New Roman" w:hAnsi="Cambria Math"/>
                <w:i/>
                <w:lang w:val="es-MX" w:eastAsia="es-MX"/>
              </w:rPr>
            </m:ctrlPr>
          </m:dPr>
          <m:e>
            <m:r>
              <w:rPr>
                <w:rFonts w:ascii="Cambria Math" w:eastAsia="Times New Roman" w:hAnsi="Cambria Math"/>
                <w:lang w:val="es-MX" w:eastAsia="es-MX"/>
              </w:rPr>
              <m:t>40.0±0.5</m:t>
            </m:r>
          </m:e>
        </m:d>
        <m:r>
          <w:rPr>
            <w:rFonts w:ascii="Cambria Math" w:eastAsia="Times New Roman" w:hAnsi="Cambria Math"/>
            <w:lang w:val="es-MX" w:eastAsia="es-MX"/>
          </w:rPr>
          <m:t>cm</m:t>
        </m:r>
      </m:oMath>
      <w:r w:rsidR="00A13E75">
        <w:rPr>
          <w:rFonts w:eastAsia="Times New Roman"/>
          <w:lang w:val="es-MX" w:eastAsia="es-MX"/>
        </w:rPr>
        <w:t xml:space="preserve">. Por el lado del tiempo del periodo, </w:t>
      </w:r>
      <w:r w:rsidR="00A13E75" w:rsidRPr="00A13E75">
        <w:rPr>
          <w:rFonts w:eastAsia="Times New Roman"/>
          <w:i/>
          <w:lang w:val="es-MX" w:eastAsia="es-MX"/>
        </w:rPr>
        <w:t>T</w:t>
      </w:r>
      <w:r w:rsidR="00A13E75">
        <w:rPr>
          <w:rFonts w:eastAsia="Times New Roman"/>
          <w:lang w:val="es-MX" w:eastAsia="es-MX"/>
        </w:rPr>
        <w:t xml:space="preserve"> cuenta solamente con incertidumbre de apreciación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σ</m:t>
            </m:r>
          </m:e>
          <m:sub>
            <m:r>
              <w:rPr>
                <w:rFonts w:ascii="Cambria Math" w:eastAsia="Times New Roman" w:hAnsi="Cambria Math"/>
                <w:lang w:val="es-MX" w:eastAsia="es-MX"/>
              </w:rPr>
              <m:t>ap</m:t>
            </m:r>
          </m:sub>
        </m:sSub>
        <m:r>
          <w:rPr>
            <w:rFonts w:ascii="Cambria Math" w:eastAsia="Times New Roman" w:hAnsi="Cambria Math"/>
            <w:lang w:val="es-MX" w:eastAsia="es-MX"/>
          </w:rPr>
          <m:t>=0.0005s</m:t>
        </m:r>
      </m:oMath>
      <w:r w:rsidR="00A13E75">
        <w:rPr>
          <w:rFonts w:eastAsia="Times New Roman"/>
          <w:lang w:val="es-MX" w:eastAsia="es-MX"/>
        </w:rPr>
        <w:t>) y estadística (</w:t>
      </w:r>
      <m:oMath>
        <m:sSub>
          <m:sSubPr>
            <m:ctrlPr>
              <w:rPr>
                <w:rFonts w:ascii="Cambria Math" w:eastAsia="Times New Roman" w:hAnsi="Cambria Math"/>
                <w:i/>
                <w:lang w:val="es-MX" w:eastAsia="es-MX"/>
              </w:rPr>
            </m:ctrlPr>
          </m:sSubPr>
          <m:e>
            <m:r>
              <w:rPr>
                <w:rFonts w:ascii="Cambria Math" w:eastAsia="Times New Roman" w:hAnsi="Cambria Math"/>
                <w:lang w:val="es-MX" w:eastAsia="es-MX"/>
              </w:rPr>
              <m:t>σ</m:t>
            </m:r>
          </m:e>
          <m:sub>
            <m:r>
              <w:rPr>
                <w:rFonts w:ascii="Cambria Math" w:eastAsia="Times New Roman" w:hAnsi="Cambria Math"/>
                <w:lang w:val="es-MX" w:eastAsia="es-MX"/>
              </w:rPr>
              <m:t>est</m:t>
            </m:r>
          </m:sub>
        </m:sSub>
        <m:r>
          <w:rPr>
            <w:rFonts w:ascii="Cambria Math" w:eastAsia="Times New Roman" w:hAnsi="Cambria Math"/>
            <w:lang w:val="es-MX" w:eastAsia="es-MX"/>
          </w:rPr>
          <m:t>=0.003s</m:t>
        </m:r>
      </m:oMath>
      <w:r w:rsidR="00A13E75">
        <w:rPr>
          <w:rFonts w:eastAsia="Times New Roman"/>
          <w:lang w:val="es-MX" w:eastAsia="es-MX"/>
        </w:rPr>
        <w:t xml:space="preserve">), por lo que el resultado reportado para el periodo es </w:t>
      </w:r>
      <m:oMath>
        <m:r>
          <w:rPr>
            <w:rFonts w:ascii="Cambria Math" w:eastAsia="Times New Roman" w:hAnsi="Cambria Math"/>
            <w:lang w:val="es-MX" w:eastAsia="es-MX"/>
          </w:rPr>
          <m:t>T=</m:t>
        </m:r>
        <m:d>
          <m:dPr>
            <m:ctrlPr>
              <w:rPr>
                <w:rFonts w:ascii="Cambria Math" w:eastAsia="Times New Roman" w:hAnsi="Cambria Math"/>
                <w:i/>
                <w:lang w:val="es-MX" w:eastAsia="es-MX"/>
              </w:rPr>
            </m:ctrlPr>
          </m:dPr>
          <m:e>
            <m:r>
              <w:rPr>
                <w:rFonts w:ascii="Cambria Math" w:eastAsia="Times New Roman" w:hAnsi="Cambria Math"/>
                <w:lang w:val="es-MX" w:eastAsia="es-MX"/>
              </w:rPr>
              <m:t>1.258±0.003</m:t>
            </m:r>
          </m:e>
        </m:d>
        <m:r>
          <w:rPr>
            <w:rFonts w:ascii="Cambria Math" w:eastAsia="Times New Roman" w:hAnsi="Cambria Math"/>
            <w:lang w:val="es-MX" w:eastAsia="es-MX"/>
          </w:rPr>
          <m:t>s</m:t>
        </m:r>
      </m:oMath>
      <w:r w:rsidR="00A13E75">
        <w:rPr>
          <w:rFonts w:eastAsia="Times New Roman"/>
          <w:lang w:val="es-MX" w:eastAsia="es-MX"/>
        </w:rPr>
        <w:t>.</w:t>
      </w:r>
      <w:r w:rsidR="006C310E">
        <w:rPr>
          <w:rFonts w:eastAsia="Times New Roman"/>
          <w:lang w:val="es-MX" w:eastAsia="es-MX"/>
        </w:rPr>
        <w:t xml:space="preserve"> </w:t>
      </w:r>
    </w:p>
    <w:p w14:paraId="6C2B7B76" w14:textId="431F144E" w:rsidR="003A2DDE" w:rsidRDefault="00657648" w:rsidP="003A2DDE">
      <w:pPr>
        <w:pStyle w:val="Ttulo4"/>
        <w:rPr>
          <w:rFonts w:eastAsia="Times New Roman"/>
          <w:lang w:val="es-MX" w:eastAsia="es-MX"/>
        </w:rPr>
      </w:pPr>
      <w:r>
        <w:rPr>
          <w:rFonts w:eastAsia="Times New Roman"/>
          <w:lang w:val="es-MX" w:eastAsia="es-MX"/>
        </w:rPr>
        <w:t>Resultados para uso en mediciones únicas.</w:t>
      </w:r>
    </w:p>
    <w:p w14:paraId="46D2967E" w14:textId="1430A6A6" w:rsidR="00850ECE" w:rsidRDefault="00857F4C" w:rsidP="00850ECE">
      <w:r>
        <w:t xml:space="preserve">Tomemos el caso de nuestra medición del periodo de una oscilación y su incertidumbre, para tomar las 30 mediciones fueron necesarios 15min de experimento. </w:t>
      </w:r>
      <w:r w:rsidR="00850ECE">
        <w:t>¿Qué pasaría si alguien</w:t>
      </w:r>
      <w:r w:rsidR="00C82D74">
        <w:t>,</w:t>
      </w:r>
      <w:r w:rsidR="00850ECE">
        <w:t xml:space="preserve"> que no dispone del tiempo suficiente y de</w:t>
      </w:r>
      <w:r>
        <w:t xml:space="preserve"> </w:t>
      </w:r>
      <w:r w:rsidR="00850ECE">
        <w:t>l</w:t>
      </w:r>
      <w:r>
        <w:t>as</w:t>
      </w:r>
      <w:r w:rsidR="00850ECE">
        <w:t xml:space="preserve"> mism</w:t>
      </w:r>
      <w:r>
        <w:t>as</w:t>
      </w:r>
      <w:r w:rsidR="00850ECE">
        <w:t xml:space="preserve"> </w:t>
      </w:r>
      <w:r>
        <w:t xml:space="preserve">condiciones </w:t>
      </w:r>
      <w:r w:rsidR="00850ECE">
        <w:t>que nosotros</w:t>
      </w:r>
      <w:r w:rsidR="00C82D74">
        <w:t>,</w:t>
      </w:r>
      <w:r w:rsidR="00850ECE">
        <w:t xml:space="preserve"> quiere hacer una comprobación rápida del resultado? Es claro que la probabilidad de que obtenga un resultado con un error dentro de </w:t>
      </w:r>
      <w:r>
        <w:t xml:space="preserve">nuestra </w:t>
      </w:r>
      <w:r w:rsidR="00850ECE">
        <w:t xml:space="preserve">incertidumbre estadística es en extremo baja, por lo que concluiría que su resultado no es útil, sin que esto necesariamente sea cierto. </w:t>
      </w:r>
    </w:p>
    <w:p w14:paraId="5C787280" w14:textId="2AD3523D" w:rsidR="00D72A04" w:rsidRDefault="00850ECE" w:rsidP="00D72A04">
      <w:pPr>
        <w:rPr>
          <w:rFonts w:eastAsia="Times New Roman"/>
          <w:lang w:eastAsia="es-MX"/>
        </w:rPr>
      </w:pPr>
      <w:r>
        <w:rPr>
          <w:rFonts w:eastAsia="Times New Roman"/>
          <w:lang w:eastAsia="es-MX"/>
        </w:rPr>
        <w:t>Debido a est</w:t>
      </w:r>
      <w:r w:rsidR="000E7CBC">
        <w:rPr>
          <w:rFonts w:eastAsia="Times New Roman"/>
          <w:lang w:eastAsia="es-MX"/>
        </w:rPr>
        <w:t>a situación</w:t>
      </w:r>
      <w:r>
        <w:rPr>
          <w:rFonts w:eastAsia="Times New Roman"/>
          <w:lang w:eastAsia="es-MX"/>
        </w:rPr>
        <w:t>, s</w:t>
      </w:r>
      <w:r w:rsidR="00657648">
        <w:rPr>
          <w:rFonts w:eastAsia="Times New Roman"/>
          <w:lang w:eastAsia="es-MX"/>
        </w:rPr>
        <w:t xml:space="preserve">i </w:t>
      </w:r>
      <w:r w:rsidR="009A3A73">
        <w:rPr>
          <w:rFonts w:eastAsia="Times New Roman"/>
          <w:lang w:eastAsia="es-MX"/>
        </w:rPr>
        <w:t>nuestro</w:t>
      </w:r>
      <w:r w:rsidR="00657648">
        <w:rPr>
          <w:rFonts w:eastAsia="Times New Roman"/>
          <w:lang w:eastAsia="es-MX"/>
        </w:rPr>
        <w:t xml:space="preserve"> resultado </w:t>
      </w:r>
      <w:r w:rsidR="00403F16">
        <w:rPr>
          <w:rFonts w:eastAsia="Times New Roman"/>
          <w:lang w:eastAsia="es-MX"/>
        </w:rPr>
        <w:t xml:space="preserve">está pensado para </w:t>
      </w:r>
      <w:r w:rsidR="00657648">
        <w:rPr>
          <w:rFonts w:eastAsia="Times New Roman"/>
          <w:lang w:eastAsia="es-MX"/>
        </w:rPr>
        <w:t xml:space="preserve">ser utilizado como referencia en mediciones </w:t>
      </w:r>
      <w:r w:rsidR="009E3B19">
        <w:rPr>
          <w:rFonts w:eastAsia="Times New Roman"/>
          <w:lang w:eastAsia="es-MX"/>
        </w:rPr>
        <w:t>posteriores</w:t>
      </w:r>
      <w:r w:rsidR="00AE63D7">
        <w:rPr>
          <w:rFonts w:eastAsia="Times New Roman"/>
          <w:lang w:eastAsia="es-MX"/>
        </w:rPr>
        <w:t xml:space="preserve"> únicas</w:t>
      </w:r>
      <w:r w:rsidR="009E3B19">
        <w:rPr>
          <w:rFonts w:eastAsia="Times New Roman"/>
          <w:lang w:eastAsia="es-MX"/>
        </w:rPr>
        <w:t xml:space="preserve">, lo más recomendable es </w:t>
      </w:r>
      <w:r>
        <w:rPr>
          <w:rFonts w:eastAsia="Times New Roman"/>
          <w:lang w:eastAsia="es-MX"/>
        </w:rPr>
        <w:t xml:space="preserve">indicar </w:t>
      </w:r>
      <w:r w:rsidR="009A3A73">
        <w:rPr>
          <w:rFonts w:eastAsia="Times New Roman"/>
          <w:lang w:eastAsia="es-MX"/>
        </w:rPr>
        <w:t xml:space="preserve">una </w:t>
      </w:r>
      <w:r w:rsidR="006D1594">
        <w:rPr>
          <w:rFonts w:eastAsia="Times New Roman"/>
          <w:lang w:eastAsia="es-MX"/>
        </w:rPr>
        <w:t xml:space="preserve">incertidumbre </w:t>
      </w:r>
      <w:r w:rsidR="00857F4C">
        <w:rPr>
          <w:rFonts w:eastAsia="Times New Roman"/>
          <w:lang w:eastAsia="es-MX"/>
        </w:rPr>
        <w:t xml:space="preserve">más </w:t>
      </w:r>
      <w:r w:rsidR="000D2CED">
        <w:rPr>
          <w:rFonts w:eastAsia="Times New Roman"/>
          <w:lang w:eastAsia="es-MX"/>
        </w:rPr>
        <w:t>amplia</w:t>
      </w:r>
      <w:r w:rsidR="00940AF0">
        <w:rPr>
          <w:rFonts w:eastAsia="Times New Roman"/>
          <w:lang w:eastAsia="es-MX"/>
        </w:rPr>
        <w:t>.</w:t>
      </w:r>
      <w:r w:rsidR="000D2CED">
        <w:rPr>
          <w:rFonts w:eastAsia="Times New Roman"/>
          <w:lang w:eastAsia="es-MX"/>
        </w:rPr>
        <w:t xml:space="preserve"> </w:t>
      </w:r>
      <w:r w:rsidR="009A3A73">
        <w:rPr>
          <w:rFonts w:eastAsia="Times New Roman"/>
          <w:lang w:eastAsia="es-MX"/>
        </w:rPr>
        <w:t>E</w:t>
      </w:r>
      <w:r w:rsidR="000D2CED">
        <w:rPr>
          <w:rFonts w:eastAsia="Times New Roman"/>
          <w:lang w:eastAsia="es-MX"/>
        </w:rPr>
        <w:t>n el caso del periodo del péndulo</w:t>
      </w:r>
      <w:r w:rsidR="009F2F5C">
        <w:rPr>
          <w:rFonts w:eastAsia="Times New Roman"/>
          <w:lang w:eastAsia="es-MX"/>
        </w:rPr>
        <w:t>,</w:t>
      </w:r>
      <w:r w:rsidR="000D2CED">
        <w:rPr>
          <w:rFonts w:eastAsia="Times New Roman"/>
          <w:lang w:eastAsia="es-MX"/>
        </w:rPr>
        <w:t xml:space="preserve"> una incertidumbre más amplia para aplicaciones a mediciones únicas sería la desviación estándar (</w:t>
      </w:r>
      <m:oMath>
        <m:sSub>
          <m:sSubPr>
            <m:ctrlPr>
              <w:rPr>
                <w:rFonts w:ascii="Cambria Math" w:eastAsia="Times New Roman" w:hAnsi="Cambria Math"/>
                <w:i/>
                <w:lang w:eastAsia="es-MX"/>
              </w:rPr>
            </m:ctrlPr>
          </m:sSubPr>
          <m:e>
            <m:r>
              <w:rPr>
                <w:rFonts w:ascii="Cambria Math" w:eastAsia="Times New Roman" w:hAnsi="Cambria Math"/>
                <w:lang w:eastAsia="es-MX"/>
              </w:rPr>
              <m:t>S</m:t>
            </m:r>
          </m:e>
          <m:sub>
            <m:r>
              <w:rPr>
                <w:rFonts w:ascii="Cambria Math" w:eastAsia="Times New Roman" w:hAnsi="Cambria Math"/>
                <w:lang w:eastAsia="es-MX"/>
              </w:rPr>
              <m:t>x</m:t>
            </m:r>
          </m:sub>
        </m:sSub>
        <m:r>
          <w:rPr>
            <w:rFonts w:ascii="Cambria Math" w:eastAsia="Times New Roman" w:hAnsi="Cambria Math"/>
            <w:lang w:eastAsia="es-MX"/>
          </w:rPr>
          <m:t>=0.019s</m:t>
        </m:r>
      </m:oMath>
      <w:r w:rsidR="000D2CED">
        <w:rPr>
          <w:rFonts w:eastAsia="Times New Roman"/>
          <w:lang w:eastAsia="es-MX"/>
        </w:rPr>
        <w:t>), por lo que el resultado reportado para mediciones únicas</w:t>
      </w:r>
      <w:r w:rsidR="009A3A73">
        <w:rPr>
          <w:rFonts w:eastAsia="Times New Roman"/>
          <w:lang w:eastAsia="es-MX"/>
        </w:rPr>
        <w:t xml:space="preserve"> del periodo</w:t>
      </w:r>
      <w:r w:rsidR="000D2CED">
        <w:rPr>
          <w:rFonts w:eastAsia="Times New Roman"/>
          <w:lang w:eastAsia="es-MX"/>
        </w:rPr>
        <w:t xml:space="preserve"> sería: </w:t>
      </w:r>
      <m:oMath>
        <m:sSub>
          <m:sSubPr>
            <m:ctrlPr>
              <w:rPr>
                <w:rFonts w:ascii="Cambria Math" w:eastAsia="Times New Roman" w:hAnsi="Cambria Math"/>
                <w:i/>
                <w:lang w:eastAsia="es-MX"/>
              </w:rPr>
            </m:ctrlPr>
          </m:sSubPr>
          <m:e>
            <m:r>
              <w:rPr>
                <w:rFonts w:ascii="Cambria Math" w:eastAsia="Times New Roman" w:hAnsi="Cambria Math"/>
                <w:lang w:eastAsia="es-MX"/>
              </w:rPr>
              <m:t>T</m:t>
            </m:r>
          </m:e>
          <m:sub>
            <m:r>
              <w:rPr>
                <w:rFonts w:ascii="Cambria Math" w:eastAsia="Times New Roman" w:hAnsi="Cambria Math"/>
                <w:lang w:eastAsia="es-MX"/>
              </w:rPr>
              <m:t>unic</m:t>
            </m:r>
          </m:sub>
        </m:sSub>
        <m:r>
          <w:rPr>
            <w:rFonts w:ascii="Cambria Math" w:eastAsia="Times New Roman" w:hAnsi="Cambria Math"/>
            <w:lang w:eastAsia="es-MX"/>
          </w:rPr>
          <m:t>=</m:t>
        </m:r>
        <m:d>
          <m:dPr>
            <m:ctrlPr>
              <w:rPr>
                <w:rFonts w:ascii="Cambria Math" w:eastAsia="Times New Roman" w:hAnsi="Cambria Math"/>
                <w:i/>
                <w:lang w:eastAsia="es-MX"/>
              </w:rPr>
            </m:ctrlPr>
          </m:dPr>
          <m:e>
            <m:r>
              <w:rPr>
                <w:rFonts w:ascii="Cambria Math" w:eastAsia="Times New Roman" w:hAnsi="Cambria Math"/>
                <w:lang w:eastAsia="es-MX"/>
              </w:rPr>
              <m:t>1.258±0.019</m:t>
            </m:r>
          </m:e>
        </m:d>
        <m:r>
          <w:rPr>
            <w:rFonts w:ascii="Cambria Math" w:eastAsia="Times New Roman" w:hAnsi="Cambria Math"/>
            <w:lang w:eastAsia="es-MX"/>
          </w:rPr>
          <m:t>s</m:t>
        </m:r>
      </m:oMath>
      <w:r w:rsidR="000D2CED">
        <w:rPr>
          <w:rFonts w:eastAsia="Times New Roman"/>
          <w:lang w:eastAsia="es-MX"/>
        </w:rPr>
        <w:t>.</w:t>
      </w:r>
    </w:p>
    <w:p w14:paraId="73B99280" w14:textId="4F6A0FB6" w:rsidR="00F43800" w:rsidRDefault="00386665" w:rsidP="00386665">
      <w:pPr>
        <w:pStyle w:val="Ttulo4"/>
        <w:rPr>
          <w:rFonts w:eastAsia="Times New Roman"/>
          <w:lang w:eastAsia="es-MX"/>
        </w:rPr>
      </w:pPr>
      <w:r>
        <w:rPr>
          <w:rFonts w:eastAsia="Times New Roman"/>
          <w:lang w:eastAsia="es-MX"/>
        </w:rPr>
        <w:t>Resultados para uso en experimentos de mediciones repetidas.</w:t>
      </w:r>
      <w:r w:rsidR="00F43800">
        <w:rPr>
          <w:rFonts w:eastAsia="Times New Roman"/>
          <w:lang w:eastAsia="es-MX"/>
        </w:rPr>
        <w:t xml:space="preserve">  </w:t>
      </w:r>
    </w:p>
    <w:p w14:paraId="1DB63FC8" w14:textId="41EA781F" w:rsidR="00F43800" w:rsidRDefault="0015170B" w:rsidP="00D72A04">
      <w:pPr>
        <w:rPr>
          <w:lang w:eastAsia="es-MX"/>
        </w:rPr>
      </w:pPr>
      <w:r>
        <w:rPr>
          <w:lang w:eastAsia="es-MX"/>
        </w:rPr>
        <w:t>Al contrario del caso anterior, e</w:t>
      </w:r>
      <w:r w:rsidR="00386665">
        <w:rPr>
          <w:lang w:eastAsia="es-MX"/>
        </w:rPr>
        <w:t xml:space="preserve">n </w:t>
      </w:r>
      <w:r>
        <w:rPr>
          <w:lang w:eastAsia="es-MX"/>
        </w:rPr>
        <w:t>situaciones</w:t>
      </w:r>
      <w:r w:rsidR="00386665">
        <w:rPr>
          <w:lang w:eastAsia="es-MX"/>
        </w:rPr>
        <w:t xml:space="preserve"> donde nuestro resultado y el método por el que se encontró </w:t>
      </w:r>
      <w:r w:rsidR="002F008A">
        <w:rPr>
          <w:lang w:eastAsia="es-MX"/>
        </w:rPr>
        <w:t xml:space="preserve">necesitan </w:t>
      </w:r>
      <w:r w:rsidR="00386665">
        <w:rPr>
          <w:lang w:eastAsia="es-MX"/>
        </w:rPr>
        <w:t>ser comprobados</w:t>
      </w:r>
      <w:r w:rsidR="002F008A">
        <w:rPr>
          <w:lang w:eastAsia="es-MX"/>
        </w:rPr>
        <w:t xml:space="preserve"> </w:t>
      </w:r>
      <w:r w:rsidR="00C2581E">
        <w:rPr>
          <w:lang w:eastAsia="es-MX"/>
        </w:rPr>
        <w:t>con gran precisión,</w:t>
      </w:r>
      <w:r w:rsidR="00386665">
        <w:rPr>
          <w:lang w:eastAsia="es-MX"/>
        </w:rPr>
        <w:t xml:space="preserve"> lo mejor </w:t>
      </w:r>
      <w:r w:rsidR="000A320A">
        <w:rPr>
          <w:lang w:eastAsia="es-MX"/>
        </w:rPr>
        <w:t xml:space="preserve">es tomar como referencia </w:t>
      </w:r>
      <w:r w:rsidR="00E25983">
        <w:rPr>
          <w:lang w:eastAsia="es-MX"/>
        </w:rPr>
        <w:t xml:space="preserve">solamente </w:t>
      </w:r>
      <w:r w:rsidR="000A320A">
        <w:rPr>
          <w:lang w:eastAsia="es-MX"/>
        </w:rPr>
        <w:t>la incertidumbre estadística.</w:t>
      </w:r>
      <w:r>
        <w:rPr>
          <w:lang w:eastAsia="es-MX"/>
        </w:rPr>
        <w:t xml:space="preserve"> Ya que proporcionará un rango de confianza más preciso. </w:t>
      </w:r>
    </w:p>
    <w:p w14:paraId="5B0F1D8B" w14:textId="77777777" w:rsidR="005E7EE7" w:rsidRDefault="005E7EE7" w:rsidP="00D72A04">
      <w:pPr>
        <w:rPr>
          <w:lang w:eastAsia="es-MX"/>
        </w:rPr>
      </w:pPr>
    </w:p>
    <w:p w14:paraId="572778F5" w14:textId="3B0DB22C" w:rsidR="008308D0" w:rsidRDefault="003C3ECB" w:rsidP="006C387A">
      <w:pPr>
        <w:pStyle w:val="Sub7"/>
      </w:pPr>
      <w:bookmarkStart w:id="22" w:name="_Toc80287245"/>
      <w:bookmarkStart w:id="23" w:name="_Toc147826892"/>
      <w:r w:rsidRPr="003C3ECB">
        <w:t xml:space="preserve">Comparación de </w:t>
      </w:r>
      <w:r w:rsidR="000A73F0">
        <w:t>M</w:t>
      </w:r>
      <w:r w:rsidRPr="003C3ECB">
        <w:t xml:space="preserve">ediciones y </w:t>
      </w:r>
      <w:r w:rsidR="000A73F0">
        <w:t>V</w:t>
      </w:r>
      <w:r w:rsidRPr="003C3ECB">
        <w:t xml:space="preserve">alores </w:t>
      </w:r>
      <w:r w:rsidR="000A73F0">
        <w:t>A</w:t>
      </w:r>
      <w:r w:rsidRPr="003C3ECB">
        <w:t>ceptados</w:t>
      </w:r>
      <w:r>
        <w:t>.</w:t>
      </w:r>
      <w:bookmarkEnd w:id="22"/>
      <w:bookmarkEnd w:id="23"/>
    </w:p>
    <w:p w14:paraId="24CD9868" w14:textId="141F2DC0" w:rsidR="003C3ECB" w:rsidRPr="003C3ECB" w:rsidRDefault="00D456A2" w:rsidP="003C3ECB">
      <w:pPr>
        <w:rPr>
          <w:rFonts w:eastAsia="Calibri"/>
        </w:rPr>
      </w:pPr>
      <w:r>
        <w:rPr>
          <w:rFonts w:eastAsia="Calibri"/>
        </w:rPr>
        <w:t>U</w:t>
      </w:r>
      <w:r w:rsidR="003C3ECB" w:rsidRPr="003C3ECB">
        <w:rPr>
          <w:rFonts w:eastAsia="Calibri"/>
        </w:rPr>
        <w:t>na conclusión experimental compara dos o más números</w:t>
      </w:r>
      <w:r w:rsidR="00415975">
        <w:rPr>
          <w:rFonts w:eastAsia="Calibri"/>
        </w:rPr>
        <w:t xml:space="preserve"> (</w:t>
      </w:r>
      <w:r w:rsidR="003C3ECB" w:rsidRPr="003C3ECB">
        <w:rPr>
          <w:rFonts w:eastAsia="Calibri"/>
        </w:rPr>
        <w:t xml:space="preserve">la medición </w:t>
      </w:r>
      <w:r w:rsidR="00415975">
        <w:rPr>
          <w:rFonts w:eastAsia="Calibri"/>
        </w:rPr>
        <w:t>y</w:t>
      </w:r>
      <w:r w:rsidR="003C3ECB" w:rsidRPr="003C3ECB">
        <w:rPr>
          <w:rFonts w:eastAsia="Calibri"/>
        </w:rPr>
        <w:t xml:space="preserve"> un valor aceptado, la medición </w:t>
      </w:r>
      <w:r w:rsidR="00415975">
        <w:rPr>
          <w:rFonts w:eastAsia="Calibri"/>
        </w:rPr>
        <w:t>y</w:t>
      </w:r>
      <w:r w:rsidR="003C3ECB" w:rsidRPr="003C3ECB">
        <w:rPr>
          <w:rFonts w:eastAsia="Calibri"/>
        </w:rPr>
        <w:t xml:space="preserve"> una predicción teórica</w:t>
      </w:r>
      <w:r w:rsidR="00640DD4">
        <w:rPr>
          <w:rFonts w:eastAsia="Calibri"/>
        </w:rPr>
        <w:t>,</w:t>
      </w:r>
      <w:r w:rsidR="003C3ECB" w:rsidRPr="003C3ECB">
        <w:rPr>
          <w:rFonts w:eastAsia="Calibri"/>
        </w:rPr>
        <w:t xml:space="preserve"> o </w:t>
      </w:r>
      <w:r w:rsidR="00415975">
        <w:rPr>
          <w:rFonts w:eastAsia="Calibri"/>
        </w:rPr>
        <w:t xml:space="preserve">dos </w:t>
      </w:r>
      <w:r w:rsidR="00415975" w:rsidRPr="003C3ECB">
        <w:rPr>
          <w:rFonts w:eastAsia="Calibri"/>
        </w:rPr>
        <w:t>medicion</w:t>
      </w:r>
      <w:r w:rsidR="00415975">
        <w:rPr>
          <w:rFonts w:eastAsia="Calibri"/>
        </w:rPr>
        <w:t>es)</w:t>
      </w:r>
      <w:r w:rsidR="003C3ECB" w:rsidRPr="003C3ECB">
        <w:rPr>
          <w:rFonts w:eastAsia="Calibri"/>
        </w:rPr>
        <w:t xml:space="preserve">, con el objetivo de mostrar que </w:t>
      </w:r>
      <w:r>
        <w:rPr>
          <w:rFonts w:eastAsia="Calibri"/>
        </w:rPr>
        <w:t>son congruentes</w:t>
      </w:r>
      <w:r w:rsidR="003C3ECB" w:rsidRPr="003C3ECB">
        <w:rPr>
          <w:rFonts w:eastAsia="Calibri"/>
        </w:rPr>
        <w:t>. Aquí es cuando el análisis de incertidumbres toma importancia</w:t>
      </w:r>
      <w:r w:rsidR="00726D26">
        <w:rPr>
          <w:rFonts w:eastAsia="Calibri"/>
        </w:rPr>
        <w:t xml:space="preserve"> y donde se utiliza el concepto de </w:t>
      </w:r>
      <w:r w:rsidR="00726D26" w:rsidRPr="00D456A2">
        <w:rPr>
          <w:rStyle w:val="Textoennegrita"/>
        </w:rPr>
        <w:t>error</w:t>
      </w:r>
      <w:r w:rsidR="00726D26">
        <w:rPr>
          <w:rFonts w:eastAsia="Calibri"/>
        </w:rPr>
        <w:t xml:space="preserve"> (también denominado </w:t>
      </w:r>
      <w:r w:rsidR="00726D26" w:rsidRPr="00D456A2">
        <w:rPr>
          <w:rStyle w:val="Textoennegrita"/>
        </w:rPr>
        <w:t>discrepancia</w:t>
      </w:r>
      <w:r w:rsidR="00726D26">
        <w:rPr>
          <w:rFonts w:eastAsia="Calibri"/>
        </w:rPr>
        <w:t>)</w:t>
      </w:r>
      <w:r>
        <w:rPr>
          <w:rFonts w:eastAsia="Calibri"/>
        </w:rPr>
        <w:t>, que es la diferencia entre dos cantidades a comparar</w:t>
      </w:r>
      <w:r w:rsidR="003C3ECB" w:rsidRPr="003C3ECB">
        <w:rPr>
          <w:rFonts w:eastAsia="Calibri"/>
        </w:rPr>
        <w:t>.</w:t>
      </w:r>
    </w:p>
    <w:p w14:paraId="37334046" w14:textId="53E7A0C0" w:rsidR="00FB0468" w:rsidRDefault="00360780" w:rsidP="003C3ECB">
      <w:pPr>
        <w:rPr>
          <w:rFonts w:eastAsia="Calibri"/>
        </w:rPr>
      </w:pPr>
      <w:r w:rsidRPr="006316FA">
        <w:rPr>
          <w:noProof/>
          <w:lang w:val="es-MX" w:eastAsia="es-MX"/>
        </w:rPr>
        <mc:AlternateContent>
          <mc:Choice Requires="wpc">
            <w:drawing>
              <wp:anchor distT="0" distB="0" distL="114300" distR="114300" simplePos="0" relativeHeight="251739136" behindDoc="0" locked="0" layoutInCell="1" allowOverlap="1" wp14:anchorId="106937E8" wp14:editId="753EAC74">
                <wp:simplePos x="0" y="0"/>
                <wp:positionH relativeFrom="column">
                  <wp:posOffset>4864689</wp:posOffset>
                </wp:positionH>
                <wp:positionV relativeFrom="paragraph">
                  <wp:posOffset>-2540</wp:posOffset>
                </wp:positionV>
                <wp:extent cx="1828165" cy="1092835"/>
                <wp:effectExtent l="0" t="0" r="635" b="12065"/>
                <wp:wrapSquare wrapText="bothSides"/>
                <wp:docPr id="135" name="Lienzo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Cuadro de texto 83"/>
                        <wps:cNvSpPr txBox="1"/>
                        <wps:spPr>
                          <a:xfrm>
                            <a:off x="1" y="824573"/>
                            <a:ext cx="1722248" cy="268262"/>
                          </a:xfrm>
                          <a:prstGeom prst="rect">
                            <a:avLst/>
                          </a:prstGeom>
                          <a:noFill/>
                          <a:ln w="6350">
                            <a:noFill/>
                          </a:ln>
                          <a:effectLst/>
                        </wps:spPr>
                        <wps:txbx>
                          <w:txbxContent>
                            <w:p w14:paraId="208E8799" w14:textId="0E9CFDFD" w:rsidR="001C79A6" w:rsidRDefault="001C79A6" w:rsidP="003C3ECB">
                              <w:pPr>
                                <w:pStyle w:val="Sinespaciado"/>
                                <w:rPr>
                                  <w:sz w:val="24"/>
                                  <w:szCs w:val="24"/>
                                </w:rPr>
                              </w:pPr>
                              <w:r>
                                <w:rPr>
                                  <w:rFonts w:eastAsia="Times New Roman"/>
                                </w:rPr>
                                <w:t xml:space="preserve">Figura 8. Comparación de mediciones experimentales con una referencia. </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7" name="Cuadro de texto 134"/>
                        <wps:cNvSpPr txBox="1"/>
                        <wps:spPr>
                          <a:xfrm>
                            <a:off x="682186" y="536544"/>
                            <a:ext cx="196083" cy="158115"/>
                          </a:xfrm>
                          <a:prstGeom prst="rect">
                            <a:avLst/>
                          </a:prstGeom>
                          <a:noFill/>
                          <a:ln w="6350">
                            <a:noFill/>
                          </a:ln>
                        </wps:spPr>
                        <wps:txbx>
                          <w:txbxContent>
                            <w:p w14:paraId="16F4B9FF" w14:textId="57CDCF97" w:rsidR="001C79A6" w:rsidRDefault="001C79A6" w:rsidP="003C3ECB">
                              <w:pPr>
                                <w:pStyle w:val="NormalWeb"/>
                                <w:spacing w:before="0" w:beforeAutospacing="0" w:after="160" w:afterAutospacing="0" w:line="254" w:lineRule="auto"/>
                              </w:pPr>
                              <w:r>
                                <w:rPr>
                                  <w:rFonts w:ascii="Calibri" w:eastAsia="Calibri" w:hAnsi="Calibri"/>
                                  <w:sz w:val="18"/>
                                  <w:szCs w:val="18"/>
                                </w:rPr>
                                <w:t>9.5</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 name="Cuadro de texto 134"/>
                        <wps:cNvSpPr txBox="1"/>
                        <wps:spPr>
                          <a:xfrm>
                            <a:off x="1477119" y="522487"/>
                            <a:ext cx="215900" cy="179705"/>
                          </a:xfrm>
                          <a:prstGeom prst="rect">
                            <a:avLst/>
                          </a:prstGeom>
                          <a:noFill/>
                          <a:ln w="6350">
                            <a:noFill/>
                          </a:ln>
                        </wps:spPr>
                        <wps:txbx>
                          <w:txbxContent>
                            <w:p w14:paraId="4850A750" w14:textId="5A5B5640" w:rsidR="001C79A6" w:rsidRDefault="001C79A6" w:rsidP="003C3ECB">
                              <w:pPr>
                                <w:pStyle w:val="NormalWeb"/>
                                <w:spacing w:before="0" w:beforeAutospacing="0" w:after="160" w:afterAutospacing="0" w:line="252" w:lineRule="auto"/>
                              </w:pPr>
                              <w:r>
                                <w:rPr>
                                  <w:rFonts w:ascii="Calibri" w:eastAsia="Calibri" w:hAnsi="Calibri"/>
                                  <w:sz w:val="18"/>
                                  <w:szCs w:val="18"/>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0" name="Cuadro de texto 134"/>
                        <wps:cNvSpPr txBox="1"/>
                        <wps:spPr>
                          <a:xfrm>
                            <a:off x="493926" y="678522"/>
                            <a:ext cx="890343" cy="146051"/>
                          </a:xfrm>
                          <a:prstGeom prst="rect">
                            <a:avLst/>
                          </a:prstGeom>
                          <a:noFill/>
                          <a:ln w="6350">
                            <a:noFill/>
                          </a:ln>
                        </wps:spPr>
                        <wps:txbx>
                          <w:txbxContent>
                            <w:p w14:paraId="592F959B" w14:textId="6B04DC75" w:rsidR="001C79A6" w:rsidRDefault="001C79A6" w:rsidP="003C3ECB">
                              <w:pPr>
                                <w:pStyle w:val="Sinespaciado"/>
                                <w:rPr>
                                  <w:sz w:val="24"/>
                                  <w:szCs w:val="24"/>
                                </w:rPr>
                              </w:pPr>
                              <w:r>
                                <w:t>Cte. gravedad (m/s</w:t>
                              </w:r>
                              <w:r>
                                <w:rPr>
                                  <w:vertAlign w:val="superscript"/>
                                </w:rPr>
                                <w:t>2</w:t>
                              </w:r>
                              <w: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2" name="Cuadro de texto 134"/>
                        <wps:cNvSpPr txBox="1"/>
                        <wps:spPr>
                          <a:xfrm>
                            <a:off x="1410722" y="253207"/>
                            <a:ext cx="230675" cy="127196"/>
                          </a:xfrm>
                          <a:prstGeom prst="rect">
                            <a:avLst/>
                          </a:prstGeom>
                          <a:noFill/>
                          <a:ln w="6350">
                            <a:noFill/>
                          </a:ln>
                        </wps:spPr>
                        <wps:txbx>
                          <w:txbxContent>
                            <w:p w14:paraId="27B8DF7E" w14:textId="7F025D84" w:rsidR="001C79A6" w:rsidRPr="0005470B" w:rsidRDefault="001C79A6" w:rsidP="003C3ECB">
                              <w:pPr>
                                <w:pStyle w:val="NormalWeb"/>
                                <w:spacing w:before="0" w:beforeAutospacing="0" w:after="160" w:afterAutospacing="0" w:line="252" w:lineRule="auto"/>
                                <w:rPr>
                                  <w:sz w:val="22"/>
                                </w:rPr>
                              </w:pPr>
                              <w:r>
                                <w:rPr>
                                  <w:rFonts w:eastAsia="Calibri"/>
                                  <w:sz w:val="16"/>
                                  <w:szCs w:val="18"/>
                                </w:rPr>
                                <w:t>9.98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3" name="Cuadro de texto 134"/>
                        <wps:cNvSpPr txBox="1"/>
                        <wps:spPr>
                          <a:xfrm>
                            <a:off x="705492" y="68553"/>
                            <a:ext cx="172777" cy="130608"/>
                          </a:xfrm>
                          <a:prstGeom prst="rect">
                            <a:avLst/>
                          </a:prstGeom>
                          <a:noFill/>
                          <a:ln w="6350">
                            <a:noFill/>
                          </a:ln>
                        </wps:spPr>
                        <wps:txbx>
                          <w:txbxContent>
                            <w:p w14:paraId="7A62A270" w14:textId="7700CF91" w:rsidR="001C79A6" w:rsidRPr="00237E83" w:rsidRDefault="001C79A6" w:rsidP="003C3ECB">
                              <w:pPr>
                                <w:pStyle w:val="Sinespaciado"/>
                              </w:pPr>
                              <w:r>
                                <w:t>9.5</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4" name="Cuadro de texto 134"/>
                        <wps:cNvSpPr txBox="1"/>
                        <wps:spPr>
                          <a:xfrm>
                            <a:off x="1154678" y="36336"/>
                            <a:ext cx="637906" cy="169029"/>
                          </a:xfrm>
                          <a:prstGeom prst="rect">
                            <a:avLst/>
                          </a:prstGeom>
                          <a:noFill/>
                          <a:ln w="6350">
                            <a:noFill/>
                          </a:ln>
                        </wps:spPr>
                        <wps:txbx>
                          <w:txbxContent>
                            <w:p w14:paraId="34FE8F56" w14:textId="77777777" w:rsidR="001C79A6" w:rsidRPr="00E0021E" w:rsidRDefault="001C79A6" w:rsidP="003C3ECB">
                              <w:pPr>
                                <w:pStyle w:val="Sinespaciado"/>
                                <w:rPr>
                                  <w:color w:val="C00000"/>
                                  <w:sz w:val="24"/>
                                  <w:szCs w:val="24"/>
                                </w:rPr>
                              </w:pPr>
                              <w:r w:rsidRPr="00E0021E">
                                <w:rPr>
                                  <w:color w:val="C00000"/>
                                </w:rPr>
                                <w:t>Valor aceptado</w:t>
                              </w:r>
                            </w:p>
                          </w:txbxContent>
                        </wps:txbx>
                        <wps:bodyPr rot="0" spcFirstLastPara="0" vert="horz" wrap="square" lIns="0" tIns="0" rIns="0" bIns="0" numCol="1" spcCol="0" rtlCol="0" fromWordArt="0" anchor="t" anchorCtr="0" forceAA="0" compatLnSpc="1">
                          <a:prstTxWarp prst="textNoShape">
                            <a:avLst/>
                          </a:prstTxWarp>
                          <a:noAutofit/>
                        </wps:bodyPr>
                      </wps:wsp>
                      <wps:wsp>
                        <wps:cNvPr id="3" name="Conector recto 3"/>
                        <wps:cNvCnPr/>
                        <wps:spPr>
                          <a:xfrm>
                            <a:off x="1192676" y="150221"/>
                            <a:ext cx="0" cy="396000"/>
                          </a:xfrm>
                          <a:prstGeom prst="line">
                            <a:avLst/>
                          </a:prstGeom>
                          <a:ln>
                            <a:prstDash val="dash"/>
                          </a:ln>
                        </wps:spPr>
                        <wps:style>
                          <a:lnRef idx="1">
                            <a:schemeClr val="accent2"/>
                          </a:lnRef>
                          <a:fillRef idx="0">
                            <a:schemeClr val="accent2"/>
                          </a:fillRef>
                          <a:effectRef idx="0">
                            <a:schemeClr val="accent2"/>
                          </a:effectRef>
                          <a:fontRef idx="minor">
                            <a:schemeClr val="tx1"/>
                          </a:fontRef>
                        </wps:style>
                        <wps:bodyPr/>
                      </wps:wsp>
                      <wpg:wgp>
                        <wpg:cNvPr id="50" name="Grupo 50"/>
                        <wpg:cNvGrpSpPr/>
                        <wpg:grpSpPr>
                          <a:xfrm>
                            <a:off x="453773" y="156707"/>
                            <a:ext cx="612000" cy="72000"/>
                            <a:chOff x="453773" y="150221"/>
                            <a:chExt cx="612000" cy="72000"/>
                          </a:xfrm>
                        </wpg:grpSpPr>
                        <wps:wsp>
                          <wps:cNvPr id="47" name="Conector recto 47"/>
                          <wps:cNvCnPr/>
                          <wps:spPr>
                            <a:xfrm>
                              <a:off x="453773" y="197485"/>
                              <a:ext cx="6120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16" name="Elipse 16"/>
                          <wps:cNvSpPr/>
                          <wps:spPr bwMode="auto">
                            <a:xfrm>
                              <a:off x="747027" y="181586"/>
                              <a:ext cx="36000" cy="36000"/>
                            </a:xfrm>
                            <a:prstGeom prst="ellipse">
                              <a:avLst/>
                            </a:prstGeom>
                            <a:solidFill>
                              <a:schemeClr val="tx1"/>
                            </a:solidFill>
                            <a:ln w="28575">
                              <a:noFill/>
                              <a:round/>
                              <a:headEnd/>
                              <a:tailEnd/>
                            </a:ln>
                          </wps:spPr>
                          <wps:bodyPr rot="0" spcFirstLastPara="0" vertOverflow="overflow" horzOverflow="overflow" vert="horz" wrap="square" lIns="91440" tIns="0" rIns="91440" bIns="0" numCol="1" spcCol="0" rtlCol="0" fromWordArt="0" anchor="t" anchorCtr="0" forceAA="0" upright="1" compatLnSpc="1">
                            <a:prstTxWarp prst="textNoShape">
                              <a:avLst/>
                            </a:prstTxWarp>
                            <a:noAutofit/>
                          </wps:bodyPr>
                        </wps:wsp>
                        <wps:wsp>
                          <wps:cNvPr id="48" name="Conector recto 48"/>
                          <wps:cNvCnPr/>
                          <wps:spPr>
                            <a:xfrm>
                              <a:off x="1062722" y="150221"/>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49" name="Conector recto 49"/>
                          <wps:cNvCnPr/>
                          <wps:spPr>
                            <a:xfrm>
                              <a:off x="453773" y="150221"/>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wgp>
                      <wps:wsp>
                        <wps:cNvPr id="633" name="Conector recto 633"/>
                        <wps:cNvCnPr/>
                        <wps:spPr>
                          <a:xfrm flipV="1">
                            <a:off x="145019" y="542509"/>
                            <a:ext cx="1548000" cy="3712"/>
                          </a:xfrm>
                          <a:prstGeom prst="line">
                            <a:avLst/>
                          </a:prstGeom>
                          <a:noFill/>
                          <a:ln w="6350" cap="flat" cmpd="sng" algn="ctr">
                            <a:solidFill>
                              <a:sysClr val="windowText" lastClr="000000"/>
                            </a:solidFill>
                            <a:prstDash val="solid"/>
                            <a:miter lim="800000"/>
                          </a:ln>
                          <a:effectLst/>
                        </wps:spPr>
                        <wps:bodyPr/>
                      </wps:wsp>
                      <wps:wsp>
                        <wps:cNvPr id="667" name="Conector recto 667"/>
                        <wps:cNvCnPr/>
                        <wps:spPr>
                          <a:xfrm flipV="1">
                            <a:off x="765250" y="367387"/>
                            <a:ext cx="0" cy="175365"/>
                          </a:xfrm>
                          <a:prstGeom prst="line">
                            <a:avLst/>
                          </a:prstGeom>
                          <a:noFill/>
                          <a:ln w="6350" cap="flat" cmpd="sng" algn="ctr">
                            <a:solidFill>
                              <a:sysClr val="windowText" lastClr="000000"/>
                            </a:solidFill>
                            <a:prstDash val="solid"/>
                            <a:miter lim="800000"/>
                          </a:ln>
                          <a:effectLst/>
                        </wps:spPr>
                        <wps:bodyPr/>
                      </wps:wsp>
                      <wps:wsp>
                        <wps:cNvPr id="668" name="Conector recto 668"/>
                        <wps:cNvCnPr/>
                        <wps:spPr>
                          <a:xfrm flipV="1">
                            <a:off x="300764" y="435661"/>
                            <a:ext cx="0" cy="106930"/>
                          </a:xfrm>
                          <a:prstGeom prst="line">
                            <a:avLst/>
                          </a:prstGeom>
                          <a:noFill/>
                          <a:ln w="6350" cap="flat" cmpd="sng" algn="ctr">
                            <a:solidFill>
                              <a:sysClr val="windowText" lastClr="000000"/>
                            </a:solidFill>
                            <a:prstDash val="solid"/>
                            <a:miter lim="800000"/>
                          </a:ln>
                          <a:effectLst/>
                        </wps:spPr>
                        <wps:bodyPr/>
                      </wps:wsp>
                      <wps:wsp>
                        <wps:cNvPr id="669" name="Conector recto 669"/>
                        <wps:cNvCnPr/>
                        <wps:spPr>
                          <a:xfrm flipV="1">
                            <a:off x="609514" y="435642"/>
                            <a:ext cx="0" cy="106930"/>
                          </a:xfrm>
                          <a:prstGeom prst="line">
                            <a:avLst/>
                          </a:prstGeom>
                          <a:noFill/>
                          <a:ln w="6350" cap="flat" cmpd="sng" algn="ctr">
                            <a:solidFill>
                              <a:sysClr val="windowText" lastClr="000000"/>
                            </a:solidFill>
                            <a:prstDash val="solid"/>
                            <a:miter lim="800000"/>
                          </a:ln>
                          <a:effectLst/>
                        </wps:spPr>
                        <wps:bodyPr/>
                      </wps:wsp>
                      <wps:wsp>
                        <wps:cNvPr id="670" name="Conector recto 670"/>
                        <wps:cNvCnPr/>
                        <wps:spPr>
                          <a:xfrm flipV="1">
                            <a:off x="918263" y="435600"/>
                            <a:ext cx="0" cy="106930"/>
                          </a:xfrm>
                          <a:prstGeom prst="line">
                            <a:avLst/>
                          </a:prstGeom>
                          <a:noFill/>
                          <a:ln w="6350" cap="flat" cmpd="sng" algn="ctr">
                            <a:solidFill>
                              <a:sysClr val="windowText" lastClr="000000"/>
                            </a:solidFill>
                            <a:prstDash val="solid"/>
                            <a:miter lim="800000"/>
                          </a:ln>
                          <a:effectLst/>
                        </wps:spPr>
                        <wps:bodyPr/>
                      </wps:wsp>
                      <wps:wsp>
                        <wps:cNvPr id="671" name="Conector recto 671"/>
                        <wps:cNvCnPr/>
                        <wps:spPr>
                          <a:xfrm flipV="1">
                            <a:off x="1229741" y="435822"/>
                            <a:ext cx="0" cy="106930"/>
                          </a:xfrm>
                          <a:prstGeom prst="line">
                            <a:avLst/>
                          </a:prstGeom>
                          <a:noFill/>
                          <a:ln w="6350" cap="flat" cmpd="sng" algn="ctr">
                            <a:solidFill>
                              <a:sysClr val="windowText" lastClr="000000"/>
                            </a:solidFill>
                            <a:prstDash val="solid"/>
                            <a:miter lim="800000"/>
                          </a:ln>
                          <a:effectLst/>
                        </wps:spPr>
                        <wps:bodyPr/>
                      </wps:wsp>
                      <wps:wsp>
                        <wps:cNvPr id="672" name="Conector recto 672"/>
                        <wps:cNvCnPr/>
                        <wps:spPr>
                          <a:xfrm flipV="1">
                            <a:off x="145019" y="435579"/>
                            <a:ext cx="0" cy="106930"/>
                          </a:xfrm>
                          <a:prstGeom prst="line">
                            <a:avLst/>
                          </a:prstGeom>
                          <a:noFill/>
                          <a:ln w="6350" cap="flat" cmpd="sng" algn="ctr">
                            <a:solidFill>
                              <a:sysClr val="windowText" lastClr="000000"/>
                            </a:solidFill>
                            <a:prstDash val="solid"/>
                            <a:miter lim="800000"/>
                          </a:ln>
                          <a:effectLst/>
                        </wps:spPr>
                        <wps:bodyPr/>
                      </wps:wsp>
                      <wps:wsp>
                        <wps:cNvPr id="673" name="Conector recto 673"/>
                        <wps:cNvCnPr/>
                        <wps:spPr>
                          <a:xfrm flipV="1">
                            <a:off x="453773" y="435574"/>
                            <a:ext cx="0" cy="106930"/>
                          </a:xfrm>
                          <a:prstGeom prst="line">
                            <a:avLst/>
                          </a:prstGeom>
                          <a:noFill/>
                          <a:ln w="6350" cap="flat" cmpd="sng" algn="ctr">
                            <a:solidFill>
                              <a:sysClr val="windowText" lastClr="000000"/>
                            </a:solidFill>
                            <a:prstDash val="solid"/>
                            <a:miter lim="800000"/>
                          </a:ln>
                          <a:effectLst/>
                        </wps:spPr>
                        <wps:bodyPr/>
                      </wps:wsp>
                      <wps:wsp>
                        <wps:cNvPr id="674" name="Conector recto 674"/>
                        <wps:cNvCnPr/>
                        <wps:spPr>
                          <a:xfrm flipV="1">
                            <a:off x="765250" y="435574"/>
                            <a:ext cx="0" cy="106930"/>
                          </a:xfrm>
                          <a:prstGeom prst="line">
                            <a:avLst/>
                          </a:prstGeom>
                          <a:noFill/>
                          <a:ln w="6350" cap="flat" cmpd="sng" algn="ctr">
                            <a:solidFill>
                              <a:sysClr val="windowText" lastClr="000000"/>
                            </a:solidFill>
                            <a:prstDash val="solid"/>
                            <a:miter lim="800000"/>
                          </a:ln>
                          <a:effectLst/>
                        </wps:spPr>
                        <wps:bodyPr/>
                      </wps:wsp>
                      <wps:wsp>
                        <wps:cNvPr id="675" name="Conector recto 675"/>
                        <wps:cNvCnPr/>
                        <wps:spPr>
                          <a:xfrm flipV="1">
                            <a:off x="1074000" y="433665"/>
                            <a:ext cx="0" cy="106930"/>
                          </a:xfrm>
                          <a:prstGeom prst="line">
                            <a:avLst/>
                          </a:prstGeom>
                          <a:noFill/>
                          <a:ln w="6350" cap="flat" cmpd="sng" algn="ctr">
                            <a:solidFill>
                              <a:sysClr val="windowText" lastClr="000000"/>
                            </a:solidFill>
                            <a:prstDash val="solid"/>
                            <a:miter lim="800000"/>
                          </a:ln>
                          <a:effectLst/>
                        </wps:spPr>
                        <wps:bodyPr/>
                      </wps:wsp>
                      <wps:wsp>
                        <wps:cNvPr id="676" name="Conector recto 676"/>
                        <wps:cNvCnPr/>
                        <wps:spPr>
                          <a:xfrm flipV="1">
                            <a:off x="1382754" y="435554"/>
                            <a:ext cx="0" cy="108000"/>
                          </a:xfrm>
                          <a:prstGeom prst="line">
                            <a:avLst/>
                          </a:prstGeom>
                          <a:noFill/>
                          <a:ln w="6350" cap="flat" cmpd="sng" algn="ctr">
                            <a:solidFill>
                              <a:sysClr val="windowText" lastClr="000000"/>
                            </a:solidFill>
                            <a:prstDash val="solid"/>
                            <a:miter lim="800000"/>
                          </a:ln>
                          <a:effectLst/>
                        </wps:spPr>
                        <wps:bodyPr/>
                      </wps:wsp>
                      <wps:wsp>
                        <wps:cNvPr id="677" name="Conector recto 677"/>
                        <wps:cNvCnPr/>
                        <wps:spPr>
                          <a:xfrm flipV="1">
                            <a:off x="1538491" y="365764"/>
                            <a:ext cx="0" cy="176400"/>
                          </a:xfrm>
                          <a:prstGeom prst="line">
                            <a:avLst/>
                          </a:prstGeom>
                          <a:noFill/>
                          <a:ln w="6350" cap="flat" cmpd="sng" algn="ctr">
                            <a:solidFill>
                              <a:sysClr val="windowText" lastClr="000000"/>
                            </a:solidFill>
                            <a:prstDash val="solid"/>
                            <a:miter lim="800000"/>
                          </a:ln>
                          <a:effectLst/>
                        </wps:spPr>
                        <wps:bodyPr/>
                      </wps:wsp>
                      <wpg:wgp>
                        <wpg:cNvPr id="35" name="Grupo 35"/>
                        <wpg:cNvGrpSpPr/>
                        <wpg:grpSpPr>
                          <a:xfrm>
                            <a:off x="1326248" y="348417"/>
                            <a:ext cx="396000" cy="72000"/>
                            <a:chOff x="1228558" y="371351"/>
                            <a:chExt cx="396000" cy="72000"/>
                          </a:xfrm>
                        </wpg:grpSpPr>
                        <wps:wsp>
                          <wps:cNvPr id="703" name="Conector recto 703"/>
                          <wps:cNvCnPr/>
                          <wps:spPr>
                            <a:xfrm>
                              <a:off x="1228558" y="415878"/>
                              <a:ext cx="3960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704" name="Elipse 704"/>
                          <wps:cNvSpPr/>
                          <wps:spPr bwMode="auto">
                            <a:xfrm>
                              <a:off x="1403736" y="401721"/>
                              <a:ext cx="36000" cy="36000"/>
                            </a:xfrm>
                            <a:prstGeom prst="ellipse">
                              <a:avLst/>
                            </a:prstGeom>
                            <a:solidFill>
                              <a:schemeClr val="tx1"/>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705" name="Conector recto 705"/>
                          <wps:cNvCnPr/>
                          <wps:spPr>
                            <a:xfrm>
                              <a:off x="1624558" y="371351"/>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706" name="Conector recto 706"/>
                          <wps:cNvCnPr/>
                          <wps:spPr>
                            <a:xfrm>
                              <a:off x="1228558" y="371351"/>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wgp>
                      <wpg:wgp>
                        <wpg:cNvPr id="417" name="Grupo 417"/>
                        <wpg:cNvGrpSpPr/>
                        <wpg:grpSpPr>
                          <a:xfrm>
                            <a:off x="611741" y="269441"/>
                            <a:ext cx="313055" cy="72000"/>
                            <a:chOff x="0" y="0"/>
                            <a:chExt cx="313200" cy="72000"/>
                          </a:xfrm>
                        </wpg:grpSpPr>
                        <wps:wsp>
                          <wps:cNvPr id="418" name="Conector recto 418"/>
                          <wps:cNvCnPr/>
                          <wps:spPr>
                            <a:xfrm>
                              <a:off x="0" y="44527"/>
                              <a:ext cx="3132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419" name="Elipse 419"/>
                          <wps:cNvSpPr/>
                          <wps:spPr bwMode="auto">
                            <a:xfrm>
                              <a:off x="139178" y="24131"/>
                              <a:ext cx="36000" cy="36000"/>
                            </a:xfrm>
                            <a:prstGeom prst="ellipse">
                              <a:avLst/>
                            </a:prstGeom>
                            <a:solidFill>
                              <a:schemeClr val="tx1"/>
                            </a:solidFill>
                            <a:ln w="28575">
                              <a:noFill/>
                              <a:round/>
                              <a:headEnd/>
                              <a:tailEnd/>
                            </a:ln>
                          </wps:spPr>
                          <wps:bodyPr rot="0" spcFirstLastPara="0" vert="horz" wrap="square" lIns="91440" tIns="0" rIns="91440" bIns="0" numCol="1" spcCol="0" rtlCol="0" fromWordArt="0" anchor="t" anchorCtr="0" forceAA="0" upright="1" compatLnSpc="1">
                            <a:prstTxWarp prst="textNoShape">
                              <a:avLst/>
                            </a:prstTxWarp>
                            <a:noAutofit/>
                          </wps:bodyPr>
                        </wps:wsp>
                        <wps:wsp>
                          <wps:cNvPr id="420" name="Conector recto 420"/>
                          <wps:cNvCnPr/>
                          <wps:spPr>
                            <a:xfrm>
                              <a:off x="308750" y="0"/>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s:wsp>
                          <wps:cNvPr id="421" name="Conector recto 421"/>
                          <wps:cNvCnPr/>
                          <wps:spPr>
                            <a:xfrm>
                              <a:off x="0" y="0"/>
                              <a:ext cx="0" cy="7200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wpg:wgp>
                      <wps:wsp>
                        <wps:cNvPr id="385" name="Conector recto 385"/>
                        <wps:cNvCnPr/>
                        <wps:spPr>
                          <a:xfrm flipV="1">
                            <a:off x="1693019" y="433665"/>
                            <a:ext cx="0" cy="108000"/>
                          </a:xfrm>
                          <a:prstGeom prst="line">
                            <a:avLst/>
                          </a:prstGeom>
                          <a:noFill/>
                          <a:ln w="6350" cap="flat" cmpd="sng" algn="ctr">
                            <a:solidFill>
                              <a:sysClr val="windowText" lastClr="000000"/>
                            </a:solidFill>
                            <a:prstDash val="solid"/>
                            <a:miter lim="800000"/>
                          </a:ln>
                          <a:effectLst/>
                        </wps:spPr>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6937E8" id="Lienzo 135" o:spid="_x0000_s1345" editas="canvas" style="position:absolute;left:0;text-align:left;margin-left:383.05pt;margin-top:-.2pt;width:143.95pt;height:86.05pt;z-index:251739136;mso-width-relative:margin;mso-height-relative:margin" coordsize="18281,10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">
                <v:shape id="_x0000_s1346" type="#_x0000_t75" style="position:absolute;width:18281;height:10928;visibility:visible;mso-wrap-style:square">
                  <v:fill o:detectmouseclick="t"/>
                  <v:path o:connecttype="none"/>
                </v:shape>
                <v:shape id="Cuadro de texto 83" o:spid="_x0000_s1347" type="#_x0000_t202" style="position:absolute;top:8245;width:17222;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" filled="f" stroked="f" strokeweight=".5pt">
                  <v:textbox inset="0,0,0,0">
                    <w:txbxContent>
                      <w:p w14:paraId="208E8799" w14:textId="0E9CFDFD" w:rsidR="001C79A6" w:rsidRDefault="001C79A6" w:rsidP="003C3ECB">
                        <w:pPr>
                          <w:pStyle w:val="Sinespaciado"/>
                          <w:rPr>
                            <w:sz w:val="24"/>
                            <w:szCs w:val="24"/>
                          </w:rPr>
                        </w:pPr>
                        <w:r>
                          <w:rPr>
                            <w:rFonts w:eastAsia="Times New Roman"/>
                          </w:rPr>
                          <w:t xml:space="preserve">Figura 8. Comparación de mediciones experimentales con una referencia. </w:t>
                        </w:r>
                      </w:p>
                    </w:txbxContent>
                  </v:textbox>
                </v:shape>
                <v:shape id="Cuadro de texto 134" o:spid="_x0000_s1348" type="#_x0000_t202" style="position:absolute;left:6821;top:5365;width:1961;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" filled="f" stroked="f" strokeweight=".5pt">
                  <v:textbox inset="0,0,0,0">
                    <w:txbxContent>
                      <w:p w14:paraId="16F4B9FF" w14:textId="57CDCF97" w:rsidR="001C79A6" w:rsidRDefault="001C79A6" w:rsidP="003C3ECB">
                        <w:pPr>
                          <w:pStyle w:val="NormalWeb"/>
                          <w:spacing w:before="0" w:beforeAutospacing="0" w:after="160" w:afterAutospacing="0" w:line="254" w:lineRule="auto"/>
                        </w:pPr>
                        <w:r>
                          <w:rPr>
                            <w:rFonts w:ascii="Calibri" w:eastAsia="Calibri" w:hAnsi="Calibri"/>
                            <w:sz w:val="18"/>
                            <w:szCs w:val="18"/>
                          </w:rPr>
                          <w:t>9.5</w:t>
                        </w:r>
                      </w:p>
                    </w:txbxContent>
                  </v:textbox>
                </v:shape>
                <v:shape id="Cuadro de texto 134" o:spid="_x0000_s1349" type="#_x0000_t202" style="position:absolute;left:14771;top:5224;width:2159;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" filled="f" stroked="f" strokeweight=".5pt">
                  <v:textbox inset="0,0,0,0">
                    <w:txbxContent>
                      <w:p w14:paraId="4850A750" w14:textId="5A5B5640" w:rsidR="001C79A6" w:rsidRDefault="001C79A6" w:rsidP="003C3ECB">
                        <w:pPr>
                          <w:pStyle w:val="NormalWeb"/>
                          <w:spacing w:before="0" w:beforeAutospacing="0" w:after="160" w:afterAutospacing="0" w:line="252" w:lineRule="auto"/>
                        </w:pPr>
                        <w:r>
                          <w:rPr>
                            <w:rFonts w:ascii="Calibri" w:eastAsia="Calibri" w:hAnsi="Calibri"/>
                            <w:sz w:val="18"/>
                            <w:szCs w:val="18"/>
                          </w:rPr>
                          <w:t>10</w:t>
                        </w:r>
                      </w:p>
                    </w:txbxContent>
                  </v:textbox>
                </v:shape>
                <v:shape id="Cuadro de texto 134" o:spid="_x0000_s1350" type="#_x0000_t202" style="position:absolute;left:4939;top:6785;width:890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" filled="f" stroked="f" strokeweight=".5pt">
                  <v:textbox inset="0,0,0,0">
                    <w:txbxContent>
                      <w:p w14:paraId="592F959B" w14:textId="6B04DC75" w:rsidR="001C79A6" w:rsidRDefault="001C79A6" w:rsidP="003C3ECB">
                        <w:pPr>
                          <w:pStyle w:val="Sinespaciado"/>
                          <w:rPr>
                            <w:sz w:val="24"/>
                            <w:szCs w:val="24"/>
                          </w:rPr>
                        </w:pPr>
                        <w:r>
                          <w:t>Cte. gravedad (m/s</w:t>
                        </w:r>
                        <w:r>
                          <w:rPr>
                            <w:vertAlign w:val="superscript"/>
                          </w:rPr>
                          <w:t>2</w:t>
                        </w:r>
                        <w:r>
                          <w:t>)</w:t>
                        </w:r>
                      </w:p>
                    </w:txbxContent>
                  </v:textbox>
                </v:shape>
                <v:shape id="Cuadro de texto 134" o:spid="_x0000_s1351" type="#_x0000_t202" style="position:absolute;left:14107;top:2532;width:2306;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" filled="f" stroked="f" strokeweight=".5pt">
                  <v:textbox inset="0,0,0,0">
                    <w:txbxContent>
                      <w:p w14:paraId="27B8DF7E" w14:textId="7F025D84" w:rsidR="001C79A6" w:rsidRPr="0005470B" w:rsidRDefault="001C79A6" w:rsidP="003C3ECB">
                        <w:pPr>
                          <w:pStyle w:val="NormalWeb"/>
                          <w:spacing w:before="0" w:beforeAutospacing="0" w:after="160" w:afterAutospacing="0" w:line="252" w:lineRule="auto"/>
                          <w:rPr>
                            <w:sz w:val="22"/>
                          </w:rPr>
                        </w:pPr>
                        <w:r>
                          <w:rPr>
                            <w:rFonts w:eastAsia="Calibri"/>
                            <w:sz w:val="16"/>
                            <w:szCs w:val="18"/>
                          </w:rPr>
                          <w:t>9.98</w:t>
                        </w:r>
                      </w:p>
                    </w:txbxContent>
                  </v:textbox>
                </v:shape>
                <v:shape id="Cuadro de texto 134" o:spid="_x0000_s1352" type="#_x0000_t202" style="position:absolute;left:7054;top:685;width:172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5nhxAAAANwAAAAPAAAAZHJzL2Rvd25yZXYueG1sRE9La8JA&#10;EL4X/A/LCN7qxgq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E7fmeHEAAAA3AAAAA8A&#10;AAAAAAAAAAAAAAAABwIAAGRycy9kb3ducmV2LnhtbFBLBQYAAAAAAwADALcAAAD4AgAAAAA=&#10;" filled="f" stroked="f" strokeweight=".5pt">
                  <v:textbox inset="0,0,0,0">
                    <w:txbxContent>
                      <w:p w14:paraId="7A62A270" w14:textId="7700CF91" w:rsidR="001C79A6" w:rsidRPr="00237E83" w:rsidRDefault="001C79A6" w:rsidP="003C3ECB">
                        <w:pPr>
                          <w:pStyle w:val="Sinespaciado"/>
                        </w:pPr>
                        <w:r>
                          <w:t>9.5</w:t>
                        </w:r>
                      </w:p>
                    </w:txbxContent>
                  </v:textbox>
                </v:shape>
                <v:shape id="Cuadro de texto 134" o:spid="_x0000_s1353" type="#_x0000_t202" style="position:absolute;left:11546;top:363;width:637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" filled="f" stroked="f" strokeweight=".5pt">
                  <v:textbox inset="0,0,0,0">
                    <w:txbxContent>
                      <w:p w14:paraId="34FE8F56" w14:textId="77777777" w:rsidR="001C79A6" w:rsidRPr="00E0021E" w:rsidRDefault="001C79A6" w:rsidP="003C3ECB">
                        <w:pPr>
                          <w:pStyle w:val="Sinespaciado"/>
                          <w:rPr>
                            <w:color w:val="C00000"/>
                            <w:sz w:val="24"/>
                            <w:szCs w:val="24"/>
                          </w:rPr>
                        </w:pPr>
                        <w:r w:rsidRPr="00E0021E">
                          <w:rPr>
                            <w:color w:val="C00000"/>
                          </w:rPr>
                          <w:t>Valor aceptado</w:t>
                        </w:r>
                      </w:p>
                    </w:txbxContent>
                  </v:textbox>
                </v:shape>
                <v:line id="Conector recto 3" o:spid="_x0000_s1354" style="position:absolute;visibility:visible;mso-wrap-style:square" from="11926,1502" to="11926,5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" strokecolor="#c00000 [3205]" strokeweight=".27778mm">
                  <v:stroke dashstyle="dash"/>
                </v:line>
                <v:group id="Grupo 50" o:spid="_x0000_s1355" style="position:absolute;left:4537;top:1567;width:6120;height:720" coordorigin="4537,1502" coordsize="61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Conector recto 47" o:spid="_x0000_s1356" style="position:absolute;visibility:visible;mso-wrap-style:square" from="4537,1974" to="10657,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" strokecolor="#0070c0" strokeweight=".27778mm"/>
                  <v:oval id="Elipse 16" o:spid="_x0000_s1357" style="position:absolute;left:7470;top:181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" fillcolor="black [3213]" stroked="f" strokeweight="2.25pt">
                    <v:textbox inset=",0,,0"/>
                  </v:oval>
                  <v:line id="Conector recto 48" o:spid="_x0000_s1358" style="position:absolute;visibility:visible;mso-wrap-style:square" from="10627,1502" to="10627,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" strokecolor="#0070c0" strokeweight=".27778mm"/>
                  <v:line id="Conector recto 49" o:spid="_x0000_s1359" style="position:absolute;visibility:visible;mso-wrap-style:square" from="4537,1502" to="4537,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" strokecolor="#0070c0" strokeweight=".27778mm"/>
                </v:group>
                <v:line id="Conector recto 633" o:spid="_x0000_s1360" style="position:absolute;flip:y;visibility:visible;mso-wrap-style:square" from="1450,5425" to="16930,5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" strokecolor="windowText" strokeweight=".5pt">
                  <v:stroke joinstyle="miter"/>
                </v:line>
                <v:line id="Conector recto 667" o:spid="_x0000_s1361" style="position:absolute;flip:y;visibility:visible;mso-wrap-style:square" from="7652,3673" to="7652,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" strokecolor="windowText" strokeweight=".5pt">
                  <v:stroke joinstyle="miter"/>
                </v:line>
                <v:line id="Conector recto 668" o:spid="_x0000_s1362" style="position:absolute;flip:y;visibility:visible;mso-wrap-style:square" from="3007,4356" to="3007,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" strokecolor="windowText" strokeweight=".5pt">
                  <v:stroke joinstyle="miter"/>
                </v:line>
                <v:line id="Conector recto 669" o:spid="_x0000_s1363" style="position:absolute;flip:y;visibility:visible;mso-wrap-style:square" from="6095,4356" to="6095,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" strokecolor="windowText" strokeweight=".5pt">
                  <v:stroke joinstyle="miter"/>
                </v:line>
                <v:line id="Conector recto 670" o:spid="_x0000_s1364" style="position:absolute;flip:y;visibility:visible;mso-wrap-style:square" from="9182,4356" to="9182,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" strokecolor="windowText" strokeweight=".5pt">
                  <v:stroke joinstyle="miter"/>
                </v:line>
                <v:line id="Conector recto 671" o:spid="_x0000_s1365" style="position:absolute;flip:y;visibility:visible;mso-wrap-style:square" from="12297,4358" to="12297,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" strokecolor="windowText" strokeweight=".5pt">
                  <v:stroke joinstyle="miter"/>
                </v:line>
                <v:line id="Conector recto 672" o:spid="_x0000_s1366" style="position:absolute;flip:y;visibility:visible;mso-wrap-style:square" from="1450,4355" to="1450,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" strokecolor="windowText" strokeweight=".5pt">
                  <v:stroke joinstyle="miter"/>
                </v:line>
                <v:line id="Conector recto 673" o:spid="_x0000_s1367" style="position:absolute;flip:y;visibility:visible;mso-wrap-style:square" from="4537,4355" to="4537,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" strokecolor="windowText" strokeweight=".5pt">
                  <v:stroke joinstyle="miter"/>
                </v:line>
                <v:line id="Conector recto 674" o:spid="_x0000_s1368" style="position:absolute;flip:y;visibility:visible;mso-wrap-style:square" from="7652,4355" to="7652,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" strokecolor="windowText" strokeweight=".5pt">
                  <v:stroke joinstyle="miter"/>
                </v:line>
                <v:line id="Conector recto 675" o:spid="_x0000_s1369" style="position:absolute;flip:y;visibility:visible;mso-wrap-style:square" from="10740,4336" to="10740,5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" strokecolor="windowText" strokeweight=".5pt">
                  <v:stroke joinstyle="miter"/>
                </v:line>
                <v:line id="Conector recto 676" o:spid="_x0000_s1370" style="position:absolute;flip:y;visibility:visible;mso-wrap-style:square" from="13827,4355" to="13827,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" strokecolor="windowText" strokeweight=".5pt">
                  <v:stroke joinstyle="miter"/>
                </v:line>
                <v:line id="Conector recto 677" o:spid="_x0000_s1371" style="position:absolute;flip:y;visibility:visible;mso-wrap-style:square" from="15384,3657" to="15384,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" strokecolor="windowText" strokeweight=".5pt">
                  <v:stroke joinstyle="miter"/>
                </v:line>
                <v:group id="Grupo 35" o:spid="_x0000_s1372" style="position:absolute;left:13262;top:3484;width:3960;height:720" coordorigin="12285,3713" coordsize="39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Conector recto 703" o:spid="_x0000_s1373" style="position:absolute;visibility:visible;mso-wrap-style:square" from="12285,4158" to="16245,4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" strokecolor="#0070c0" strokeweight=".27778mm"/>
                  <v:oval id="Elipse 704" o:spid="_x0000_s1374" style="position:absolute;left:14037;top:4017;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" fillcolor="black [3213]" stroked="f" strokeweight="2.25pt">
                    <v:textbox inset=",0,,0"/>
                  </v:oval>
                  <v:line id="Conector recto 705" o:spid="_x0000_s1375" style="position:absolute;visibility:visible;mso-wrap-style:square" from="16245,3713" to="16245,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" strokecolor="#0070c0" strokeweight=".27778mm"/>
                  <v:line id="Conector recto 706" o:spid="_x0000_s1376" style="position:absolute;visibility:visible;mso-wrap-style:square" from="12285,3713" to="12285,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" strokecolor="#0070c0" strokeweight=".27778mm"/>
                </v:group>
                <v:group id="Grupo 417" o:spid="_x0000_s1377" style="position:absolute;left:6117;top:2694;width:3130;height:720" coordsize="313200,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line id="Conector recto 418" o:spid="_x0000_s1378" style="position:absolute;visibility:visible;mso-wrap-style:square" from="0,44527" to="313200,44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" strokecolor="#0070c0" strokeweight=".27778mm"/>
                  <v:oval id="Elipse 419" o:spid="_x0000_s1379" style="position:absolute;left:139178;top:24131;width:36000;height:3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" fillcolor="black [3213]" stroked="f" strokeweight="2.25pt">
                    <v:textbox inset=",0,,0"/>
                  </v:oval>
                  <v:line id="Conector recto 420" o:spid="_x0000_s1380" style="position:absolute;visibility:visible;mso-wrap-style:square" from="308750,0" to="308750,7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" strokecolor="#0070c0" strokeweight=".27778mm"/>
                  <v:line id="Conector recto 421" o:spid="_x0000_s1381" style="position:absolute;visibility:visible;mso-wrap-style:square" from="0,0" to="0,7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" strokecolor="#0070c0" strokeweight=".27778mm"/>
                </v:group>
                <v:line id="Conector recto 385" o:spid="_x0000_s1382" style="position:absolute;flip:y;visibility:visible;mso-wrap-style:square" from="16930,4336" to="16930,5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" strokecolor="windowText" strokeweight=".5pt">
                  <v:stroke joinstyle="miter"/>
                </v:line>
                <w10:wrap type="square"/>
              </v:group>
            </w:pict>
          </mc:Fallback>
        </mc:AlternateContent>
      </w:r>
      <w:r w:rsidR="006C310E" w:rsidRPr="006316FA">
        <w:rPr>
          <w:rFonts w:eastAsia="Calibri"/>
        </w:rPr>
        <w:t>En</w:t>
      </w:r>
      <w:r w:rsidR="006C310E">
        <w:rPr>
          <w:rFonts w:eastAsia="Calibri"/>
        </w:rPr>
        <w:t xml:space="preserve"> nuestro problema del péndulo,</w:t>
      </w:r>
      <w:r w:rsidR="00BA47E3">
        <w:rPr>
          <w:rFonts w:eastAsia="Calibri"/>
        </w:rPr>
        <w:t xml:space="preserve"> con la información recabada hasta este punto,</w:t>
      </w:r>
      <w:r w:rsidR="006C310E">
        <w:rPr>
          <w:rFonts w:eastAsia="Calibri"/>
        </w:rPr>
        <w:t xml:space="preserve"> el resultado de </w:t>
      </w:r>
      <m:oMath>
        <m:r>
          <w:rPr>
            <w:rFonts w:ascii="Cambria Math" w:eastAsia="Calibri" w:hAnsi="Cambria Math"/>
          </w:rPr>
          <m:t>g</m:t>
        </m:r>
      </m:oMath>
      <w:r w:rsidR="006C310E">
        <w:rPr>
          <w:rFonts w:eastAsia="Calibri"/>
        </w:rPr>
        <w:t xml:space="preserve"> es: </w:t>
      </w:r>
      <m:oMath>
        <m:r>
          <w:rPr>
            <w:rFonts w:ascii="Cambria Math" w:eastAsia="Calibri" w:hAnsi="Cambria Math"/>
          </w:rPr>
          <m:t>g=</m:t>
        </m:r>
        <m:d>
          <m:dPr>
            <m:ctrlPr>
              <w:rPr>
                <w:rFonts w:ascii="Cambria Math" w:eastAsia="Calibri" w:hAnsi="Cambria Math"/>
                <w:i/>
              </w:rPr>
            </m:ctrlPr>
          </m:dPr>
          <m:e>
            <m:r>
              <w:rPr>
                <w:rFonts w:ascii="Cambria Math" w:eastAsia="Calibri" w:hAnsi="Cambria Math"/>
              </w:rPr>
              <m:t>9.98±0.14</m:t>
            </m:r>
          </m:e>
        </m:d>
        <m:r>
          <w:rPr>
            <w:rFonts w:ascii="Cambria Math" w:eastAsia="Calibri" w:hAnsi="Cambria Math"/>
          </w:rPr>
          <m:t>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oMath>
      <w:r w:rsidR="00BA47E3">
        <w:rPr>
          <w:rFonts w:eastAsia="Calibri"/>
        </w:rPr>
        <w:t xml:space="preserve"> (este resultado no contiene incertidumbre estadística</w:t>
      </w:r>
      <w:r w:rsidR="0089515E">
        <w:rPr>
          <w:rFonts w:eastAsia="Calibri"/>
        </w:rPr>
        <w:t xml:space="preserve"> de </w:t>
      </w:r>
      <m:oMath>
        <m:r>
          <w:rPr>
            <w:rFonts w:ascii="Cambria Math" w:eastAsia="Calibri" w:hAnsi="Cambria Math"/>
          </w:rPr>
          <m:t>g</m:t>
        </m:r>
      </m:oMath>
      <w:r w:rsidR="00BA47E3">
        <w:rPr>
          <w:rFonts w:eastAsia="Calibri"/>
        </w:rPr>
        <w:t xml:space="preserve">, es decir, la incertidumbre solo es nominal, en la sección </w:t>
      </w:r>
      <w:r w:rsidR="008623FF">
        <w:rPr>
          <w:rFonts w:eastAsia="Calibri"/>
        </w:rPr>
        <w:t>7</w:t>
      </w:r>
      <w:r w:rsidR="00BA47E3">
        <w:rPr>
          <w:rFonts w:eastAsia="Calibri"/>
        </w:rPr>
        <w:t>.</w:t>
      </w:r>
      <w:r w:rsidR="00AD3D19">
        <w:rPr>
          <w:rFonts w:eastAsia="Calibri"/>
        </w:rPr>
        <w:t>5</w:t>
      </w:r>
      <w:r w:rsidR="00BA47E3">
        <w:rPr>
          <w:rFonts w:eastAsia="Calibri"/>
        </w:rPr>
        <w:t xml:space="preserve"> se detallará como completarla). Si comparamos este resultado con el valor oficial reportado en la Ciudad de México </w:t>
      </w:r>
      <w:r w:rsidR="00923BA4">
        <w:rPr>
          <w:rFonts w:eastAsia="Calibri"/>
        </w:rPr>
        <w:t xml:space="preserve">de </w:t>
      </w:r>
      <m:oMath>
        <m:r>
          <w:rPr>
            <w:rFonts w:ascii="Cambria Math" w:eastAsia="Calibri" w:hAnsi="Cambria Math"/>
          </w:rPr>
          <m:t>9.78m/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oMath>
      <w:r w:rsidR="006316FA">
        <w:rPr>
          <w:rFonts w:eastAsia="Calibri"/>
        </w:rPr>
        <w:t>,</w:t>
      </w:r>
      <w:r w:rsidR="00923BA4">
        <w:rPr>
          <w:rFonts w:eastAsia="Calibri"/>
        </w:rPr>
        <w:t xml:space="preserve"> encontramos que </w:t>
      </w:r>
      <w:r w:rsidR="00FB0468">
        <w:rPr>
          <w:rFonts w:eastAsia="Calibri"/>
        </w:rPr>
        <w:t xml:space="preserve">la </w:t>
      </w:r>
      <w:r w:rsidR="00FB0468" w:rsidRPr="00AD3D19">
        <w:rPr>
          <w:rStyle w:val="SubrayadoCar"/>
        </w:rPr>
        <w:t>discrepancia</w:t>
      </w:r>
      <w:r w:rsidR="00FB0468">
        <w:rPr>
          <w:rFonts w:eastAsia="Calibri"/>
        </w:rPr>
        <w:t xml:space="preserve"> de </w:t>
      </w:r>
      <m:oMath>
        <m:r>
          <w:rPr>
            <w:rFonts w:ascii="Cambria Math" w:eastAsia="Calibri" w:hAnsi="Cambria Math"/>
          </w:rPr>
          <m:t>0.2m/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oMath>
      <w:r w:rsidR="00FB0468">
        <w:rPr>
          <w:rFonts w:eastAsia="Calibri"/>
        </w:rPr>
        <w:t xml:space="preserve"> (Figura 8), es decir, está ligeramente fuera de los márgenes de incertidumbre.</w:t>
      </w:r>
      <w:r w:rsidR="000301C8">
        <w:rPr>
          <w:rFonts w:eastAsia="Calibri"/>
        </w:rPr>
        <w:t xml:space="preserve"> Podemos decir que nuestro resultado es adecuado ya que,</w:t>
      </w:r>
      <w:r w:rsidR="00FB0468">
        <w:rPr>
          <w:rFonts w:eastAsia="Calibri"/>
        </w:rPr>
        <w:t xml:space="preserve"> </w:t>
      </w:r>
      <w:r w:rsidR="000301C8">
        <w:rPr>
          <w:rFonts w:eastAsia="Calibri"/>
        </w:rPr>
        <w:t>p</w:t>
      </w:r>
      <w:r w:rsidR="00FB0468">
        <w:rPr>
          <w:rFonts w:eastAsia="Calibri"/>
        </w:rPr>
        <w:t>or convención se</w:t>
      </w:r>
      <w:r w:rsidR="000301C8">
        <w:rPr>
          <w:rFonts w:eastAsia="Calibri"/>
        </w:rPr>
        <w:t xml:space="preserve"> establece que</w:t>
      </w:r>
      <w:r w:rsidR="008623FF">
        <w:rPr>
          <w:rFonts w:eastAsia="Calibri"/>
        </w:rPr>
        <w:t xml:space="preserve"> </w:t>
      </w:r>
      <w:r w:rsidR="000301C8" w:rsidRPr="000301C8">
        <w:rPr>
          <w:rStyle w:val="ReferenciaCar"/>
        </w:rPr>
        <w:t>[</w:t>
      </w:r>
      <w:r w:rsidR="008623FF">
        <w:rPr>
          <w:rStyle w:val="ReferenciaCar"/>
        </w:rPr>
        <w:t>7</w:t>
      </w:r>
      <w:r w:rsidR="000301C8" w:rsidRPr="000301C8">
        <w:rPr>
          <w:rStyle w:val="ReferenciaCar"/>
        </w:rPr>
        <w:t>]</w:t>
      </w:r>
      <w:r w:rsidR="000301C8">
        <w:rPr>
          <w:rFonts w:eastAsia="Calibri"/>
        </w:rPr>
        <w:t xml:space="preserve">: </w:t>
      </w:r>
    </w:p>
    <w:p w14:paraId="2BFA0DE7" w14:textId="77777777" w:rsidR="000301C8" w:rsidRPr="00375AE5" w:rsidRDefault="000301C8" w:rsidP="000301C8">
      <w:pPr>
        <w:pStyle w:val="Citadestacada"/>
      </w:pPr>
      <w:r w:rsidRPr="00375AE5">
        <w:t xml:space="preserve">En una MEDICIÓN SATISFACTORIA, la discrepancia es </w:t>
      </w:r>
      <w:r>
        <w:t>menor</w:t>
      </w:r>
      <w:r w:rsidRPr="00375AE5">
        <w:t xml:space="preserve"> que dos veces la</w:t>
      </w:r>
      <w:r>
        <w:t xml:space="preserve"> incertidumbre</w:t>
      </w:r>
      <w:r w:rsidRPr="00375AE5">
        <w:t>.</w:t>
      </w:r>
    </w:p>
    <w:p w14:paraId="7E5C902A" w14:textId="0BBE7E20" w:rsidR="003C3ECB" w:rsidRPr="003C3ECB" w:rsidRDefault="000301C8" w:rsidP="0005470B">
      <w:pPr>
        <w:rPr>
          <w:rFonts w:eastAsia="Calibri"/>
        </w:rPr>
      </w:pPr>
      <w:r>
        <w:rPr>
          <w:rFonts w:eastAsia="Calibri"/>
        </w:rPr>
        <w:t xml:space="preserve">En nuestro caso, </w:t>
      </w:r>
      <m:oMath>
        <m:r>
          <w:rPr>
            <w:rFonts w:ascii="Cambria Math" w:eastAsia="Calibri" w:hAnsi="Cambria Math"/>
          </w:rPr>
          <m:t>0.2m/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r>
          <w:rPr>
            <w:rFonts w:ascii="Cambria Math" w:eastAsia="Calibri" w:hAnsi="Cambria Math"/>
          </w:rPr>
          <m:t>&lt;2</m:t>
        </m:r>
        <m:d>
          <m:dPr>
            <m:ctrlPr>
              <w:rPr>
                <w:rFonts w:ascii="Cambria Math" w:eastAsia="Calibri" w:hAnsi="Cambria Math"/>
                <w:i/>
              </w:rPr>
            </m:ctrlPr>
          </m:dPr>
          <m:e>
            <m:r>
              <w:rPr>
                <w:rFonts w:ascii="Cambria Math" w:eastAsia="Calibri" w:hAnsi="Cambria Math"/>
              </w:rPr>
              <m:t>0.14m/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e>
        </m:d>
      </m:oMath>
      <w:r>
        <w:rPr>
          <w:rFonts w:eastAsia="Calibri"/>
        </w:rPr>
        <w:t xml:space="preserve">. Aun así, es recomendable que la diferencia siempre sea menor que la incertidumbre por lo que hay que mejorar el método de medición y análisis de incertidumbre </w:t>
      </w:r>
      <w:r w:rsidR="00AD3D19">
        <w:rPr>
          <w:rFonts w:eastAsia="Calibri"/>
        </w:rPr>
        <w:t xml:space="preserve">(lo </w:t>
      </w:r>
      <w:r w:rsidR="0005470B">
        <w:rPr>
          <w:rFonts w:eastAsia="Calibri"/>
        </w:rPr>
        <w:t xml:space="preserve">cual se mostrara en la sección </w:t>
      </w:r>
      <w:r w:rsidR="008623FF">
        <w:rPr>
          <w:rFonts w:eastAsia="Calibri"/>
        </w:rPr>
        <w:t>7</w:t>
      </w:r>
      <w:r w:rsidR="0005470B">
        <w:rPr>
          <w:rFonts w:eastAsia="Calibri"/>
        </w:rPr>
        <w:t>.5</w:t>
      </w:r>
      <w:r w:rsidR="00AD3D19">
        <w:rPr>
          <w:rFonts w:eastAsia="Calibri"/>
        </w:rPr>
        <w:t>).</w:t>
      </w:r>
      <w:r>
        <w:rPr>
          <w:rFonts w:eastAsia="Calibri"/>
        </w:rPr>
        <w:t xml:space="preserve"> Por otro lado, s</w:t>
      </w:r>
      <w:r w:rsidR="00AD3D19">
        <w:rPr>
          <w:rFonts w:eastAsia="Calibri"/>
        </w:rPr>
        <w:t xml:space="preserve">i en </w:t>
      </w:r>
      <w:r>
        <w:rPr>
          <w:rFonts w:eastAsia="Calibri"/>
        </w:rPr>
        <w:t>otra</w:t>
      </w:r>
      <w:r w:rsidR="00AD3D19">
        <w:rPr>
          <w:rFonts w:eastAsia="Calibri"/>
        </w:rPr>
        <w:t xml:space="preserve"> </w:t>
      </w:r>
      <w:r>
        <w:rPr>
          <w:rFonts w:eastAsia="Calibri"/>
        </w:rPr>
        <w:t xml:space="preserve">medición </w:t>
      </w:r>
      <w:r w:rsidR="00AD3D19">
        <w:rPr>
          <w:rFonts w:eastAsia="Calibri"/>
        </w:rPr>
        <w:t xml:space="preserve">obtuviéramos un resultado de </w:t>
      </w:r>
      <m:oMath>
        <m:r>
          <w:rPr>
            <w:rFonts w:ascii="Cambria Math" w:eastAsia="Calibri" w:hAnsi="Cambria Math"/>
          </w:rPr>
          <m:t>g=</m:t>
        </m:r>
        <m:d>
          <m:dPr>
            <m:ctrlPr>
              <w:rPr>
                <w:rFonts w:ascii="Cambria Math" w:eastAsia="Calibri" w:hAnsi="Cambria Math"/>
                <w:i/>
              </w:rPr>
            </m:ctrlPr>
          </m:dPr>
          <m:e>
            <m:r>
              <w:rPr>
                <w:rFonts w:ascii="Cambria Math" w:eastAsia="Calibri" w:hAnsi="Cambria Math"/>
              </w:rPr>
              <m:t>9.5±0.2</m:t>
            </m:r>
          </m:e>
        </m:d>
        <m:r>
          <w:rPr>
            <w:rFonts w:ascii="Cambria Math" w:eastAsia="Calibri" w:hAnsi="Cambria Math"/>
          </w:rPr>
          <m:t>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oMath>
      <w:r w:rsidR="0005470B">
        <w:rPr>
          <w:rFonts w:eastAsia="Calibri"/>
        </w:rPr>
        <w:t xml:space="preserve">, el resultado </w:t>
      </w:r>
      <w:r>
        <w:rPr>
          <w:rFonts w:eastAsia="Calibri"/>
        </w:rPr>
        <w:t xml:space="preserve">seguiría siendo </w:t>
      </w:r>
      <w:r w:rsidR="0005470B">
        <w:rPr>
          <w:rFonts w:eastAsia="Calibri"/>
        </w:rPr>
        <w:t>satisfactorio</w:t>
      </w:r>
      <w:r>
        <w:rPr>
          <w:rFonts w:eastAsia="Calibri"/>
        </w:rPr>
        <w:t xml:space="preserve">, sin embargo, un resultado de </w:t>
      </w:r>
      <m:oMath>
        <m:r>
          <w:rPr>
            <w:rFonts w:ascii="Cambria Math" w:eastAsia="Calibri" w:hAnsi="Cambria Math"/>
          </w:rPr>
          <m:t>g=</m:t>
        </m:r>
        <m:d>
          <m:dPr>
            <m:ctrlPr>
              <w:rPr>
                <w:rFonts w:ascii="Cambria Math" w:eastAsia="Calibri" w:hAnsi="Cambria Math"/>
                <w:i/>
              </w:rPr>
            </m:ctrlPr>
          </m:dPr>
          <m:e>
            <m:r>
              <w:rPr>
                <w:rFonts w:ascii="Cambria Math" w:eastAsia="Calibri" w:hAnsi="Cambria Math"/>
              </w:rPr>
              <m:t>9.5±0.1</m:t>
            </m:r>
          </m:e>
        </m:d>
        <m:r>
          <w:rPr>
            <w:rFonts w:ascii="Cambria Math" w:eastAsia="Calibri" w:hAnsi="Cambria Math"/>
          </w:rPr>
          <m:t>m/</m:t>
        </m:r>
        <m:sSup>
          <m:sSupPr>
            <m:ctrlPr>
              <w:rPr>
                <w:rFonts w:ascii="Cambria Math" w:eastAsia="Calibri" w:hAnsi="Cambria Math"/>
                <w:i/>
              </w:rPr>
            </m:ctrlPr>
          </m:sSupPr>
          <m:e>
            <m:r>
              <w:rPr>
                <w:rFonts w:ascii="Cambria Math" w:eastAsia="Calibri" w:hAnsi="Cambria Math"/>
              </w:rPr>
              <m:t>s</m:t>
            </m:r>
          </m:e>
          <m:sup>
            <m:r>
              <w:rPr>
                <w:rFonts w:ascii="Cambria Math" w:eastAsia="Calibri" w:hAnsi="Cambria Math"/>
              </w:rPr>
              <m:t>2</m:t>
            </m:r>
          </m:sup>
        </m:sSup>
      </m:oMath>
      <w:r w:rsidR="003C3ECB" w:rsidRPr="003C3ECB">
        <w:rPr>
          <w:rFonts w:eastAsia="Calibri"/>
        </w:rPr>
        <w:t xml:space="preserve">, </w:t>
      </w:r>
      <w:r>
        <w:rPr>
          <w:rFonts w:eastAsia="Calibri"/>
        </w:rPr>
        <w:t xml:space="preserve">ya no sería aceptable y habría que analizar posibles problemas con el método de medición </w:t>
      </w:r>
      <w:r w:rsidR="008623FF">
        <w:rPr>
          <w:rFonts w:eastAsia="Calibri"/>
        </w:rPr>
        <w:t>y/</w:t>
      </w:r>
      <w:r>
        <w:rPr>
          <w:rFonts w:eastAsia="Calibri"/>
        </w:rPr>
        <w:t xml:space="preserve">o cálculo de incertidumbres. </w:t>
      </w:r>
    </w:p>
    <w:p w14:paraId="0160F36E" w14:textId="308E91CE" w:rsidR="00375AE5" w:rsidRDefault="00942536" w:rsidP="006C387A">
      <w:pPr>
        <w:pStyle w:val="Sub7"/>
        <w:rPr>
          <w:lang w:val="es-MX"/>
        </w:rPr>
      </w:pPr>
      <w:bookmarkStart w:id="24" w:name="_Toc80287246"/>
      <w:bookmarkStart w:id="25" w:name="_Toc147826893"/>
      <w:r w:rsidRPr="00942536">
        <w:rPr>
          <w:lang w:val="es-MX"/>
        </w:rPr>
        <w:t xml:space="preserve">Incertidumbre </w:t>
      </w:r>
      <w:r w:rsidR="000A73F0">
        <w:rPr>
          <w:lang w:val="es-MX"/>
        </w:rPr>
        <w:t>F</w:t>
      </w:r>
      <w:r w:rsidRPr="00942536">
        <w:rPr>
          <w:lang w:val="es-MX"/>
        </w:rPr>
        <w:t>raccional</w:t>
      </w:r>
      <w:r>
        <w:rPr>
          <w:lang w:val="es-MX"/>
        </w:rPr>
        <w:t>.</w:t>
      </w:r>
      <w:bookmarkEnd w:id="24"/>
      <w:bookmarkEnd w:id="25"/>
    </w:p>
    <w:p w14:paraId="404690E2" w14:textId="73B2BDBC" w:rsidR="00942536" w:rsidRDefault="00942536" w:rsidP="00942536">
      <w:pPr>
        <w:rPr>
          <w:rFonts w:eastAsia="Calibri"/>
          <w:lang w:val="es-MX"/>
        </w:rPr>
      </w:pPr>
      <w:r w:rsidRPr="00942536">
        <w:rPr>
          <w:rFonts w:eastAsia="Calibri"/>
          <w:lang w:val="es-MX"/>
        </w:rPr>
        <w:t xml:space="preserve">La incertidumbre </w:t>
      </w:r>
      <w:r w:rsidR="007D68B4">
        <w:rPr>
          <w:rFonts w:eastAsia="Calibri"/>
          <w:lang w:val="es-MX"/>
        </w:rPr>
        <w:t xml:space="preserve">absoluta </w:t>
      </w:r>
      <m:oMath>
        <m:r>
          <w:rPr>
            <w:rFonts w:ascii="Cambria Math" w:eastAsia="Calibri" w:hAnsi="Cambria Math"/>
            <w:lang w:val="es-MX"/>
          </w:rPr>
          <m:t>∆x</m:t>
        </m:r>
      </m:oMath>
      <w:r w:rsidRPr="00942536">
        <w:rPr>
          <w:rFonts w:eastAsia="Calibri"/>
          <w:lang w:val="es-MX"/>
        </w:rPr>
        <w:t xml:space="preserve"> también puede proporcionar información sobre la calidad de una medición </w:t>
      </w:r>
      <w:r w:rsidR="00633AB5">
        <w:rPr>
          <w:rFonts w:eastAsia="Calibri"/>
          <w:lang w:val="es-MX"/>
        </w:rPr>
        <w:t>a través de</w:t>
      </w:r>
      <w:r w:rsidR="00F33EEC">
        <w:rPr>
          <w:rFonts w:eastAsia="Calibri"/>
          <w:lang w:val="es-MX"/>
        </w:rPr>
        <w:t xml:space="preserve"> </w:t>
      </w:r>
      <w:r w:rsidR="00633AB5">
        <w:rPr>
          <w:rFonts w:eastAsia="Calibri"/>
          <w:lang w:val="es-MX"/>
        </w:rPr>
        <w:t>l</w:t>
      </w:r>
      <w:r w:rsidR="00F33EEC">
        <w:rPr>
          <w:rFonts w:eastAsia="Calibri"/>
          <w:lang w:val="es-MX"/>
        </w:rPr>
        <w:t>a</w:t>
      </w:r>
      <w:r w:rsidR="00633AB5">
        <w:rPr>
          <w:rFonts w:eastAsia="Calibri"/>
          <w:lang w:val="es-MX"/>
        </w:rPr>
        <w:t xml:space="preserve"> </w:t>
      </w:r>
      <w:r w:rsidR="00F33EEC">
        <w:rPr>
          <w:bCs/>
          <w:i/>
          <w:color w:val="C00000" w:themeColor="accent2"/>
        </w:rPr>
        <w:t>incertidumbre</w:t>
      </w:r>
      <w:r w:rsidRPr="00942536">
        <w:rPr>
          <w:bCs/>
          <w:i/>
          <w:color w:val="C00000" w:themeColor="accent2"/>
        </w:rPr>
        <w:t xml:space="preserve"> relativ</w:t>
      </w:r>
      <w:r w:rsidR="00F33EEC">
        <w:rPr>
          <w:bCs/>
          <w:i/>
          <w:color w:val="C00000" w:themeColor="accent2"/>
        </w:rPr>
        <w:t>a</w:t>
      </w:r>
      <w:r w:rsidR="007D68B4">
        <w:rPr>
          <w:rFonts w:eastAsia="Calibri"/>
          <w:lang w:val="es-MX"/>
        </w:rPr>
        <w:t xml:space="preserve"> (</w:t>
      </w:r>
      <m:oMath>
        <m:sSub>
          <m:sSubPr>
            <m:ctrlPr>
              <w:rPr>
                <w:rFonts w:ascii="Cambria Math" w:hAnsi="Cambria Math"/>
                <w:bCs/>
                <w:i/>
                <w:color w:val="C00000" w:themeColor="accent2"/>
              </w:rPr>
            </m:ctrlPr>
          </m:sSubPr>
          <m:e>
            <m:r>
              <w:rPr>
                <w:rFonts w:ascii="Cambria Math" w:hAnsi="Cambria Math"/>
                <w:color w:val="C00000" w:themeColor="accent2"/>
              </w:rPr>
              <m:t>∆</m:t>
            </m:r>
          </m:e>
          <m:sub>
            <m:r>
              <m:rPr>
                <m:scr m:val="script"/>
              </m:rPr>
              <w:rPr>
                <w:rFonts w:ascii="Cambria Math" w:hAnsi="Cambria Math"/>
                <w:color w:val="C00000" w:themeColor="accent2"/>
              </w:rPr>
              <m:t>R</m:t>
            </m:r>
          </m:sub>
        </m:sSub>
      </m:oMath>
      <w:r w:rsidR="007D68B4">
        <w:rPr>
          <w:rFonts w:eastAsia="Calibri"/>
          <w:lang w:val="es-MX"/>
        </w:rPr>
        <w:t xml:space="preserve">), </w:t>
      </w:r>
      <w:r w:rsidRPr="00942536">
        <w:rPr>
          <w:rFonts w:eastAsia="Calibri"/>
          <w:lang w:val="es-MX"/>
        </w:rPr>
        <w:t>l</w:t>
      </w:r>
      <w:r w:rsidR="00F33EEC">
        <w:rPr>
          <w:rFonts w:eastAsia="Calibri"/>
          <w:lang w:val="es-MX"/>
        </w:rPr>
        <w:t>a</w:t>
      </w:r>
      <w:r w:rsidRPr="00942536">
        <w:rPr>
          <w:rFonts w:eastAsia="Calibri"/>
        </w:rPr>
        <w:t xml:space="preserve"> cual es una</w:t>
      </w:r>
      <w:r w:rsidR="007D68B4">
        <w:rPr>
          <w:rFonts w:eastAsia="Calibri"/>
        </w:rPr>
        <w:t xml:space="preserve"> fracción positiva sin unidades</w:t>
      </w:r>
      <w:r w:rsidR="00680976">
        <w:rPr>
          <w:rFonts w:eastAsia="Calibri"/>
        </w:rPr>
        <w:t xml:space="preserve"> y es definida por</w:t>
      </w:r>
      <w:r w:rsidR="007D68B4">
        <w:rPr>
          <w:rFonts w:eastAsia="Calibri"/>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7A1220" w14:paraId="0F3990DA" w14:textId="77777777" w:rsidTr="007A1220">
        <w:trPr>
          <w:jc w:val="center"/>
        </w:trPr>
        <w:tc>
          <w:tcPr>
            <w:tcW w:w="455" w:type="dxa"/>
            <w:vAlign w:val="center"/>
          </w:tcPr>
          <w:p w14:paraId="7929EE2B" w14:textId="77777777" w:rsidR="007A1220" w:rsidRDefault="007A1220" w:rsidP="0061567C">
            <w:pPr>
              <w:jc w:val="center"/>
              <w:rPr>
                <w:rFonts w:eastAsia="Times New Roman"/>
                <w:lang w:eastAsia="es-MX"/>
              </w:rPr>
            </w:pPr>
          </w:p>
        </w:tc>
        <w:tc>
          <w:tcPr>
            <w:tcW w:w="7935" w:type="dxa"/>
            <w:vAlign w:val="center"/>
          </w:tcPr>
          <w:p w14:paraId="58A2E786" w14:textId="3E0F9246" w:rsidR="007A1220" w:rsidRDefault="00717BD3" w:rsidP="00215DC6">
            <w:pPr>
              <w:pStyle w:val="Ecuacion"/>
              <w:rPr>
                <w:rFonts w:eastAsia="Times New Roman"/>
                <w:lang w:eastAsia="es-MX"/>
              </w:rPr>
            </w:pPr>
            <m:oMathPara>
              <m:oMath>
                <m:sSub>
                  <m:sSubPr>
                    <m:ctrlPr/>
                  </m:sSubPr>
                  <m:e>
                    <m:r>
                      <m:t>∆</m:t>
                    </m:r>
                  </m:e>
                  <m:sub>
                    <m:r>
                      <m:rPr>
                        <m:scr m:val="script"/>
                      </m:rPr>
                      <m:t>R</m:t>
                    </m:r>
                  </m:sub>
                </m:sSub>
                <m:r>
                  <m:t>=</m:t>
                </m:r>
                <m:d>
                  <m:dPr>
                    <m:begChr m:val="|"/>
                    <m:endChr m:val="|"/>
                    <m:ctrlPr/>
                  </m:dPr>
                  <m:e>
                    <m:f>
                      <m:fPr>
                        <m:ctrlPr/>
                      </m:fPr>
                      <m:num>
                        <m:r>
                          <m:t>∆</m:t>
                        </m:r>
                        <m:r>
                          <m:t>x</m:t>
                        </m:r>
                      </m:num>
                      <m:den>
                        <m:r>
                          <m:t>x</m:t>
                        </m:r>
                      </m:den>
                    </m:f>
                  </m:e>
                </m:d>
              </m:oMath>
            </m:oMathPara>
          </w:p>
        </w:tc>
        <w:tc>
          <w:tcPr>
            <w:tcW w:w="671" w:type="dxa"/>
            <w:vAlign w:val="center"/>
          </w:tcPr>
          <w:p w14:paraId="7C98DBEA" w14:textId="44BFE51D" w:rsidR="007A1220" w:rsidRDefault="007A1220" w:rsidP="00C82344">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13</w:t>
            </w:r>
            <w:r>
              <w:rPr>
                <w:rFonts w:eastAsia="Times New Roman"/>
              </w:rPr>
              <w:fldChar w:fldCharType="end"/>
            </w:r>
            <w:r>
              <w:rPr>
                <w:rFonts w:eastAsia="Times New Roman"/>
                <w:lang w:eastAsia="es-MX"/>
              </w:rPr>
              <w:t>)</w:t>
            </w:r>
          </w:p>
        </w:tc>
      </w:tr>
    </w:tbl>
    <w:p w14:paraId="06E7C4A9" w14:textId="61CAABDE" w:rsidR="00942536" w:rsidRDefault="00680976" w:rsidP="00942536">
      <w:pPr>
        <w:rPr>
          <w:rFonts w:eastAsia="Calibri"/>
        </w:rPr>
      </w:pPr>
      <w:r>
        <w:rPr>
          <w:rFonts w:eastAsia="Calibri"/>
        </w:rPr>
        <w:t>o</w:t>
      </w:r>
      <w:r w:rsidR="007D68B4">
        <w:rPr>
          <w:rFonts w:eastAsia="Calibri"/>
        </w:rPr>
        <w:t xml:space="preserve"> </w:t>
      </w:r>
      <w:r w:rsidR="00942536" w:rsidRPr="00942536">
        <w:rPr>
          <w:rFonts w:eastAsia="Calibri"/>
        </w:rPr>
        <w:t>como un porcentaje (</w:t>
      </w:r>
      <w:r w:rsidR="00942536" w:rsidRPr="00942536">
        <w:rPr>
          <w:bCs/>
          <w:i/>
          <w:color w:val="C00000" w:themeColor="accent2"/>
        </w:rPr>
        <w:t>incertidumbre porcentual</w:t>
      </w:r>
      <w:r w:rsidR="00942536" w:rsidRPr="00942536">
        <w:rPr>
          <w:rFonts w:eastAsia="Calibri"/>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60"/>
      </w:tblGrid>
      <w:tr w:rsidR="007A1220" w14:paraId="2AADA8C5" w14:textId="77777777" w:rsidTr="00484DE8">
        <w:trPr>
          <w:jc w:val="center"/>
        </w:trPr>
        <w:tc>
          <w:tcPr>
            <w:tcW w:w="455" w:type="dxa"/>
            <w:vAlign w:val="center"/>
          </w:tcPr>
          <w:p w14:paraId="4A7E646E" w14:textId="77777777" w:rsidR="007A1220" w:rsidRDefault="007A1220" w:rsidP="0061567C">
            <w:pPr>
              <w:jc w:val="center"/>
              <w:rPr>
                <w:rFonts w:eastAsia="Times New Roman"/>
                <w:lang w:eastAsia="es-MX"/>
              </w:rPr>
            </w:pPr>
          </w:p>
        </w:tc>
        <w:tc>
          <w:tcPr>
            <w:tcW w:w="7935" w:type="dxa"/>
            <w:vAlign w:val="center"/>
          </w:tcPr>
          <w:p w14:paraId="6DDFAD52" w14:textId="7AA9FCAC" w:rsidR="007A1220" w:rsidRDefault="00717BD3" w:rsidP="00215DC6">
            <w:pPr>
              <w:pStyle w:val="Ecuacion"/>
              <w:rPr>
                <w:rFonts w:eastAsia="Times New Roman"/>
                <w:lang w:eastAsia="es-MX"/>
              </w:rPr>
            </w:pPr>
            <m:oMathPara>
              <m:oMath>
                <m:sSub>
                  <m:sSubPr>
                    <m:ctrlPr/>
                  </m:sSubPr>
                  <m:e>
                    <m:r>
                      <m:t>∆</m:t>
                    </m:r>
                  </m:e>
                  <m:sub>
                    <m:r>
                      <m:t>%</m:t>
                    </m:r>
                  </m:sub>
                </m:sSub>
                <m:r>
                  <m:t>=</m:t>
                </m:r>
                <m:d>
                  <m:dPr>
                    <m:ctrlPr/>
                  </m:dPr>
                  <m:e>
                    <m:d>
                      <m:dPr>
                        <m:begChr m:val="|"/>
                        <m:endChr m:val="|"/>
                        <m:ctrlPr/>
                      </m:dPr>
                      <m:e>
                        <m:f>
                          <m:fPr>
                            <m:ctrlPr/>
                          </m:fPr>
                          <m:num>
                            <m:r>
                              <m:t>∆</m:t>
                            </m:r>
                            <m:r>
                              <m:t>x</m:t>
                            </m:r>
                          </m:num>
                          <m:den>
                            <m:r>
                              <m:t>x</m:t>
                            </m:r>
                          </m:den>
                        </m:f>
                      </m:e>
                    </m:d>
                    <m:r>
                      <m:t>∙</m:t>
                    </m:r>
                    <m:r>
                      <m:t>100</m:t>
                    </m:r>
                  </m:e>
                </m:d>
                <m:r>
                  <m:t>%</m:t>
                </m:r>
              </m:oMath>
            </m:oMathPara>
          </w:p>
        </w:tc>
        <w:tc>
          <w:tcPr>
            <w:tcW w:w="960" w:type="dxa"/>
            <w:vAlign w:val="center"/>
          </w:tcPr>
          <w:p w14:paraId="39090911" w14:textId="7D714357" w:rsidR="007A1220" w:rsidRDefault="007A1220" w:rsidP="00C82344">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14</w:t>
            </w:r>
            <w:r>
              <w:rPr>
                <w:rFonts w:eastAsia="Times New Roman"/>
              </w:rPr>
              <w:fldChar w:fldCharType="end"/>
            </w:r>
            <w:r>
              <w:rPr>
                <w:rFonts w:eastAsia="Times New Roman"/>
                <w:lang w:eastAsia="es-MX"/>
              </w:rPr>
              <w:t>)</w:t>
            </w:r>
          </w:p>
        </w:tc>
      </w:tr>
    </w:tbl>
    <w:p w14:paraId="7CAD88C2" w14:textId="593624FC" w:rsidR="00942536" w:rsidRDefault="00484DE8" w:rsidP="00942536">
      <w:pPr>
        <w:rPr>
          <w:rFonts w:eastAsia="Calibri"/>
          <w:lang w:val="es-MX"/>
        </w:rPr>
      </w:pPr>
      <w:r>
        <w:rPr>
          <w:rFonts w:eastAsia="Calibri"/>
          <w:lang w:val="es-MX"/>
        </w:rPr>
        <w:t>Por ejemplo:</w:t>
      </w:r>
      <w:r w:rsidRPr="00942536">
        <w:rPr>
          <w:rFonts w:eastAsia="Calibri"/>
          <w:lang w:val="es-MX"/>
        </w:rPr>
        <w:t xml:space="preserve"> una incertidumbre de </w:t>
      </w:r>
      <m:oMath>
        <m:r>
          <w:rPr>
            <w:rFonts w:ascii="Cambria Math" w:eastAsia="Calibri" w:hAnsi="Cambria Math"/>
            <w:lang w:val="es-MX"/>
          </w:rPr>
          <m:t>1cm</m:t>
        </m:r>
      </m:oMath>
      <w:r>
        <w:rPr>
          <w:rFonts w:eastAsia="Calibri"/>
          <w:lang w:val="es-MX"/>
        </w:rPr>
        <w:t xml:space="preserve"> en una medición de </w:t>
      </w:r>
      <m:oMath>
        <m:r>
          <w:rPr>
            <w:rFonts w:ascii="Cambria Math" w:eastAsia="Calibri" w:hAnsi="Cambria Math"/>
            <w:lang w:val="es-MX"/>
          </w:rPr>
          <m:t>1km</m:t>
        </m:r>
      </m:oMath>
      <w:r w:rsidRPr="00942536">
        <w:rPr>
          <w:rFonts w:eastAsia="Calibri"/>
          <w:lang w:val="es-MX"/>
        </w:rPr>
        <w:t xml:space="preserve">, </w:t>
      </w:r>
      <w:r>
        <w:rPr>
          <w:rFonts w:eastAsia="Calibri"/>
          <w:lang w:val="es-MX"/>
        </w:rPr>
        <w:t xml:space="preserve">implica una medición </w:t>
      </w:r>
      <w:r w:rsidRPr="00942536">
        <w:rPr>
          <w:rFonts w:eastAsia="Calibri"/>
          <w:lang w:val="es-MX"/>
        </w:rPr>
        <w:t>precisa</w:t>
      </w:r>
      <w:r>
        <w:rPr>
          <w:rFonts w:eastAsia="Calibri"/>
          <w:lang w:val="es-MX"/>
        </w:rPr>
        <w:t xml:space="preserve"> y de calidad, pero</w:t>
      </w:r>
      <w:r w:rsidRPr="00942536">
        <w:rPr>
          <w:rFonts w:eastAsia="Calibri"/>
          <w:lang w:val="es-MX"/>
        </w:rPr>
        <w:t xml:space="preserve"> una de </w:t>
      </w:r>
      <m:oMath>
        <m:r>
          <w:rPr>
            <w:rFonts w:ascii="Cambria Math" w:eastAsia="Calibri" w:hAnsi="Cambria Math"/>
            <w:lang w:val="es-MX"/>
          </w:rPr>
          <m:t>1cm</m:t>
        </m:r>
      </m:oMath>
      <w:r>
        <w:rPr>
          <w:rFonts w:eastAsia="Calibri"/>
          <w:lang w:val="es-MX"/>
        </w:rPr>
        <w:t xml:space="preserve"> </w:t>
      </w:r>
      <w:r w:rsidRPr="00942536">
        <w:rPr>
          <w:rFonts w:eastAsia="Calibri"/>
          <w:lang w:val="es-MX"/>
        </w:rPr>
        <w:t xml:space="preserve">en </w:t>
      </w:r>
      <m:oMath>
        <m:r>
          <w:rPr>
            <w:rFonts w:ascii="Cambria Math" w:eastAsia="Calibri" w:hAnsi="Cambria Math"/>
            <w:lang w:val="es-MX"/>
          </w:rPr>
          <m:t>3cm</m:t>
        </m:r>
      </m:oMath>
      <w:r>
        <w:rPr>
          <w:rFonts w:eastAsia="Calibri"/>
          <w:lang w:val="es-MX"/>
        </w:rPr>
        <w:t xml:space="preserve"> implicará una medición </w:t>
      </w:r>
      <w:r w:rsidRPr="00942536">
        <w:rPr>
          <w:rFonts w:eastAsia="Calibri"/>
          <w:lang w:val="es-MX"/>
        </w:rPr>
        <w:t>bastante mala.</w:t>
      </w:r>
      <w:r>
        <w:rPr>
          <w:rFonts w:eastAsia="Calibri"/>
          <w:lang w:val="es-MX"/>
        </w:rPr>
        <w:t xml:space="preserve"> </w:t>
      </w:r>
      <w:r w:rsidR="008B5C60">
        <w:rPr>
          <w:rFonts w:eastAsia="Calibri"/>
          <w:lang w:val="es-MX"/>
        </w:rPr>
        <w:t>E</w:t>
      </w:r>
      <w:r w:rsidR="00E52AFA">
        <w:rPr>
          <w:rFonts w:eastAsia="Calibri"/>
          <w:lang w:val="es-MX"/>
        </w:rPr>
        <w:t>s común considerar errores mayores</w:t>
      </w:r>
      <w:r w:rsidR="00942536" w:rsidRPr="00942536">
        <w:rPr>
          <w:rFonts w:eastAsia="Calibri"/>
          <w:lang w:val="es-MX"/>
        </w:rPr>
        <w:t xml:space="preserve"> </w:t>
      </w:r>
      <w:r w:rsidR="00E52AFA">
        <w:rPr>
          <w:rFonts w:eastAsia="Calibri"/>
          <w:lang w:val="es-MX"/>
        </w:rPr>
        <w:t xml:space="preserve">a </w:t>
      </w:r>
      <m:oMath>
        <m:r>
          <w:rPr>
            <w:rFonts w:ascii="Cambria Math" w:eastAsia="Calibri" w:hAnsi="Cambria Math"/>
            <w:lang w:val="es-MX"/>
          </w:rPr>
          <m:t>10%</m:t>
        </m:r>
      </m:oMath>
      <w:r w:rsidR="00942536" w:rsidRPr="00942536">
        <w:rPr>
          <w:rFonts w:eastAsia="Calibri"/>
          <w:lang w:val="es-MX"/>
        </w:rPr>
        <w:t xml:space="preserve"> característicos de mediciones burdas; errores </w:t>
      </w:r>
      <w:r w:rsidR="00E52AFA">
        <w:rPr>
          <w:rFonts w:eastAsia="Calibri"/>
          <w:lang w:val="es-MX"/>
        </w:rPr>
        <w:t xml:space="preserve">menores a </w:t>
      </w:r>
      <w:r w:rsidR="008B5C60">
        <w:rPr>
          <w:rFonts w:eastAsia="Calibri"/>
          <w:lang w:val="es-MX"/>
        </w:rPr>
        <w:t>10%</w:t>
      </w:r>
      <w:r w:rsidR="00E52AFA">
        <w:rPr>
          <w:rFonts w:eastAsia="Calibri"/>
          <w:lang w:val="es-MX"/>
        </w:rPr>
        <w:t xml:space="preserve"> </w:t>
      </w:r>
      <w:r w:rsidR="00942536" w:rsidRPr="00942536">
        <w:rPr>
          <w:rFonts w:eastAsia="Calibri"/>
          <w:lang w:val="es-MX"/>
        </w:rPr>
        <w:t>es lo espera</w:t>
      </w:r>
      <w:r w:rsidR="008B5C60">
        <w:rPr>
          <w:rFonts w:eastAsia="Calibri"/>
          <w:lang w:val="es-MX"/>
        </w:rPr>
        <w:t>do</w:t>
      </w:r>
      <w:r w:rsidR="00942536" w:rsidRPr="00942536">
        <w:rPr>
          <w:rFonts w:eastAsia="Calibri"/>
          <w:lang w:val="es-MX"/>
        </w:rPr>
        <w:t xml:space="preserve"> en laboratorio</w:t>
      </w:r>
      <w:r w:rsidR="00E52AFA">
        <w:rPr>
          <w:rFonts w:eastAsia="Calibri"/>
          <w:lang w:val="es-MX"/>
        </w:rPr>
        <w:t>s</w:t>
      </w:r>
      <w:r w:rsidR="00942536" w:rsidRPr="00942536">
        <w:rPr>
          <w:rFonts w:eastAsia="Calibri"/>
          <w:lang w:val="es-MX"/>
        </w:rPr>
        <w:t xml:space="preserve"> de enseñanza. </w:t>
      </w:r>
      <w:r w:rsidR="008D5F21">
        <w:rPr>
          <w:rFonts w:eastAsia="Calibri"/>
          <w:lang w:val="es-MX"/>
        </w:rPr>
        <w:t xml:space="preserve">En nuestro problema del péndulo se tiene </w:t>
      </w:r>
      <m:oMath>
        <m:sSub>
          <m:sSubPr>
            <m:ctrlPr>
              <w:rPr>
                <w:rFonts w:ascii="Cambria Math" w:eastAsia="Calibri" w:hAnsi="Cambria Math"/>
                <w:i/>
                <w:lang w:val="es-MX"/>
              </w:rPr>
            </m:ctrlPr>
          </m:sSubPr>
          <m:e>
            <m:r>
              <w:rPr>
                <w:rFonts w:ascii="Cambria Math" w:eastAsia="Calibri" w:hAnsi="Cambria Math"/>
                <w:lang w:val="es-MX"/>
              </w:rPr>
              <m:t>∆</m:t>
            </m:r>
          </m:e>
          <m:sub>
            <m:r>
              <w:rPr>
                <w:rFonts w:ascii="Cambria Math" w:eastAsia="Calibri" w:hAnsi="Cambria Math"/>
                <w:lang w:val="es-MX"/>
              </w:rPr>
              <m:t>%</m:t>
            </m:r>
          </m:sub>
        </m:sSub>
        <m:r>
          <w:rPr>
            <w:rFonts w:ascii="Cambria Math" w:eastAsia="Calibri" w:hAnsi="Cambria Math"/>
            <w:lang w:val="es-MX"/>
          </w:rPr>
          <m:t>=1.4%</m:t>
        </m:r>
      </m:oMath>
      <w:r w:rsidR="00D65197">
        <w:rPr>
          <w:rFonts w:eastAsia="Calibri"/>
          <w:lang w:val="es-MX"/>
        </w:rPr>
        <w:t>, lo cual es muy buen resultado.</w:t>
      </w:r>
    </w:p>
    <w:p w14:paraId="1500EF96" w14:textId="324270AF" w:rsidR="00041C1F" w:rsidRDefault="00041C1F" w:rsidP="00942536">
      <w:pPr>
        <w:rPr>
          <w:rFonts w:eastAsia="Calibri"/>
          <w:lang w:val="es-MX"/>
        </w:rPr>
      </w:pPr>
      <w:r w:rsidRPr="004C6839">
        <w:rPr>
          <w:rStyle w:val="Textoennegrita"/>
        </w:rPr>
        <w:t>Las incertidumbres relativa y porcentual solo son indicadores de la calidad de la medición, y no deben ser utilizadas en sustituci</w:t>
      </w:r>
      <w:r w:rsidR="00C82344">
        <w:rPr>
          <w:rStyle w:val="Textoennegrita"/>
        </w:rPr>
        <w:t>ón de la incertidumbre absoluta,</w:t>
      </w:r>
      <w:r>
        <w:rPr>
          <w:rFonts w:eastAsia="Calibri"/>
          <w:lang w:val="es-MX"/>
        </w:rPr>
        <w:t xml:space="preserve"> no proporcionan información directa del intervalo de confianza de la medición. </w:t>
      </w:r>
    </w:p>
    <w:p w14:paraId="08CD4F8A" w14:textId="16936821" w:rsidR="00012AC5" w:rsidRPr="00690B76" w:rsidRDefault="006C387A" w:rsidP="006C387A">
      <w:pPr>
        <w:pStyle w:val="Sub7"/>
      </w:pPr>
      <w:bookmarkStart w:id="26" w:name="_Toc80287250"/>
      <w:bookmarkStart w:id="27" w:name="_Toc147826894"/>
      <w:r>
        <w:rPr>
          <w:lang w:val="es-MX"/>
        </w:rPr>
        <w:t>R</w:t>
      </w:r>
      <w:r w:rsidR="00E226F0" w:rsidRPr="007732BF">
        <w:rPr>
          <w:lang w:val="es-MX"/>
        </w:rPr>
        <w:t xml:space="preserve">edondeo de </w:t>
      </w:r>
      <w:r w:rsidR="000A73F0">
        <w:rPr>
          <w:lang w:val="es-MX"/>
        </w:rPr>
        <w:t>R</w:t>
      </w:r>
      <w:r w:rsidR="00E226F0" w:rsidRPr="007732BF">
        <w:rPr>
          <w:lang w:val="es-MX"/>
        </w:rPr>
        <w:t>esultados</w:t>
      </w:r>
      <w:r w:rsidR="00012AC5" w:rsidRPr="007732BF">
        <w:rPr>
          <w:lang w:val="es-MX"/>
        </w:rPr>
        <w:t xml:space="preserve"> y</w:t>
      </w:r>
      <w:r w:rsidR="00E226F0">
        <w:rPr>
          <w:lang w:val="es-MX"/>
        </w:rPr>
        <w:t xml:space="preserve"> </w:t>
      </w:r>
      <w:r w:rsidR="000A73F0">
        <w:rPr>
          <w:lang w:val="es-MX"/>
        </w:rPr>
        <w:t>C</w:t>
      </w:r>
      <w:r w:rsidR="00E226F0" w:rsidRPr="007732BF">
        <w:rPr>
          <w:lang w:val="es-MX"/>
        </w:rPr>
        <w:t xml:space="preserve">ifras </w:t>
      </w:r>
      <w:r w:rsidR="000A73F0">
        <w:rPr>
          <w:lang w:val="es-MX"/>
        </w:rPr>
        <w:t>S</w:t>
      </w:r>
      <w:r w:rsidR="00E226F0" w:rsidRPr="007732BF">
        <w:rPr>
          <w:lang w:val="es-MX"/>
        </w:rPr>
        <w:t>ignificativas</w:t>
      </w:r>
      <w:r w:rsidR="00012AC5" w:rsidRPr="00690B76">
        <w:t>.</w:t>
      </w:r>
      <w:bookmarkEnd w:id="26"/>
      <w:bookmarkEnd w:id="27"/>
    </w:p>
    <w:p w14:paraId="47710DA4" w14:textId="3117D5FF" w:rsidR="00012AC5" w:rsidRDefault="007D7A42" w:rsidP="00012AC5">
      <w:r>
        <w:t>A</w:t>
      </w:r>
      <w:r w:rsidR="00012AC5">
        <w:t xml:space="preserve">l </w:t>
      </w:r>
      <w:r>
        <w:t xml:space="preserve">realizar </w:t>
      </w:r>
      <w:r w:rsidR="00012AC5">
        <w:t>cálculos con c</w:t>
      </w:r>
      <w:r w:rsidR="00C82344">
        <w:t>omputadoras</w:t>
      </w:r>
      <w:r w:rsidR="00012AC5">
        <w:t>, el número de dígitos s</w:t>
      </w:r>
      <w:r>
        <w:t xml:space="preserve">iempre se </w:t>
      </w:r>
      <w:r w:rsidR="00012AC5">
        <w:t>increment</w:t>
      </w:r>
      <w:r>
        <w:t>a</w:t>
      </w:r>
      <w:r w:rsidR="00012AC5">
        <w:t xml:space="preserve"> de forma considerable. </w:t>
      </w:r>
      <w:r>
        <w:t>M</w:t>
      </w:r>
      <w:r w:rsidR="00012AC5">
        <w:t xml:space="preserve">uchos de estos dígitos no son relevantes debido a que no es posible comprobarlos mediante mediciones, por lo que se puede prescindir de ellos. </w:t>
      </w:r>
      <w:r>
        <w:t>L</w:t>
      </w:r>
      <w:r w:rsidR="00012AC5">
        <w:t>os dígitos que s</w:t>
      </w:r>
      <w:r w:rsidR="00F56717">
        <w:t>i</w:t>
      </w:r>
      <w:r w:rsidR="00012AC5">
        <w:t xml:space="preserve"> son relevantes se denominan </w:t>
      </w:r>
      <w:r w:rsidR="00012AC5" w:rsidRPr="00B77BD0">
        <w:rPr>
          <w:rStyle w:val="Textoennegrita"/>
        </w:rPr>
        <w:t>cifras significativas</w:t>
      </w:r>
      <w:r w:rsidR="00012AC5">
        <w:t>.</w:t>
      </w:r>
    </w:p>
    <w:p w14:paraId="5725225F" w14:textId="77777777" w:rsidR="00012AC5" w:rsidRPr="00B77BD0" w:rsidRDefault="00012AC5" w:rsidP="00D17BC7">
      <w:pPr>
        <w:pStyle w:val="Citadestacada"/>
        <w:numPr>
          <w:ilvl w:val="0"/>
          <w:numId w:val="22"/>
        </w:numPr>
      </w:pPr>
      <w:r w:rsidRPr="00B77BD0">
        <w:t xml:space="preserve">Las cifras significativas son los dígitos que se conocen con precisión. </w:t>
      </w:r>
    </w:p>
    <w:p w14:paraId="46A46F87" w14:textId="39D6ED31" w:rsidR="00012AC5" w:rsidRDefault="00012AC5" w:rsidP="00012AC5">
      <w:r>
        <w:t xml:space="preserve">  </w:t>
      </w:r>
      <w:r w:rsidR="007D7A42">
        <w:t>E</w:t>
      </w:r>
      <w:r w:rsidRPr="00197F32">
        <w:t xml:space="preserve">sta precisión </w:t>
      </w:r>
      <w:r w:rsidR="007D7A42">
        <w:t xml:space="preserve">también </w:t>
      </w:r>
      <w:r w:rsidRPr="00197F32">
        <w:t>limita</w:t>
      </w:r>
      <w:r w:rsidR="007D7A42">
        <w:t xml:space="preserve"> </w:t>
      </w:r>
      <w:r w:rsidRPr="00197F32">
        <w:t>la incertidumbre</w:t>
      </w:r>
      <w:r w:rsidR="00B024BA">
        <w:t xml:space="preserve">, </w:t>
      </w:r>
      <w:r w:rsidR="007D7A42">
        <w:t xml:space="preserve">y </w:t>
      </w:r>
      <w:r w:rsidR="00B024BA">
        <w:t>defin</w:t>
      </w:r>
      <w:r w:rsidR="007D7A42">
        <w:t>e</w:t>
      </w:r>
      <w:r w:rsidR="00B024BA">
        <w:t xml:space="preserve"> el número de cifras significativa</w:t>
      </w:r>
      <w:r w:rsidR="00F56717">
        <w:t>s</w:t>
      </w:r>
      <w:r w:rsidR="00B024BA">
        <w:t xml:space="preserve"> en </w:t>
      </w:r>
      <w:r w:rsidR="007D7A42">
        <w:t>l</w:t>
      </w:r>
      <w:r w:rsidR="00B024BA">
        <w:t>a medición.</w:t>
      </w:r>
    </w:p>
    <w:p w14:paraId="1F2B7708" w14:textId="77777777" w:rsidR="00B024BA" w:rsidRPr="00B77BD0" w:rsidRDefault="00B024BA" w:rsidP="00D17BC7">
      <w:pPr>
        <w:pStyle w:val="Citadestacada"/>
        <w:numPr>
          <w:ilvl w:val="0"/>
          <w:numId w:val="22"/>
        </w:numPr>
      </w:pPr>
      <w:r>
        <w:t xml:space="preserve">La incertidumbre generalmente </w:t>
      </w:r>
      <w:r w:rsidRPr="00B77BD0">
        <w:t>contiene solamente una cifra significativa.</w:t>
      </w:r>
    </w:p>
    <w:p w14:paraId="411FAD1D" w14:textId="098B03C0" w:rsidR="00B024BA" w:rsidRDefault="00B024BA" w:rsidP="00B024BA">
      <w:pPr>
        <w:rPr>
          <w:lang w:val="es-MX"/>
        </w:rPr>
      </w:pPr>
      <w:r w:rsidRPr="00B024BA">
        <w:rPr>
          <w:rStyle w:val="SubrayadoCar"/>
        </w:rPr>
        <w:t>Una excepción se da cuando la incertidumbre es un numeral menor a 25; en este caso, es permitido mencionar dos cifras significativas</w:t>
      </w:r>
      <w:r w:rsidRPr="00197F32">
        <w:rPr>
          <w:lang w:val="es-MX"/>
        </w:rPr>
        <w:t>. Est</w:t>
      </w:r>
      <w:r>
        <w:rPr>
          <w:lang w:val="es-MX"/>
        </w:rPr>
        <w:t>o</w:t>
      </w:r>
      <w:r w:rsidRPr="00197F32">
        <w:rPr>
          <w:lang w:val="es-MX"/>
        </w:rPr>
        <w:t xml:space="preserve"> </w:t>
      </w:r>
      <w:r>
        <w:rPr>
          <w:lang w:val="es-MX"/>
        </w:rPr>
        <w:t>s</w:t>
      </w:r>
      <w:r w:rsidR="00F56717">
        <w:rPr>
          <w:lang w:val="es-MX"/>
        </w:rPr>
        <w:t>e</w:t>
      </w:r>
      <w:r>
        <w:rPr>
          <w:lang w:val="es-MX"/>
        </w:rPr>
        <w:t xml:space="preserve"> deb</w:t>
      </w:r>
      <w:r w:rsidR="00F56717">
        <w:rPr>
          <w:lang w:val="es-MX"/>
        </w:rPr>
        <w:t>e</w:t>
      </w:r>
      <w:r>
        <w:rPr>
          <w:lang w:val="es-MX"/>
        </w:rPr>
        <w:t xml:space="preserve"> a </w:t>
      </w:r>
      <w:r w:rsidRPr="00197F32">
        <w:rPr>
          <w:lang w:val="es-MX"/>
        </w:rPr>
        <w:t>la proporción porcentual</w:t>
      </w:r>
      <w:r>
        <w:rPr>
          <w:lang w:val="es-MX"/>
        </w:rPr>
        <w:t xml:space="preserve"> que se</w:t>
      </w:r>
      <w:r w:rsidRPr="00197F32">
        <w:rPr>
          <w:lang w:val="es-MX"/>
        </w:rPr>
        <w:t xml:space="preserve"> elimina</w:t>
      </w:r>
      <w:r>
        <w:rPr>
          <w:lang w:val="es-MX"/>
        </w:rPr>
        <w:t>ría al hacer el redondeo. Por ejemplo,</w:t>
      </w:r>
      <w:r w:rsidRPr="00197F32">
        <w:rPr>
          <w:lang w:val="es-MX"/>
        </w:rPr>
        <w:t xml:space="preserve"> </w:t>
      </w:r>
      <w:r>
        <w:rPr>
          <w:lang w:val="es-MX"/>
        </w:rPr>
        <w:t xml:space="preserve">sí </w:t>
      </w:r>
      <w:r w:rsidRPr="00197F32">
        <w:rPr>
          <w:lang w:val="es-MX"/>
        </w:rPr>
        <w:t>un cálculo dio</w:t>
      </w:r>
      <w:r>
        <w:rPr>
          <w:lang w:val="es-MX"/>
        </w:rPr>
        <w:t xml:space="preserve"> </w:t>
      </w:r>
      <w:r w:rsidRPr="00197F32">
        <w:rPr>
          <w:lang w:val="es-MX"/>
        </w:rPr>
        <w:t xml:space="preserve">una incertidumbre de </w:t>
      </w:r>
      <m:oMath>
        <m:r>
          <w:rPr>
            <w:rFonts w:ascii="Cambria Math" w:hAnsi="Cambria Math"/>
            <w:lang w:val="es-MX"/>
          </w:rPr>
          <m:t>∆x=0.14</m:t>
        </m:r>
      </m:oMath>
      <w:r w:rsidRPr="00197F32">
        <w:rPr>
          <w:lang w:val="es-MX"/>
        </w:rPr>
        <w:t xml:space="preserve">; al redondear, se obtendría </w:t>
      </w:r>
      <m:oMath>
        <m:r>
          <w:rPr>
            <w:rFonts w:ascii="Cambria Math" w:hAnsi="Cambria Math"/>
            <w:lang w:val="es-MX"/>
          </w:rPr>
          <m:t>∆x=0.1</m:t>
        </m:r>
      </m:oMath>
      <w:r>
        <w:rPr>
          <w:lang w:val="es-MX"/>
        </w:rPr>
        <w:t>;</w:t>
      </w:r>
      <w:r w:rsidRPr="00197F32">
        <w:rPr>
          <w:lang w:val="es-MX"/>
        </w:rPr>
        <w:t xml:space="preserve"> sin embargo, quita</w:t>
      </w:r>
      <w:r>
        <w:rPr>
          <w:lang w:val="es-MX"/>
        </w:rPr>
        <w:t>r</w:t>
      </w:r>
      <w:r w:rsidRPr="00197F32">
        <w:rPr>
          <w:lang w:val="es-MX"/>
        </w:rPr>
        <w:t xml:space="preserve"> </w:t>
      </w:r>
      <m:oMath>
        <m:r>
          <w:rPr>
            <w:rFonts w:ascii="Cambria Math" w:hAnsi="Cambria Math"/>
            <w:lang w:val="es-MX"/>
          </w:rPr>
          <m:t>0.04</m:t>
        </m:r>
      </m:oMath>
      <w:r w:rsidRPr="00197F32">
        <w:rPr>
          <w:lang w:val="es-MX"/>
        </w:rPr>
        <w:t xml:space="preserve"> implica ignora</w:t>
      </w:r>
      <w:r>
        <w:rPr>
          <w:lang w:val="es-MX"/>
        </w:rPr>
        <w:t>r</w:t>
      </w:r>
      <w:r w:rsidRPr="00197F32">
        <w:rPr>
          <w:lang w:val="es-MX"/>
        </w:rPr>
        <w:t xml:space="preserve"> </w:t>
      </w:r>
      <w:r>
        <w:rPr>
          <w:lang w:val="es-MX"/>
        </w:rPr>
        <w:t>el</w:t>
      </w:r>
      <w:r w:rsidRPr="00197F32">
        <w:rPr>
          <w:lang w:val="es-MX"/>
        </w:rPr>
        <w:t xml:space="preserve"> 28% de</w:t>
      </w:r>
      <w:r>
        <w:rPr>
          <w:lang w:val="es-MX"/>
        </w:rPr>
        <w:t xml:space="preserve"> </w:t>
      </w:r>
      <w:r w:rsidRPr="00197F32">
        <w:rPr>
          <w:lang w:val="es-MX"/>
        </w:rPr>
        <w:t>l</w:t>
      </w:r>
      <w:r>
        <w:rPr>
          <w:lang w:val="es-MX"/>
        </w:rPr>
        <w:t>a</w:t>
      </w:r>
      <w:r w:rsidRPr="00197F32">
        <w:rPr>
          <w:lang w:val="es-MX"/>
        </w:rPr>
        <w:t xml:space="preserve"> incertidumbre. En </w:t>
      </w:r>
      <w:r w:rsidR="008623FF" w:rsidRPr="00197F32">
        <w:rPr>
          <w:lang w:val="es-MX"/>
        </w:rPr>
        <w:t>cambio,</w:t>
      </w:r>
      <w:r w:rsidRPr="00197F32">
        <w:rPr>
          <w:lang w:val="es-MX"/>
        </w:rPr>
        <w:t xml:space="preserve"> si </w:t>
      </w:r>
      <w:r>
        <w:rPr>
          <w:lang w:val="es-MX"/>
        </w:rPr>
        <w:t>la i</w:t>
      </w:r>
      <w:r w:rsidRPr="00197F32">
        <w:rPr>
          <w:lang w:val="es-MX"/>
        </w:rPr>
        <w:t>ncertidumbre</w:t>
      </w:r>
      <w:r>
        <w:rPr>
          <w:lang w:val="es-MX"/>
        </w:rPr>
        <w:t xml:space="preserve"> es</w:t>
      </w:r>
      <w:r w:rsidRPr="00197F32">
        <w:rPr>
          <w:lang w:val="es-MX"/>
        </w:rPr>
        <w:t xml:space="preserve"> de </w:t>
      </w:r>
      <m:oMath>
        <m:r>
          <w:rPr>
            <w:rFonts w:ascii="Cambria Math" w:hAnsi="Cambria Math"/>
            <w:lang w:val="es-MX"/>
          </w:rPr>
          <m:t>∆x=0.74</m:t>
        </m:r>
      </m:oMath>
      <w:r>
        <w:rPr>
          <w:lang w:val="es-MX"/>
        </w:rPr>
        <w:t>,</w:t>
      </w:r>
      <w:r w:rsidRPr="00197F32">
        <w:rPr>
          <w:lang w:val="es-MX"/>
        </w:rPr>
        <w:t xml:space="preserve"> redondea</w:t>
      </w:r>
      <w:r>
        <w:rPr>
          <w:lang w:val="es-MX"/>
        </w:rPr>
        <w:t>rla</w:t>
      </w:r>
      <w:r w:rsidRPr="00197F32">
        <w:rPr>
          <w:lang w:val="es-MX"/>
        </w:rPr>
        <w:t xml:space="preserve"> a </w:t>
      </w:r>
      <m:oMath>
        <m:r>
          <w:rPr>
            <w:rFonts w:ascii="Cambria Math" w:hAnsi="Cambria Math"/>
            <w:lang w:val="es-MX"/>
          </w:rPr>
          <m:t>∆x=0.7</m:t>
        </m:r>
      </m:oMath>
      <w:r w:rsidRPr="00197F32">
        <w:rPr>
          <w:lang w:val="es-MX"/>
        </w:rPr>
        <w:t xml:space="preserve">, </w:t>
      </w:r>
      <w:r>
        <w:rPr>
          <w:lang w:val="es-MX"/>
        </w:rPr>
        <w:t xml:space="preserve">ignora un </w:t>
      </w:r>
      <w:r w:rsidRPr="00197F32">
        <w:rPr>
          <w:lang w:val="es-MX"/>
        </w:rPr>
        <w:t xml:space="preserve">5.4%. </w:t>
      </w:r>
    </w:p>
    <w:p w14:paraId="2D575FCB" w14:textId="6A3CDEFA" w:rsidR="00012AC5" w:rsidRDefault="00012AC5" w:rsidP="00D17BC7">
      <w:pPr>
        <w:pStyle w:val="Citadestacada"/>
        <w:numPr>
          <w:ilvl w:val="0"/>
          <w:numId w:val="22"/>
        </w:numPr>
      </w:pPr>
      <w:r w:rsidRPr="00B77BD0">
        <w:t xml:space="preserve">La última cifra significativa de cualquier medición debe ser del mismo orden de magnitud </w:t>
      </w:r>
      <w:r>
        <w:t>que la última cifra significativa de la incertidumbre.</w:t>
      </w:r>
    </w:p>
    <w:p w14:paraId="0C02A8BE" w14:textId="77777777" w:rsidR="00012AC5" w:rsidRDefault="00012AC5" w:rsidP="00012AC5">
      <w:pPr>
        <w:pStyle w:val="Separador"/>
      </w:pPr>
    </w:p>
    <w:p w14:paraId="14FDFC96" w14:textId="33DC2010" w:rsidR="00851DA1" w:rsidRPr="008308D0" w:rsidRDefault="00851DA1" w:rsidP="00D17BC7">
      <w:pPr>
        <w:pStyle w:val="Citadestacada"/>
        <w:numPr>
          <w:ilvl w:val="0"/>
          <w:numId w:val="22"/>
        </w:numPr>
      </w:pPr>
      <w:r w:rsidRPr="008308D0">
        <w:t xml:space="preserve">Los cálculos con mediciones siempre deben realizarse con todas </w:t>
      </w:r>
      <w:r w:rsidR="007D7A42">
        <w:t>las</w:t>
      </w:r>
      <w:r w:rsidRPr="008308D0">
        <w:t xml:space="preserve"> cifras</w:t>
      </w:r>
      <w:r w:rsidR="004E4A42">
        <w:t xml:space="preserve"> producidas</w:t>
      </w:r>
      <w:r w:rsidRPr="008308D0">
        <w:t>. Solo se redondea el resultado final.</w:t>
      </w:r>
    </w:p>
    <w:p w14:paraId="39314243" w14:textId="3F381242" w:rsidR="007B5624" w:rsidRDefault="007B5624" w:rsidP="00C22E2E">
      <w:r>
        <w:t xml:space="preserve">Por ejemplo, supongamos que tenemos la operación </w:t>
      </w:r>
      <m:oMath>
        <m:r>
          <w:rPr>
            <w:rFonts w:ascii="Cambria Math" w:hAnsi="Cambria Math"/>
          </w:rPr>
          <m:t>(</m:t>
        </m:r>
        <m:d>
          <m:dPr>
            <m:ctrlPr>
              <w:rPr>
                <w:rFonts w:ascii="Cambria Math" w:hAnsi="Cambria Math"/>
                <w:i/>
              </w:rPr>
            </m:ctrlPr>
          </m:dPr>
          <m:e>
            <m:r>
              <w:rPr>
                <w:rFonts w:ascii="Cambria Math" w:hAnsi="Cambria Math"/>
              </w:rPr>
              <m:t>503±1)m+(39.83±0.03)m</m:t>
            </m:r>
          </m:e>
        </m:d>
        <m:r>
          <w:rPr>
            <w:rFonts w:ascii="Cambria Math" w:hAnsi="Cambria Math"/>
          </w:rPr>
          <m:t>)÷</m:t>
        </m:r>
        <m:d>
          <m:dPr>
            <m:ctrlPr>
              <w:rPr>
                <w:rFonts w:ascii="Cambria Math" w:hAnsi="Cambria Math"/>
                <w:i/>
              </w:rPr>
            </m:ctrlPr>
          </m:dPr>
          <m:e>
            <m:r>
              <w:rPr>
                <w:rFonts w:ascii="Cambria Math" w:hAnsi="Cambria Math"/>
              </w:rPr>
              <m:t xml:space="preserve">2.2±0.1 </m:t>
            </m:r>
          </m:e>
        </m:d>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y queremos reportar el resultado con las cifras sign</w:t>
      </w:r>
      <w:r w:rsidR="0003200B">
        <w:t>ificativas adecuadas, para esto:</w:t>
      </w:r>
      <w:r>
        <w:t xml:space="preserve"> </w:t>
      </w:r>
    </w:p>
    <w:p w14:paraId="780D28E1" w14:textId="77777777" w:rsidR="007B5624" w:rsidRDefault="007B5624" w:rsidP="00D17BC7">
      <w:pPr>
        <w:pStyle w:val="Ejercicios"/>
        <w:numPr>
          <w:ilvl w:val="0"/>
          <w:numId w:val="23"/>
        </w:numPr>
      </w:pPr>
      <w:r>
        <w:t xml:space="preserve">El primer paso es visualizar la operación como función: </w:t>
      </w:r>
      <m:oMath>
        <m:r>
          <w:rPr>
            <w:rFonts w:ascii="Cambria Math" w:hAnsi="Cambria Math"/>
          </w:rPr>
          <m:t>f</m:t>
        </m:r>
        <m:d>
          <m:dPr>
            <m:ctrlPr>
              <w:rPr>
                <w:rFonts w:ascii="Cambria Math" w:hAnsi="Cambria Math"/>
                <w:i/>
              </w:rPr>
            </m:ctrlPr>
          </m:dPr>
          <m:e>
            <m:r>
              <w:rPr>
                <w:rFonts w:ascii="Cambria Math" w:hAnsi="Cambria Math"/>
              </w:rPr>
              <m:t>a,b,c</m:t>
            </m:r>
          </m:e>
        </m:d>
        <m:r>
          <w:rPr>
            <w:rFonts w:ascii="Cambria Math" w:hAnsi="Cambria Math"/>
          </w:rPr>
          <m:t>=(a+b)÷c</m:t>
        </m:r>
      </m:oMath>
      <w:r>
        <w:t>.</w:t>
      </w:r>
    </w:p>
    <w:p w14:paraId="0AB70852" w14:textId="30B8E226" w:rsidR="007B5624" w:rsidRPr="007B5624" w:rsidRDefault="007B3E7B" w:rsidP="00D17BC7">
      <w:pPr>
        <w:pStyle w:val="Ejercicios"/>
        <w:numPr>
          <w:ilvl w:val="0"/>
          <w:numId w:val="23"/>
        </w:numPr>
      </w:pPr>
      <w:r>
        <w:t>Se o</w:t>
      </w:r>
      <w:r w:rsidR="007B5624">
        <w:t>bt</w:t>
      </w:r>
      <w:r>
        <w:t>iene</w:t>
      </w:r>
      <w:r w:rsidR="007B5624">
        <w:t xml:space="preserve"> la ecuación de propagación de la incertidumbre (ecuación 7): </w:t>
      </w:r>
      <m:oMath>
        <m:r>
          <w:rPr>
            <w:rFonts w:ascii="Cambria Math" w:hAnsi="Cambria Math"/>
          </w:rPr>
          <m:t>∆f=</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(a+b)∆c</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2</m:t>
                </m:r>
              </m:sup>
            </m:sSup>
          </m:e>
        </m:rad>
      </m:oMath>
      <w:r w:rsidR="007B5624">
        <w:t>, y se calcula</w:t>
      </w:r>
      <w:r w:rsidR="00AD6754">
        <w:t xml:space="preserve">: </w:t>
      </w:r>
      <m:oMath>
        <m:r>
          <w:rPr>
            <w:rFonts w:ascii="Cambria Math" w:hAnsi="Cambria Math"/>
          </w:rPr>
          <m:t>∆f=±11.2247m/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AD6754">
        <w:t>.</w:t>
      </w:r>
    </w:p>
    <w:p w14:paraId="3207D8CF" w14:textId="7C10F6E4" w:rsidR="00624FB5" w:rsidRDefault="00624FB5" w:rsidP="00624FB5">
      <w:pPr>
        <w:pStyle w:val="Ejercicios"/>
      </w:pPr>
      <w:r w:rsidRPr="008308D0">
        <w:t>Se re</w:t>
      </w:r>
      <w:r>
        <w:t>dondea la incertidumbre</w:t>
      </w:r>
      <w:r w:rsidR="00452157">
        <w:t xml:space="preserve"> con la excepción de la regla 2</w:t>
      </w:r>
      <w:r>
        <w:t xml:space="preserve">: </w:t>
      </w:r>
      <m:oMath>
        <m:r>
          <w:rPr>
            <w:rFonts w:ascii="Cambria Math" w:hAnsi="Cambria Math"/>
          </w:rPr>
          <m:t>±11m/</m:t>
        </m:r>
        <m:sSup>
          <m:sSupPr>
            <m:ctrlPr>
              <w:rPr>
                <w:rFonts w:ascii="Cambria Math" w:hAnsi="Cambria Math"/>
                <w:i/>
              </w:rPr>
            </m:ctrlPr>
          </m:sSupPr>
          <m:e>
            <m:r>
              <w:rPr>
                <w:rFonts w:ascii="Cambria Math" w:hAnsi="Cambria Math"/>
              </w:rPr>
              <m:t>s</m:t>
            </m:r>
          </m:e>
          <m:sup>
            <m:r>
              <w:rPr>
                <w:rFonts w:ascii="Cambria Math" w:hAnsi="Cambria Math"/>
              </w:rPr>
              <m:t>2</m:t>
            </m:r>
          </m:sup>
        </m:sSup>
      </m:oMath>
    </w:p>
    <w:p w14:paraId="0ECB3974" w14:textId="514EBC2C" w:rsidR="00452157" w:rsidRDefault="00452157" w:rsidP="00452157">
      <w:pPr>
        <w:pStyle w:val="Ejercicios"/>
      </w:pPr>
      <w:r>
        <w:t>Se realiza la operación</w:t>
      </w:r>
      <w:r w:rsidR="007B3E7B">
        <w:t xml:space="preserve"> de evaluación de la función</w:t>
      </w:r>
      <w:r>
        <w:t xml:space="preserve"> con todos los dígitos: </w:t>
      </w:r>
      <m:oMath>
        <m:r>
          <w:rPr>
            <w:rFonts w:ascii="Cambria Math" w:hAnsi="Cambria Math"/>
          </w:rPr>
          <m:t>f=246.741m/</m:t>
        </m:r>
        <m:sSup>
          <m:sSupPr>
            <m:ctrlPr>
              <w:rPr>
                <w:rFonts w:ascii="Cambria Math" w:hAnsi="Cambria Math"/>
                <w:i/>
              </w:rPr>
            </m:ctrlPr>
          </m:sSupPr>
          <m:e>
            <m:r>
              <w:rPr>
                <w:rFonts w:ascii="Cambria Math" w:hAnsi="Cambria Math"/>
              </w:rPr>
              <m:t>s</m:t>
            </m:r>
          </m:e>
          <m:sup>
            <m:r>
              <w:rPr>
                <w:rFonts w:ascii="Cambria Math" w:hAnsi="Cambria Math"/>
              </w:rPr>
              <m:t>2</m:t>
            </m:r>
          </m:sup>
        </m:sSup>
      </m:oMath>
    </w:p>
    <w:p w14:paraId="7215589C" w14:textId="7170AD78" w:rsidR="00624FB5" w:rsidRPr="008308D0" w:rsidRDefault="00624FB5" w:rsidP="00624FB5">
      <w:pPr>
        <w:pStyle w:val="Ejercicios"/>
      </w:pPr>
      <w:r>
        <w:t>Se aplica la regla 3</w:t>
      </w:r>
      <w:r w:rsidR="00452157">
        <w:t xml:space="preserve"> a la operación de mediciones</w:t>
      </w:r>
      <w:r>
        <w:t>:</w:t>
      </w:r>
      <m:oMath>
        <m:r>
          <w:rPr>
            <w:rFonts w:ascii="Cambria Math" w:hAnsi="Cambria Math"/>
          </w:rPr>
          <m:t xml:space="preserve"> f=247m/</m:t>
        </m:r>
        <m:sSup>
          <m:sSupPr>
            <m:ctrlPr>
              <w:rPr>
                <w:rFonts w:ascii="Cambria Math" w:hAnsi="Cambria Math"/>
                <w:i/>
              </w:rPr>
            </m:ctrlPr>
          </m:sSupPr>
          <m:e>
            <m:r>
              <w:rPr>
                <w:rFonts w:ascii="Cambria Math" w:hAnsi="Cambria Math"/>
              </w:rPr>
              <m:t>s</m:t>
            </m:r>
          </m:e>
          <m:sup>
            <m:r>
              <w:rPr>
                <w:rFonts w:ascii="Cambria Math" w:hAnsi="Cambria Math"/>
              </w:rPr>
              <m:t>2</m:t>
            </m:r>
          </m:sup>
        </m:sSup>
      </m:oMath>
    </w:p>
    <w:p w14:paraId="37F54997" w14:textId="0ABBBD6C" w:rsidR="00624FB5" w:rsidRDefault="00624FB5" w:rsidP="00624FB5">
      <w:pPr>
        <w:pStyle w:val="Ejercicios"/>
      </w:pPr>
      <w:r w:rsidRPr="008308D0">
        <w:rPr>
          <w:lang w:val="es-MX"/>
        </w:rPr>
        <w:t>Se</w:t>
      </w:r>
      <w:r>
        <w:rPr>
          <w:lang w:val="es-MX"/>
        </w:rPr>
        <w:t xml:space="preserve"> reporta el resultado como: </w:t>
      </w:r>
      <m:oMath>
        <m:r>
          <w:rPr>
            <w:rFonts w:ascii="Cambria Math" w:hAnsi="Cambria Math"/>
            <w:lang w:val="es-MX"/>
          </w:rPr>
          <m:t>f</m:t>
        </m:r>
        <m:r>
          <w:rPr>
            <w:rFonts w:ascii="Cambria Math" w:hAnsi="Cambria Math"/>
          </w:rPr>
          <m:t>=</m:t>
        </m:r>
        <m:d>
          <m:dPr>
            <m:ctrlPr>
              <w:rPr>
                <w:rFonts w:ascii="Cambria Math" w:hAnsi="Cambria Math"/>
                <w:i/>
              </w:rPr>
            </m:ctrlPr>
          </m:dPr>
          <m:e>
            <m:r>
              <w:rPr>
                <w:rFonts w:ascii="Cambria Math" w:hAnsi="Cambria Math"/>
              </w:rPr>
              <m:t>247±11</m:t>
            </m:r>
          </m:e>
        </m:d>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p>
    <w:p w14:paraId="72E95270" w14:textId="1F213214" w:rsidR="00452157" w:rsidRPr="008308D0" w:rsidRDefault="00D97D83" w:rsidP="00F30450">
      <w:r>
        <w:t xml:space="preserve">Cuando se encuentran cantidades con ceros a la derecha de la última cifra significativa como por ejemplo </w:t>
      </w:r>
      <m:oMath>
        <m:r>
          <w:rPr>
            <w:rFonts w:ascii="Cambria Math" w:hAnsi="Cambria Math"/>
          </w:rPr>
          <m:t>3500</m:t>
        </m:r>
      </m:oMath>
      <w:r>
        <w:t xml:space="preserve">, </w:t>
      </w:r>
      <w:r w:rsidR="00BB7EA0">
        <w:t xml:space="preserve">hay que notar que </w:t>
      </w:r>
      <w:r>
        <w:t>los ceros pueden aparecer debido a algún redondeo (</w:t>
      </w:r>
      <w:r w:rsidR="007B3E7B">
        <w:t xml:space="preserve">no necesariamente son </w:t>
      </w:r>
      <w:r w:rsidR="00BB7EA0">
        <w:t>significativ</w:t>
      </w:r>
      <w:r w:rsidR="007B3E7B">
        <w:t>os</w:t>
      </w:r>
      <w:r w:rsidR="00BB7EA0">
        <w:t>), y se incluye</w:t>
      </w:r>
      <w:r>
        <w:t>n</w:t>
      </w:r>
      <w:r w:rsidR="00BB7EA0">
        <w:t xml:space="preserve"> solamente para aclarar </w:t>
      </w:r>
      <w:r w:rsidR="00364FCF">
        <w:t xml:space="preserve">que </w:t>
      </w:r>
      <w:r w:rsidR="00BB7EA0">
        <w:t>el orden de magnitud</w:t>
      </w:r>
      <w:r w:rsidR="00364FCF">
        <w:t xml:space="preserve"> es</w:t>
      </w:r>
      <w:r w:rsidR="00BB7EA0">
        <w:t xml:space="preserve"> cen</w:t>
      </w:r>
      <w:r>
        <w:t>ten</w:t>
      </w:r>
      <w:r w:rsidR="00BB7EA0">
        <w:t>as. Es</w:t>
      </w:r>
      <w:r w:rsidR="00F75F97">
        <w:t xml:space="preserve">to es análogo a </w:t>
      </w:r>
      <w:r w:rsidR="00BB7EA0">
        <w:t xml:space="preserve">cuando se tiene una medida </w:t>
      </w:r>
      <w:r w:rsidR="00F75F97">
        <w:t>como</w:t>
      </w:r>
      <w:r w:rsidR="00BB7EA0">
        <w:t xml:space="preserve"> 0.004, los ceros son para denotar el orden de magnitud.</w:t>
      </w:r>
      <w:r w:rsidR="00D76E7B">
        <w:t xml:space="preserve"> </w:t>
      </w:r>
      <w:r w:rsidR="007F0B37">
        <w:t>P</w:t>
      </w:r>
      <w:r w:rsidR="00D76E7B">
        <w:t xml:space="preserve">ara evitar esta posible confusión, se </w:t>
      </w:r>
      <w:r w:rsidR="007F0B37">
        <w:t>recomienda utilizar</w:t>
      </w:r>
      <w:r w:rsidR="00D76E7B">
        <w:t xml:space="preserve"> notación científica.</w:t>
      </w:r>
    </w:p>
    <w:p w14:paraId="1F853B9E" w14:textId="58E9716D" w:rsidR="00012AC5" w:rsidRPr="008308D0" w:rsidRDefault="00E1270F" w:rsidP="00012AC5">
      <w:pPr>
        <w:rPr>
          <w:lang w:val="es-MX"/>
        </w:rPr>
      </w:pPr>
      <w:r>
        <w:rPr>
          <w:lang w:val="es-MX"/>
        </w:rPr>
        <w:t>Finalmente, e</w:t>
      </w:r>
      <w:r w:rsidR="00012AC5" w:rsidRPr="008308D0">
        <w:rPr>
          <w:lang w:val="es-MX"/>
        </w:rPr>
        <w:t xml:space="preserve">n caso de que el dígito que se quiere </w:t>
      </w:r>
      <w:r w:rsidR="00012AC5" w:rsidRPr="0003200B">
        <w:rPr>
          <w:rStyle w:val="Textoennegrita"/>
        </w:rPr>
        <w:t>redondear</w:t>
      </w:r>
      <w:r w:rsidR="00012AC5" w:rsidRPr="008308D0">
        <w:rPr>
          <w:lang w:val="es-MX"/>
        </w:rPr>
        <w:t xml:space="preserve"> sea 5, es necesario fijarse en la cifra a la izquierda: si es par, el redondeo “incrementará” el resultado; si es impar, el redondeo “disminuye” la cantidad. Por ejemplo, en </w:t>
      </w:r>
      <m:oMath>
        <m:r>
          <w:rPr>
            <w:rFonts w:ascii="Cambria Math" w:hAnsi="Cambria Math"/>
            <w:lang w:val="es-MX"/>
          </w:rPr>
          <m:t>(3.25±0.5)m</m:t>
        </m:r>
      </m:oMath>
      <w:r w:rsidR="00012AC5" w:rsidRPr="008308D0">
        <w:rPr>
          <w:lang w:val="es-MX"/>
        </w:rPr>
        <w:t xml:space="preserve"> se quieren sólo dos cifr</w:t>
      </w:r>
      <w:r w:rsidR="00F56717">
        <w:rPr>
          <w:lang w:val="es-MX"/>
        </w:rPr>
        <w:t>as significativas, resultando en</w:t>
      </w:r>
      <w:r w:rsidR="00012AC5" w:rsidRPr="008308D0">
        <w:rPr>
          <w:lang w:val="es-MX"/>
        </w:rPr>
        <w:t xml:space="preserve"> </w:t>
      </w:r>
      <m:oMath>
        <m:r>
          <w:rPr>
            <w:rFonts w:ascii="Cambria Math" w:hAnsi="Cambria Math"/>
            <w:lang w:val="es-MX"/>
          </w:rPr>
          <m:t>(3.3±0.5)m</m:t>
        </m:r>
      </m:oMath>
      <w:r w:rsidR="00012AC5" w:rsidRPr="008308D0">
        <w:rPr>
          <w:lang w:val="es-MX"/>
        </w:rPr>
        <w:t xml:space="preserve">; mientras que </w:t>
      </w:r>
      <m:oMath>
        <m:r>
          <w:rPr>
            <w:rFonts w:ascii="Cambria Math" w:hAnsi="Cambria Math"/>
            <w:lang w:val="es-MX"/>
          </w:rPr>
          <m:t>(3.35±0.5)m</m:t>
        </m:r>
      </m:oMath>
      <w:r w:rsidR="00012AC5" w:rsidRPr="008308D0">
        <w:rPr>
          <w:lang w:val="es-MX"/>
        </w:rPr>
        <w:t xml:space="preserve"> quedará como</w:t>
      </w:r>
      <m:oMath>
        <m:r>
          <w:rPr>
            <w:rFonts w:ascii="Cambria Math" w:hAnsi="Cambria Math"/>
            <w:lang w:val="es-MX"/>
          </w:rPr>
          <m:t xml:space="preserve"> (3.3±0.5)m</m:t>
        </m:r>
      </m:oMath>
      <w:r w:rsidR="00012AC5" w:rsidRPr="008308D0">
        <w:rPr>
          <w:lang w:val="es-MX"/>
        </w:rPr>
        <w:t>.</w:t>
      </w:r>
    </w:p>
    <w:p w14:paraId="6B1DB956" w14:textId="6DED46FE" w:rsidR="00C22E2E" w:rsidRDefault="007F0B37" w:rsidP="00E1270F">
      <w:pPr>
        <w:rPr>
          <w:rStyle w:val="Textoennegrita"/>
        </w:rPr>
      </w:pPr>
      <w:r w:rsidRPr="0003200B">
        <w:rPr>
          <w:rStyle w:val="Textoennegrita"/>
        </w:rPr>
        <w:t>L</w:t>
      </w:r>
      <w:r w:rsidR="00012AC5" w:rsidRPr="0003200B">
        <w:rPr>
          <w:rStyle w:val="Textoennegrita"/>
        </w:rPr>
        <w:t>as constantes matemáticas o físicas son exactas y su número de cifras significativas se debe tomar de acuerdo a la cantidad de cifras significativas manejadas en las mediciones.</w:t>
      </w:r>
      <w:r w:rsidR="00E1270F" w:rsidRPr="0003200B">
        <w:rPr>
          <w:rStyle w:val="Textoennegrita"/>
        </w:rPr>
        <w:t xml:space="preserve"> </w:t>
      </w:r>
    </w:p>
    <w:p w14:paraId="3A5FC61A" w14:textId="1962568E" w:rsidR="00E07648" w:rsidRPr="00E07648" w:rsidRDefault="00E07648" w:rsidP="006C387A">
      <w:pPr>
        <w:pStyle w:val="Sub7"/>
      </w:pPr>
      <w:bookmarkStart w:id="28" w:name="_Toc80287251"/>
      <w:bookmarkStart w:id="29" w:name="_Toc147826895"/>
      <w:r w:rsidRPr="00E07648">
        <w:t xml:space="preserve">Número </w:t>
      </w:r>
      <w:r w:rsidR="000A73F0">
        <w:t>Ó</w:t>
      </w:r>
      <w:r w:rsidRPr="00E07648">
        <w:t xml:space="preserve">ptimo de </w:t>
      </w:r>
      <w:r w:rsidR="000A73F0">
        <w:t>M</w:t>
      </w:r>
      <w:r w:rsidRPr="00E07648">
        <w:t>ediciones.</w:t>
      </w:r>
      <w:bookmarkEnd w:id="28"/>
      <w:bookmarkEnd w:id="29"/>
    </w:p>
    <w:p w14:paraId="0EC5EDB4" w14:textId="3BAAEC7E" w:rsidR="00DB5479" w:rsidRDefault="003F65EC" w:rsidP="003F65EC">
      <w:r w:rsidRPr="00E07648">
        <w:t xml:space="preserve">Un error común </w:t>
      </w:r>
      <w:r w:rsidR="00DB5479">
        <w:t xml:space="preserve">en laboratorios de enseñanza </w:t>
      </w:r>
      <w:r w:rsidRPr="00E07648">
        <w:t xml:space="preserve">es creer que la incertidumbre absoluta </w:t>
      </w:r>
      <w:r w:rsidR="000E7CBC">
        <w:t>únicamente</w:t>
      </w:r>
      <w:r w:rsidRPr="00E07648">
        <w:t xml:space="preserve"> está dada </w:t>
      </w:r>
      <w:r w:rsidR="003D5C7E">
        <w:t xml:space="preserve">o </w:t>
      </w:r>
      <w:r w:rsidRPr="00E07648">
        <w:t xml:space="preserve">por la incertidumbre </w:t>
      </w:r>
      <w:r w:rsidR="007925C4">
        <w:t>de apreciación</w:t>
      </w:r>
      <w:r w:rsidRPr="00E07648">
        <w:t xml:space="preserve"> o</w:t>
      </w:r>
      <w:r w:rsidR="003D5C7E">
        <w:t xml:space="preserve"> por</w:t>
      </w:r>
      <w:r w:rsidRPr="00E07648">
        <w:t xml:space="preserve"> la incertidu</w:t>
      </w:r>
      <w:r w:rsidR="007925C4">
        <w:t>mbre estadística</w:t>
      </w:r>
      <w:r w:rsidR="005D5196">
        <w:t xml:space="preserve"> (</w:t>
      </w:r>
      <w:r w:rsidR="007925C4">
        <w:t>tendiendo a escoger la última</w:t>
      </w:r>
      <w:r w:rsidR="002354AB">
        <w:t xml:space="preserve"> </w:t>
      </w:r>
      <w:r w:rsidR="00DB5479">
        <w:t xml:space="preserve">debido al atractivo de la ecuación </w:t>
      </w:r>
      <w:r w:rsidR="003D5C7E">
        <w:t>4</w:t>
      </w:r>
      <w:r w:rsidR="005D5196">
        <w:t>),</w:t>
      </w:r>
      <w:r w:rsidR="00DB5479">
        <w:t xml:space="preserve"> </w:t>
      </w:r>
      <w:r w:rsidR="007925C4">
        <w:t xml:space="preserve">la cual </w:t>
      </w:r>
      <w:r w:rsidR="00DB5479">
        <w:t xml:space="preserve">se puede reducir incrementando el número de observaciones. Sin embargo, deja de lado </w:t>
      </w:r>
      <w:r w:rsidR="001D330C">
        <w:t xml:space="preserve">tomar en cuenta </w:t>
      </w:r>
      <w:r w:rsidR="00DB5479">
        <w:t>las características del equipo de medición, el método usado y la precisión requerida</w:t>
      </w:r>
      <w:r w:rsidR="00850ECE">
        <w:t>, además de que lleva a incongruencias prácticas</w:t>
      </w:r>
      <w:r w:rsidR="00902FC9">
        <w:t xml:space="preserve"> como tener incertidumbre</w:t>
      </w:r>
      <w:r w:rsidR="003D5C7E">
        <w:t>s</w:t>
      </w:r>
      <w:r w:rsidR="00902FC9">
        <w:t xml:space="preserve"> pequeñas imposibles de reproducir</w:t>
      </w:r>
      <w:r w:rsidR="0057012F">
        <w:t xml:space="preserve"> (sub-estimadas)</w:t>
      </w:r>
      <w:r w:rsidR="00DB5479">
        <w:t>.</w:t>
      </w:r>
    </w:p>
    <w:p w14:paraId="5CCF6CA3" w14:textId="6437879F" w:rsidR="007925C4" w:rsidRDefault="0084416E" w:rsidP="003F65EC">
      <w:r>
        <w:t>P</w:t>
      </w:r>
      <w:r w:rsidR="007925C4">
        <w:t>ara evitar dich</w:t>
      </w:r>
      <w:r>
        <w:t>as incongruencias,</w:t>
      </w:r>
      <w:r w:rsidR="007925C4">
        <w:t xml:space="preserve"> </w:t>
      </w:r>
      <w:r w:rsidR="00902FC9">
        <w:t xml:space="preserve">siempre se debe </w:t>
      </w:r>
      <w:r w:rsidR="000E7CBC">
        <w:t>utilizar</w:t>
      </w:r>
      <w:r w:rsidR="00B26135">
        <w:t xml:space="preserve"> la </w:t>
      </w:r>
      <w:r w:rsidR="00902FC9">
        <w:t>ecuación 1</w:t>
      </w:r>
      <w:r w:rsidR="003D5C7E">
        <w:t>0</w:t>
      </w:r>
      <w:r w:rsidR="00B26135">
        <w:t xml:space="preserve">, </w:t>
      </w:r>
      <w:r w:rsidR="000E7CBC">
        <w:t>que</w:t>
      </w:r>
      <w:r w:rsidR="00B26135">
        <w:t xml:space="preserve"> impone un límite inferior a la incertidumbre</w:t>
      </w:r>
      <w:r w:rsidR="003E0C4C">
        <w:t xml:space="preserve"> ya que los componentes de </w:t>
      </w:r>
      <w:r w:rsidR="000E7CBC">
        <w:t>clase</w:t>
      </w:r>
      <w:r w:rsidR="003E0C4C">
        <w:t xml:space="preserve"> B</w:t>
      </w:r>
      <w:r w:rsidR="00902FC9">
        <w:t xml:space="preserve"> (nominales </w:t>
      </w:r>
      <m:oMath>
        <m:sSub>
          <m:sSubPr>
            <m:ctrlPr>
              <w:rPr>
                <w:rFonts w:ascii="Cambria Math" w:hAnsi="Cambria Math"/>
                <w:i/>
              </w:rPr>
            </m:ctrlPr>
          </m:sSubPr>
          <m:e>
            <m:r>
              <w:rPr>
                <w:rFonts w:ascii="Cambria Math" w:hAnsi="Cambria Math"/>
              </w:rPr>
              <m:t>σ</m:t>
            </m:r>
          </m:e>
          <m:sub>
            <m:r>
              <w:rPr>
                <w:rFonts w:ascii="Cambria Math" w:hAnsi="Cambria Math"/>
              </w:rPr>
              <m:t>nom</m:t>
            </m:r>
          </m:sub>
        </m:sSub>
      </m:oMath>
      <w:r w:rsidR="00902FC9">
        <w:t>)</w:t>
      </w:r>
      <w:r w:rsidR="003E0C4C">
        <w:t xml:space="preserve"> no pueden reducirse</w:t>
      </w:r>
      <w:r w:rsidR="00B26135">
        <w:t xml:space="preserve">. </w:t>
      </w:r>
      <w:r w:rsidR="003E0C4C">
        <w:t>E</w:t>
      </w:r>
      <w:r w:rsidR="00B26135">
        <w:t xml:space="preserve">ste límite proporciona </w:t>
      </w:r>
      <w:r w:rsidR="003E0C4C">
        <w:t>un</w:t>
      </w:r>
      <w:r w:rsidR="00B26135">
        <w:t>a herramienta para la planeación de un procedimiento experimental.</w:t>
      </w:r>
    </w:p>
    <w:p w14:paraId="693A7EE9" w14:textId="2D15CB3B" w:rsidR="00DB5479" w:rsidRDefault="0084416E" w:rsidP="003F65EC">
      <w:r>
        <w:t>C</w:t>
      </w:r>
      <w:r w:rsidR="00B26135">
        <w:t>uando</w:t>
      </w:r>
      <w:r>
        <w:t xml:space="preserve"> se realizan estimaciones estadística</w:t>
      </w:r>
      <w:r w:rsidR="00C76A50">
        <w:t>s</w:t>
      </w:r>
      <w:r>
        <w:t xml:space="preserve"> con</w:t>
      </w:r>
      <w:r w:rsidR="00B26135">
        <w:t xml:space="preserve"> recursos limitados</w:t>
      </w:r>
      <w:r w:rsidR="006A0EB3">
        <w:t xml:space="preserve"> surge la pregunta</w:t>
      </w:r>
      <w:r w:rsidR="00B26135">
        <w:t>, ¿Cuánta</w:t>
      </w:r>
      <w:r>
        <w:t>s</w:t>
      </w:r>
      <w:r w:rsidR="00B26135">
        <w:t xml:space="preserve"> mediciones son suficientes? </w:t>
      </w:r>
      <w:r>
        <w:t>En general, n</w:t>
      </w:r>
      <w:r w:rsidR="00B26135">
        <w:t xml:space="preserve">o </w:t>
      </w:r>
      <w:r w:rsidR="000E7CBC">
        <w:t>existe</w:t>
      </w:r>
      <w:r w:rsidR="00B26135">
        <w:t xml:space="preserve"> un</w:t>
      </w:r>
      <w:r w:rsidR="000E7CBC">
        <w:t>a</w:t>
      </w:r>
      <w:r w:rsidR="00B26135">
        <w:t xml:space="preserve"> re</w:t>
      </w:r>
      <w:r w:rsidR="00902FC9">
        <w:t>gla</w:t>
      </w:r>
      <w:r w:rsidR="00B26135">
        <w:t xml:space="preserve"> para esto ya que depende de las condiciones y/o requerimientos, pero se recomienda un mínimo de 10 mediciones como punto de partida</w:t>
      </w:r>
      <w:r w:rsidR="006A0EB3">
        <w:t xml:space="preserve"> </w:t>
      </w:r>
      <w:r w:rsidR="00B26135" w:rsidRPr="00B26135">
        <w:rPr>
          <w:rStyle w:val="ReferenciaCar"/>
        </w:rPr>
        <w:t>[</w:t>
      </w:r>
      <w:r w:rsidR="006A0EB3">
        <w:rPr>
          <w:rStyle w:val="ReferenciaCar"/>
        </w:rPr>
        <w:t>8</w:t>
      </w:r>
      <w:r w:rsidR="00B26135" w:rsidRPr="00B26135">
        <w:rPr>
          <w:rStyle w:val="ReferenciaCar"/>
        </w:rPr>
        <w:t>]</w:t>
      </w:r>
      <w:r w:rsidR="00B26135">
        <w:t xml:space="preserve">. Sin embargo, </w:t>
      </w:r>
      <w:r w:rsidR="003E0C4C">
        <w:t xml:space="preserve">las ecuaciones </w:t>
      </w:r>
      <w:r w:rsidR="003D5C7E">
        <w:t>4</w:t>
      </w:r>
      <w:r w:rsidR="003E0C4C">
        <w:t xml:space="preserve"> y 1</w:t>
      </w:r>
      <w:r w:rsidR="003D5C7E">
        <w:t>0</w:t>
      </w:r>
      <w:r w:rsidR="003E0C4C">
        <w:t xml:space="preserve"> pueden proporcionar una idea del número óptimo de mediciones necesarias para </w:t>
      </w:r>
      <w:r>
        <w:t xml:space="preserve">minimizar </w:t>
      </w:r>
      <w:r w:rsidR="003E0C4C">
        <w:t>la incertidumbre absoluta.</w:t>
      </w:r>
      <w:r w:rsidR="00902FC9">
        <w:t xml:space="preserve"> </w:t>
      </w:r>
      <w:r>
        <w:t xml:space="preserve">De la </w:t>
      </w:r>
      <w:r w:rsidR="003E0C4C">
        <w:t>ecuación 1</w:t>
      </w:r>
      <w:r w:rsidR="003D5C7E">
        <w:t>0</w:t>
      </w:r>
      <w:r w:rsidR="003E0C4C">
        <w:t xml:space="preserve">, la incertidumbre absoluta </w:t>
      </w:r>
      <w:r>
        <w:t>es</w:t>
      </w:r>
      <w:r w:rsidR="00C34CCD" w:rsidRPr="00C34CCD">
        <w:rPr>
          <w:rStyle w:val="ReferenciaCar"/>
        </w:rPr>
        <w:t>[6]</w:t>
      </w:r>
      <w:r w:rsidR="003E0C4C">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3E0C4C" w14:paraId="55B3F47E" w14:textId="77777777" w:rsidTr="003E0C4C">
        <w:trPr>
          <w:jc w:val="center"/>
        </w:trPr>
        <w:tc>
          <w:tcPr>
            <w:tcW w:w="455" w:type="dxa"/>
            <w:vAlign w:val="center"/>
          </w:tcPr>
          <w:p w14:paraId="2134C4D8" w14:textId="77777777" w:rsidR="003E0C4C" w:rsidRDefault="003E0C4C" w:rsidP="0061567C">
            <w:pPr>
              <w:jc w:val="center"/>
              <w:rPr>
                <w:rFonts w:eastAsia="Times New Roman"/>
                <w:lang w:eastAsia="es-MX"/>
              </w:rPr>
            </w:pPr>
          </w:p>
        </w:tc>
        <w:tc>
          <w:tcPr>
            <w:tcW w:w="7935" w:type="dxa"/>
            <w:vAlign w:val="center"/>
          </w:tcPr>
          <w:p w14:paraId="00704845" w14:textId="1E352814" w:rsidR="003E0C4C" w:rsidRDefault="003E0C4C" w:rsidP="00215DC6">
            <w:pPr>
              <w:pStyle w:val="Ecuacin2"/>
              <w:rPr>
                <w:rFonts w:eastAsia="Times New Roman"/>
                <w:lang w:eastAsia="es-MX"/>
              </w:rPr>
            </w:pPr>
            <m:oMathPara>
              <m:oMath>
                <m:r>
                  <m:t>∆x=</m:t>
                </m:r>
                <m:rad>
                  <m:radPr>
                    <m:degHide m:val="1"/>
                    <m:ctrlPr/>
                  </m:radPr>
                  <m:deg/>
                  <m:e>
                    <m:sSubSup>
                      <m:sSubSupPr>
                        <m:ctrlPr/>
                      </m:sSubSupPr>
                      <m:e>
                        <m:r>
                          <m:t>σ</m:t>
                        </m:r>
                      </m:e>
                      <m:sub>
                        <m:r>
                          <m:t>nom</m:t>
                        </m:r>
                      </m:sub>
                      <m:sup>
                        <m:r>
                          <m:t>2</m:t>
                        </m:r>
                      </m:sup>
                    </m:sSubSup>
                    <m:r>
                      <m:t>+</m:t>
                    </m:r>
                    <m:sSup>
                      <m:sSupPr>
                        <m:ctrlPr/>
                      </m:sSupPr>
                      <m:e>
                        <m:sSub>
                          <m:sSubPr>
                            <m:ctrlPr/>
                          </m:sSubPr>
                          <m:e>
                            <m:r>
                              <m:t>σ</m:t>
                            </m:r>
                          </m:e>
                          <m:sub>
                            <m:r>
                              <m:t>est</m:t>
                            </m:r>
                          </m:sub>
                        </m:sSub>
                      </m:e>
                      <m:sup>
                        <m:r>
                          <m:t>2</m:t>
                        </m:r>
                      </m:sup>
                    </m:sSup>
                  </m:e>
                </m:rad>
                <m:r>
                  <m:t>=</m:t>
                </m:r>
                <m:rad>
                  <m:radPr>
                    <m:degHide m:val="1"/>
                    <m:ctrlPr/>
                  </m:radPr>
                  <m:deg/>
                  <m:e>
                    <m:sSubSup>
                      <m:sSubSupPr>
                        <m:ctrlPr/>
                      </m:sSubSupPr>
                      <m:e>
                        <m:r>
                          <m:t>σ</m:t>
                        </m:r>
                      </m:e>
                      <m:sub>
                        <m:r>
                          <m:t>nom</m:t>
                        </m:r>
                      </m:sub>
                      <m:sup>
                        <m:r>
                          <m:t>2</m:t>
                        </m:r>
                      </m:sup>
                    </m:sSubSup>
                    <m:r>
                      <m:t>+</m:t>
                    </m:r>
                    <m:sSup>
                      <m:sSupPr>
                        <m:ctrlPr/>
                      </m:sSupPr>
                      <m:e>
                        <m:d>
                          <m:dPr>
                            <m:ctrlPr/>
                          </m:dPr>
                          <m:e>
                            <m:f>
                              <m:fPr>
                                <m:ctrlPr/>
                              </m:fPr>
                              <m:num>
                                <m:sSub>
                                  <m:sSubPr>
                                    <m:ctrlPr/>
                                  </m:sSubPr>
                                  <m:e>
                                    <m:r>
                                      <m:t>S</m:t>
                                    </m:r>
                                  </m:e>
                                  <m:sub>
                                    <m:r>
                                      <m:t>x</m:t>
                                    </m:r>
                                  </m:sub>
                                </m:sSub>
                              </m:num>
                              <m:den>
                                <m:rad>
                                  <m:radPr>
                                    <m:degHide m:val="1"/>
                                    <m:ctrlPr/>
                                  </m:radPr>
                                  <m:deg/>
                                  <m:e>
                                    <m:r>
                                      <m:t>N</m:t>
                                    </m:r>
                                  </m:e>
                                </m:rad>
                              </m:den>
                            </m:f>
                          </m:e>
                        </m:d>
                      </m:e>
                      <m:sup>
                        <m:r>
                          <m:t>2</m:t>
                        </m:r>
                      </m:sup>
                    </m:sSup>
                  </m:e>
                </m:rad>
              </m:oMath>
            </m:oMathPara>
          </w:p>
        </w:tc>
        <w:tc>
          <w:tcPr>
            <w:tcW w:w="671" w:type="dxa"/>
            <w:vAlign w:val="center"/>
          </w:tcPr>
          <w:p w14:paraId="6E914293" w14:textId="68F1873D" w:rsidR="003E0C4C" w:rsidRDefault="003E0C4C" w:rsidP="00902FC9">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15</w:t>
            </w:r>
            <w:r>
              <w:rPr>
                <w:rFonts w:eastAsia="Times New Roman"/>
              </w:rPr>
              <w:fldChar w:fldCharType="end"/>
            </w:r>
            <w:r>
              <w:rPr>
                <w:rFonts w:eastAsia="Times New Roman"/>
                <w:lang w:eastAsia="es-MX"/>
              </w:rPr>
              <w:t>)</w:t>
            </w:r>
          </w:p>
        </w:tc>
      </w:tr>
    </w:tbl>
    <w:p w14:paraId="073FA7AB" w14:textId="6C02012F" w:rsidR="00E07648" w:rsidRDefault="00927316" w:rsidP="00D62B2A">
      <w:pPr>
        <w:rPr>
          <w:rFonts w:eastAsia="Times New Roman"/>
          <w:lang w:eastAsia="es-MX"/>
        </w:rPr>
      </w:pPr>
      <w:r>
        <w:t xml:space="preserve">De </w:t>
      </w:r>
      <w:r w:rsidR="00C76A50">
        <w:t>tal expresión</w:t>
      </w:r>
      <w:r>
        <w:t xml:space="preserve"> se puede observar que la reducción de la componente estadística </w:t>
      </w:r>
      <w:r w:rsidR="003F65EC" w:rsidRPr="00E07648">
        <w:t>sol</w:t>
      </w:r>
      <w:r w:rsidR="001968AA">
        <w:t>o</w:t>
      </w:r>
      <w:r w:rsidR="003F65EC" w:rsidRPr="00E07648">
        <w:t xml:space="preserve"> tiene sentido hasta se</w:t>
      </w:r>
      <w:r>
        <w:t>r</w:t>
      </w:r>
      <w:r w:rsidR="003F65EC" w:rsidRPr="00E07648">
        <w:t xml:space="preserve"> comparable con la </w:t>
      </w:r>
      <w:r w:rsidR="001968AA">
        <w:t>nominal;</w:t>
      </w:r>
      <w:r w:rsidR="003F65EC" w:rsidRPr="00E07648">
        <w:t xml:space="preserve"> </w:t>
      </w:r>
      <w:r>
        <w:t>m</w:t>
      </w:r>
      <w:r w:rsidR="003F65EC" w:rsidRPr="00E07648">
        <w:t>ás allá de eso</w:t>
      </w:r>
      <w:r w:rsidR="003F65EC">
        <w:t>,</w:t>
      </w:r>
      <w:r w:rsidR="003F65EC" w:rsidRPr="00E07648">
        <w:t xml:space="preserve"> </w:t>
      </w:r>
      <w:r>
        <w:t xml:space="preserve">aparte de </w:t>
      </w:r>
      <w:r w:rsidR="003F65EC" w:rsidRPr="00E07648">
        <w:t>implica</w:t>
      </w:r>
      <w:r>
        <w:t>r</w:t>
      </w:r>
      <w:r w:rsidR="003F65EC" w:rsidRPr="00E07648">
        <w:t xml:space="preserve"> mayor </w:t>
      </w:r>
      <w:r w:rsidR="003F65EC" w:rsidRPr="00E07648">
        <w:rPr>
          <w:rFonts w:eastAsia="Times New Roman"/>
        </w:rPr>
        <w:t xml:space="preserve">tiempo y recursos, </w:t>
      </w:r>
      <w:r w:rsidR="003F65EC" w:rsidRPr="00E07648">
        <w:rPr>
          <w:lang w:eastAsia="es-MX"/>
        </w:rPr>
        <w:t xml:space="preserve">no resultará en una disminución </w:t>
      </w:r>
      <w:r w:rsidR="0057012F">
        <w:rPr>
          <w:lang w:eastAsia="es-MX"/>
        </w:rPr>
        <w:t xml:space="preserve">significativa </w:t>
      </w:r>
      <w:r w:rsidR="003F65EC" w:rsidRPr="00E07648">
        <w:rPr>
          <w:lang w:eastAsia="es-MX"/>
        </w:rPr>
        <w:t>de la incertidumbre absoluta</w:t>
      </w:r>
      <w:r w:rsidR="001C54D3">
        <w:rPr>
          <w:rFonts w:eastAsia="Times New Roman"/>
        </w:rPr>
        <w:t>, e</w:t>
      </w:r>
      <w:r w:rsidR="00E07648" w:rsidRPr="00E07648">
        <w:t>s decir</w:t>
      </w:r>
      <w:r w:rsidR="00E07648" w:rsidRPr="00D62B2A">
        <w:t>,</w:t>
      </w:r>
      <w:r w:rsidR="007A0B93">
        <w:t xml:space="preserve"> se toma como límite</w:t>
      </w:r>
      <w:r w:rsidR="00E07648" w:rsidRPr="00D62B2A">
        <w:rPr>
          <w:i/>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est</m:t>
            </m:r>
          </m:sub>
        </m:sSub>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nom</m:t>
            </m:r>
          </m:sub>
        </m:sSub>
      </m:oMath>
      <w:r w:rsidR="001968AA">
        <w:rPr>
          <w:rFonts w:eastAsia="Times New Roman"/>
          <w:lang w:eastAsia="es-MX"/>
        </w:rPr>
        <w:t>,</w:t>
      </w:r>
      <w:r w:rsidR="00E07648" w:rsidRPr="00E07648">
        <w:rPr>
          <w:rFonts w:eastAsia="Times New Roman"/>
          <w:lang w:eastAsia="es-MX"/>
        </w:rPr>
        <w:t xml:space="preserve"> </w:t>
      </w:r>
      <w:r w:rsidR="001968AA">
        <w:rPr>
          <w:rFonts w:eastAsia="Times New Roman"/>
          <w:lang w:eastAsia="es-MX"/>
        </w:rPr>
        <w:t>lo cual proporciona</w:t>
      </w:r>
      <w:r w:rsidR="00E07648" w:rsidRPr="00E07648">
        <w:rPr>
          <w:rFonts w:eastAsia="Times New Roman"/>
          <w:lang w:eastAsia="es-MX"/>
        </w:rPr>
        <w:t xml:space="preserve"> un criterio para saber cuál es el número óptimo (</w:t>
      </w:r>
      <m:oMath>
        <m:sSub>
          <m:sSubPr>
            <m:ctrlPr>
              <w:rPr>
                <w:rFonts w:ascii="Cambria Math" w:hAnsi="Cambria Math"/>
                <w:i/>
                <w:color w:val="C00000"/>
              </w:rPr>
            </m:ctrlPr>
          </m:sSubPr>
          <m:e>
            <m:r>
              <w:rPr>
                <w:rFonts w:ascii="Cambria Math" w:hAnsi="Cambria Math"/>
                <w:color w:val="C00000"/>
              </w:rPr>
              <m:t>N</m:t>
            </m:r>
          </m:e>
          <m:sub>
            <m:r>
              <w:rPr>
                <w:rFonts w:ascii="Cambria Math" w:hAnsi="Cambria Math"/>
                <w:color w:val="C00000"/>
              </w:rPr>
              <m:t>op</m:t>
            </m:r>
          </m:sub>
        </m:sSub>
      </m:oMath>
      <w:r w:rsidR="00E07648" w:rsidRPr="00E07648">
        <w:rPr>
          <w:rFonts w:eastAsia="Times New Roman"/>
          <w:lang w:eastAsia="es-MX"/>
        </w:rPr>
        <w:t>) de mediciones a realizar: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5D30DE" w14:paraId="3352FA68" w14:textId="77777777" w:rsidTr="005D30DE">
        <w:trPr>
          <w:jc w:val="center"/>
        </w:trPr>
        <w:tc>
          <w:tcPr>
            <w:tcW w:w="455" w:type="dxa"/>
            <w:vAlign w:val="center"/>
          </w:tcPr>
          <w:p w14:paraId="1B756644" w14:textId="77777777" w:rsidR="005D30DE" w:rsidRDefault="005D30DE" w:rsidP="0061567C">
            <w:pPr>
              <w:jc w:val="center"/>
              <w:rPr>
                <w:rFonts w:eastAsia="Times New Roman"/>
                <w:lang w:eastAsia="es-MX"/>
              </w:rPr>
            </w:pPr>
          </w:p>
        </w:tc>
        <w:tc>
          <w:tcPr>
            <w:tcW w:w="7935" w:type="dxa"/>
            <w:vAlign w:val="center"/>
          </w:tcPr>
          <w:p w14:paraId="01E0FEEC" w14:textId="67FC9269" w:rsidR="005D30DE" w:rsidRDefault="00717BD3" w:rsidP="00215DC6">
            <w:pPr>
              <w:pStyle w:val="Ecuacion"/>
              <w:rPr>
                <w:rFonts w:eastAsia="Times New Roman"/>
                <w:lang w:eastAsia="es-MX"/>
              </w:rPr>
            </w:pPr>
            <m:oMathPara>
              <m:oMath>
                <m:sSub>
                  <m:sSubPr>
                    <m:ctrlPr/>
                  </m:sSubPr>
                  <m:e>
                    <m:r>
                      <m:t>N</m:t>
                    </m:r>
                  </m:e>
                  <m:sub>
                    <m:r>
                      <m:t>op</m:t>
                    </m:r>
                  </m:sub>
                </m:sSub>
                <m:r>
                  <m:t>≈1+</m:t>
                </m:r>
                <m:sSup>
                  <m:sSupPr>
                    <m:ctrlPr/>
                  </m:sSupPr>
                  <m:e>
                    <m:d>
                      <m:dPr>
                        <m:ctrlPr/>
                      </m:dPr>
                      <m:e>
                        <m:f>
                          <m:fPr>
                            <m:ctrlPr/>
                          </m:fPr>
                          <m:num>
                            <m:sSub>
                              <m:sSubPr>
                                <m:ctrlPr/>
                              </m:sSubPr>
                              <m:e>
                                <m:r>
                                  <m:t>S</m:t>
                                </m:r>
                              </m:e>
                              <m:sub>
                                <m:r>
                                  <m:t>x</m:t>
                                </m:r>
                              </m:sub>
                            </m:sSub>
                          </m:num>
                          <m:den>
                            <m:sSub>
                              <m:sSubPr>
                                <m:ctrlPr/>
                              </m:sSubPr>
                              <m:e>
                                <m:r>
                                  <m:t>σ</m:t>
                                </m:r>
                              </m:e>
                              <m:sub>
                                <m:r>
                                  <m:t>nom</m:t>
                                </m:r>
                              </m:sub>
                            </m:sSub>
                          </m:den>
                        </m:f>
                      </m:e>
                    </m:d>
                  </m:e>
                  <m:sup>
                    <m:r>
                      <m:t>2</m:t>
                    </m:r>
                  </m:sup>
                </m:sSup>
              </m:oMath>
            </m:oMathPara>
          </w:p>
        </w:tc>
        <w:tc>
          <w:tcPr>
            <w:tcW w:w="671" w:type="dxa"/>
            <w:vAlign w:val="center"/>
          </w:tcPr>
          <w:p w14:paraId="2FA04A66" w14:textId="291CA7DC" w:rsidR="005D30DE" w:rsidRDefault="005D30DE" w:rsidP="00176B0C">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16</w:t>
            </w:r>
            <w:r>
              <w:rPr>
                <w:rFonts w:eastAsia="Times New Roman"/>
              </w:rPr>
              <w:fldChar w:fldCharType="end"/>
            </w:r>
            <w:r>
              <w:rPr>
                <w:rFonts w:eastAsia="Times New Roman"/>
                <w:lang w:eastAsia="es-MX"/>
              </w:rPr>
              <w:t>)</w:t>
            </w:r>
          </w:p>
        </w:tc>
      </w:tr>
    </w:tbl>
    <w:p w14:paraId="713C4379" w14:textId="77777777" w:rsidR="00E07648" w:rsidRDefault="00E07648" w:rsidP="00E07648">
      <w:pPr>
        <w:rPr>
          <w:rFonts w:eastAsia="Times New Roman"/>
          <w:lang w:eastAsia="es-MX"/>
        </w:rPr>
      </w:pPr>
      <w:r w:rsidRPr="00E07648">
        <w:rPr>
          <w:rFonts w:eastAsia="Times New Roman"/>
          <w:lang w:eastAsia="es-MX"/>
        </w:rPr>
        <w:t>El valor 1 es consecuencia de que se tiene que hacer al menos una medición.</w:t>
      </w:r>
    </w:p>
    <w:p w14:paraId="2FF56E25" w14:textId="1630C5C3" w:rsidR="00E07648" w:rsidRPr="00E07648" w:rsidRDefault="00E07648" w:rsidP="006C387A">
      <w:pPr>
        <w:pStyle w:val="Sub7"/>
      </w:pPr>
      <w:bookmarkStart w:id="30" w:name="_Toc80287252"/>
      <w:bookmarkStart w:id="31" w:name="_Toc147826896"/>
      <w:r w:rsidRPr="00E07648">
        <w:t>P</w:t>
      </w:r>
      <w:r w:rsidR="0017308D">
        <w:t>rocedimiento</w:t>
      </w:r>
      <w:r w:rsidRPr="00E07648">
        <w:t xml:space="preserve"> P</w:t>
      </w:r>
      <w:r w:rsidR="0017308D">
        <w:t>ráctico</w:t>
      </w:r>
      <w:r w:rsidRPr="00E07648">
        <w:t xml:space="preserve"> </w:t>
      </w:r>
      <w:r w:rsidR="0017308D">
        <w:t>para</w:t>
      </w:r>
      <w:r w:rsidRPr="00E07648">
        <w:t xml:space="preserve"> R</w:t>
      </w:r>
      <w:r w:rsidR="0017308D">
        <w:t>ealizar</w:t>
      </w:r>
      <w:r w:rsidRPr="00E07648">
        <w:t xml:space="preserve"> M</w:t>
      </w:r>
      <w:r w:rsidR="0017308D">
        <w:t>ediciones</w:t>
      </w:r>
      <w:r w:rsidRPr="00E07648">
        <w:t>.</w:t>
      </w:r>
      <w:bookmarkEnd w:id="30"/>
      <w:bookmarkEnd w:id="31"/>
    </w:p>
    <w:p w14:paraId="758F5E93" w14:textId="76760FEA" w:rsidR="00E07648" w:rsidRPr="00E07648" w:rsidRDefault="00E07648" w:rsidP="00E07648">
      <w:pPr>
        <w:rPr>
          <w:rFonts w:eastAsia="Times New Roman"/>
        </w:rPr>
      </w:pPr>
      <w:r w:rsidRPr="00E07648">
        <w:rPr>
          <w:rFonts w:eastAsia="Times New Roman"/>
        </w:rPr>
        <w:t>Con toda la información presentada</w:t>
      </w:r>
      <w:r w:rsidR="001968AA">
        <w:rPr>
          <w:rFonts w:eastAsia="Times New Roman"/>
        </w:rPr>
        <w:t xml:space="preserve"> hasta este punto</w:t>
      </w:r>
      <w:r w:rsidRPr="00E07648">
        <w:rPr>
          <w:rFonts w:eastAsia="Times New Roman"/>
        </w:rPr>
        <w:t xml:space="preserve">, es posible construir un procedimiento </w:t>
      </w:r>
      <w:r w:rsidR="009B6665">
        <w:rPr>
          <w:rFonts w:eastAsia="Times New Roman"/>
        </w:rPr>
        <w:t xml:space="preserve">general </w:t>
      </w:r>
      <w:r w:rsidRPr="00E07648">
        <w:rPr>
          <w:rFonts w:eastAsia="Times New Roman"/>
        </w:rPr>
        <w:t xml:space="preserve">para llevar a cabo mediciones y </w:t>
      </w:r>
      <w:r w:rsidR="00AD32AF">
        <w:rPr>
          <w:rFonts w:eastAsia="Times New Roman"/>
        </w:rPr>
        <w:t>estimar</w:t>
      </w:r>
      <w:r w:rsidRPr="00E07648">
        <w:rPr>
          <w:rFonts w:eastAsia="Times New Roman"/>
        </w:rPr>
        <w:t xml:space="preserve"> incertidumbres</w:t>
      </w:r>
      <w:r w:rsidR="006A0EB3">
        <w:rPr>
          <w:rFonts w:eastAsia="Times New Roman"/>
        </w:rPr>
        <w:t xml:space="preserve"> </w:t>
      </w:r>
      <w:r w:rsidR="00A87D54" w:rsidRPr="00A87D54">
        <w:rPr>
          <w:rStyle w:val="ReferenciaCar"/>
        </w:rPr>
        <w:t>[</w:t>
      </w:r>
      <w:r w:rsidR="006A0EB3">
        <w:rPr>
          <w:rStyle w:val="ReferenciaCar"/>
        </w:rPr>
        <w:t>7</w:t>
      </w:r>
      <w:r w:rsidR="00A87D54" w:rsidRPr="00A87D54">
        <w:rPr>
          <w:rStyle w:val="ReferenciaCar"/>
        </w:rPr>
        <w:t>,</w:t>
      </w:r>
      <w:r w:rsidR="006A0EB3">
        <w:rPr>
          <w:rStyle w:val="ReferenciaCar"/>
        </w:rPr>
        <w:t>8</w:t>
      </w:r>
      <w:r w:rsidR="00A87D54" w:rsidRPr="00A87D54">
        <w:rPr>
          <w:rStyle w:val="ReferenciaCar"/>
        </w:rPr>
        <w:t>]</w:t>
      </w:r>
      <w:r w:rsidR="009B6665">
        <w:rPr>
          <w:rFonts w:eastAsia="Times New Roman"/>
        </w:rPr>
        <w:t xml:space="preserve"> en un laboratorio de enseñanza</w:t>
      </w:r>
      <w:r w:rsidR="001968AA">
        <w:rPr>
          <w:rFonts w:eastAsia="Times New Roman"/>
        </w:rPr>
        <w:t>, a saber</w:t>
      </w:r>
      <w:r w:rsidR="009B6665">
        <w:rPr>
          <w:rFonts w:eastAsia="Times New Roman"/>
        </w:rPr>
        <w:t>:</w:t>
      </w:r>
    </w:p>
    <w:p w14:paraId="182C2524" w14:textId="06CFC7FD" w:rsidR="00E07648" w:rsidRPr="00E07648" w:rsidRDefault="00E07648" w:rsidP="00E07648">
      <w:pPr>
        <w:numPr>
          <w:ilvl w:val="0"/>
          <w:numId w:val="13"/>
        </w:numPr>
        <w:spacing w:before="0" w:after="0"/>
        <w:outlineLvl w:val="3"/>
        <w:rPr>
          <w:rFonts w:eastAsia="Times New Roman"/>
          <w:szCs w:val="22"/>
        </w:rPr>
      </w:pPr>
      <w:r w:rsidRPr="00E07648">
        <w:rPr>
          <w:rFonts w:eastAsia="Times New Roman"/>
          <w:szCs w:val="22"/>
        </w:rPr>
        <w:t xml:space="preserve">Se </w:t>
      </w:r>
      <w:r w:rsidR="00357DA3">
        <w:rPr>
          <w:rFonts w:eastAsia="Times New Roman"/>
          <w:szCs w:val="22"/>
        </w:rPr>
        <w:t>identifican</w:t>
      </w:r>
      <w:r w:rsidRPr="00E07648">
        <w:rPr>
          <w:rFonts w:eastAsia="Times New Roman"/>
          <w:szCs w:val="22"/>
        </w:rPr>
        <w:t xml:space="preserve"> l</w:t>
      </w:r>
      <w:r w:rsidR="00362C67">
        <w:rPr>
          <w:rFonts w:eastAsia="Times New Roman"/>
          <w:szCs w:val="22"/>
        </w:rPr>
        <w:t>o</w:t>
      </w:r>
      <w:r w:rsidRPr="00E07648">
        <w:rPr>
          <w:rFonts w:eastAsia="Times New Roman"/>
          <w:szCs w:val="22"/>
        </w:rPr>
        <w:t xml:space="preserve">s </w:t>
      </w:r>
      <w:r w:rsidR="00362C67">
        <w:rPr>
          <w:rFonts w:eastAsia="Times New Roman"/>
          <w:szCs w:val="22"/>
        </w:rPr>
        <w:t xml:space="preserve">componentes </w:t>
      </w:r>
      <w:r w:rsidRPr="00E07648">
        <w:rPr>
          <w:rFonts w:eastAsia="Times New Roman"/>
          <w:szCs w:val="22"/>
        </w:rPr>
        <w:t xml:space="preserve">de </w:t>
      </w:r>
      <w:r w:rsidR="00362C67">
        <w:rPr>
          <w:rFonts w:eastAsia="Times New Roman"/>
          <w:szCs w:val="22"/>
        </w:rPr>
        <w:t>incertidumbre tipo A o B</w:t>
      </w:r>
      <w:r w:rsidRPr="00E07648">
        <w:rPr>
          <w:rFonts w:eastAsia="Times New Roman"/>
          <w:szCs w:val="22"/>
        </w:rPr>
        <w:t xml:space="preserve"> y se minimizan en lo posible.</w:t>
      </w:r>
    </w:p>
    <w:p w14:paraId="709993BE" w14:textId="799F6FC6" w:rsidR="00E07648" w:rsidRPr="00E07648" w:rsidRDefault="00162F55" w:rsidP="00E07648">
      <w:pPr>
        <w:numPr>
          <w:ilvl w:val="0"/>
          <w:numId w:val="13"/>
        </w:numPr>
        <w:spacing w:before="0" w:after="0"/>
        <w:outlineLvl w:val="3"/>
        <w:rPr>
          <w:rFonts w:eastAsia="Times New Roman"/>
          <w:szCs w:val="22"/>
        </w:rPr>
      </w:pPr>
      <w:r>
        <w:rPr>
          <w:rFonts w:eastAsia="Times New Roman"/>
          <w:szCs w:val="22"/>
        </w:rPr>
        <w:t>Para las tipo A, s</w:t>
      </w:r>
      <w:r w:rsidR="00E07648" w:rsidRPr="00E07648">
        <w:rPr>
          <w:rFonts w:eastAsia="Times New Roman"/>
          <w:szCs w:val="22"/>
        </w:rPr>
        <w:t xml:space="preserve">e realizan de 5 a 10 mediciones preliminares y se calcula </w:t>
      </w:r>
      <m:oMath>
        <m:sSub>
          <m:sSubPr>
            <m:ctrlPr>
              <w:rPr>
                <w:rFonts w:ascii="Cambria Math" w:eastAsia="Times New Roman" w:hAnsi="Cambria Math"/>
                <w:i/>
                <w:szCs w:val="22"/>
              </w:rPr>
            </m:ctrlPr>
          </m:sSubPr>
          <m:e>
            <m:r>
              <w:rPr>
                <w:rFonts w:ascii="Cambria Math" w:eastAsia="Times New Roman" w:hAnsi="Cambria Math"/>
                <w:szCs w:val="22"/>
              </w:rPr>
              <m:t>S</m:t>
            </m:r>
          </m:e>
          <m:sub>
            <m:r>
              <w:rPr>
                <w:rFonts w:ascii="Cambria Math" w:eastAsia="Times New Roman" w:hAnsi="Cambria Math"/>
                <w:szCs w:val="22"/>
              </w:rPr>
              <m:t>x</m:t>
            </m:r>
          </m:sub>
        </m:sSub>
      </m:oMath>
      <w:r w:rsidR="00E07648" w:rsidRPr="00E07648">
        <w:rPr>
          <w:rFonts w:eastAsia="Times New Roman"/>
          <w:szCs w:val="22"/>
        </w:rPr>
        <w:t>.</w:t>
      </w:r>
    </w:p>
    <w:p w14:paraId="4EC5CCAB" w14:textId="3B19AD25" w:rsidR="00E07648" w:rsidRPr="00E07648" w:rsidRDefault="00162F55" w:rsidP="00E07648">
      <w:pPr>
        <w:numPr>
          <w:ilvl w:val="0"/>
          <w:numId w:val="13"/>
        </w:numPr>
        <w:spacing w:before="0" w:after="0"/>
        <w:outlineLvl w:val="3"/>
        <w:rPr>
          <w:rFonts w:eastAsia="Times New Roman"/>
          <w:szCs w:val="22"/>
        </w:rPr>
      </w:pPr>
      <w:r>
        <w:rPr>
          <w:rFonts w:eastAsia="Times New Roman"/>
          <w:szCs w:val="22"/>
        </w:rPr>
        <w:t>Con las tipo B, s</w:t>
      </w:r>
      <w:r w:rsidR="00E07648" w:rsidRPr="00E07648">
        <w:rPr>
          <w:rFonts w:eastAsia="Times New Roman"/>
          <w:szCs w:val="22"/>
        </w:rPr>
        <w:t xml:space="preserve">e calcula </w:t>
      </w:r>
      <m:oMath>
        <m:sSub>
          <m:sSubPr>
            <m:ctrlPr>
              <w:rPr>
                <w:rFonts w:ascii="Cambria Math" w:eastAsia="Times New Roman" w:hAnsi="Cambria Math"/>
                <w:i/>
                <w:szCs w:val="22"/>
              </w:rPr>
            </m:ctrlPr>
          </m:sSubPr>
          <m:e>
            <m:r>
              <w:rPr>
                <w:rFonts w:ascii="Cambria Math" w:eastAsia="Times New Roman" w:hAnsi="Cambria Math"/>
                <w:szCs w:val="22"/>
              </w:rPr>
              <m:t>σ</m:t>
            </m:r>
          </m:e>
          <m:sub>
            <m:r>
              <w:rPr>
                <w:rFonts w:ascii="Cambria Math" w:eastAsia="Times New Roman" w:hAnsi="Cambria Math"/>
                <w:szCs w:val="22"/>
              </w:rPr>
              <m:t>nom</m:t>
            </m:r>
          </m:sub>
        </m:sSub>
      </m:oMath>
      <w:r w:rsidR="00E07648" w:rsidRPr="00E07648">
        <w:rPr>
          <w:rFonts w:eastAsia="Times New Roman"/>
          <w:szCs w:val="22"/>
        </w:rPr>
        <w:t xml:space="preserve"> </w:t>
      </w:r>
      <w:r w:rsidR="009B6665">
        <w:rPr>
          <w:rFonts w:eastAsia="Times New Roman"/>
          <w:szCs w:val="22"/>
        </w:rPr>
        <w:t xml:space="preserve">usando adición en cuadratura </w:t>
      </w:r>
      <w:r w:rsidR="00E07648" w:rsidRPr="00E07648">
        <w:rPr>
          <w:rFonts w:eastAsia="Times New Roman"/>
          <w:szCs w:val="22"/>
        </w:rPr>
        <w:t>y</w:t>
      </w:r>
      <w:r w:rsidR="001968AA">
        <w:rPr>
          <w:rFonts w:eastAsia="Times New Roman"/>
          <w:szCs w:val="22"/>
        </w:rPr>
        <w:t>,</w:t>
      </w:r>
      <w:r w:rsidR="00E07648" w:rsidRPr="00E07648">
        <w:rPr>
          <w:rFonts w:eastAsia="Times New Roman"/>
          <w:szCs w:val="22"/>
        </w:rPr>
        <w:t xml:space="preserve"> de</w:t>
      </w:r>
      <w:r w:rsidR="00262076">
        <w:rPr>
          <w:rFonts w:eastAsia="Times New Roman"/>
          <w:szCs w:val="22"/>
        </w:rPr>
        <w:t xml:space="preserve"> ser necesario</w:t>
      </w:r>
      <w:r w:rsidR="001968AA">
        <w:rPr>
          <w:rFonts w:eastAsia="Times New Roman"/>
          <w:szCs w:val="22"/>
        </w:rPr>
        <w:t>,</w:t>
      </w:r>
      <w:r w:rsidR="00262076">
        <w:rPr>
          <w:rFonts w:eastAsia="Times New Roman"/>
          <w:szCs w:val="22"/>
        </w:rPr>
        <w:t xml:space="preserve"> </w:t>
      </w:r>
      <w:r w:rsidR="009B6665">
        <w:rPr>
          <w:rFonts w:eastAsia="Times New Roman"/>
          <w:szCs w:val="22"/>
        </w:rPr>
        <w:t>propagación de incertidumbre con un dato representativo</w:t>
      </w:r>
      <w:r w:rsidR="003D5C7E">
        <w:rPr>
          <w:rFonts w:eastAsia="Times New Roman"/>
          <w:szCs w:val="22"/>
        </w:rPr>
        <w:t xml:space="preserve"> tomado de forma arbitraria de las mediciones preliminares</w:t>
      </w:r>
      <w:r w:rsidR="00E07648" w:rsidRPr="00E07648">
        <w:rPr>
          <w:rFonts w:eastAsia="Times New Roman"/>
          <w:szCs w:val="22"/>
        </w:rPr>
        <w:t>.</w:t>
      </w:r>
    </w:p>
    <w:p w14:paraId="1549A4A6" w14:textId="776025C2" w:rsidR="00E07648" w:rsidRPr="00E07648" w:rsidRDefault="00E07648" w:rsidP="00E07648">
      <w:pPr>
        <w:numPr>
          <w:ilvl w:val="0"/>
          <w:numId w:val="13"/>
        </w:numPr>
        <w:spacing w:before="0" w:after="0"/>
        <w:outlineLvl w:val="3"/>
        <w:rPr>
          <w:rFonts w:eastAsia="Times New Roman"/>
          <w:szCs w:val="22"/>
        </w:rPr>
      </w:pPr>
      <w:r w:rsidRPr="00E07648">
        <w:rPr>
          <w:rFonts w:eastAsia="Times New Roman"/>
          <w:szCs w:val="22"/>
        </w:rPr>
        <w:t xml:space="preserve">Se determina </w:t>
      </w:r>
      <m:oMath>
        <m:sSub>
          <m:sSubPr>
            <m:ctrlPr>
              <w:rPr>
                <w:rFonts w:ascii="Cambria Math" w:eastAsia="Times New Roman" w:hAnsi="Cambria Math"/>
                <w:i/>
                <w:szCs w:val="22"/>
              </w:rPr>
            </m:ctrlPr>
          </m:sSubPr>
          <m:e>
            <m:r>
              <w:rPr>
                <w:rFonts w:ascii="Cambria Math" w:eastAsia="Times New Roman" w:hAnsi="Cambria Math"/>
                <w:szCs w:val="22"/>
              </w:rPr>
              <m:t>N</m:t>
            </m:r>
          </m:e>
          <m:sub>
            <m:r>
              <w:rPr>
                <w:rFonts w:ascii="Cambria Math" w:eastAsia="Times New Roman" w:hAnsi="Cambria Math"/>
                <w:szCs w:val="22"/>
              </w:rPr>
              <m:t>op</m:t>
            </m:r>
          </m:sub>
        </m:sSub>
      </m:oMath>
      <w:r w:rsidRPr="00E07648">
        <w:rPr>
          <w:rFonts w:eastAsia="Times New Roman"/>
          <w:szCs w:val="22"/>
        </w:rPr>
        <w:t xml:space="preserve">; si es menor al número de mediciones preliminares, se procede con </w:t>
      </w:r>
      <w:r w:rsidR="005D30DE">
        <w:rPr>
          <w:rFonts w:eastAsia="Times New Roman"/>
          <w:szCs w:val="22"/>
        </w:rPr>
        <w:t xml:space="preserve">las mediciones preliminares; si es mayor, se </w:t>
      </w:r>
      <w:r w:rsidR="00357DA3">
        <w:rPr>
          <w:rFonts w:eastAsia="Times New Roman"/>
          <w:szCs w:val="22"/>
        </w:rPr>
        <w:t xml:space="preserve">evalúa </w:t>
      </w:r>
      <w:r w:rsidR="005D30DE">
        <w:rPr>
          <w:rFonts w:eastAsia="Times New Roman"/>
          <w:szCs w:val="22"/>
        </w:rPr>
        <w:t>realiza</w:t>
      </w:r>
      <w:r w:rsidR="00357DA3">
        <w:rPr>
          <w:rFonts w:eastAsia="Times New Roman"/>
          <w:szCs w:val="22"/>
        </w:rPr>
        <w:t>r</w:t>
      </w:r>
      <w:r w:rsidR="005D30DE">
        <w:rPr>
          <w:rFonts w:eastAsia="Times New Roman"/>
          <w:szCs w:val="22"/>
        </w:rPr>
        <w:t xml:space="preserve"> las mediciones necesarias</w:t>
      </w:r>
      <w:r w:rsidRPr="00E07648">
        <w:rPr>
          <w:rFonts w:eastAsia="Times New Roman"/>
          <w:szCs w:val="22"/>
        </w:rPr>
        <w:t>.</w:t>
      </w:r>
    </w:p>
    <w:p w14:paraId="453E36B1" w14:textId="77777777" w:rsidR="00E07648" w:rsidRPr="00E07648" w:rsidRDefault="00E07648" w:rsidP="00E07648">
      <w:pPr>
        <w:numPr>
          <w:ilvl w:val="0"/>
          <w:numId w:val="13"/>
        </w:numPr>
        <w:spacing w:before="0" w:after="0"/>
        <w:outlineLvl w:val="3"/>
        <w:rPr>
          <w:rFonts w:eastAsia="Times New Roman"/>
          <w:szCs w:val="22"/>
        </w:rPr>
      </w:pPr>
      <w:r w:rsidRPr="00E07648">
        <w:rPr>
          <w:rFonts w:eastAsia="Times New Roman"/>
          <w:szCs w:val="22"/>
        </w:rPr>
        <w:t xml:space="preserve">Se calcula el promedio </w:t>
      </w:r>
      <m:oMath>
        <m:acc>
          <m:accPr>
            <m:chr m:val="̅"/>
            <m:ctrlPr>
              <w:rPr>
                <w:rFonts w:ascii="Cambria Math" w:eastAsia="Times New Roman" w:hAnsi="Cambria Math"/>
                <w:i/>
                <w:szCs w:val="22"/>
              </w:rPr>
            </m:ctrlPr>
          </m:accPr>
          <m:e>
            <m:r>
              <w:rPr>
                <w:rFonts w:ascii="Cambria Math" w:eastAsia="Times New Roman" w:hAnsi="Cambria Math"/>
                <w:szCs w:val="22"/>
              </w:rPr>
              <m:t>x</m:t>
            </m:r>
          </m:e>
        </m:acc>
      </m:oMath>
      <w:r w:rsidRPr="00E07648">
        <w:rPr>
          <w:rFonts w:eastAsia="Times New Roman"/>
          <w:szCs w:val="22"/>
        </w:rPr>
        <w:t xml:space="preserve"> y la incertidumbre estadística </w:t>
      </w:r>
      <m:oMath>
        <m:sSub>
          <m:sSubPr>
            <m:ctrlPr>
              <w:rPr>
                <w:rFonts w:ascii="Cambria Math" w:eastAsia="Times New Roman" w:hAnsi="Cambria Math"/>
                <w:i/>
                <w:szCs w:val="22"/>
              </w:rPr>
            </m:ctrlPr>
          </m:sSubPr>
          <m:e>
            <m:r>
              <w:rPr>
                <w:rFonts w:ascii="Cambria Math" w:eastAsia="Times New Roman" w:hAnsi="Cambria Math"/>
                <w:szCs w:val="22"/>
              </w:rPr>
              <m:t>σ</m:t>
            </m:r>
          </m:e>
          <m:sub>
            <m:r>
              <w:rPr>
                <w:rFonts w:ascii="Cambria Math" w:eastAsia="Times New Roman" w:hAnsi="Cambria Math"/>
                <w:szCs w:val="22"/>
              </w:rPr>
              <m:t>est</m:t>
            </m:r>
          </m:sub>
        </m:sSub>
      </m:oMath>
      <w:r w:rsidRPr="00E07648">
        <w:rPr>
          <w:rFonts w:eastAsia="Times New Roman"/>
          <w:szCs w:val="22"/>
        </w:rPr>
        <w:t>.</w:t>
      </w:r>
    </w:p>
    <w:p w14:paraId="7EC4FB97" w14:textId="47377607" w:rsidR="00E07648" w:rsidRPr="00E07648" w:rsidRDefault="00E07648" w:rsidP="00E07648">
      <w:pPr>
        <w:numPr>
          <w:ilvl w:val="0"/>
          <w:numId w:val="13"/>
        </w:numPr>
        <w:spacing w:before="0" w:after="0"/>
        <w:outlineLvl w:val="3"/>
        <w:rPr>
          <w:rFonts w:eastAsia="Times New Roman"/>
          <w:szCs w:val="22"/>
        </w:rPr>
      </w:pPr>
      <w:r w:rsidRPr="00E07648">
        <w:rPr>
          <w:rFonts w:eastAsia="Times New Roman"/>
          <w:szCs w:val="22"/>
        </w:rPr>
        <w:t xml:space="preserve">Se calcula la incertidumbre absoluta de la medición </w:t>
      </w:r>
      <m:oMath>
        <m:r>
          <w:rPr>
            <w:rFonts w:ascii="Cambria Math" w:eastAsia="Times New Roman" w:hAnsi="Cambria Math"/>
            <w:szCs w:val="22"/>
          </w:rPr>
          <m:t>∆x</m:t>
        </m:r>
      </m:oMath>
      <w:r w:rsidR="0084416E">
        <w:rPr>
          <w:rFonts w:eastAsia="Times New Roman"/>
          <w:szCs w:val="22"/>
        </w:rPr>
        <w:t xml:space="preserve"> (o la incertidumbre apropiada para la aplicación)</w:t>
      </w:r>
      <w:r w:rsidR="00F261B3">
        <w:rPr>
          <w:rFonts w:eastAsia="Times New Roman"/>
          <w:szCs w:val="22"/>
        </w:rPr>
        <w:t>.</w:t>
      </w:r>
    </w:p>
    <w:p w14:paraId="65F4C125" w14:textId="77777777" w:rsidR="00E07648" w:rsidRDefault="00E07648" w:rsidP="00E07648">
      <w:pPr>
        <w:numPr>
          <w:ilvl w:val="0"/>
          <w:numId w:val="13"/>
        </w:numPr>
        <w:spacing w:before="0" w:after="0"/>
        <w:outlineLvl w:val="3"/>
        <w:rPr>
          <w:rFonts w:eastAsia="Times New Roman"/>
          <w:szCs w:val="22"/>
        </w:rPr>
      </w:pPr>
      <w:r w:rsidRPr="00E07648">
        <w:rPr>
          <w:rFonts w:eastAsia="Times New Roman"/>
          <w:szCs w:val="22"/>
        </w:rPr>
        <w:t xml:space="preserve">Se expresa el resultado de la medición como </w:t>
      </w:r>
      <m:oMath>
        <m:acc>
          <m:accPr>
            <m:chr m:val="̅"/>
            <m:ctrlPr>
              <w:rPr>
                <w:rFonts w:ascii="Cambria Math" w:eastAsia="Times New Roman" w:hAnsi="Cambria Math"/>
                <w:i/>
                <w:szCs w:val="22"/>
              </w:rPr>
            </m:ctrlPr>
          </m:accPr>
          <m:e>
            <m:r>
              <w:rPr>
                <w:rFonts w:ascii="Cambria Math" w:eastAsia="Times New Roman" w:hAnsi="Cambria Math"/>
                <w:szCs w:val="22"/>
              </w:rPr>
              <m:t>x</m:t>
            </m:r>
          </m:e>
        </m:acc>
        <m:r>
          <w:rPr>
            <w:rFonts w:ascii="Cambria Math" w:eastAsia="Times New Roman" w:hAnsi="Cambria Math"/>
            <w:szCs w:val="22"/>
          </w:rPr>
          <m:t>±∆x</m:t>
        </m:r>
      </m:oMath>
      <w:r w:rsidRPr="00E07648">
        <w:rPr>
          <w:rFonts w:eastAsia="Times New Roman"/>
          <w:szCs w:val="22"/>
        </w:rPr>
        <w:t>.</w:t>
      </w:r>
    </w:p>
    <w:p w14:paraId="0176E74B" w14:textId="6E0112E8" w:rsidR="00DE44E4" w:rsidRPr="00EA2322" w:rsidRDefault="00204A4F" w:rsidP="00204A4F">
      <w:pPr>
        <w:rPr>
          <w:rStyle w:val="nfasis"/>
          <w:rFonts w:ascii="Times New Roman" w:hAnsi="Times New Roman"/>
          <w:b w:val="0"/>
          <w:bCs w:val="0"/>
          <w:i w:val="0"/>
          <w:iCs w:val="0"/>
          <w:color w:val="auto"/>
          <w:spacing w:val="0"/>
          <w:sz w:val="22"/>
          <w:lang w:eastAsia="es-MX"/>
        </w:rPr>
      </w:pPr>
      <w:r>
        <w:t xml:space="preserve">Este procedimiento lo podemos aplicar para obtener un valor de </w:t>
      </w:r>
      <m:oMath>
        <m:r>
          <w:rPr>
            <w:rFonts w:ascii="Cambria Math" w:hAnsi="Cambria Math"/>
          </w:rPr>
          <m:t>g</m:t>
        </m:r>
      </m:oMath>
      <w:r>
        <w:t xml:space="preserve"> con una menor discrepancia a la obtenida anteriormente. </w:t>
      </w:r>
      <w:r w:rsidR="00DE44E4">
        <w:t xml:space="preserve">El resultado obtenido en la sección </w:t>
      </w:r>
      <w:r w:rsidR="006A0EB3">
        <w:t>7</w:t>
      </w:r>
      <w:r w:rsidR="00DE44E4">
        <w:t xml:space="preserve">.1 </w:t>
      </w:r>
      <w:r>
        <w:t xml:space="preserve">se puede mejorar </w:t>
      </w:r>
      <w:r w:rsidR="00BA5493">
        <w:t>recaba</w:t>
      </w:r>
      <w:r>
        <w:t>ndo</w:t>
      </w:r>
      <w:r w:rsidR="00BA5493">
        <w:t xml:space="preserve"> más datos</w:t>
      </w:r>
      <w:r>
        <w:t xml:space="preserve"> (obteniendo más valores de </w:t>
      </w:r>
      <m:oMath>
        <m:r>
          <w:rPr>
            <w:rFonts w:ascii="Cambria Math" w:hAnsi="Cambria Math"/>
          </w:rPr>
          <m:t>g</m:t>
        </m:r>
      </m:oMath>
      <w:r w:rsidR="00BA5493">
        <w:t>)</w:t>
      </w:r>
      <w:r>
        <w:t>, ya que hasta el momento solo tenemos uno</w:t>
      </w:r>
      <w:r w:rsidR="00DE44E4">
        <w:t xml:space="preserve">; además, en la sección </w:t>
      </w:r>
      <w:r w:rsidR="006A0EB3">
        <w:t>6</w:t>
      </w:r>
      <w:r>
        <w:t xml:space="preserve"> (ecuación 9)</w:t>
      </w:r>
      <w:r w:rsidR="00DE44E4">
        <w:t xml:space="preserve"> se </w:t>
      </w:r>
      <w:r>
        <w:t>dedujo l</w:t>
      </w:r>
      <w:r w:rsidR="00DE44E4">
        <w:t>a incertidumbre nominal de la gravedad por propagación de incertidumbres, sin embargo</w:t>
      </w:r>
      <w:r w:rsidR="00BA5493">
        <w:t>,</w:t>
      </w:r>
      <w:r w:rsidR="00DE44E4">
        <w:t xml:space="preserve"> esta solo es una incertidumbre tipo B, faltaría analizar si hay una incertidumbre tipo A (estadística) para </w:t>
      </w:r>
      <m:oMath>
        <m:r>
          <w:rPr>
            <w:rFonts w:ascii="Cambria Math" w:hAnsi="Cambria Math"/>
          </w:rPr>
          <m:t>g</m:t>
        </m:r>
      </m:oMath>
      <w:r w:rsidR="00DE44E4">
        <w:t xml:space="preserve"> que sea relevante. </w:t>
      </w:r>
    </w:p>
    <w:p w14:paraId="659B31E2" w14:textId="2B53BE85" w:rsidR="005B6A7A" w:rsidRDefault="00DE44E4" w:rsidP="00BA5493">
      <w:r>
        <w:t xml:space="preserve"> </w:t>
      </w:r>
      <w:r w:rsidR="00EA2322">
        <w:t xml:space="preserve">Para comenzar observamos que </w:t>
      </w:r>
      <m:oMath>
        <m:r>
          <w:rPr>
            <w:rFonts w:ascii="Cambria Math" w:hAnsi="Cambria Math"/>
          </w:rPr>
          <m:t>g</m:t>
        </m:r>
      </m:oMath>
      <w:r w:rsidR="00BA5493">
        <w:t xml:space="preserve"> es función de (</w:t>
      </w:r>
      <m:oMath>
        <m:r>
          <w:rPr>
            <w:rFonts w:ascii="Cambria Math" w:hAnsi="Cambria Math"/>
          </w:rPr>
          <m:t>L,T</m:t>
        </m:r>
      </m:oMath>
      <w:r w:rsidR="00BA5493">
        <w:t xml:space="preserve">) y debe contar con incertidumbres </w:t>
      </w:r>
      <m:oMath>
        <m:sSub>
          <m:sSubPr>
            <m:ctrlPr>
              <w:rPr>
                <w:rFonts w:ascii="Cambria Math" w:hAnsi="Cambria Math"/>
                <w:i/>
              </w:rPr>
            </m:ctrlPr>
          </m:sSubPr>
          <m:e>
            <m:r>
              <w:rPr>
                <w:rFonts w:ascii="Cambria Math" w:hAnsi="Cambria Math"/>
              </w:rPr>
              <m:t>σ</m:t>
            </m:r>
          </m:e>
          <m:sub>
            <m:r>
              <w:rPr>
                <w:rFonts w:ascii="Cambria Math" w:hAnsi="Cambria Math"/>
              </w:rPr>
              <m:t>nom,g</m:t>
            </m:r>
          </m:sub>
        </m:sSub>
      </m:oMath>
      <w:r w:rsidR="00BA5493">
        <w:t xml:space="preserve"> y </w:t>
      </w:r>
      <m:oMath>
        <m:sSub>
          <m:sSubPr>
            <m:ctrlPr>
              <w:rPr>
                <w:rFonts w:ascii="Cambria Math" w:hAnsi="Cambria Math"/>
                <w:i/>
              </w:rPr>
            </m:ctrlPr>
          </m:sSubPr>
          <m:e>
            <m:r>
              <w:rPr>
                <w:rFonts w:ascii="Cambria Math" w:hAnsi="Cambria Math"/>
              </w:rPr>
              <m:t>σ</m:t>
            </m:r>
          </m:e>
          <m:sub>
            <m:r>
              <w:rPr>
                <w:rFonts w:ascii="Cambria Math" w:hAnsi="Cambria Math"/>
              </w:rPr>
              <m:t>est,g</m:t>
            </m:r>
          </m:sub>
        </m:sSub>
      </m:oMath>
      <w:r w:rsidR="00BA5493">
        <w:t xml:space="preserve">, la segunda implica </w:t>
      </w:r>
      <w:r w:rsidR="00357DA3">
        <w:t xml:space="preserve">tomar </w:t>
      </w:r>
      <w:r w:rsidR="00BA5493">
        <w:t xml:space="preserve">varias </w:t>
      </w:r>
      <m:oMath>
        <m:r>
          <w:rPr>
            <w:rFonts w:ascii="Cambria Math" w:hAnsi="Cambria Math"/>
          </w:rPr>
          <m:t>g´s</m:t>
        </m:r>
      </m:oMath>
      <w:r w:rsidR="00BA5493">
        <w:t>. De acuerdo con el punto II, lo más recomendable es recabar 10 mediciones de una muestra variada de la población</w:t>
      </w:r>
      <w:r w:rsidR="00204A4F">
        <w:t xml:space="preserve"> (mediciones de </w:t>
      </w:r>
      <m:oMath>
        <m:r>
          <w:rPr>
            <w:rFonts w:ascii="Cambria Math" w:hAnsi="Cambria Math"/>
          </w:rPr>
          <m:t>g</m:t>
        </m:r>
      </m:oMath>
      <w:r w:rsidR="00204A4F">
        <w:t>)</w:t>
      </w:r>
      <w:r w:rsidR="00BC0B00">
        <w:t>;</w:t>
      </w:r>
      <w:r w:rsidR="00BA5493">
        <w:t xml:space="preserve"> es decir</w:t>
      </w:r>
      <w:r w:rsidR="00BC0B00">
        <w:t>,</w:t>
      </w:r>
      <w:r w:rsidR="00BA5493">
        <w:t xml:space="preserve"> tomar varios casos distintos de </w:t>
      </w:r>
      <m:oMath>
        <m:r>
          <w:rPr>
            <w:rFonts w:ascii="Cambria Math" w:hAnsi="Cambria Math"/>
          </w:rPr>
          <m:t>L</m:t>
        </m:r>
      </m:oMath>
      <w:r w:rsidR="00BA5493">
        <w:t xml:space="preserve"> y sus correspondientes periodos </w:t>
      </w:r>
      <m:oMath>
        <m:r>
          <w:rPr>
            <w:rFonts w:ascii="Cambria Math" w:hAnsi="Cambria Math"/>
          </w:rPr>
          <m:t>T</m:t>
        </m:r>
      </m:oMath>
      <w:r w:rsidR="00AC5ED1">
        <w:t xml:space="preserve">, esto ya que nuestro objetivo es analizar </w:t>
      </w:r>
      <m:oMath>
        <m:r>
          <w:rPr>
            <w:rFonts w:ascii="Cambria Math" w:hAnsi="Cambria Math"/>
          </w:rPr>
          <m:t>g</m:t>
        </m:r>
      </m:oMath>
      <w:r w:rsidR="00AC5ED1">
        <w:t>. Así, realizamos el experimento d</w:t>
      </w:r>
      <w:r w:rsidR="006A0EB3">
        <w:t>e</w:t>
      </w:r>
      <w:r w:rsidR="00AC5ED1">
        <w:t xml:space="preserve"> la misma forma que antes pero con distintas longitudes:</w:t>
      </w:r>
    </w:p>
    <w:tbl>
      <w:tblPr>
        <w:tblStyle w:val="Tablaconcuadrcula"/>
        <w:tblW w:w="0" w:type="auto"/>
        <w:tblInd w:w="685" w:type="dxa"/>
        <w:tblLook w:val="04A0" w:firstRow="1" w:lastRow="0" w:firstColumn="1" w:lastColumn="0" w:noHBand="0" w:noVBand="1"/>
      </w:tblPr>
      <w:tblGrid>
        <w:gridCol w:w="1380"/>
        <w:gridCol w:w="711"/>
        <w:gridCol w:w="711"/>
        <w:gridCol w:w="763"/>
        <w:gridCol w:w="711"/>
        <w:gridCol w:w="784"/>
        <w:gridCol w:w="711"/>
        <w:gridCol w:w="711"/>
        <w:gridCol w:w="763"/>
        <w:gridCol w:w="711"/>
        <w:gridCol w:w="711"/>
      </w:tblGrid>
      <w:tr w:rsidR="00A07B36" w:rsidRPr="00AC5ED1" w14:paraId="31500283" w14:textId="77777777" w:rsidTr="00A07B36">
        <w:tc>
          <w:tcPr>
            <w:tcW w:w="1380" w:type="dxa"/>
            <w:vAlign w:val="center"/>
          </w:tcPr>
          <w:p w14:paraId="4FDABE3B" w14:textId="3F253835" w:rsidR="00AC5ED1" w:rsidRPr="00AC5ED1" w:rsidRDefault="00AC5ED1" w:rsidP="00AC5ED1">
            <w:pPr>
              <w:spacing w:before="0" w:after="0"/>
              <w:ind w:firstLine="0"/>
              <w:jc w:val="center"/>
              <w:rPr>
                <w:sz w:val="18"/>
              </w:rPr>
            </w:pPr>
            <w:r w:rsidRPr="00AC5ED1">
              <w:rPr>
                <w:sz w:val="18"/>
              </w:rPr>
              <w:t>Longitud (cm)</w:t>
            </w:r>
          </w:p>
        </w:tc>
        <w:tc>
          <w:tcPr>
            <w:tcW w:w="711" w:type="dxa"/>
            <w:vAlign w:val="center"/>
          </w:tcPr>
          <w:p w14:paraId="15C0C177" w14:textId="7DB6DE6C" w:rsidR="00AC5ED1" w:rsidRPr="00AC5ED1" w:rsidRDefault="00AC5ED1" w:rsidP="00AC5ED1">
            <w:pPr>
              <w:spacing w:before="0" w:after="0"/>
              <w:ind w:firstLine="0"/>
              <w:jc w:val="center"/>
              <w:rPr>
                <w:sz w:val="18"/>
              </w:rPr>
            </w:pPr>
            <w:r>
              <w:rPr>
                <w:sz w:val="18"/>
              </w:rPr>
              <w:t>40</w:t>
            </w:r>
          </w:p>
        </w:tc>
        <w:tc>
          <w:tcPr>
            <w:tcW w:w="711" w:type="dxa"/>
            <w:vAlign w:val="center"/>
          </w:tcPr>
          <w:p w14:paraId="1ECAB884" w14:textId="6B7FD044" w:rsidR="00AC5ED1" w:rsidRPr="00AC5ED1" w:rsidRDefault="00AC5ED1" w:rsidP="00AC5ED1">
            <w:pPr>
              <w:spacing w:before="0" w:after="0"/>
              <w:ind w:firstLine="0"/>
              <w:jc w:val="center"/>
              <w:rPr>
                <w:sz w:val="18"/>
              </w:rPr>
            </w:pPr>
            <w:r>
              <w:rPr>
                <w:sz w:val="18"/>
              </w:rPr>
              <w:t>50</w:t>
            </w:r>
          </w:p>
        </w:tc>
        <w:tc>
          <w:tcPr>
            <w:tcW w:w="763" w:type="dxa"/>
            <w:vAlign w:val="center"/>
          </w:tcPr>
          <w:p w14:paraId="621561F7" w14:textId="2165A46F" w:rsidR="00AC5ED1" w:rsidRPr="00AC5ED1" w:rsidRDefault="00AC5ED1" w:rsidP="00AC5ED1">
            <w:pPr>
              <w:spacing w:before="0" w:after="0"/>
              <w:ind w:firstLine="0"/>
              <w:jc w:val="center"/>
              <w:rPr>
                <w:sz w:val="18"/>
              </w:rPr>
            </w:pPr>
            <w:r>
              <w:rPr>
                <w:sz w:val="18"/>
              </w:rPr>
              <w:t>60</w:t>
            </w:r>
          </w:p>
        </w:tc>
        <w:tc>
          <w:tcPr>
            <w:tcW w:w="711" w:type="dxa"/>
            <w:vAlign w:val="center"/>
          </w:tcPr>
          <w:p w14:paraId="695C1B8B" w14:textId="5362072C" w:rsidR="00AC5ED1" w:rsidRPr="00AC5ED1" w:rsidRDefault="00AC5ED1" w:rsidP="00AC5ED1">
            <w:pPr>
              <w:spacing w:before="0" w:after="0"/>
              <w:ind w:firstLine="0"/>
              <w:jc w:val="center"/>
              <w:rPr>
                <w:sz w:val="18"/>
              </w:rPr>
            </w:pPr>
            <w:r>
              <w:rPr>
                <w:sz w:val="18"/>
              </w:rPr>
              <w:t>70</w:t>
            </w:r>
          </w:p>
        </w:tc>
        <w:tc>
          <w:tcPr>
            <w:tcW w:w="784" w:type="dxa"/>
            <w:vAlign w:val="center"/>
          </w:tcPr>
          <w:p w14:paraId="0D998308" w14:textId="72B9FC72" w:rsidR="00AC5ED1" w:rsidRPr="00AC5ED1" w:rsidRDefault="00AC5ED1" w:rsidP="00AC5ED1">
            <w:pPr>
              <w:spacing w:before="0" w:after="0"/>
              <w:ind w:firstLine="0"/>
              <w:jc w:val="center"/>
              <w:rPr>
                <w:sz w:val="18"/>
              </w:rPr>
            </w:pPr>
            <w:r>
              <w:rPr>
                <w:sz w:val="18"/>
              </w:rPr>
              <w:t>80</w:t>
            </w:r>
          </w:p>
        </w:tc>
        <w:tc>
          <w:tcPr>
            <w:tcW w:w="711" w:type="dxa"/>
            <w:vAlign w:val="center"/>
          </w:tcPr>
          <w:p w14:paraId="55449416" w14:textId="64169CF8" w:rsidR="00AC5ED1" w:rsidRPr="00AC5ED1" w:rsidRDefault="00AC5ED1" w:rsidP="00AC5ED1">
            <w:pPr>
              <w:spacing w:before="0" w:after="0"/>
              <w:ind w:firstLine="0"/>
              <w:jc w:val="center"/>
              <w:rPr>
                <w:sz w:val="18"/>
              </w:rPr>
            </w:pPr>
            <w:r>
              <w:rPr>
                <w:sz w:val="18"/>
              </w:rPr>
              <w:t>90</w:t>
            </w:r>
          </w:p>
        </w:tc>
        <w:tc>
          <w:tcPr>
            <w:tcW w:w="711" w:type="dxa"/>
            <w:vAlign w:val="center"/>
          </w:tcPr>
          <w:p w14:paraId="42F1E316" w14:textId="5290C42A" w:rsidR="00AC5ED1" w:rsidRPr="00AC5ED1" w:rsidRDefault="00AC5ED1" w:rsidP="00AC5ED1">
            <w:pPr>
              <w:spacing w:before="0" w:after="0"/>
              <w:ind w:firstLine="0"/>
              <w:jc w:val="center"/>
              <w:rPr>
                <w:sz w:val="18"/>
              </w:rPr>
            </w:pPr>
            <w:r>
              <w:rPr>
                <w:sz w:val="18"/>
              </w:rPr>
              <w:t>100</w:t>
            </w:r>
          </w:p>
        </w:tc>
        <w:tc>
          <w:tcPr>
            <w:tcW w:w="763" w:type="dxa"/>
            <w:vAlign w:val="center"/>
          </w:tcPr>
          <w:p w14:paraId="54A1ADB0" w14:textId="16C25295" w:rsidR="00AC5ED1" w:rsidRPr="00AC5ED1" w:rsidRDefault="00AC5ED1" w:rsidP="00AC5ED1">
            <w:pPr>
              <w:spacing w:before="0" w:after="0"/>
              <w:ind w:firstLine="0"/>
              <w:jc w:val="center"/>
              <w:rPr>
                <w:sz w:val="18"/>
              </w:rPr>
            </w:pPr>
            <w:r>
              <w:rPr>
                <w:sz w:val="18"/>
              </w:rPr>
              <w:t>110</w:t>
            </w:r>
          </w:p>
        </w:tc>
        <w:tc>
          <w:tcPr>
            <w:tcW w:w="711" w:type="dxa"/>
            <w:vAlign w:val="center"/>
          </w:tcPr>
          <w:p w14:paraId="0FBBBC6F" w14:textId="37E6D102" w:rsidR="00AC5ED1" w:rsidRPr="00AC5ED1" w:rsidRDefault="00AC5ED1" w:rsidP="00AC5ED1">
            <w:pPr>
              <w:spacing w:before="0" w:after="0"/>
              <w:ind w:firstLine="0"/>
              <w:jc w:val="center"/>
              <w:rPr>
                <w:sz w:val="18"/>
              </w:rPr>
            </w:pPr>
            <w:r>
              <w:rPr>
                <w:sz w:val="18"/>
              </w:rPr>
              <w:t>120</w:t>
            </w:r>
          </w:p>
        </w:tc>
        <w:tc>
          <w:tcPr>
            <w:tcW w:w="711" w:type="dxa"/>
            <w:vAlign w:val="center"/>
          </w:tcPr>
          <w:p w14:paraId="59912BF4" w14:textId="2CECFA04" w:rsidR="00AC5ED1" w:rsidRPr="00AC5ED1" w:rsidRDefault="00AC5ED1" w:rsidP="00AC5ED1">
            <w:pPr>
              <w:spacing w:before="0" w:after="0"/>
              <w:ind w:firstLine="0"/>
              <w:jc w:val="center"/>
              <w:rPr>
                <w:sz w:val="18"/>
              </w:rPr>
            </w:pPr>
            <w:r>
              <w:rPr>
                <w:sz w:val="18"/>
              </w:rPr>
              <w:t>130</w:t>
            </w:r>
          </w:p>
        </w:tc>
      </w:tr>
      <w:tr w:rsidR="00A07B36" w:rsidRPr="00AC5ED1" w14:paraId="6D30D89F" w14:textId="77777777" w:rsidTr="00A07B36">
        <w:tc>
          <w:tcPr>
            <w:tcW w:w="1380" w:type="dxa"/>
            <w:vAlign w:val="center"/>
          </w:tcPr>
          <w:p w14:paraId="657D3161" w14:textId="3DAFA5BB" w:rsidR="00AC5ED1" w:rsidRPr="00AC5ED1" w:rsidRDefault="00AC5ED1" w:rsidP="00AC5ED1">
            <w:pPr>
              <w:spacing w:before="0" w:after="0"/>
              <w:ind w:firstLine="0"/>
              <w:jc w:val="center"/>
              <w:rPr>
                <w:sz w:val="18"/>
              </w:rPr>
            </w:pPr>
            <w:r w:rsidRPr="00AC5ED1">
              <w:rPr>
                <w:sz w:val="18"/>
              </w:rPr>
              <w:t>Periodo (s)</w:t>
            </w:r>
          </w:p>
        </w:tc>
        <w:tc>
          <w:tcPr>
            <w:tcW w:w="711" w:type="dxa"/>
            <w:vAlign w:val="center"/>
          </w:tcPr>
          <w:p w14:paraId="0EDC559F" w14:textId="1A403F73" w:rsidR="00AC5ED1" w:rsidRPr="00AC5ED1" w:rsidRDefault="00AC5ED1" w:rsidP="00AC5ED1">
            <w:pPr>
              <w:spacing w:before="0" w:after="0"/>
              <w:ind w:firstLine="0"/>
              <w:jc w:val="center"/>
              <w:rPr>
                <w:sz w:val="18"/>
              </w:rPr>
            </w:pPr>
            <w:r>
              <w:rPr>
                <w:sz w:val="18"/>
              </w:rPr>
              <w:t>1.273</w:t>
            </w:r>
          </w:p>
        </w:tc>
        <w:tc>
          <w:tcPr>
            <w:tcW w:w="711" w:type="dxa"/>
            <w:vAlign w:val="center"/>
          </w:tcPr>
          <w:p w14:paraId="35CD6025" w14:textId="189AD95A" w:rsidR="00AC5ED1" w:rsidRPr="00AC5ED1" w:rsidRDefault="00C90A84" w:rsidP="00AC5ED1">
            <w:pPr>
              <w:spacing w:before="0" w:after="0"/>
              <w:ind w:firstLine="0"/>
              <w:jc w:val="center"/>
              <w:rPr>
                <w:sz w:val="18"/>
              </w:rPr>
            </w:pPr>
            <w:r>
              <w:rPr>
                <w:sz w:val="18"/>
              </w:rPr>
              <w:t>1.429</w:t>
            </w:r>
          </w:p>
        </w:tc>
        <w:tc>
          <w:tcPr>
            <w:tcW w:w="763" w:type="dxa"/>
            <w:vAlign w:val="center"/>
          </w:tcPr>
          <w:p w14:paraId="22EE4BCD" w14:textId="0791143C" w:rsidR="00AC5ED1" w:rsidRPr="00AC5ED1" w:rsidRDefault="00C90A84" w:rsidP="00AC5ED1">
            <w:pPr>
              <w:spacing w:before="0" w:after="0"/>
              <w:ind w:firstLine="0"/>
              <w:jc w:val="center"/>
              <w:rPr>
                <w:sz w:val="18"/>
              </w:rPr>
            </w:pPr>
            <w:r>
              <w:rPr>
                <w:sz w:val="18"/>
              </w:rPr>
              <w:t>1.552</w:t>
            </w:r>
          </w:p>
        </w:tc>
        <w:tc>
          <w:tcPr>
            <w:tcW w:w="711" w:type="dxa"/>
            <w:vAlign w:val="center"/>
          </w:tcPr>
          <w:p w14:paraId="2ADEC194" w14:textId="63C200A9" w:rsidR="00AC5ED1" w:rsidRPr="00AC5ED1" w:rsidRDefault="00C90A84" w:rsidP="00AC5ED1">
            <w:pPr>
              <w:spacing w:before="0" w:after="0"/>
              <w:ind w:firstLine="0"/>
              <w:jc w:val="center"/>
              <w:rPr>
                <w:sz w:val="18"/>
              </w:rPr>
            </w:pPr>
            <w:r>
              <w:rPr>
                <w:sz w:val="18"/>
              </w:rPr>
              <w:t>1.688</w:t>
            </w:r>
          </w:p>
        </w:tc>
        <w:tc>
          <w:tcPr>
            <w:tcW w:w="784" w:type="dxa"/>
            <w:vAlign w:val="center"/>
          </w:tcPr>
          <w:p w14:paraId="3EB516E5" w14:textId="24A03C72" w:rsidR="00AC5ED1" w:rsidRPr="00AC5ED1" w:rsidRDefault="00C90A84" w:rsidP="00AC5ED1">
            <w:pPr>
              <w:spacing w:before="0" w:after="0"/>
              <w:ind w:firstLine="0"/>
              <w:jc w:val="center"/>
              <w:rPr>
                <w:sz w:val="18"/>
              </w:rPr>
            </w:pPr>
            <w:r>
              <w:rPr>
                <w:sz w:val="18"/>
              </w:rPr>
              <w:t>1.808</w:t>
            </w:r>
          </w:p>
        </w:tc>
        <w:tc>
          <w:tcPr>
            <w:tcW w:w="711" w:type="dxa"/>
            <w:vAlign w:val="center"/>
          </w:tcPr>
          <w:p w14:paraId="443C17A6" w14:textId="323BAE37" w:rsidR="00AC5ED1" w:rsidRPr="00AC5ED1" w:rsidRDefault="00C90A84" w:rsidP="00AC5ED1">
            <w:pPr>
              <w:spacing w:before="0" w:after="0"/>
              <w:ind w:firstLine="0"/>
              <w:jc w:val="center"/>
              <w:rPr>
                <w:sz w:val="18"/>
              </w:rPr>
            </w:pPr>
            <w:r>
              <w:rPr>
                <w:sz w:val="18"/>
              </w:rPr>
              <w:t>1.915</w:t>
            </w:r>
          </w:p>
        </w:tc>
        <w:tc>
          <w:tcPr>
            <w:tcW w:w="711" w:type="dxa"/>
            <w:vAlign w:val="center"/>
          </w:tcPr>
          <w:p w14:paraId="50640795" w14:textId="369754CA" w:rsidR="00AC5ED1" w:rsidRPr="00AC5ED1" w:rsidRDefault="00C90A84" w:rsidP="00AC5ED1">
            <w:pPr>
              <w:spacing w:before="0" w:after="0"/>
              <w:ind w:firstLine="0"/>
              <w:jc w:val="center"/>
              <w:rPr>
                <w:sz w:val="18"/>
              </w:rPr>
            </w:pPr>
            <w:r>
              <w:rPr>
                <w:sz w:val="18"/>
              </w:rPr>
              <w:t>2.000</w:t>
            </w:r>
          </w:p>
        </w:tc>
        <w:tc>
          <w:tcPr>
            <w:tcW w:w="763" w:type="dxa"/>
            <w:vAlign w:val="center"/>
          </w:tcPr>
          <w:p w14:paraId="2883B586" w14:textId="669C96EE" w:rsidR="00AC5ED1" w:rsidRPr="00AC5ED1" w:rsidRDefault="00C90A84" w:rsidP="00AC5ED1">
            <w:pPr>
              <w:spacing w:before="0" w:after="0"/>
              <w:ind w:firstLine="0"/>
              <w:jc w:val="center"/>
              <w:rPr>
                <w:sz w:val="18"/>
              </w:rPr>
            </w:pPr>
            <w:r>
              <w:rPr>
                <w:sz w:val="18"/>
              </w:rPr>
              <w:t>2.104</w:t>
            </w:r>
          </w:p>
        </w:tc>
        <w:tc>
          <w:tcPr>
            <w:tcW w:w="711" w:type="dxa"/>
            <w:vAlign w:val="center"/>
          </w:tcPr>
          <w:p w14:paraId="096D1296" w14:textId="20572897" w:rsidR="00AC5ED1" w:rsidRPr="00AC5ED1" w:rsidRDefault="00C90A84" w:rsidP="00AC5ED1">
            <w:pPr>
              <w:spacing w:before="0" w:after="0"/>
              <w:ind w:firstLine="0"/>
              <w:jc w:val="center"/>
              <w:rPr>
                <w:sz w:val="18"/>
              </w:rPr>
            </w:pPr>
            <w:r>
              <w:rPr>
                <w:sz w:val="18"/>
              </w:rPr>
              <w:t>2.206</w:t>
            </w:r>
          </w:p>
        </w:tc>
        <w:tc>
          <w:tcPr>
            <w:tcW w:w="711" w:type="dxa"/>
            <w:vAlign w:val="center"/>
          </w:tcPr>
          <w:p w14:paraId="5FD799B7" w14:textId="4ABCF38F" w:rsidR="00AC5ED1" w:rsidRPr="00AC5ED1" w:rsidRDefault="00C90A84" w:rsidP="00AC5ED1">
            <w:pPr>
              <w:spacing w:before="0" w:after="0"/>
              <w:ind w:firstLine="0"/>
              <w:jc w:val="center"/>
              <w:rPr>
                <w:sz w:val="18"/>
              </w:rPr>
            </w:pPr>
            <w:r>
              <w:rPr>
                <w:sz w:val="18"/>
              </w:rPr>
              <w:t>2.305</w:t>
            </w:r>
          </w:p>
        </w:tc>
      </w:tr>
      <w:tr w:rsidR="00A07B36" w:rsidRPr="00AC5ED1" w14:paraId="54468D7E" w14:textId="77777777" w:rsidTr="00A07B36">
        <w:tc>
          <w:tcPr>
            <w:tcW w:w="1380" w:type="dxa"/>
            <w:vAlign w:val="center"/>
          </w:tcPr>
          <w:p w14:paraId="4863955D" w14:textId="77777777" w:rsidR="00C90A84" w:rsidRDefault="00C90A84" w:rsidP="00C90A84">
            <w:pPr>
              <w:spacing w:before="0" w:after="0"/>
              <w:ind w:firstLine="0"/>
              <w:jc w:val="center"/>
              <w:rPr>
                <w:sz w:val="18"/>
              </w:rPr>
            </w:pPr>
            <w:r>
              <w:rPr>
                <w:sz w:val="18"/>
              </w:rPr>
              <w:t xml:space="preserve">Valor de </w:t>
            </w:r>
            <m:oMath>
              <m:r>
                <w:rPr>
                  <w:rFonts w:ascii="Cambria Math" w:hAnsi="Cambria Math"/>
                  <w:sz w:val="18"/>
                </w:rPr>
                <m:t>g</m:t>
              </m:r>
            </m:oMath>
            <w:r>
              <w:rPr>
                <w:sz w:val="18"/>
              </w:rPr>
              <w:t xml:space="preserve"> </w:t>
            </w:r>
          </w:p>
          <w:p w14:paraId="1F605204" w14:textId="3BB34FEF" w:rsidR="00C90A84" w:rsidRPr="00AC5ED1" w:rsidRDefault="00C90A84" w:rsidP="00C90A84">
            <w:pPr>
              <w:spacing w:before="0" w:after="0"/>
              <w:ind w:firstLine="0"/>
              <w:jc w:val="center"/>
              <w:rPr>
                <w:sz w:val="18"/>
              </w:rPr>
            </w:pPr>
            <w:r>
              <w:rPr>
                <w:sz w:val="18"/>
              </w:rPr>
              <w:t>(</w:t>
            </w:r>
            <m:oMath>
              <m:r>
                <w:rPr>
                  <w:rFonts w:ascii="Cambria Math" w:hAnsi="Cambria Math"/>
                  <w:sz w:val="18"/>
                </w:rPr>
                <m:t>cm/</m:t>
              </m:r>
              <m:sSup>
                <m:sSupPr>
                  <m:ctrlPr>
                    <w:rPr>
                      <w:rFonts w:ascii="Cambria Math" w:hAnsi="Cambria Math"/>
                      <w:i/>
                      <w:sz w:val="18"/>
                    </w:rPr>
                  </m:ctrlPr>
                </m:sSupPr>
                <m:e>
                  <m:r>
                    <w:rPr>
                      <w:rFonts w:ascii="Cambria Math" w:hAnsi="Cambria Math"/>
                      <w:sz w:val="18"/>
                    </w:rPr>
                    <m:t>s</m:t>
                  </m:r>
                </m:e>
                <m:sup>
                  <m:r>
                    <w:rPr>
                      <w:rFonts w:ascii="Cambria Math" w:hAnsi="Cambria Math"/>
                      <w:sz w:val="18"/>
                    </w:rPr>
                    <m:t>2</m:t>
                  </m:r>
                </m:sup>
              </m:sSup>
            </m:oMath>
            <w:r>
              <w:rPr>
                <w:sz w:val="18"/>
              </w:rPr>
              <w:t>)</w:t>
            </w:r>
          </w:p>
        </w:tc>
        <w:tc>
          <w:tcPr>
            <w:tcW w:w="711" w:type="dxa"/>
            <w:vAlign w:val="center"/>
          </w:tcPr>
          <w:p w14:paraId="4D37398C" w14:textId="74BE6418" w:rsidR="00C90A84" w:rsidRDefault="00C90A84" w:rsidP="00AC5ED1">
            <w:pPr>
              <w:spacing w:before="0" w:after="0"/>
              <w:ind w:firstLine="0"/>
              <w:jc w:val="center"/>
              <w:rPr>
                <w:sz w:val="18"/>
              </w:rPr>
            </w:pPr>
            <w:r>
              <w:rPr>
                <w:sz w:val="18"/>
              </w:rPr>
              <w:t>974.15</w:t>
            </w:r>
          </w:p>
        </w:tc>
        <w:tc>
          <w:tcPr>
            <w:tcW w:w="711" w:type="dxa"/>
            <w:vAlign w:val="center"/>
          </w:tcPr>
          <w:p w14:paraId="5AA77E62" w14:textId="690E53FF" w:rsidR="00C90A84" w:rsidRDefault="00C90A84" w:rsidP="00AC5ED1">
            <w:pPr>
              <w:spacing w:before="0" w:after="0"/>
              <w:ind w:firstLine="0"/>
              <w:jc w:val="center"/>
              <w:rPr>
                <w:sz w:val="18"/>
              </w:rPr>
            </w:pPr>
            <w:r>
              <w:rPr>
                <w:sz w:val="18"/>
              </w:rPr>
              <w:t>966.91</w:t>
            </w:r>
          </w:p>
        </w:tc>
        <w:tc>
          <w:tcPr>
            <w:tcW w:w="763" w:type="dxa"/>
            <w:vAlign w:val="center"/>
          </w:tcPr>
          <w:p w14:paraId="66A85D3A" w14:textId="65B9451C" w:rsidR="00C90A84" w:rsidRDefault="00C90A84" w:rsidP="00AC5ED1">
            <w:pPr>
              <w:spacing w:before="0" w:after="0"/>
              <w:ind w:firstLine="0"/>
              <w:jc w:val="center"/>
              <w:rPr>
                <w:sz w:val="18"/>
              </w:rPr>
            </w:pPr>
            <w:r>
              <w:rPr>
                <w:sz w:val="18"/>
              </w:rPr>
              <w:t>983.14</w:t>
            </w:r>
          </w:p>
        </w:tc>
        <w:tc>
          <w:tcPr>
            <w:tcW w:w="711" w:type="dxa"/>
            <w:vAlign w:val="center"/>
          </w:tcPr>
          <w:p w14:paraId="640D5BED" w14:textId="0F9D3D75" w:rsidR="00C90A84" w:rsidRDefault="00C90A84" w:rsidP="00AC5ED1">
            <w:pPr>
              <w:spacing w:before="0" w:after="0"/>
              <w:ind w:firstLine="0"/>
              <w:jc w:val="center"/>
              <w:rPr>
                <w:sz w:val="18"/>
              </w:rPr>
            </w:pPr>
            <w:r>
              <w:rPr>
                <w:sz w:val="18"/>
              </w:rPr>
              <w:t>969.87</w:t>
            </w:r>
          </w:p>
        </w:tc>
        <w:tc>
          <w:tcPr>
            <w:tcW w:w="784" w:type="dxa"/>
            <w:vAlign w:val="center"/>
          </w:tcPr>
          <w:p w14:paraId="6F8C757A" w14:textId="1E4B75C4" w:rsidR="00C90A84" w:rsidRDefault="00C90A84" w:rsidP="00AC5ED1">
            <w:pPr>
              <w:spacing w:before="0" w:after="0"/>
              <w:ind w:firstLine="0"/>
              <w:jc w:val="center"/>
              <w:rPr>
                <w:sz w:val="18"/>
              </w:rPr>
            </w:pPr>
            <w:r>
              <w:rPr>
                <w:sz w:val="18"/>
              </w:rPr>
              <w:t>965.74</w:t>
            </w:r>
          </w:p>
        </w:tc>
        <w:tc>
          <w:tcPr>
            <w:tcW w:w="711" w:type="dxa"/>
            <w:vAlign w:val="center"/>
          </w:tcPr>
          <w:p w14:paraId="7A83B61D" w14:textId="4FF1A5E3" w:rsidR="00C90A84" w:rsidRDefault="00C90A84" w:rsidP="00AC5ED1">
            <w:pPr>
              <w:spacing w:before="0" w:after="0"/>
              <w:ind w:firstLine="0"/>
              <w:jc w:val="center"/>
              <w:rPr>
                <w:sz w:val="18"/>
              </w:rPr>
            </w:pPr>
            <w:r>
              <w:rPr>
                <w:sz w:val="18"/>
              </w:rPr>
              <w:t>968.67</w:t>
            </w:r>
          </w:p>
        </w:tc>
        <w:tc>
          <w:tcPr>
            <w:tcW w:w="711" w:type="dxa"/>
            <w:vAlign w:val="center"/>
          </w:tcPr>
          <w:p w14:paraId="29EE6CD9" w14:textId="551F0A1D" w:rsidR="00C90A84" w:rsidRDefault="00C90A84" w:rsidP="00AC5ED1">
            <w:pPr>
              <w:spacing w:before="0" w:after="0"/>
              <w:ind w:firstLine="0"/>
              <w:jc w:val="center"/>
              <w:rPr>
                <w:sz w:val="18"/>
              </w:rPr>
            </w:pPr>
            <w:r>
              <w:rPr>
                <w:sz w:val="18"/>
              </w:rPr>
              <w:t>987.36</w:t>
            </w:r>
          </w:p>
        </w:tc>
        <w:tc>
          <w:tcPr>
            <w:tcW w:w="763" w:type="dxa"/>
            <w:vAlign w:val="center"/>
          </w:tcPr>
          <w:p w14:paraId="3AD2937B" w14:textId="22D3DC78" w:rsidR="00C90A84" w:rsidRDefault="00C90A84" w:rsidP="00AC5ED1">
            <w:pPr>
              <w:spacing w:before="0" w:after="0"/>
              <w:ind w:firstLine="0"/>
              <w:jc w:val="center"/>
              <w:rPr>
                <w:sz w:val="18"/>
              </w:rPr>
            </w:pPr>
            <w:r>
              <w:rPr>
                <w:sz w:val="18"/>
              </w:rPr>
              <w:t>980.80</w:t>
            </w:r>
          </w:p>
        </w:tc>
        <w:tc>
          <w:tcPr>
            <w:tcW w:w="711" w:type="dxa"/>
            <w:vAlign w:val="center"/>
          </w:tcPr>
          <w:p w14:paraId="3B709692" w14:textId="34BDAA95" w:rsidR="00C90A84" w:rsidRDefault="00C90A84" w:rsidP="00AC5ED1">
            <w:pPr>
              <w:spacing w:before="0" w:after="0"/>
              <w:ind w:firstLine="0"/>
              <w:jc w:val="center"/>
              <w:rPr>
                <w:sz w:val="18"/>
              </w:rPr>
            </w:pPr>
            <w:r>
              <w:rPr>
                <w:sz w:val="18"/>
              </w:rPr>
              <w:t>973.66</w:t>
            </w:r>
          </w:p>
        </w:tc>
        <w:tc>
          <w:tcPr>
            <w:tcW w:w="711" w:type="dxa"/>
            <w:vAlign w:val="center"/>
          </w:tcPr>
          <w:p w14:paraId="694D446A" w14:textId="6B45D870" w:rsidR="00C90A84" w:rsidRDefault="00C90A84" w:rsidP="00AC5ED1">
            <w:pPr>
              <w:spacing w:before="0" w:after="0"/>
              <w:ind w:firstLine="0"/>
              <w:jc w:val="center"/>
              <w:rPr>
                <w:sz w:val="18"/>
              </w:rPr>
            </w:pPr>
            <w:r>
              <w:rPr>
                <w:sz w:val="18"/>
              </w:rPr>
              <w:t>966.30</w:t>
            </w:r>
          </w:p>
        </w:tc>
      </w:tr>
    </w:tbl>
    <w:p w14:paraId="17C74D35" w14:textId="42F42C88" w:rsidR="001C409D" w:rsidRDefault="00E07648" w:rsidP="00C90A84">
      <w:pPr>
        <w:rPr>
          <w:lang w:eastAsia="es-MX"/>
        </w:rPr>
      </w:pPr>
      <w:r w:rsidRPr="00E07648">
        <w:rPr>
          <w:lang w:eastAsia="es-MX"/>
        </w:rPr>
        <w:t xml:space="preserve"> </w:t>
      </w:r>
      <w:r w:rsidR="00C90A84">
        <w:rPr>
          <w:lang w:eastAsia="es-MX"/>
        </w:rPr>
        <w:t xml:space="preserve">Es de señalar que las incertidumbres </w:t>
      </w:r>
      <m:oMath>
        <m:r>
          <w:rPr>
            <w:rFonts w:ascii="Cambria Math" w:hAnsi="Cambria Math"/>
            <w:lang w:eastAsia="es-MX"/>
          </w:rPr>
          <m:t>∆T</m:t>
        </m:r>
      </m:oMath>
      <w:r w:rsidR="00C90A84">
        <w:rPr>
          <w:lang w:eastAsia="es-MX"/>
        </w:rPr>
        <w:t xml:space="preserve"> y </w:t>
      </w:r>
      <m:oMath>
        <m:r>
          <w:rPr>
            <w:rFonts w:ascii="Cambria Math" w:hAnsi="Cambria Math"/>
            <w:lang w:eastAsia="es-MX"/>
          </w:rPr>
          <m:t>∆L</m:t>
        </m:r>
      </m:oMath>
      <w:r w:rsidR="00C90A84">
        <w:rPr>
          <w:lang w:eastAsia="es-MX"/>
        </w:rPr>
        <w:t xml:space="preserve"> permanecieron iguales que las obtenidas anteriormente ya que la forma en que se midieron estas variables fue la misma</w:t>
      </w:r>
      <w:r w:rsidR="00A07B36">
        <w:rPr>
          <w:lang w:eastAsia="es-MX"/>
        </w:rPr>
        <w:t>, el hecho de probar otras longitudes y periodos no afecta estas incertidumbres</w:t>
      </w:r>
      <w:r w:rsidR="00C90A84">
        <w:rPr>
          <w:lang w:eastAsia="es-MX"/>
        </w:rPr>
        <w:t>.</w:t>
      </w:r>
      <w:r w:rsidR="00A07B36">
        <w:rPr>
          <w:lang w:eastAsia="es-MX"/>
        </w:rPr>
        <w:t xml:space="preserve"> </w:t>
      </w:r>
      <w:r w:rsidR="00CF0C87">
        <w:rPr>
          <w:lang w:eastAsia="es-MX"/>
        </w:rPr>
        <w:t>Así, e</w:t>
      </w:r>
      <w:r w:rsidR="001C409D">
        <w:rPr>
          <w:lang w:eastAsia="es-MX"/>
        </w:rPr>
        <w:t xml:space="preserve">ste conjunto de </w:t>
      </w:r>
      <m:oMath>
        <m:r>
          <w:rPr>
            <w:rFonts w:ascii="Cambria Math" w:hAnsi="Cambria Math"/>
            <w:lang w:eastAsia="es-MX"/>
          </w:rPr>
          <m:t>g´s</m:t>
        </m:r>
      </m:oMath>
      <w:r w:rsidR="001C409D">
        <w:rPr>
          <w:lang w:eastAsia="es-MX"/>
        </w:rPr>
        <w:t xml:space="preserve"> tiene una </w:t>
      </w:r>
      <m:oMath>
        <m:sSub>
          <m:sSubPr>
            <m:ctrlPr>
              <w:rPr>
                <w:rFonts w:ascii="Cambria Math" w:hAnsi="Cambria Math"/>
                <w:i/>
                <w:lang w:eastAsia="es-MX"/>
              </w:rPr>
            </m:ctrlPr>
          </m:sSubPr>
          <m:e>
            <m:r>
              <w:rPr>
                <w:rFonts w:ascii="Cambria Math" w:hAnsi="Cambria Math"/>
                <w:lang w:eastAsia="es-MX"/>
              </w:rPr>
              <m:t>S</m:t>
            </m:r>
          </m:e>
          <m:sub>
            <m:r>
              <w:rPr>
                <w:rFonts w:ascii="Cambria Math" w:hAnsi="Cambria Math"/>
                <w:lang w:eastAsia="es-MX"/>
              </w:rPr>
              <m:t>x,g</m:t>
            </m:r>
          </m:sub>
        </m:sSub>
        <m:r>
          <w:rPr>
            <w:rFonts w:ascii="Cambria Math" w:hAnsi="Cambria Math"/>
            <w:lang w:eastAsia="es-MX"/>
          </w:rPr>
          <m:t>=7.68 cm/</m:t>
        </m:r>
        <m:sSup>
          <m:sSupPr>
            <m:ctrlPr>
              <w:rPr>
                <w:rFonts w:ascii="Cambria Math" w:hAnsi="Cambria Math"/>
                <w:i/>
                <w:lang w:eastAsia="es-MX"/>
              </w:rPr>
            </m:ctrlPr>
          </m:sSupPr>
          <m:e>
            <m:r>
              <w:rPr>
                <w:rFonts w:ascii="Cambria Math" w:hAnsi="Cambria Math"/>
                <w:lang w:eastAsia="es-MX"/>
              </w:rPr>
              <m:t>s</m:t>
            </m:r>
          </m:e>
          <m:sup>
            <m:r>
              <w:rPr>
                <w:rFonts w:ascii="Cambria Math" w:hAnsi="Cambria Math"/>
                <w:lang w:eastAsia="es-MX"/>
              </w:rPr>
              <m:t>2</m:t>
            </m:r>
          </m:sup>
        </m:sSup>
      </m:oMath>
      <w:r w:rsidR="001C409D">
        <w:rPr>
          <w:lang w:eastAsia="es-MX"/>
        </w:rPr>
        <w:t xml:space="preserve">. </w:t>
      </w:r>
    </w:p>
    <w:p w14:paraId="27F7436D" w14:textId="0FD7AC40" w:rsidR="00A07B36" w:rsidRDefault="001D5A6B" w:rsidP="00C90A84">
      <w:r>
        <w:rPr>
          <w:lang w:eastAsia="es-MX"/>
        </w:rPr>
        <w:t>Ahora pasamos al punto II</w:t>
      </w:r>
      <w:r w:rsidR="00CF0C87">
        <w:rPr>
          <w:lang w:eastAsia="es-MX"/>
        </w:rPr>
        <w:t>I</w:t>
      </w:r>
      <w:r>
        <w:rPr>
          <w:lang w:eastAsia="es-MX"/>
        </w:rPr>
        <w:t xml:space="preserve"> tomando un dato representativo </w:t>
      </w:r>
      <m:oMath>
        <m:r>
          <w:rPr>
            <w:rFonts w:ascii="Cambria Math" w:hAnsi="Cambria Math"/>
            <w:lang w:eastAsia="es-MX"/>
          </w:rPr>
          <m:t>{L=120cm;T=2.206s;∆L=0.5cm;∆T=0.003s}</m:t>
        </m:r>
      </m:oMath>
      <w:r w:rsidR="00CF0C87">
        <w:rPr>
          <w:lang w:eastAsia="es-MX"/>
        </w:rPr>
        <w:t>,</w:t>
      </w:r>
      <w:r w:rsidR="001C409D">
        <w:rPr>
          <w:lang w:eastAsia="es-MX"/>
        </w:rPr>
        <w:t xml:space="preserve"> en la ecuación general de propagación encontramos: </w:t>
      </w:r>
      <m:oMath>
        <m:sSub>
          <m:sSubPr>
            <m:ctrlPr>
              <w:rPr>
                <w:rFonts w:ascii="Cambria Math" w:hAnsi="Cambria Math"/>
                <w:i/>
              </w:rPr>
            </m:ctrlPr>
          </m:sSubPr>
          <m:e>
            <m:r>
              <w:rPr>
                <w:rFonts w:ascii="Cambria Math" w:hAnsi="Cambria Math"/>
              </w:rPr>
              <m:t>σ</m:t>
            </m:r>
          </m:e>
          <m:sub>
            <m:r>
              <w:rPr>
                <w:rFonts w:ascii="Cambria Math" w:hAnsi="Cambria Math"/>
              </w:rPr>
              <m:t>nom,g</m:t>
            </m:r>
          </m:sub>
        </m:sSub>
        <m:r>
          <w:rPr>
            <w:rFonts w:ascii="Cambria Math" w:hAnsi="Cambria Math"/>
          </w:rPr>
          <m:t>=5 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1C409D">
        <w:t xml:space="preserve">. En caso de ser útil se calculo </w:t>
      </w:r>
      <m:oMath>
        <m:sSub>
          <m:sSubPr>
            <m:ctrlPr>
              <w:rPr>
                <w:rFonts w:ascii="Cambria Math" w:hAnsi="Cambria Math"/>
                <w:i/>
              </w:rPr>
            </m:ctrlPr>
          </m:sSubPr>
          <m:e>
            <m:r>
              <w:rPr>
                <w:rFonts w:ascii="Cambria Math" w:hAnsi="Cambria Math"/>
              </w:rPr>
              <m:t>N</m:t>
            </m:r>
          </m:e>
          <m:sub>
            <m:r>
              <w:rPr>
                <w:rFonts w:ascii="Cambria Math" w:hAnsi="Cambria Math"/>
              </w:rPr>
              <m:t>op,g</m:t>
            </m:r>
          </m:sub>
        </m:sSub>
        <m:r>
          <w:rPr>
            <w:rFonts w:ascii="Cambria Math" w:hAnsi="Cambria Math"/>
          </w:rPr>
          <m:t>=3</m:t>
        </m:r>
      </m:oMath>
      <w:r w:rsidR="001C409D">
        <w:t xml:space="preserve">, es decir, </w:t>
      </w:r>
      <w:r w:rsidR="007D21A4">
        <w:t>tres</w:t>
      </w:r>
      <w:r w:rsidR="001C409D">
        <w:t xml:space="preserve"> medici</w:t>
      </w:r>
      <w:r w:rsidR="00CF0C87">
        <w:t>ones</w:t>
      </w:r>
      <w:r w:rsidR="001C409D">
        <w:t xml:space="preserve"> debería</w:t>
      </w:r>
      <w:r w:rsidR="00CF0C87">
        <w:t>n</w:t>
      </w:r>
      <w:r w:rsidR="001C409D">
        <w:t xml:space="preserve"> ser más que suficiente</w:t>
      </w:r>
      <w:r w:rsidR="00CF0C87">
        <w:t xml:space="preserve"> para tener un buen valor de </w:t>
      </w:r>
      <m:oMath>
        <m:r>
          <w:rPr>
            <w:rFonts w:ascii="Cambria Math" w:hAnsi="Cambria Math"/>
          </w:rPr>
          <m:t>g</m:t>
        </m:r>
      </m:oMath>
      <w:r w:rsidR="001C409D">
        <w:t>, pero ya que tenemos 10 continuamos con est</w:t>
      </w:r>
      <w:r w:rsidR="00CF0C87">
        <w:t>o</w:t>
      </w:r>
      <w:r w:rsidR="001C409D">
        <w:t xml:space="preserve">s para tener mayor precisión. Para el punto V, tenemos que el promedio es </w:t>
      </w:r>
      <m:oMath>
        <m:acc>
          <m:accPr>
            <m:chr m:val="̅"/>
            <m:ctrlPr>
              <w:rPr>
                <w:rFonts w:ascii="Cambria Math" w:hAnsi="Cambria Math"/>
                <w:i/>
              </w:rPr>
            </m:ctrlPr>
          </m:accPr>
          <m:e>
            <m:r>
              <w:rPr>
                <w:rFonts w:ascii="Cambria Math" w:hAnsi="Cambria Math"/>
              </w:rPr>
              <m:t>g</m:t>
            </m:r>
          </m:e>
        </m:acc>
        <m:r>
          <w:rPr>
            <w:rFonts w:ascii="Cambria Math" w:hAnsi="Cambria Math"/>
          </w:rPr>
          <m:t>=973.66 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1C409D">
        <w:t xml:space="preserve"> y </w:t>
      </w:r>
      <m:oMath>
        <m:sSub>
          <m:sSubPr>
            <m:ctrlPr>
              <w:rPr>
                <w:rFonts w:ascii="Cambria Math" w:hAnsi="Cambria Math"/>
                <w:i/>
              </w:rPr>
            </m:ctrlPr>
          </m:sSubPr>
          <m:e>
            <m:r>
              <w:rPr>
                <w:rFonts w:ascii="Cambria Math" w:hAnsi="Cambria Math"/>
              </w:rPr>
              <m:t>σ</m:t>
            </m:r>
          </m:e>
          <m:sub>
            <m:r>
              <w:rPr>
                <w:rFonts w:ascii="Cambria Math" w:hAnsi="Cambria Math"/>
              </w:rPr>
              <m:t>est,g</m:t>
            </m:r>
          </m:sub>
        </m:sSub>
        <m:r>
          <w:rPr>
            <w:rFonts w:ascii="Cambria Math" w:hAnsi="Cambria Math"/>
          </w:rPr>
          <m:t>=2.43 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A50ACE">
        <w:t xml:space="preserve">. Con esto la incertidumbre absoluta es </w:t>
      </w:r>
      <m:oMath>
        <m:r>
          <w:rPr>
            <w:rFonts w:ascii="Cambria Math" w:hAnsi="Cambria Math"/>
          </w:rPr>
          <m:t>∆g=5.452 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A50ACE">
        <w:t xml:space="preserve">. Finalmente, después de ajustar cifras significativas se reporta el resultado: </w:t>
      </w:r>
      <m:oMath>
        <m:r>
          <w:rPr>
            <w:rFonts w:ascii="Cambria Math" w:hAnsi="Cambria Math"/>
          </w:rPr>
          <m:t>g=</m:t>
        </m:r>
        <m:d>
          <m:dPr>
            <m:ctrlPr>
              <w:rPr>
                <w:rFonts w:ascii="Cambria Math" w:hAnsi="Cambria Math"/>
                <w:i/>
              </w:rPr>
            </m:ctrlPr>
          </m:dPr>
          <m:e>
            <m:r>
              <w:rPr>
                <w:rFonts w:ascii="Cambria Math" w:hAnsi="Cambria Math"/>
              </w:rPr>
              <m:t>974±5</m:t>
            </m:r>
          </m:e>
        </m:d>
        <m:r>
          <w:rPr>
            <w:rFonts w:ascii="Cambria Math" w:hAnsi="Cambria Math"/>
          </w:rPr>
          <m:t>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A50ACE">
        <w:t xml:space="preserve">, el cual tiene una discrepancia con el valor oficial de </w:t>
      </w:r>
      <m:oMath>
        <m:r>
          <w:rPr>
            <w:rFonts w:ascii="Cambria Math" w:hAnsi="Cambria Math"/>
          </w:rPr>
          <m:t>4.3 cm/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A50ACE">
        <w:t xml:space="preserve">, por debajo del límite de </w:t>
      </w:r>
      <m:oMath>
        <m:r>
          <w:rPr>
            <w:rFonts w:ascii="Cambria Math" w:hAnsi="Cambria Math"/>
          </w:rPr>
          <m:t>2∆g</m:t>
        </m:r>
      </m:oMath>
      <w:r w:rsidR="00A50ACE">
        <w:t>. Por lo que nuestro resultado es satisfactorio.</w:t>
      </w:r>
    </w:p>
    <w:p w14:paraId="58DFBB2D" w14:textId="74595530" w:rsidR="00E07648" w:rsidRDefault="005D30DE" w:rsidP="005D30DE">
      <w:pPr>
        <w:pStyle w:val="Subtitulo"/>
        <w:rPr>
          <w:lang w:val="es-MX"/>
        </w:rPr>
      </w:pPr>
      <w:bookmarkStart w:id="32" w:name="_Toc80287253"/>
      <w:bookmarkStart w:id="33" w:name="_Toc147826897"/>
      <w:r w:rsidRPr="005D30DE">
        <w:t xml:space="preserve">Gráficas de </w:t>
      </w:r>
      <w:r w:rsidR="000A73F0">
        <w:t>D</w:t>
      </w:r>
      <w:r w:rsidRPr="005D30DE">
        <w:t xml:space="preserve">atos </w:t>
      </w:r>
      <w:r w:rsidR="000A73F0">
        <w:t>E</w:t>
      </w:r>
      <w:r w:rsidRPr="005D30DE">
        <w:t>xperimentales</w:t>
      </w:r>
      <w:r>
        <w:t>.</w:t>
      </w:r>
      <w:bookmarkEnd w:id="32"/>
      <w:bookmarkEnd w:id="33"/>
    </w:p>
    <w:p w14:paraId="6FDE06CE" w14:textId="4056EF70" w:rsidR="00044786" w:rsidRDefault="00044786" w:rsidP="00044786">
      <w:r w:rsidRPr="00044786">
        <w:t xml:space="preserve">Para visualizar y analizar si los datos experimentales siguen </w:t>
      </w:r>
      <w:r w:rsidR="00A56BF4">
        <w:t xml:space="preserve">una </w:t>
      </w:r>
      <w:r w:rsidR="00BF2270">
        <w:t>predicció</w:t>
      </w:r>
      <w:r w:rsidR="00A56BF4">
        <w:t>n teórica</w:t>
      </w:r>
      <w:r w:rsidRPr="00044786">
        <w:t xml:space="preserve"> es</w:t>
      </w:r>
      <w:r w:rsidR="00A56BF4">
        <w:t xml:space="preserve"> muy</w:t>
      </w:r>
      <w:r w:rsidRPr="00044786">
        <w:t xml:space="preserve"> útil graficarlos. </w:t>
      </w:r>
      <w:r w:rsidR="006D77A1">
        <w:t>E</w:t>
      </w:r>
      <w:r w:rsidR="00C00475">
        <w:t>l análisis de los datos en una gráfica,</w:t>
      </w:r>
      <w:r w:rsidR="00D5007E">
        <w:t xml:space="preserve"> junto con</w:t>
      </w:r>
      <w:r w:rsidR="00C00475">
        <w:t xml:space="preserve"> </w:t>
      </w:r>
      <w:r w:rsidR="00D5007E">
        <w:t>el</w:t>
      </w:r>
      <w:r w:rsidR="00C00475">
        <w:t xml:space="preserve"> método </w:t>
      </w:r>
      <w:r w:rsidR="00D5007E">
        <w:t xml:space="preserve">de </w:t>
      </w:r>
      <w:r w:rsidR="00C00475">
        <w:t xml:space="preserve">regresión lineal, </w:t>
      </w:r>
      <w:r w:rsidR="00DD3C46">
        <w:t>constituye</w:t>
      </w:r>
      <w:r w:rsidR="00C00475">
        <w:t xml:space="preserve"> una forma alternativa para </w:t>
      </w:r>
      <w:r w:rsidR="00DD3C46">
        <w:t xml:space="preserve">la </w:t>
      </w:r>
      <w:r w:rsidR="00C00475">
        <w:t>obten</w:t>
      </w:r>
      <w:r w:rsidR="00DD3C46">
        <w:t>ción de</w:t>
      </w:r>
      <w:r w:rsidR="00C00475">
        <w:t xml:space="preserve"> </w:t>
      </w:r>
      <w:r w:rsidR="0090416D">
        <w:t>información estadística</w:t>
      </w:r>
      <w:r w:rsidR="00C00475">
        <w:t xml:space="preserve"> </w:t>
      </w:r>
      <w:r w:rsidR="006D77A1">
        <w:t xml:space="preserve">como el promedio </w:t>
      </w:r>
      <w:r w:rsidR="00C00475">
        <w:t>y</w:t>
      </w:r>
      <w:r w:rsidR="00A56BF4">
        <w:t xml:space="preserve"> </w:t>
      </w:r>
      <w:r w:rsidR="00C00475">
        <w:t xml:space="preserve">para </w:t>
      </w:r>
      <w:r w:rsidR="00E56623">
        <w:t xml:space="preserve">la </w:t>
      </w:r>
      <w:r w:rsidR="0090416D">
        <w:t>incertidumbre</w:t>
      </w:r>
      <w:r w:rsidR="00A56BF4">
        <w:t xml:space="preserve"> estadística</w:t>
      </w:r>
      <w:r w:rsidR="0090416D">
        <w:t xml:space="preserve"> </w:t>
      </w:r>
      <w:r w:rsidR="00A56BF4">
        <w:t>(</w:t>
      </w:r>
      <m:oMath>
        <m:sSub>
          <m:sSubPr>
            <m:ctrlPr>
              <w:rPr>
                <w:rFonts w:ascii="Cambria Math" w:hAnsi="Cambria Math"/>
                <w:color w:val="C00000"/>
              </w:rPr>
            </m:ctrlPr>
          </m:sSubPr>
          <m:e>
            <m:r>
              <w:rPr>
                <w:rFonts w:ascii="Cambria Math" w:hAnsi="Cambria Math"/>
                <w:color w:val="C00000"/>
              </w:rPr>
              <m:t>σ</m:t>
            </m:r>
          </m:e>
          <m:sub>
            <m:r>
              <w:rPr>
                <w:rFonts w:ascii="Cambria Math" w:hAnsi="Cambria Math"/>
                <w:color w:val="C00000"/>
              </w:rPr>
              <m:t>est</m:t>
            </m:r>
          </m:sub>
        </m:sSub>
      </m:oMath>
      <w:r w:rsidR="00A56BF4" w:rsidRPr="00A56BF4">
        <w:t>)</w:t>
      </w:r>
      <w:r w:rsidR="00C00475">
        <w:rPr>
          <w:lang w:val="es-MX"/>
        </w:rPr>
        <w:t>.</w:t>
      </w:r>
    </w:p>
    <w:p w14:paraId="43500509" w14:textId="6AB166AC" w:rsidR="00044786" w:rsidRPr="00044786" w:rsidRDefault="00044786" w:rsidP="006C387A">
      <w:pPr>
        <w:pStyle w:val="Subtitulo8"/>
      </w:pPr>
      <w:bookmarkStart w:id="34" w:name="_Toc80287254"/>
      <w:bookmarkStart w:id="35" w:name="_Toc147826898"/>
      <w:r w:rsidRPr="00044786">
        <w:t>Caracte</w:t>
      </w:r>
      <w:r w:rsidR="00DD3C46">
        <w:t>r</w:t>
      </w:r>
      <w:r w:rsidRPr="00044786">
        <w:t>ística</w:t>
      </w:r>
      <w:r>
        <w:t>s</w:t>
      </w:r>
      <w:r w:rsidRPr="00044786">
        <w:t xml:space="preserve"> y </w:t>
      </w:r>
      <w:r w:rsidR="000A73F0">
        <w:t>U</w:t>
      </w:r>
      <w:r w:rsidRPr="00044786">
        <w:t xml:space="preserve">tilidad de una </w:t>
      </w:r>
      <w:r w:rsidR="000A73F0">
        <w:t>G</w:t>
      </w:r>
      <w:r w:rsidRPr="00044786">
        <w:t>ráfica</w:t>
      </w:r>
      <w:r>
        <w:t>.</w:t>
      </w:r>
      <w:bookmarkEnd w:id="34"/>
      <w:bookmarkEnd w:id="35"/>
    </w:p>
    <w:p w14:paraId="047325BF" w14:textId="0B572C6A" w:rsidR="000320D6" w:rsidRDefault="000320D6" w:rsidP="00F43393">
      <w:r w:rsidRPr="00F43393">
        <w:t>En un experimento, la variación de un parámetro (</w:t>
      </w:r>
      <w:r w:rsidRPr="00044786">
        <w:rPr>
          <w:rStyle w:val="SubrayadoCar"/>
        </w:rPr>
        <w:t>variable independiente</w:t>
      </w:r>
      <w:r w:rsidRPr="00F43393">
        <w:t>) repercute en el cambio de otro (</w:t>
      </w:r>
      <w:r w:rsidRPr="00044786">
        <w:rPr>
          <w:rStyle w:val="SubrayadoCar"/>
        </w:rPr>
        <w:t>variable</w:t>
      </w:r>
      <w:r>
        <w:rPr>
          <w:rStyle w:val="SubrayadoCar"/>
        </w:rPr>
        <w:t>(s)</w:t>
      </w:r>
      <w:r w:rsidRPr="00044786">
        <w:rPr>
          <w:rStyle w:val="SubrayadoCar"/>
        </w:rPr>
        <w:t xml:space="preserve"> dependiente</w:t>
      </w:r>
      <w:r>
        <w:rPr>
          <w:rStyle w:val="SubrayadoCar"/>
        </w:rPr>
        <w:t>(s)</w:t>
      </w:r>
      <w:r w:rsidRPr="00F43393">
        <w:t xml:space="preserve">); en una gráfica, por lo general, la variable independiente se coloca en el eje horizontal y la dependiente en el vertical. </w:t>
      </w:r>
    </w:p>
    <w:p w14:paraId="199C4EF7" w14:textId="087684C4" w:rsidR="00AC5EEF" w:rsidRDefault="000320D6" w:rsidP="00F43393">
      <w:r>
        <w:t>S</w:t>
      </w:r>
      <w:r w:rsidR="00465460">
        <w:t xml:space="preserve">upongamos que ciertos datos experimentales siguen </w:t>
      </w:r>
      <w:r w:rsidR="00AC5EEF">
        <w:t>un</w:t>
      </w:r>
      <w:r w:rsidR="00D5007E">
        <w:t xml:space="preserve">a </w:t>
      </w:r>
      <w:r w:rsidR="00F43393" w:rsidRPr="00F43393">
        <w:t>relación lineal con una cierta pendiente</w:t>
      </w:r>
      <w:r w:rsidR="00465460">
        <w:t>,</w:t>
      </w:r>
      <w:r w:rsidR="00F43393" w:rsidRPr="00F43393">
        <w:t xml:space="preserve"> una cierta ordenada al origen</w:t>
      </w:r>
      <w:r w:rsidR="00465460">
        <w:t xml:space="preserve"> y una cierta </w:t>
      </w:r>
      <w:r w:rsidR="00BF2270">
        <w:t>dispersión</w:t>
      </w:r>
      <w:r w:rsidR="00DD3C46">
        <w:t>,</w:t>
      </w:r>
      <w:r w:rsidR="00465460">
        <w:t xml:space="preserve"> </w:t>
      </w:r>
      <w:r w:rsidR="00DD3C46">
        <w:t xml:space="preserve">de lo cual </w:t>
      </w:r>
      <w:r w:rsidR="00465460">
        <w:t>podremos deducir información estadística</w:t>
      </w:r>
      <w:r w:rsidR="00F43393" w:rsidRPr="00F43393">
        <w:t>.</w:t>
      </w:r>
      <w:r>
        <w:t xml:space="preserve"> </w:t>
      </w:r>
      <w:r w:rsidR="00F43393" w:rsidRPr="00F43393">
        <w:t xml:space="preserve">Por ejemplo, </w:t>
      </w:r>
      <w:r w:rsidR="00465460">
        <w:t>q</w:t>
      </w:r>
      <w:r w:rsidR="00F43393" w:rsidRPr="00F43393">
        <w:t xml:space="preserve">ueremos comprobar </w:t>
      </w:r>
      <w:r w:rsidR="00D5007E">
        <w:t>experimentalmente la ecuación de</w:t>
      </w:r>
      <w:r w:rsidR="00465460">
        <w:t xml:space="preserve"> un</w:t>
      </w:r>
      <w:r w:rsidR="00D5007E">
        <w:t xml:space="preserve"> resorte</w:t>
      </w:r>
      <w:r w:rsidR="00465460">
        <w:t xml:space="preserve"> colgado verticalmente</w:t>
      </w:r>
      <w:r w:rsidR="00D5007E" w:rsidRPr="00F43393">
        <w:t xml:space="preserve">: </w:t>
      </w:r>
      <m:oMath>
        <m:r>
          <w:rPr>
            <w:rFonts w:ascii="Cambria Math" w:hAnsi="Cambria Math"/>
          </w:rPr>
          <m:t>mg=kx</m:t>
        </m:r>
      </m:oMath>
      <w:r w:rsidR="00D5007E">
        <w:t xml:space="preserve">, donde </w:t>
      </w:r>
      <w:r w:rsidR="00F43393" w:rsidRPr="00F43393">
        <w:rPr>
          <w:i/>
        </w:rPr>
        <w:t>x</w:t>
      </w:r>
      <w:r w:rsidR="00F43393" w:rsidRPr="00F43393">
        <w:t xml:space="preserve"> </w:t>
      </w:r>
      <w:r w:rsidR="00D5007E">
        <w:t xml:space="preserve">es su extensión, </w:t>
      </w:r>
      <w:r w:rsidR="00F43393" w:rsidRPr="00F43393">
        <w:rPr>
          <w:i/>
        </w:rPr>
        <w:t>m</w:t>
      </w:r>
      <w:r w:rsidR="00F43393" w:rsidRPr="00F43393">
        <w:t xml:space="preserve"> </w:t>
      </w:r>
      <w:r w:rsidR="00D5007E">
        <w:t>la masa de prueba</w:t>
      </w:r>
      <w:r w:rsidR="0040331B">
        <w:t xml:space="preserve"> </w:t>
      </w:r>
      <w:r w:rsidR="00DD3C46">
        <w:t>(</w:t>
      </w:r>
      <w:r w:rsidR="0040331B">
        <w:t>variable</w:t>
      </w:r>
      <w:r w:rsidR="00DD3C46">
        <w:t>)</w:t>
      </w:r>
      <w:r w:rsidR="00D5007E">
        <w:t>,</w:t>
      </w:r>
      <w:r w:rsidR="00F43393" w:rsidRPr="00F43393">
        <w:t xml:space="preserve"> </w:t>
      </w:r>
      <m:oMath>
        <m:r>
          <w:rPr>
            <w:rFonts w:ascii="Cambria Math" w:hAnsi="Cambria Math"/>
          </w:rPr>
          <m:t>g</m:t>
        </m:r>
      </m:oMath>
      <w:r w:rsidR="00873158">
        <w:t xml:space="preserve"> la aceleración de la gravedad y </w:t>
      </w:r>
      <m:oMath>
        <m:r>
          <w:rPr>
            <w:rFonts w:ascii="Cambria Math" w:hAnsi="Cambria Math"/>
          </w:rPr>
          <m:t>k</m:t>
        </m:r>
      </m:oMath>
      <w:r w:rsidR="00DD3C46">
        <w:t xml:space="preserve"> es la constante del resorte;</w:t>
      </w:r>
      <w:r w:rsidR="00873158">
        <w:t xml:space="preserve"> </w:t>
      </w:r>
      <w:r w:rsidR="00F43393" w:rsidRPr="00F43393">
        <w:rPr>
          <w:i/>
        </w:rPr>
        <w:t>x</w:t>
      </w:r>
      <w:r w:rsidR="00F43393" w:rsidRPr="00F43393">
        <w:t xml:space="preserve"> deberá ser proporcional a </w:t>
      </w:r>
      <w:r w:rsidR="00F43393" w:rsidRPr="00F43393">
        <w:rPr>
          <w:i/>
        </w:rPr>
        <w:t>m</w:t>
      </w:r>
      <w:r w:rsidR="00F43393" w:rsidRPr="00F43393">
        <w:t xml:space="preserve"> generando una línea recta que pasa por el origen. </w:t>
      </w:r>
    </w:p>
    <w:p w14:paraId="348C2FE6" w14:textId="5B5CD24B" w:rsidR="00E02A60" w:rsidRDefault="00F43393" w:rsidP="00E02A60">
      <w:r w:rsidRPr="00F43393">
        <w:t>Al realizar el experimento y graficar los datos, estos no necesariamente cae</w:t>
      </w:r>
      <w:r w:rsidR="00A13D5F">
        <w:t>rá</w:t>
      </w:r>
      <w:r w:rsidRPr="00F43393">
        <w:t>n perfectament</w:t>
      </w:r>
      <w:r w:rsidR="00044786">
        <w:t xml:space="preserve">e en una línea recta (Figura </w:t>
      </w:r>
      <w:r w:rsidR="00D25CE3">
        <w:t>9</w:t>
      </w:r>
      <w:r w:rsidRPr="00F43393">
        <w:t>)</w:t>
      </w:r>
      <w:r w:rsidR="00A13D5F">
        <w:t>.</w:t>
      </w:r>
      <w:r w:rsidR="00AC5EEF">
        <w:t xml:space="preserve"> </w:t>
      </w:r>
      <w:r w:rsidR="00A13D5F">
        <w:t>S</w:t>
      </w:r>
      <w:r w:rsidRPr="00F43393">
        <w:t xml:space="preserve">in embargo, </w:t>
      </w:r>
      <w:r w:rsidR="00A13D5F">
        <w:t xml:space="preserve">si el experimento y modelo son correctos, </w:t>
      </w:r>
      <w:r w:rsidRPr="00F43393">
        <w:t xml:space="preserve">las incertidumbres de cada dato </w:t>
      </w:r>
      <w:r w:rsidR="00A13D5F">
        <w:t xml:space="preserve">contemplarán dichas desviaciones de la línea recta, de lo contrario sugerirán la presencia de </w:t>
      </w:r>
      <w:r w:rsidRPr="00F43393">
        <w:t>errores experimentale</w:t>
      </w:r>
      <w:r w:rsidR="00465460">
        <w:t xml:space="preserve">s o </w:t>
      </w:r>
      <w:r w:rsidR="00146E2C">
        <w:t xml:space="preserve">un </w:t>
      </w:r>
      <w:r w:rsidR="00465460">
        <w:t xml:space="preserve">modelo físico </w:t>
      </w:r>
      <w:r w:rsidR="00146E2C">
        <w:t>erróneo</w:t>
      </w:r>
      <w:r w:rsidRPr="00F43393">
        <w:t xml:space="preserve">. </w:t>
      </w:r>
      <w:r w:rsidR="00BF2270" w:rsidRPr="00F43393">
        <w:rPr>
          <w:noProof/>
          <w:lang w:val="es-MX" w:eastAsia="es-MX"/>
        </w:rPr>
        <mc:AlternateContent>
          <mc:Choice Requires="wpc">
            <w:drawing>
              <wp:anchor distT="0" distB="0" distL="114300" distR="114300" simplePos="0" relativeHeight="251747328" behindDoc="0" locked="0" layoutInCell="1" allowOverlap="1" wp14:anchorId="6D4FB74F" wp14:editId="2F2A2766">
                <wp:simplePos x="0" y="0"/>
                <wp:positionH relativeFrom="column">
                  <wp:posOffset>4282440</wp:posOffset>
                </wp:positionH>
                <wp:positionV relativeFrom="paragraph">
                  <wp:posOffset>26035</wp:posOffset>
                </wp:positionV>
                <wp:extent cx="2362200" cy="1986280"/>
                <wp:effectExtent l="0" t="0" r="0" b="0"/>
                <wp:wrapSquare wrapText="bothSides"/>
                <wp:docPr id="171" name="Lienzo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15" name="Imagen 24715"/>
                          <pic:cNvPicPr/>
                        </pic:nvPicPr>
                        <pic:blipFill>
                          <a:blip r:embed="rId15"/>
                          <a:stretch>
                            <a:fillRect/>
                          </a:stretch>
                        </pic:blipFill>
                        <pic:spPr>
                          <a:xfrm>
                            <a:off x="112395" y="0"/>
                            <a:ext cx="2172335" cy="1480820"/>
                          </a:xfrm>
                          <a:prstGeom prst="rect">
                            <a:avLst/>
                          </a:prstGeom>
                        </pic:spPr>
                      </pic:pic>
                      <wps:wsp>
                        <wps:cNvPr id="512" name="Text Box 51"/>
                        <wps:cNvSpPr txBox="1">
                          <a:spLocks noChangeArrowheads="1"/>
                        </wps:cNvSpPr>
                        <wps:spPr bwMode="auto">
                          <a:xfrm>
                            <a:off x="0" y="1663065"/>
                            <a:ext cx="2326640" cy="287655"/>
                          </a:xfrm>
                          <a:prstGeom prst="rect">
                            <a:avLst/>
                          </a:prstGeom>
                          <a:noFill/>
                          <a:ln w="9525">
                            <a:solidFill>
                              <a:sysClr val="window" lastClr="FFFFFF">
                                <a:lumMod val="100000"/>
                                <a:lumOff val="0"/>
                              </a:sysClr>
                            </a:solidFill>
                            <a:miter lim="800000"/>
                            <a:headEnd/>
                            <a:tailEnd/>
                          </a:ln>
                        </wps:spPr>
                        <wps:txbx>
                          <w:txbxContent>
                            <w:p w14:paraId="53520B07" w14:textId="0213288B" w:rsidR="001C79A6" w:rsidRDefault="001C79A6" w:rsidP="00F43393">
                              <w:pPr>
                                <w:pStyle w:val="Sinespaciado"/>
                                <w:rPr>
                                  <w:sz w:val="24"/>
                                  <w:szCs w:val="24"/>
                                </w:rPr>
                              </w:pPr>
                              <w:r>
                                <w:t>Figura 9. Gráfica experimental de la longitud de un resorte cargando diferentes masas.</w:t>
                              </w:r>
                            </w:p>
                          </w:txbxContent>
                        </wps:txbx>
                        <wps:bodyPr rot="0" vert="horz" wrap="square" lIns="0" tIns="0" rIns="0" bIns="0" anchor="t" anchorCtr="0" upright="1">
                          <a:noAutofit/>
                        </wps:bodyPr>
                      </wps:wsp>
                      <wps:wsp>
                        <wps:cNvPr id="513" name="Text Box 113"/>
                        <wps:cNvSpPr txBox="1">
                          <a:spLocks noChangeArrowheads="1"/>
                        </wps:cNvSpPr>
                        <wps:spPr bwMode="auto">
                          <a:xfrm>
                            <a:off x="654105" y="1456662"/>
                            <a:ext cx="1151890" cy="143510"/>
                          </a:xfrm>
                          <a:prstGeom prst="rect">
                            <a:avLst/>
                          </a:prstGeom>
                          <a:solidFill>
                            <a:srgbClr val="FFFFFF"/>
                          </a:solidFill>
                          <a:ln w="9525">
                            <a:solidFill>
                              <a:sysClr val="window" lastClr="FFFFFF">
                                <a:lumMod val="100000"/>
                                <a:lumOff val="0"/>
                              </a:sysClr>
                            </a:solidFill>
                            <a:miter lim="800000"/>
                            <a:headEnd/>
                            <a:tailEnd/>
                          </a:ln>
                        </wps:spPr>
                        <wps:txbx>
                          <w:txbxContent>
                            <w:p w14:paraId="0D7DF220" w14:textId="77777777" w:rsidR="001C79A6" w:rsidRDefault="001C79A6" w:rsidP="00F43393">
                              <w:pPr>
                                <w:pStyle w:val="Sinespaciado"/>
                                <w:rPr>
                                  <w:sz w:val="24"/>
                                  <w:szCs w:val="24"/>
                                </w:rPr>
                              </w:pPr>
                              <w:r>
                                <w:t xml:space="preserve"> Masa de prueba (m) [g]</w:t>
                              </w:r>
                            </w:p>
                          </w:txbxContent>
                        </wps:txbx>
                        <wps:bodyPr rot="0" vert="horz" wrap="square" lIns="0" tIns="0" rIns="0" bIns="0" anchor="t" anchorCtr="0" upright="1">
                          <a:noAutofit/>
                        </wps:bodyPr>
                      </wps:wsp>
                      <wps:wsp>
                        <wps:cNvPr id="514" name="Text Box 114"/>
                        <wps:cNvSpPr txBox="1">
                          <a:spLocks noChangeArrowheads="1"/>
                        </wps:cNvSpPr>
                        <wps:spPr bwMode="auto">
                          <a:xfrm>
                            <a:off x="0" y="79375"/>
                            <a:ext cx="118110" cy="1296000"/>
                          </a:xfrm>
                          <a:prstGeom prst="rect">
                            <a:avLst/>
                          </a:prstGeom>
                          <a:solidFill>
                            <a:srgbClr val="FFFFFF"/>
                          </a:solidFill>
                          <a:ln w="9525">
                            <a:solidFill>
                              <a:sysClr val="window" lastClr="FFFFFF">
                                <a:lumMod val="100000"/>
                                <a:lumOff val="0"/>
                              </a:sysClr>
                            </a:solidFill>
                            <a:miter lim="800000"/>
                            <a:headEnd/>
                            <a:tailEnd/>
                          </a:ln>
                        </wps:spPr>
                        <wps:txbx>
                          <w:txbxContent>
                            <w:p w14:paraId="28E7523C" w14:textId="77777777" w:rsidR="001C79A6" w:rsidRDefault="001C79A6" w:rsidP="00F43393">
                              <w:pPr>
                                <w:pStyle w:val="Sinespaciado"/>
                                <w:rPr>
                                  <w:sz w:val="24"/>
                                  <w:szCs w:val="24"/>
                                </w:rPr>
                              </w:pPr>
                              <w:r>
                                <w:t xml:space="preserve"> Extensión del resorte (</w:t>
                              </w:r>
                              <w:r>
                                <w:rPr>
                                  <w:i/>
                                  <w:iCs/>
                                </w:rPr>
                                <w:t>x</w:t>
                              </w:r>
                              <w:r>
                                <w:t>) [cm]</w:t>
                              </w:r>
                            </w:p>
                          </w:txbxContent>
                        </wps:txbx>
                        <wps:bodyPr rot="0" vert="vert270" wrap="square" lIns="0" tIns="0" rIns="0" bIns="0" anchor="t" anchorCtr="0" upright="1">
                          <a:noAutofit/>
                        </wps:bodyPr>
                      </wps:wsp>
                      <wps:wsp>
                        <wps:cNvPr id="515" name="Text Box 51"/>
                        <wps:cNvSpPr txBox="1">
                          <a:spLocks noChangeArrowheads="1"/>
                        </wps:cNvSpPr>
                        <wps:spPr bwMode="auto">
                          <a:xfrm>
                            <a:off x="1186180" y="1135324"/>
                            <a:ext cx="942975" cy="179705"/>
                          </a:xfrm>
                          <a:prstGeom prst="rect">
                            <a:avLst/>
                          </a:prstGeom>
                          <a:solidFill>
                            <a:srgbClr val="FFFFFF"/>
                          </a:solidFill>
                          <a:ln w="9525">
                            <a:solidFill>
                              <a:sysClr val="window" lastClr="FFFFFF">
                                <a:lumMod val="100000"/>
                                <a:lumOff val="0"/>
                              </a:sysClr>
                            </a:solidFill>
                            <a:miter lim="800000"/>
                            <a:headEnd/>
                            <a:tailEnd/>
                          </a:ln>
                        </wps:spPr>
                        <wps:txbx>
                          <w:txbxContent>
                            <w:p w14:paraId="3F76066F" w14:textId="77777777" w:rsidR="001C79A6" w:rsidRDefault="001C79A6" w:rsidP="00F43393">
                              <w:pPr>
                                <w:pStyle w:val="NormalWeb"/>
                                <w:spacing w:before="0" w:beforeAutospacing="0" w:after="200" w:afterAutospacing="0" w:line="276" w:lineRule="auto"/>
                              </w:pPr>
                              <w:r>
                                <w:rPr>
                                  <w:rFonts w:eastAsia="Times New Roman"/>
                                  <w:b/>
                                  <w:bCs/>
                                  <w:color w:val="9F87B7"/>
                                  <w:sz w:val="16"/>
                                  <w:szCs w:val="16"/>
                                </w:rPr>
                                <w:t xml:space="preserve"> </w:t>
                              </w:r>
                              <m:oMath>
                                <m:r>
                                  <m:rPr>
                                    <m:sty m:val="bi"/>
                                  </m:rPr>
                                  <w:rPr>
                                    <w:rFonts w:ascii="Cambria Math" w:eastAsia="Times New Roman" w:hAnsi="Cambria Math"/>
                                    <w:color w:val="9F87B7"/>
                                    <w:sz w:val="16"/>
                                    <w:szCs w:val="16"/>
                                  </w:rPr>
                                  <m:t>x=f</m:t>
                                </m:r>
                                <m:d>
                                  <m:dPr>
                                    <m:ctrlPr>
                                      <w:rPr>
                                        <w:rFonts w:ascii="Cambria Math" w:hAnsi="Cambria Math"/>
                                        <w:b/>
                                        <w:bCs/>
                                        <w:i/>
                                        <w:iCs/>
                                        <w:color w:val="9F87B7"/>
                                        <w:sz w:val="16"/>
                                        <w:szCs w:val="16"/>
                                      </w:rPr>
                                    </m:ctrlPr>
                                  </m:dPr>
                                  <m:e>
                                    <m:r>
                                      <m:rPr>
                                        <m:sty m:val="bi"/>
                                      </m:rPr>
                                      <w:rPr>
                                        <w:rFonts w:ascii="Cambria Math" w:eastAsia="Times New Roman" w:hAnsi="Cambria Math"/>
                                        <w:color w:val="9F87B7"/>
                                        <w:sz w:val="16"/>
                                        <w:szCs w:val="16"/>
                                      </w:rPr>
                                      <m:t>m</m:t>
                                    </m:r>
                                  </m:e>
                                </m:d>
                                <m:r>
                                  <m:rPr>
                                    <m:sty m:val="bi"/>
                                  </m:rPr>
                                  <w:rPr>
                                    <w:rFonts w:ascii="Cambria Math" w:eastAsia="Times New Roman" w:hAnsi="Cambria Math"/>
                                    <w:color w:val="9F87B7"/>
                                    <w:sz w:val="16"/>
                                    <w:szCs w:val="16"/>
                                  </w:rPr>
                                  <m:t>=</m:t>
                                </m:r>
                                <m:f>
                                  <m:fPr>
                                    <m:type m:val="skw"/>
                                    <m:ctrlPr>
                                      <w:rPr>
                                        <w:rFonts w:ascii="Cambria Math" w:hAnsi="Cambria Math"/>
                                        <w:b/>
                                        <w:bCs/>
                                        <w:i/>
                                        <w:iCs/>
                                        <w:color w:val="9F87B7"/>
                                        <w:sz w:val="16"/>
                                        <w:szCs w:val="16"/>
                                      </w:rPr>
                                    </m:ctrlPr>
                                  </m:fPr>
                                  <m:num>
                                    <m:r>
                                      <m:rPr>
                                        <m:sty m:val="bi"/>
                                      </m:rPr>
                                      <w:rPr>
                                        <w:rFonts w:ascii="Cambria Math" w:eastAsia="Times New Roman" w:hAnsi="Cambria Math"/>
                                        <w:color w:val="9F87B7"/>
                                        <w:sz w:val="16"/>
                                        <w:szCs w:val="16"/>
                                      </w:rPr>
                                      <m:t>g</m:t>
                                    </m:r>
                                  </m:num>
                                  <m:den>
                                    <m:r>
                                      <m:rPr>
                                        <m:sty m:val="bi"/>
                                      </m:rPr>
                                      <w:rPr>
                                        <w:rFonts w:ascii="Cambria Math" w:eastAsia="Times New Roman" w:hAnsi="Cambria Math"/>
                                        <w:color w:val="9F87B7"/>
                                        <w:sz w:val="16"/>
                                        <w:szCs w:val="16"/>
                                      </w:rPr>
                                      <m:t>k</m:t>
                                    </m:r>
                                  </m:den>
                                </m:f>
                                <m:r>
                                  <m:rPr>
                                    <m:sty m:val="bi"/>
                                  </m:rPr>
                                  <w:rPr>
                                    <w:rFonts w:ascii="Cambria Math" w:eastAsia="Times New Roman" w:hAnsi="Cambria Math"/>
                                    <w:color w:val="9F87B7"/>
                                    <w:sz w:val="16"/>
                                    <w:szCs w:val="16"/>
                                  </w:rPr>
                                  <m:t>m</m:t>
                                </m:r>
                              </m:oMath>
                            </w:p>
                          </w:txbxContent>
                        </wps:txbx>
                        <wps:bodyPr rot="0" vert="horz" wrap="square" lIns="0" tIns="0" rIns="0" bIns="0" anchor="t" anchorCtr="0" upright="1">
                          <a:noAutofit/>
                        </wps:bodyPr>
                      </wps:wsp>
                    </wpc:wpc>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4FB74F" id="Lienzo 171" o:spid="_x0000_s1383" editas="canvas" style="position:absolute;left:0;text-align:left;margin-left:337.2pt;margin-top:2.05pt;width:186pt;height:156.4pt;z-index:251747328;mso-width-relative:margin" coordsize="23622,1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">
                <v:shape id="_x0000_s1384" type="#_x0000_t75" style="position:absolute;width:23622;height:19862;visibility:visible;mso-wrap-style:square">
                  <v:fill o:detectmouseclick="t"/>
                  <v:path o:connecttype="none"/>
                </v:shape>
                <v:shape id="Imagen 24715" o:spid="_x0000_s1385" type="#_x0000_t75" style="position:absolute;left:1123;width:21724;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">
                  <v:imagedata r:id="rId16" o:title=""/>
                </v:shape>
                <v:shape id="Text Box 51" o:spid="_x0000_s1386" type="#_x0000_t202" style="position:absolute;top:16630;width:232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" filled="f" strokecolor="white">
                  <v:textbox inset="0,0,0,0">
                    <w:txbxContent>
                      <w:p w14:paraId="53520B07" w14:textId="0213288B" w:rsidR="001C79A6" w:rsidRDefault="001C79A6" w:rsidP="00F43393">
                        <w:pPr>
                          <w:pStyle w:val="Sinespaciado"/>
                          <w:rPr>
                            <w:sz w:val="24"/>
                            <w:szCs w:val="24"/>
                          </w:rPr>
                        </w:pPr>
                        <w:r>
                          <w:t>Figura 9. Gráfica experimental de la longitud de un resorte cargando diferentes masas.</w:t>
                        </w:r>
                      </w:p>
                    </w:txbxContent>
                  </v:textbox>
                </v:shape>
                <v:shape id="Text Box 113" o:spid="_x0000_s1387" type="#_x0000_t202" style="position:absolute;left:6541;top:14566;width:11518;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" strokecolor="white">
                  <v:textbox inset="0,0,0,0">
                    <w:txbxContent>
                      <w:p w14:paraId="0D7DF220" w14:textId="77777777" w:rsidR="001C79A6" w:rsidRDefault="001C79A6" w:rsidP="00F43393">
                        <w:pPr>
                          <w:pStyle w:val="Sinespaciado"/>
                          <w:rPr>
                            <w:sz w:val="24"/>
                            <w:szCs w:val="24"/>
                          </w:rPr>
                        </w:pPr>
                        <w:r>
                          <w:t xml:space="preserve"> Masa de prueba (m) [g]</w:t>
                        </w:r>
                      </w:p>
                    </w:txbxContent>
                  </v:textbox>
                </v:shape>
                <v:shape id="Text Box 114" o:spid="_x0000_s1388" type="#_x0000_t202" style="position:absolute;top:793;width:1181;height:1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" strokecolor="white">
                  <v:textbox style="layout-flow:vertical;mso-layout-flow-alt:bottom-to-top" inset="0,0,0,0">
                    <w:txbxContent>
                      <w:p w14:paraId="28E7523C" w14:textId="77777777" w:rsidR="001C79A6" w:rsidRDefault="001C79A6" w:rsidP="00F43393">
                        <w:pPr>
                          <w:pStyle w:val="Sinespaciado"/>
                          <w:rPr>
                            <w:sz w:val="24"/>
                            <w:szCs w:val="24"/>
                          </w:rPr>
                        </w:pPr>
                        <w:r>
                          <w:t xml:space="preserve"> Extensión del resorte (</w:t>
                        </w:r>
                        <w:r>
                          <w:rPr>
                            <w:i/>
                            <w:iCs/>
                          </w:rPr>
                          <w:t>x</w:t>
                        </w:r>
                        <w:r>
                          <w:t>) [cm]</w:t>
                        </w:r>
                      </w:p>
                    </w:txbxContent>
                  </v:textbox>
                </v:shape>
                <v:shape id="Text Box 51" o:spid="_x0000_s1389" type="#_x0000_t202" style="position:absolute;left:11861;top:11353;width:943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" strokecolor="white">
                  <v:textbox inset="0,0,0,0">
                    <w:txbxContent>
                      <w:p w14:paraId="3F76066F" w14:textId="77777777" w:rsidR="001C79A6" w:rsidRDefault="001C79A6" w:rsidP="00F43393">
                        <w:pPr>
                          <w:pStyle w:val="NormalWeb"/>
                          <w:spacing w:before="0" w:beforeAutospacing="0" w:after="200" w:afterAutospacing="0" w:line="276" w:lineRule="auto"/>
                        </w:pPr>
                        <w:r>
                          <w:rPr>
                            <w:rFonts w:eastAsia="Times New Roman"/>
                            <w:b/>
                            <w:bCs/>
                            <w:color w:val="9F87B7"/>
                            <w:sz w:val="16"/>
                            <w:szCs w:val="16"/>
                          </w:rPr>
                          <w:t xml:space="preserve"> </w:t>
                        </w:r>
                        <m:oMath>
                          <m:r>
                            <m:rPr>
                              <m:sty m:val="bi"/>
                            </m:rPr>
                            <w:rPr>
                              <w:rFonts w:ascii="Cambria Math" w:eastAsia="Times New Roman" w:hAnsi="Cambria Math"/>
                              <w:color w:val="9F87B7"/>
                              <w:sz w:val="16"/>
                              <w:szCs w:val="16"/>
                            </w:rPr>
                            <m:t>x=f</m:t>
                          </m:r>
                          <m:d>
                            <m:dPr>
                              <m:ctrlPr>
                                <w:rPr>
                                  <w:rFonts w:ascii="Cambria Math" w:hAnsi="Cambria Math"/>
                                  <w:b/>
                                  <w:bCs/>
                                  <w:i/>
                                  <w:iCs/>
                                  <w:color w:val="9F87B7"/>
                                  <w:sz w:val="16"/>
                                  <w:szCs w:val="16"/>
                                </w:rPr>
                              </m:ctrlPr>
                            </m:dPr>
                            <m:e>
                              <m:r>
                                <m:rPr>
                                  <m:sty m:val="bi"/>
                                </m:rPr>
                                <w:rPr>
                                  <w:rFonts w:ascii="Cambria Math" w:eastAsia="Times New Roman" w:hAnsi="Cambria Math"/>
                                  <w:color w:val="9F87B7"/>
                                  <w:sz w:val="16"/>
                                  <w:szCs w:val="16"/>
                                </w:rPr>
                                <m:t>m</m:t>
                              </m:r>
                            </m:e>
                          </m:d>
                          <m:r>
                            <m:rPr>
                              <m:sty m:val="bi"/>
                            </m:rPr>
                            <w:rPr>
                              <w:rFonts w:ascii="Cambria Math" w:eastAsia="Times New Roman" w:hAnsi="Cambria Math"/>
                              <w:color w:val="9F87B7"/>
                              <w:sz w:val="16"/>
                              <w:szCs w:val="16"/>
                            </w:rPr>
                            <m:t>=</m:t>
                          </m:r>
                          <m:f>
                            <m:fPr>
                              <m:type m:val="skw"/>
                              <m:ctrlPr>
                                <w:rPr>
                                  <w:rFonts w:ascii="Cambria Math" w:hAnsi="Cambria Math"/>
                                  <w:b/>
                                  <w:bCs/>
                                  <w:i/>
                                  <w:iCs/>
                                  <w:color w:val="9F87B7"/>
                                  <w:sz w:val="16"/>
                                  <w:szCs w:val="16"/>
                                </w:rPr>
                              </m:ctrlPr>
                            </m:fPr>
                            <m:num>
                              <m:r>
                                <m:rPr>
                                  <m:sty m:val="bi"/>
                                </m:rPr>
                                <w:rPr>
                                  <w:rFonts w:ascii="Cambria Math" w:eastAsia="Times New Roman" w:hAnsi="Cambria Math"/>
                                  <w:color w:val="9F87B7"/>
                                  <w:sz w:val="16"/>
                                  <w:szCs w:val="16"/>
                                </w:rPr>
                                <m:t>g</m:t>
                              </m:r>
                            </m:num>
                            <m:den>
                              <m:r>
                                <m:rPr>
                                  <m:sty m:val="bi"/>
                                </m:rPr>
                                <w:rPr>
                                  <w:rFonts w:ascii="Cambria Math" w:eastAsia="Times New Roman" w:hAnsi="Cambria Math"/>
                                  <w:color w:val="9F87B7"/>
                                  <w:sz w:val="16"/>
                                  <w:szCs w:val="16"/>
                                </w:rPr>
                                <m:t>k</m:t>
                              </m:r>
                            </m:den>
                          </m:f>
                          <m:r>
                            <m:rPr>
                              <m:sty m:val="bi"/>
                            </m:rPr>
                            <w:rPr>
                              <w:rFonts w:ascii="Cambria Math" w:eastAsia="Times New Roman" w:hAnsi="Cambria Math"/>
                              <w:color w:val="9F87B7"/>
                              <w:sz w:val="16"/>
                              <w:szCs w:val="16"/>
                            </w:rPr>
                            <m:t>m</m:t>
                          </m:r>
                        </m:oMath>
                      </w:p>
                    </w:txbxContent>
                  </v:textbox>
                </v:shape>
                <w10:wrap type="square"/>
              </v:group>
            </w:pict>
          </mc:Fallback>
        </mc:AlternateContent>
      </w:r>
      <w:r w:rsidRPr="00F43393">
        <w:t>Estas incertidumbres se visualizan dibujando barras de tamaño 2</w:t>
      </w:r>
      <m:oMath>
        <m:r>
          <w:rPr>
            <w:rFonts w:ascii="Cambria Math" w:hAnsi="Cambria Math"/>
          </w:rPr>
          <m:t>∆x</m:t>
        </m:r>
      </m:oMath>
      <w:r w:rsidRPr="00F43393">
        <w:t xml:space="preserve"> y 2</w:t>
      </w:r>
      <m:oMath>
        <m:r>
          <w:rPr>
            <w:rFonts w:ascii="Cambria Math" w:hAnsi="Cambria Math"/>
          </w:rPr>
          <m:t>∆m</m:t>
        </m:r>
      </m:oMath>
      <w:r w:rsidRPr="00F43393">
        <w:t xml:space="preserve"> con centro en el dato correspondiente</w:t>
      </w:r>
      <w:r w:rsidR="00146E2C">
        <w:t xml:space="preserve"> ya que </w:t>
      </w:r>
      <w:r w:rsidRPr="00F43393">
        <w:t xml:space="preserve">tanto </w:t>
      </w:r>
      <w:r w:rsidRPr="00F43393">
        <w:rPr>
          <w:i/>
        </w:rPr>
        <w:t>x</w:t>
      </w:r>
      <w:r w:rsidRPr="00F43393">
        <w:t xml:space="preserve"> como </w:t>
      </w:r>
      <w:r w:rsidRPr="00F43393">
        <w:rPr>
          <w:i/>
        </w:rPr>
        <w:t>m</w:t>
      </w:r>
      <w:r w:rsidRPr="00F43393">
        <w:t xml:space="preserve"> </w:t>
      </w:r>
      <w:r w:rsidR="00146E2C">
        <w:t xml:space="preserve">son variables </w:t>
      </w:r>
      <w:r w:rsidRPr="00F43393">
        <w:t>experimentales.</w:t>
      </w:r>
      <w:r w:rsidR="000320D6" w:rsidRPr="000320D6">
        <w:t xml:space="preserve"> </w:t>
      </w:r>
      <w:r w:rsidR="000320D6" w:rsidRPr="00F43393">
        <w:t>En caso de que las barras de error para alguna de las variables sean muy pequeñas</w:t>
      </w:r>
      <w:r w:rsidR="00DD3C46">
        <w:t>,</w:t>
      </w:r>
      <w:r w:rsidR="000320D6" w:rsidRPr="00F43393">
        <w:t xml:space="preserve"> comparadas con la escala, debe ser anotado </w:t>
      </w:r>
      <w:r w:rsidR="000320D6">
        <w:t xml:space="preserve">en </w:t>
      </w:r>
      <w:r w:rsidR="00AC5EEF">
        <w:t>la descripción de la gráfic</w:t>
      </w:r>
      <w:r w:rsidR="00DD3C46">
        <w:t>a;</w:t>
      </w:r>
      <w:r w:rsidR="00AC5EEF">
        <w:t xml:space="preserve"> además, </w:t>
      </w:r>
      <w:r w:rsidR="00AC5EEF" w:rsidRPr="00AC5EEF">
        <w:rPr>
          <w:rStyle w:val="SubrayadoCar"/>
        </w:rPr>
        <w:t>l</w:t>
      </w:r>
      <w:r w:rsidR="00E02A60" w:rsidRPr="00AC5EEF">
        <w:rPr>
          <w:rStyle w:val="SubrayadoCar"/>
        </w:rPr>
        <w:t>as gráficas siempre deben estar apropiadamente etiquetadas con el nombre de las variables, las unidades de la medición</w:t>
      </w:r>
      <w:r w:rsidR="008F3C84">
        <w:rPr>
          <w:rStyle w:val="SubrayadoCar"/>
        </w:rPr>
        <w:t>, la ecuación de ajuste lineal, su coeficiente de correlación</w:t>
      </w:r>
      <w:r w:rsidR="00E02A60" w:rsidRPr="00AC5EEF">
        <w:rPr>
          <w:rStyle w:val="SubrayadoCar"/>
        </w:rPr>
        <w:t xml:space="preserve"> y una descripción de la gráfica</w:t>
      </w:r>
      <w:r w:rsidR="00E02A60" w:rsidRPr="00F43393">
        <w:t xml:space="preserve">. </w:t>
      </w:r>
    </w:p>
    <w:p w14:paraId="0EECF9FA" w14:textId="0F8423C4" w:rsidR="00F43393" w:rsidRPr="00F43393" w:rsidRDefault="00146E2C" w:rsidP="00F43393">
      <w:r>
        <w:t>Así, e</w:t>
      </w:r>
      <w:r w:rsidR="00F43393" w:rsidRPr="00F43393">
        <w:t xml:space="preserve">s de esperar que la recta que mejor ajusta los datos pase a través o cerca de las barras de error. La pendiente de la gráfica deberá ser </w:t>
      </w:r>
      <m:oMath>
        <m:r>
          <w:rPr>
            <w:rFonts w:ascii="Cambria Math" w:hAnsi="Cambria Math"/>
          </w:rPr>
          <m:t>g/k</m:t>
        </m:r>
      </m:oMath>
      <w:r w:rsidR="00DD3C46">
        <w:t>, y mediante é</w:t>
      </w:r>
      <w:r w:rsidR="00F43393" w:rsidRPr="00F43393">
        <w:t>sta se p</w:t>
      </w:r>
      <w:r w:rsidR="006F103E">
        <w:t>odrá</w:t>
      </w:r>
      <w:r w:rsidR="00F43393" w:rsidRPr="00F43393">
        <w:t xml:space="preserve"> enc</w:t>
      </w:r>
      <w:r w:rsidR="003B7033">
        <w:t xml:space="preserve">ontrar </w:t>
      </w:r>
      <w:r w:rsidR="006F103E" w:rsidRPr="006F103E">
        <w:rPr>
          <w:i/>
        </w:rPr>
        <w:t>k</w:t>
      </w:r>
      <w:r w:rsidR="0094274B">
        <w:t xml:space="preserve"> (</w:t>
      </w:r>
      <w:r w:rsidR="00F43393" w:rsidRPr="00F43393">
        <w:t xml:space="preserve">si se toma como valor conocido a </w:t>
      </w:r>
      <m:oMath>
        <m:r>
          <w:rPr>
            <w:rFonts w:ascii="Cambria Math" w:hAnsi="Cambria Math"/>
          </w:rPr>
          <m:t>g</m:t>
        </m:r>
      </m:oMath>
      <w:r w:rsidR="0094274B">
        <w:t>)</w:t>
      </w:r>
      <w:r w:rsidR="00F43393" w:rsidRPr="00F43393">
        <w:t xml:space="preserve">. </w:t>
      </w:r>
    </w:p>
    <w:p w14:paraId="57024B83" w14:textId="2C8C9620" w:rsidR="00F43393" w:rsidRPr="00F43393" w:rsidRDefault="0094274B" w:rsidP="00D25CE3">
      <w:r>
        <w:rPr>
          <w:rFonts w:cs="Times New Roman"/>
        </w:rPr>
        <w:t>Por otro lado, g</w:t>
      </w:r>
      <w:r w:rsidR="00F43393" w:rsidRPr="00F43393">
        <w:rPr>
          <w:rFonts w:cs="Times New Roman"/>
        </w:rPr>
        <w:t>raficar tiene otras ventajas</w:t>
      </w:r>
      <w:r w:rsidR="00D25CE3">
        <w:rPr>
          <w:rFonts w:cs="Times New Roman"/>
        </w:rPr>
        <w:t xml:space="preserve"> como</w:t>
      </w:r>
      <w:r w:rsidR="00F43393" w:rsidRPr="00F43393">
        <w:rPr>
          <w:rFonts w:cs="Times New Roman"/>
        </w:rPr>
        <w:t>:</w:t>
      </w:r>
      <w:r w:rsidR="00D25CE3">
        <w:rPr>
          <w:rFonts w:cs="Times New Roman"/>
        </w:rPr>
        <w:t xml:space="preserve"> </w:t>
      </w:r>
      <w:r w:rsidR="00F43393" w:rsidRPr="00F43393">
        <w:t>identificar si la tendencia (relación funcional) que siguen los datos es la correcta</w:t>
      </w:r>
      <w:r w:rsidR="00A3797E">
        <w:t xml:space="preserve"> (Figura 10), es decir, las dos variables están </w:t>
      </w:r>
      <w:r w:rsidR="00A3797E" w:rsidRPr="00F43393">
        <w:t xml:space="preserve">fuertemente </w:t>
      </w:r>
      <w:r w:rsidR="00A3797E" w:rsidRPr="00044786">
        <w:rPr>
          <w:rStyle w:val="Textoennegrita"/>
        </w:rPr>
        <w:t>correlacionadas</w:t>
      </w:r>
      <w:r w:rsidR="00BF2270">
        <w:t>;</w:t>
      </w:r>
      <w:r w:rsidR="00D25CE3">
        <w:t xml:space="preserve"> </w:t>
      </w:r>
      <w:r w:rsidR="00BF2270">
        <w:t>a</w:t>
      </w:r>
      <w:r w:rsidR="00F43393" w:rsidRPr="00F43393">
        <w:t>precia</w:t>
      </w:r>
      <w:r w:rsidR="00D25CE3">
        <w:t>r</w:t>
      </w:r>
      <w:r w:rsidR="00F43393" w:rsidRPr="00F43393">
        <w:t xml:space="preserve"> regiones con comportamientos anómalos</w:t>
      </w:r>
      <w:r w:rsidR="00A3797E">
        <w:t>, es decir si se necesita corregir el método de medición en la toma de datos ya que no toma en cuenta todas las condiciones</w:t>
      </w:r>
      <w:r w:rsidR="00D25CE3">
        <w:t xml:space="preserve">; </w:t>
      </w:r>
      <w:r w:rsidR="00A3797E">
        <w:t>ayuda a</w:t>
      </w:r>
      <w:r w:rsidR="00D00FD6">
        <w:t xml:space="preserve"> deducir si en alguna región son necesarios más datos</w:t>
      </w:r>
      <w:r w:rsidR="00A3797E">
        <w:t xml:space="preserve"> o si hay una </w:t>
      </w:r>
      <w:r w:rsidR="00A3797E" w:rsidRPr="00F43393">
        <w:t>subestimación de errores, es decir, el verd</w:t>
      </w:r>
      <w:r w:rsidR="00A3797E">
        <w:t>adero error es mayor y hay que replantear su análisis</w:t>
      </w:r>
      <w:r w:rsidR="00D00FD6">
        <w:t xml:space="preserve">. </w:t>
      </w:r>
    </w:p>
    <w:p w14:paraId="1A6FD169" w14:textId="1106EEBF" w:rsidR="00F43393" w:rsidRPr="00F43393" w:rsidRDefault="00F43393" w:rsidP="00044786">
      <w:pPr>
        <w:pStyle w:val="Citadestacada"/>
      </w:pPr>
      <w:r w:rsidRPr="00F43393">
        <w:t>Nunca se deben despreciar o ignorar puntos que se vean como erróneos, todas estas anomalías pueden ser pistas de propiedades ocultas en el experimento.</w:t>
      </w:r>
    </w:p>
    <w:p w14:paraId="05FD6209" w14:textId="49C26D03" w:rsidR="005D30DE" w:rsidRPr="00F43393" w:rsidRDefault="0039448B" w:rsidP="006C387A">
      <w:pPr>
        <w:pStyle w:val="Subtitulo8"/>
      </w:pPr>
      <w:bookmarkStart w:id="36" w:name="_Toc80287255"/>
      <w:bookmarkStart w:id="37" w:name="_Toc147826899"/>
      <w:r w:rsidRPr="0039448B">
        <w:t xml:space="preserve">Linealización de </w:t>
      </w:r>
      <w:r w:rsidR="006C387A">
        <w:t>D</w:t>
      </w:r>
      <w:r w:rsidRPr="0039448B">
        <w:t>atos</w:t>
      </w:r>
      <w:r>
        <w:t>.</w:t>
      </w:r>
      <w:bookmarkEnd w:id="36"/>
      <w:bookmarkEnd w:id="37"/>
    </w:p>
    <w:p w14:paraId="3DFDE0B7" w14:textId="28681AD9" w:rsidR="0039448B" w:rsidRPr="0039448B" w:rsidRDefault="0039448B" w:rsidP="0039448B">
      <w:pPr>
        <w:rPr>
          <w:lang w:val="es-MX"/>
        </w:rPr>
      </w:pPr>
      <w:r w:rsidRPr="0039448B">
        <w:rPr>
          <w:lang w:val="es-MX"/>
        </w:rPr>
        <w:t>En muchas ocasiones, la ecuación teórica que siguen los datos es una curva en lugar de una recta. En este caso el problema radicará en aproximar los datos mediante una curva</w:t>
      </w:r>
      <w:r w:rsidR="00BF2270">
        <w:rPr>
          <w:lang w:val="es-MX"/>
        </w:rPr>
        <w:t>,</w:t>
      </w:r>
      <w:r w:rsidRPr="0039448B">
        <w:rPr>
          <w:lang w:val="es-MX"/>
        </w:rPr>
        <w:t xml:space="preserve"> lo cual puede tener varias soluciones. Debido a esto</w:t>
      </w:r>
      <w:r w:rsidR="00A17C73">
        <w:rPr>
          <w:lang w:val="es-MX"/>
        </w:rPr>
        <w:t>,</w:t>
      </w:r>
      <w:r w:rsidRPr="0039448B">
        <w:rPr>
          <w:lang w:val="es-MX"/>
        </w:rPr>
        <w:t xml:space="preserve"> y a que las tendencias de líneas rectas son más fáciles de identificar y analizar, lo que se hace es una </w:t>
      </w:r>
      <w:r w:rsidRPr="004557D4">
        <w:rPr>
          <w:rStyle w:val="Textoennegrita"/>
        </w:rPr>
        <w:t>linealización</w:t>
      </w:r>
      <w:r w:rsidRPr="0039448B">
        <w:t>,</w:t>
      </w:r>
      <w:r w:rsidRPr="0039448B">
        <w:rPr>
          <w:bCs/>
          <w:i/>
          <w:color w:val="C00000" w:themeColor="accent2"/>
        </w:rPr>
        <w:t xml:space="preserve"> </w:t>
      </w:r>
      <w:r w:rsidRPr="0039448B">
        <w:t xml:space="preserve">lo cual </w:t>
      </w:r>
      <w:r w:rsidRPr="0039448B">
        <w:rPr>
          <w:lang w:val="es-MX"/>
        </w:rPr>
        <w:t>consiste en graficar los datos de forma tal que se produzca una tendencia lineal. Esto se puede conseguir mediante un cambio de variables apropiado.</w:t>
      </w:r>
    </w:p>
    <w:p w14:paraId="2A723064" w14:textId="30EEAEE2" w:rsidR="0039448B" w:rsidRDefault="00BF2270" w:rsidP="0039448B">
      <w:pPr>
        <w:rPr>
          <w:lang w:val="es-MX"/>
        </w:rPr>
      </w:pPr>
      <w:r w:rsidRPr="00F43393">
        <w:rPr>
          <w:noProof/>
          <w:lang w:val="es-MX" w:eastAsia="es-MX"/>
        </w:rPr>
        <mc:AlternateContent>
          <mc:Choice Requires="wpc">
            <w:drawing>
              <wp:anchor distT="0" distB="0" distL="114300" distR="114300" simplePos="0" relativeHeight="251748352" behindDoc="0" locked="0" layoutInCell="1" allowOverlap="1" wp14:anchorId="55948BBD" wp14:editId="085A3A0C">
                <wp:simplePos x="0" y="0"/>
                <wp:positionH relativeFrom="column">
                  <wp:posOffset>287655</wp:posOffset>
                </wp:positionH>
                <wp:positionV relativeFrom="paragraph">
                  <wp:posOffset>1515110</wp:posOffset>
                </wp:positionV>
                <wp:extent cx="6085205" cy="1535430"/>
                <wp:effectExtent l="0" t="0" r="0" b="7620"/>
                <wp:wrapSquare wrapText="bothSides"/>
                <wp:docPr id="172" name="Lienzo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0" name="Text Box 69"/>
                        <wps:cNvSpPr txBox="1">
                          <a:spLocks noChangeArrowheads="1"/>
                        </wps:cNvSpPr>
                        <wps:spPr bwMode="auto">
                          <a:xfrm>
                            <a:off x="352373" y="1283676"/>
                            <a:ext cx="5497910" cy="252000"/>
                          </a:xfrm>
                          <a:prstGeom prst="rect">
                            <a:avLst/>
                          </a:prstGeom>
                          <a:noFill/>
                          <a:ln w="9525">
                            <a:noFill/>
                            <a:miter lim="800000"/>
                            <a:headEnd/>
                            <a:tailEnd/>
                          </a:ln>
                        </wps:spPr>
                        <wps:txbx>
                          <w:txbxContent>
                            <w:p w14:paraId="2E4B8114" w14:textId="2AF9392B" w:rsidR="001C79A6" w:rsidRDefault="001C79A6" w:rsidP="00F43393">
                              <w:pPr>
                                <w:pStyle w:val="Sinespaciado"/>
                                <w:rPr>
                                  <w:sz w:val="24"/>
                                  <w:szCs w:val="24"/>
                                </w:rPr>
                              </w:pPr>
                              <w:r>
                                <w:t>Figura 10. Ejemplo de tendencia y dispersión en una gráfica. a) Gran tendencia, Sin dispersión. b)</w:t>
                              </w:r>
                              <w:r w:rsidRPr="00C15561">
                                <w:t xml:space="preserve"> </w:t>
                              </w:r>
                              <w:r>
                                <w:t>Buena tendencia. Poca dispersión. c) Sin tendencia. Gran dispersión.</w:t>
                              </w:r>
                            </w:p>
                            <w:p w14:paraId="21A3A074" w14:textId="77777777" w:rsidR="001C79A6" w:rsidRDefault="001C79A6" w:rsidP="00F43393">
                              <w:pPr>
                                <w:pStyle w:val="Sinespaciado"/>
                                <w:rPr>
                                  <w:sz w:val="24"/>
                                  <w:szCs w:val="24"/>
                                </w:rPr>
                              </w:pPr>
                            </w:p>
                            <w:p w14:paraId="1D4F40DC" w14:textId="77777777" w:rsidR="001C79A6" w:rsidRDefault="001C79A6" w:rsidP="00F43393">
                              <w:pPr>
                                <w:pStyle w:val="Sinespaciado"/>
                                <w:rPr>
                                  <w:sz w:val="24"/>
                                  <w:szCs w:val="24"/>
                                </w:rPr>
                              </w:pPr>
                            </w:p>
                            <w:p w14:paraId="0477ECAD" w14:textId="77777777" w:rsidR="001C79A6" w:rsidRDefault="001C79A6" w:rsidP="00F43393">
                              <w:pPr>
                                <w:pStyle w:val="Sinespaciado"/>
                                <w:rPr>
                                  <w:sz w:val="24"/>
                                  <w:szCs w:val="24"/>
                                </w:rPr>
                              </w:pPr>
                            </w:p>
                          </w:txbxContent>
                        </wps:txbx>
                        <wps:bodyPr rot="0" vert="horz" wrap="square" lIns="0" tIns="0" rIns="0" bIns="0" anchor="t" anchorCtr="0" upright="1">
                          <a:noAutofit/>
                        </wps:bodyPr>
                      </wps:wsp>
                      <wps:wsp>
                        <wps:cNvPr id="521" name="Text Box 117"/>
                        <wps:cNvSpPr txBox="1">
                          <a:spLocks noChangeArrowheads="1"/>
                        </wps:cNvSpPr>
                        <wps:spPr bwMode="auto">
                          <a:xfrm>
                            <a:off x="881636" y="999929"/>
                            <a:ext cx="1007745" cy="251460"/>
                          </a:xfrm>
                          <a:prstGeom prst="rect">
                            <a:avLst/>
                          </a:prstGeom>
                          <a:solidFill>
                            <a:srgbClr val="FFFFFF"/>
                          </a:solidFill>
                          <a:ln w="9525">
                            <a:solidFill>
                              <a:sysClr val="window" lastClr="FFFFFF">
                                <a:lumMod val="100000"/>
                                <a:lumOff val="0"/>
                              </a:sysClr>
                            </a:solidFill>
                            <a:miter lim="800000"/>
                            <a:headEnd/>
                            <a:tailEnd/>
                          </a:ln>
                        </wps:spPr>
                        <wps:txbx>
                          <w:txbxContent>
                            <w:p w14:paraId="528DB61A" w14:textId="77777777" w:rsidR="001C79A6" w:rsidRDefault="001C79A6" w:rsidP="00F43393">
                              <w:pPr>
                                <w:pStyle w:val="Sinespaciado"/>
                                <w:jc w:val="center"/>
                                <w:rPr>
                                  <w:sz w:val="24"/>
                                  <w:szCs w:val="24"/>
                                </w:rPr>
                              </w:pPr>
                              <w:r>
                                <w:t>Variable independiente (unidades)</w:t>
                              </w:r>
                            </w:p>
                          </w:txbxContent>
                        </wps:txbx>
                        <wps:bodyPr rot="0" vert="horz" wrap="square" lIns="0" tIns="0" rIns="0" bIns="0" anchor="t" anchorCtr="0" upright="1">
                          <a:noAutofit/>
                        </wps:bodyPr>
                      </wps:wsp>
                      <wps:wsp>
                        <wps:cNvPr id="522" name="Text Box 120"/>
                        <wps:cNvSpPr txBox="1">
                          <a:spLocks noChangeArrowheads="1"/>
                        </wps:cNvSpPr>
                        <wps:spPr bwMode="auto">
                          <a:xfrm>
                            <a:off x="489841" y="55049"/>
                            <a:ext cx="251460" cy="971550"/>
                          </a:xfrm>
                          <a:prstGeom prst="rect">
                            <a:avLst/>
                          </a:prstGeom>
                          <a:solidFill>
                            <a:srgbClr val="FFFFFF"/>
                          </a:solidFill>
                          <a:ln w="9525">
                            <a:solidFill>
                              <a:sysClr val="window" lastClr="FFFFFF">
                                <a:lumMod val="100000"/>
                                <a:lumOff val="0"/>
                              </a:sysClr>
                            </a:solidFill>
                            <a:miter lim="800000"/>
                            <a:headEnd/>
                            <a:tailEnd/>
                          </a:ln>
                        </wps:spPr>
                        <wps:txbx>
                          <w:txbxContent>
                            <w:p w14:paraId="265FD43F"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dependiente  (unidades)</w:t>
                              </w:r>
                            </w:p>
                            <w:p w14:paraId="455E3BD8" w14:textId="77777777" w:rsidR="001C79A6" w:rsidRDefault="001C79A6" w:rsidP="00F43393">
                              <w:pPr>
                                <w:pStyle w:val="NormalWeb"/>
                                <w:spacing w:before="120" w:beforeAutospacing="0" w:after="120" w:afterAutospacing="0"/>
                                <w:ind w:firstLine="288"/>
                                <w:jc w:val="center"/>
                              </w:pPr>
                              <w:r>
                                <w:rPr>
                                  <w:rFonts w:eastAsia="Times New Roman"/>
                                  <w:sz w:val="16"/>
                                  <w:szCs w:val="16"/>
                                  <w:lang w:val="es-ES"/>
                                </w:rPr>
                                <w:t>dependiente  (unidades)</w:t>
                              </w:r>
                            </w:p>
                          </w:txbxContent>
                        </wps:txbx>
                        <wps:bodyPr rot="0" vert="vert270" wrap="square" lIns="0" tIns="0" rIns="0" bIns="0" anchor="t" anchorCtr="0" upright="1">
                          <a:noAutofit/>
                        </wps:bodyPr>
                      </wps:wsp>
                      <wps:wsp>
                        <wps:cNvPr id="523" name="Text Box 69"/>
                        <wps:cNvSpPr txBox="1">
                          <a:spLocks noChangeArrowheads="1"/>
                        </wps:cNvSpPr>
                        <wps:spPr bwMode="auto">
                          <a:xfrm>
                            <a:off x="370280" y="55242"/>
                            <a:ext cx="108000" cy="142875"/>
                          </a:xfrm>
                          <a:prstGeom prst="rect">
                            <a:avLst/>
                          </a:prstGeom>
                          <a:solidFill>
                            <a:srgbClr val="FFFFFF"/>
                          </a:solidFill>
                          <a:ln w="9525">
                            <a:solidFill>
                              <a:sysClr val="window" lastClr="FFFFFF">
                                <a:lumMod val="100000"/>
                                <a:lumOff val="0"/>
                              </a:sysClr>
                            </a:solidFill>
                            <a:miter lim="800000"/>
                            <a:headEnd/>
                            <a:tailEnd/>
                          </a:ln>
                        </wps:spPr>
                        <wps:txbx>
                          <w:txbxContent>
                            <w:p w14:paraId="3E757277" w14:textId="77777777" w:rsidR="001C79A6" w:rsidRDefault="001C79A6" w:rsidP="00F43393">
                              <w:pPr>
                                <w:pStyle w:val="Sinespaciado"/>
                              </w:pPr>
                              <w:r>
                                <w:t>a)</w:t>
                              </w:r>
                            </w:p>
                          </w:txbxContent>
                        </wps:txbx>
                        <wps:bodyPr rot="0" vert="horz" wrap="square" lIns="0" tIns="0" rIns="0" bIns="0" anchor="t" anchorCtr="0" upright="1">
                          <a:noAutofit/>
                        </wps:bodyPr>
                      </wps:wsp>
                      <wps:wsp>
                        <wps:cNvPr id="524" name="Text Box 69"/>
                        <wps:cNvSpPr txBox="1">
                          <a:spLocks noChangeArrowheads="1"/>
                        </wps:cNvSpPr>
                        <wps:spPr bwMode="auto">
                          <a:xfrm>
                            <a:off x="2205572" y="69212"/>
                            <a:ext cx="108000" cy="142875"/>
                          </a:xfrm>
                          <a:prstGeom prst="rect">
                            <a:avLst/>
                          </a:prstGeom>
                          <a:solidFill>
                            <a:srgbClr val="FFFFFF"/>
                          </a:solidFill>
                          <a:ln w="9525">
                            <a:solidFill>
                              <a:sysClr val="window" lastClr="FFFFFF">
                                <a:lumMod val="100000"/>
                                <a:lumOff val="0"/>
                              </a:sysClr>
                            </a:solidFill>
                            <a:miter lim="800000"/>
                            <a:headEnd/>
                            <a:tailEnd/>
                          </a:ln>
                        </wps:spPr>
                        <wps:txbx>
                          <w:txbxContent>
                            <w:p w14:paraId="51EB6990" w14:textId="77777777" w:rsidR="001C79A6" w:rsidRDefault="001C79A6" w:rsidP="00F43393">
                              <w:pPr>
                                <w:pStyle w:val="Sinespaciado"/>
                              </w:pPr>
                              <w:r>
                                <w:t>b)</w:t>
                              </w:r>
                            </w:p>
                          </w:txbxContent>
                        </wps:txbx>
                        <wps:bodyPr rot="0" vert="horz" wrap="square" lIns="0" tIns="0" rIns="0" bIns="0" anchor="t" anchorCtr="0" upright="1">
                          <a:noAutofit/>
                        </wps:bodyPr>
                      </wps:wsp>
                      <pic:pic xmlns:pic="http://schemas.openxmlformats.org/drawingml/2006/picture">
                        <pic:nvPicPr>
                          <pic:cNvPr id="525" name="Imagen 525"/>
                          <pic:cNvPicPr/>
                        </pic:nvPicPr>
                        <pic:blipFill>
                          <a:blip r:embed="rId17"/>
                          <a:stretch>
                            <a:fillRect/>
                          </a:stretch>
                        </pic:blipFill>
                        <pic:spPr>
                          <a:xfrm>
                            <a:off x="741936" y="35999"/>
                            <a:ext cx="1278255" cy="963930"/>
                          </a:xfrm>
                          <a:prstGeom prst="rect">
                            <a:avLst/>
                          </a:prstGeom>
                        </pic:spPr>
                      </pic:pic>
                      <wps:wsp>
                        <wps:cNvPr id="526" name="Text Box 120"/>
                        <wps:cNvSpPr txBox="1">
                          <a:spLocks noChangeArrowheads="1"/>
                        </wps:cNvSpPr>
                        <wps:spPr bwMode="auto">
                          <a:xfrm>
                            <a:off x="2304880" y="69212"/>
                            <a:ext cx="250825" cy="944245"/>
                          </a:xfrm>
                          <a:prstGeom prst="rect">
                            <a:avLst/>
                          </a:prstGeom>
                          <a:solidFill>
                            <a:srgbClr val="FFFFFF"/>
                          </a:solidFill>
                          <a:ln w="9525">
                            <a:solidFill>
                              <a:sysClr val="window" lastClr="FFFFFF">
                                <a:lumMod val="100000"/>
                                <a:lumOff val="0"/>
                              </a:sysClr>
                            </a:solidFill>
                            <a:miter lim="800000"/>
                            <a:headEnd/>
                            <a:tailEnd/>
                          </a:ln>
                        </wps:spPr>
                        <wps:txbx>
                          <w:txbxContent>
                            <w:p w14:paraId="0834B17D"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dependiente  (unidades)</w:t>
                              </w:r>
                            </w:p>
                          </w:txbxContent>
                        </wps:txbx>
                        <wps:bodyPr rot="0" vert="vert270" wrap="square" lIns="0" tIns="0" rIns="0" bIns="0" anchor="t" anchorCtr="0" upright="1">
                          <a:noAutofit/>
                        </wps:bodyPr>
                      </wps:wsp>
                      <wps:wsp>
                        <wps:cNvPr id="527" name="Text Box 120"/>
                        <wps:cNvSpPr txBox="1">
                          <a:spLocks noChangeArrowheads="1"/>
                        </wps:cNvSpPr>
                        <wps:spPr bwMode="auto">
                          <a:xfrm>
                            <a:off x="4162390" y="60873"/>
                            <a:ext cx="250825" cy="944245"/>
                          </a:xfrm>
                          <a:prstGeom prst="rect">
                            <a:avLst/>
                          </a:prstGeom>
                          <a:solidFill>
                            <a:srgbClr val="FFFFFF"/>
                          </a:solidFill>
                          <a:ln w="9525">
                            <a:solidFill>
                              <a:sysClr val="window" lastClr="FFFFFF">
                                <a:lumMod val="100000"/>
                                <a:lumOff val="0"/>
                              </a:sysClr>
                            </a:solidFill>
                            <a:miter lim="800000"/>
                            <a:headEnd/>
                            <a:tailEnd/>
                          </a:ln>
                        </wps:spPr>
                        <wps:txbx>
                          <w:txbxContent>
                            <w:p w14:paraId="09FF025A"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dependiente  (unidades)</w:t>
                              </w:r>
                            </w:p>
                          </w:txbxContent>
                        </wps:txbx>
                        <wps:bodyPr rot="0" vert="vert270" wrap="square" lIns="0" tIns="0" rIns="0" bIns="0" anchor="t" anchorCtr="0" upright="1">
                          <a:noAutofit/>
                        </wps:bodyPr>
                      </wps:wsp>
                      <pic:pic xmlns:pic="http://schemas.openxmlformats.org/drawingml/2006/picture">
                        <pic:nvPicPr>
                          <pic:cNvPr id="528" name="Imagen 528"/>
                          <pic:cNvPicPr/>
                        </pic:nvPicPr>
                        <pic:blipFill>
                          <a:blip r:embed="rId18"/>
                          <a:stretch>
                            <a:fillRect/>
                          </a:stretch>
                        </pic:blipFill>
                        <pic:spPr>
                          <a:xfrm>
                            <a:off x="2544275" y="55242"/>
                            <a:ext cx="1305560" cy="1004570"/>
                          </a:xfrm>
                          <a:prstGeom prst="rect">
                            <a:avLst/>
                          </a:prstGeom>
                        </pic:spPr>
                      </pic:pic>
                      <wps:wsp>
                        <wps:cNvPr id="529" name="Text Box 117"/>
                        <wps:cNvSpPr txBox="1">
                          <a:spLocks noChangeArrowheads="1"/>
                        </wps:cNvSpPr>
                        <wps:spPr bwMode="auto">
                          <a:xfrm>
                            <a:off x="2706200" y="1015362"/>
                            <a:ext cx="1007110" cy="250825"/>
                          </a:xfrm>
                          <a:prstGeom prst="rect">
                            <a:avLst/>
                          </a:prstGeom>
                          <a:solidFill>
                            <a:srgbClr val="FFFFFF"/>
                          </a:solidFill>
                          <a:ln w="9525">
                            <a:solidFill>
                              <a:sysClr val="window" lastClr="FFFFFF">
                                <a:lumMod val="100000"/>
                                <a:lumOff val="0"/>
                              </a:sysClr>
                            </a:solidFill>
                            <a:miter lim="800000"/>
                            <a:headEnd/>
                            <a:tailEnd/>
                          </a:ln>
                        </wps:spPr>
                        <wps:txbx>
                          <w:txbxContent>
                            <w:p w14:paraId="72F08593"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independiente (unidades)</w:t>
                              </w:r>
                            </w:p>
                          </w:txbxContent>
                        </wps:txbx>
                        <wps:bodyPr rot="0" vert="horz" wrap="square" lIns="0" tIns="0" rIns="0" bIns="0" anchor="t" anchorCtr="0" upright="1">
                          <a:noAutofit/>
                        </wps:bodyPr>
                      </wps:wsp>
                      <pic:pic xmlns:pic="http://schemas.openxmlformats.org/drawingml/2006/picture">
                        <pic:nvPicPr>
                          <pic:cNvPr id="530" name="Imagen 530"/>
                          <pic:cNvPicPr/>
                        </pic:nvPicPr>
                        <pic:blipFill>
                          <a:blip r:embed="rId19"/>
                          <a:stretch>
                            <a:fillRect/>
                          </a:stretch>
                        </pic:blipFill>
                        <pic:spPr>
                          <a:xfrm>
                            <a:off x="4413850" y="59603"/>
                            <a:ext cx="1316355" cy="990600"/>
                          </a:xfrm>
                          <a:prstGeom prst="rect">
                            <a:avLst/>
                          </a:prstGeom>
                        </pic:spPr>
                      </pic:pic>
                      <wps:wsp>
                        <wps:cNvPr id="531" name="Text Box 117"/>
                        <wps:cNvSpPr txBox="1">
                          <a:spLocks noChangeArrowheads="1"/>
                        </wps:cNvSpPr>
                        <wps:spPr bwMode="auto">
                          <a:xfrm>
                            <a:off x="4581490" y="1005753"/>
                            <a:ext cx="1007110" cy="250825"/>
                          </a:xfrm>
                          <a:prstGeom prst="rect">
                            <a:avLst/>
                          </a:prstGeom>
                          <a:solidFill>
                            <a:srgbClr val="FFFFFF"/>
                          </a:solidFill>
                          <a:ln w="9525">
                            <a:solidFill>
                              <a:sysClr val="window" lastClr="FFFFFF">
                                <a:lumMod val="100000"/>
                                <a:lumOff val="0"/>
                              </a:sysClr>
                            </a:solidFill>
                            <a:miter lim="800000"/>
                            <a:headEnd/>
                            <a:tailEnd/>
                          </a:ln>
                        </wps:spPr>
                        <wps:txbx>
                          <w:txbxContent>
                            <w:p w14:paraId="3597E7FE"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independiente (unidades)</w:t>
                              </w:r>
                            </w:p>
                          </w:txbxContent>
                        </wps:txbx>
                        <wps:bodyPr rot="0" vert="horz" wrap="square" lIns="0" tIns="0" rIns="0" bIns="0" anchor="t" anchorCtr="0" upright="1">
                          <a:noAutofit/>
                        </wps:bodyPr>
                      </wps:wsp>
                      <wps:wsp>
                        <wps:cNvPr id="532" name="Text Box 69"/>
                        <wps:cNvSpPr txBox="1">
                          <a:spLocks noChangeArrowheads="1"/>
                        </wps:cNvSpPr>
                        <wps:spPr bwMode="auto">
                          <a:xfrm>
                            <a:off x="4054390" y="55049"/>
                            <a:ext cx="108000" cy="142875"/>
                          </a:xfrm>
                          <a:prstGeom prst="rect">
                            <a:avLst/>
                          </a:prstGeom>
                          <a:solidFill>
                            <a:srgbClr val="FFFFFF"/>
                          </a:solidFill>
                          <a:ln w="9525">
                            <a:solidFill>
                              <a:sysClr val="window" lastClr="FFFFFF">
                                <a:lumMod val="100000"/>
                                <a:lumOff val="0"/>
                              </a:sysClr>
                            </a:solidFill>
                            <a:miter lim="800000"/>
                            <a:headEnd/>
                            <a:tailEnd/>
                          </a:ln>
                        </wps:spPr>
                        <wps:txbx>
                          <w:txbxContent>
                            <w:p w14:paraId="1A305858" w14:textId="77777777" w:rsidR="001C79A6" w:rsidRDefault="001C79A6" w:rsidP="00F43393">
                              <w:pPr>
                                <w:pStyle w:val="Sinespaciado"/>
                              </w:pPr>
                              <w:r>
                                <w:t>c)</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948BBD" id="Lienzo 172" o:spid="_x0000_s1390" editas="canvas" style="position:absolute;left:0;text-align:left;margin-left:22.65pt;margin-top:119.3pt;width:479.15pt;height:120.9pt;z-index:251748352;mso-width-relative:margin;mso-height-relative:margin" coordsize="60852,1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">
                <v:shape id="_x0000_s1391" type="#_x0000_t75" style="position:absolute;width:60852;height:15354;visibility:visible;mso-wrap-style:square">
                  <v:fill o:detectmouseclick="t"/>
                  <v:path o:connecttype="none"/>
                </v:shape>
                <v:shape id="Text Box 69" o:spid="_x0000_s1392" type="#_x0000_t202" style="position:absolute;left:3523;top:12836;width:54979;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GWwQAAANwAAAAPAAAAZHJzL2Rvd25yZXYueG1sRE9Ni8Iw&#10;EL0v+B/CCN7WVE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DHkoZbBAAAA3AAAAA8AAAAA&#10;AAAAAAAAAAAABwIAAGRycy9kb3ducmV2LnhtbFBLBQYAAAAAAwADALcAAAD1AgAAAAA=&#10;" filled="f" stroked="f">
                  <v:textbox inset="0,0,0,0">
                    <w:txbxContent>
                      <w:p w14:paraId="2E4B8114" w14:textId="2AF9392B" w:rsidR="001C79A6" w:rsidRDefault="001C79A6" w:rsidP="00F43393">
                        <w:pPr>
                          <w:pStyle w:val="Sinespaciado"/>
                          <w:rPr>
                            <w:sz w:val="24"/>
                            <w:szCs w:val="24"/>
                          </w:rPr>
                        </w:pPr>
                        <w:r>
                          <w:t>Figura 10. Ejemplo de tendencia y dispersión en una gráfica. a) Gran tendencia, Sin dispersión. b)</w:t>
                        </w:r>
                        <w:r w:rsidRPr="00C15561">
                          <w:t xml:space="preserve"> </w:t>
                        </w:r>
                        <w:r>
                          <w:t>Buena tendencia. Poca dispersión. c) Sin tendencia. Gran dispersión.</w:t>
                        </w:r>
                      </w:p>
                      <w:p w14:paraId="21A3A074" w14:textId="77777777" w:rsidR="001C79A6" w:rsidRDefault="001C79A6" w:rsidP="00F43393">
                        <w:pPr>
                          <w:pStyle w:val="Sinespaciado"/>
                          <w:rPr>
                            <w:sz w:val="24"/>
                            <w:szCs w:val="24"/>
                          </w:rPr>
                        </w:pPr>
                      </w:p>
                      <w:p w14:paraId="1D4F40DC" w14:textId="77777777" w:rsidR="001C79A6" w:rsidRDefault="001C79A6" w:rsidP="00F43393">
                        <w:pPr>
                          <w:pStyle w:val="Sinespaciado"/>
                          <w:rPr>
                            <w:sz w:val="24"/>
                            <w:szCs w:val="24"/>
                          </w:rPr>
                        </w:pPr>
                      </w:p>
                      <w:p w14:paraId="0477ECAD" w14:textId="77777777" w:rsidR="001C79A6" w:rsidRDefault="001C79A6" w:rsidP="00F43393">
                        <w:pPr>
                          <w:pStyle w:val="Sinespaciado"/>
                          <w:rPr>
                            <w:sz w:val="24"/>
                            <w:szCs w:val="24"/>
                          </w:rPr>
                        </w:pPr>
                      </w:p>
                    </w:txbxContent>
                  </v:textbox>
                </v:shape>
                <v:shape id="Text Box 117" o:spid="_x0000_s1393" type="#_x0000_t202" style="position:absolute;left:8816;top:9999;width:10077;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" strokecolor="white">
                  <v:textbox inset="0,0,0,0">
                    <w:txbxContent>
                      <w:p w14:paraId="528DB61A" w14:textId="77777777" w:rsidR="001C79A6" w:rsidRDefault="001C79A6" w:rsidP="00F43393">
                        <w:pPr>
                          <w:pStyle w:val="Sinespaciado"/>
                          <w:jc w:val="center"/>
                          <w:rPr>
                            <w:sz w:val="24"/>
                            <w:szCs w:val="24"/>
                          </w:rPr>
                        </w:pPr>
                        <w:r>
                          <w:t>Variable independiente (unidades)</w:t>
                        </w:r>
                      </w:p>
                    </w:txbxContent>
                  </v:textbox>
                </v:shape>
                <v:shape id="Text Box 120" o:spid="_x0000_s1394" type="#_x0000_t202" style="position:absolute;left:4898;top:550;width:2515;height: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" strokecolor="white">
                  <v:textbox style="layout-flow:vertical;mso-layout-flow-alt:bottom-to-top" inset="0,0,0,0">
                    <w:txbxContent>
                      <w:p w14:paraId="265FD43F"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 xml:space="preserve">Variable </w:t>
                        </w:r>
                        <w:proofErr w:type="gramStart"/>
                        <w:r>
                          <w:rPr>
                            <w:rFonts w:eastAsia="Times New Roman"/>
                            <w:sz w:val="16"/>
                            <w:szCs w:val="16"/>
                          </w:rPr>
                          <w:t>dependiente  (</w:t>
                        </w:r>
                        <w:proofErr w:type="gramEnd"/>
                        <w:r>
                          <w:rPr>
                            <w:rFonts w:eastAsia="Times New Roman"/>
                            <w:sz w:val="16"/>
                            <w:szCs w:val="16"/>
                          </w:rPr>
                          <w:t>unidades)</w:t>
                        </w:r>
                      </w:p>
                      <w:p w14:paraId="455E3BD8" w14:textId="77777777" w:rsidR="001C79A6" w:rsidRDefault="001C79A6" w:rsidP="00F43393">
                        <w:pPr>
                          <w:pStyle w:val="NormalWeb"/>
                          <w:spacing w:before="120" w:beforeAutospacing="0" w:after="120" w:afterAutospacing="0"/>
                          <w:ind w:firstLine="288"/>
                          <w:jc w:val="center"/>
                        </w:pPr>
                        <w:proofErr w:type="gramStart"/>
                        <w:r>
                          <w:rPr>
                            <w:rFonts w:eastAsia="Times New Roman"/>
                            <w:sz w:val="16"/>
                            <w:szCs w:val="16"/>
                            <w:lang w:val="es-ES"/>
                          </w:rPr>
                          <w:t>dependiente  (</w:t>
                        </w:r>
                        <w:proofErr w:type="gramEnd"/>
                        <w:r>
                          <w:rPr>
                            <w:rFonts w:eastAsia="Times New Roman"/>
                            <w:sz w:val="16"/>
                            <w:szCs w:val="16"/>
                            <w:lang w:val="es-ES"/>
                          </w:rPr>
                          <w:t>unidades)</w:t>
                        </w:r>
                      </w:p>
                    </w:txbxContent>
                  </v:textbox>
                </v:shape>
                <v:shape id="Text Box 69" o:spid="_x0000_s1395" type="#_x0000_t202" style="position:absolute;left:3702;top:552;width:108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" strokecolor="white">
                  <v:textbox inset="0,0,0,0">
                    <w:txbxContent>
                      <w:p w14:paraId="3E757277" w14:textId="77777777" w:rsidR="001C79A6" w:rsidRDefault="001C79A6" w:rsidP="00F43393">
                        <w:pPr>
                          <w:pStyle w:val="Sinespaciado"/>
                        </w:pPr>
                        <w:r>
                          <w:t>a)</w:t>
                        </w:r>
                      </w:p>
                    </w:txbxContent>
                  </v:textbox>
                </v:shape>
                <v:shape id="Text Box 69" o:spid="_x0000_s1396" type="#_x0000_t202" style="position:absolute;left:22055;top:692;width:1080;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" strokecolor="white">
                  <v:textbox inset="0,0,0,0">
                    <w:txbxContent>
                      <w:p w14:paraId="51EB6990" w14:textId="77777777" w:rsidR="001C79A6" w:rsidRDefault="001C79A6" w:rsidP="00F43393">
                        <w:pPr>
                          <w:pStyle w:val="Sinespaciado"/>
                        </w:pPr>
                        <w:r>
                          <w:t>b)</w:t>
                        </w:r>
                      </w:p>
                    </w:txbxContent>
                  </v:textbox>
                </v:shape>
                <v:shape id="Imagen 525" o:spid="_x0000_s1397" type="#_x0000_t75" style="position:absolute;left:7419;top:359;width:12782;height: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">
                  <v:imagedata r:id="rId20" o:title=""/>
                </v:shape>
                <v:shape id="Text Box 120" o:spid="_x0000_s1398" type="#_x0000_t202" style="position:absolute;left:23048;top:692;width:2509;height:9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" strokecolor="white">
                  <v:textbox style="layout-flow:vertical;mso-layout-flow-alt:bottom-to-top" inset="0,0,0,0">
                    <w:txbxContent>
                      <w:p w14:paraId="0834B17D"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 xml:space="preserve">Variable </w:t>
                        </w:r>
                        <w:proofErr w:type="gramStart"/>
                        <w:r>
                          <w:rPr>
                            <w:rFonts w:eastAsia="Times New Roman"/>
                            <w:sz w:val="16"/>
                            <w:szCs w:val="16"/>
                          </w:rPr>
                          <w:t>dependiente  (</w:t>
                        </w:r>
                        <w:proofErr w:type="gramEnd"/>
                        <w:r>
                          <w:rPr>
                            <w:rFonts w:eastAsia="Times New Roman"/>
                            <w:sz w:val="16"/>
                            <w:szCs w:val="16"/>
                          </w:rPr>
                          <w:t>unidades)</w:t>
                        </w:r>
                      </w:p>
                    </w:txbxContent>
                  </v:textbox>
                </v:shape>
                <v:shape id="Text Box 120" o:spid="_x0000_s1399" type="#_x0000_t202" style="position:absolute;left:41623;top:608;width:2509;height: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" strokecolor="white">
                  <v:textbox style="layout-flow:vertical;mso-layout-flow-alt:bottom-to-top" inset="0,0,0,0">
                    <w:txbxContent>
                      <w:p w14:paraId="09FF025A"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 xml:space="preserve">Variable </w:t>
                        </w:r>
                        <w:proofErr w:type="gramStart"/>
                        <w:r>
                          <w:rPr>
                            <w:rFonts w:eastAsia="Times New Roman"/>
                            <w:sz w:val="16"/>
                            <w:szCs w:val="16"/>
                          </w:rPr>
                          <w:t>dependiente  (</w:t>
                        </w:r>
                        <w:proofErr w:type="gramEnd"/>
                        <w:r>
                          <w:rPr>
                            <w:rFonts w:eastAsia="Times New Roman"/>
                            <w:sz w:val="16"/>
                            <w:szCs w:val="16"/>
                          </w:rPr>
                          <w:t>unidades)</w:t>
                        </w:r>
                      </w:p>
                    </w:txbxContent>
                  </v:textbox>
                </v:shape>
                <v:shape id="Imagen 528" o:spid="_x0000_s1400" type="#_x0000_t75" style="position:absolute;left:25442;top:552;width:13056;height:10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">
                  <v:imagedata r:id="rId21" o:title=""/>
                </v:shape>
                <v:shape id="Text Box 117" o:spid="_x0000_s1401" type="#_x0000_t202" style="position:absolute;left:27062;top:10153;width:10071;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" strokecolor="white">
                  <v:textbox inset="0,0,0,0">
                    <w:txbxContent>
                      <w:p w14:paraId="72F08593"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independiente (unidades)</w:t>
                        </w:r>
                      </w:p>
                    </w:txbxContent>
                  </v:textbox>
                </v:shape>
                <v:shape id="Imagen 530" o:spid="_x0000_s1402" type="#_x0000_t75" style="position:absolute;left:44138;top:596;width:1316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">
                  <v:imagedata r:id="rId22" o:title=""/>
                </v:shape>
                <v:shape id="Text Box 117" o:spid="_x0000_s1403" type="#_x0000_t202" style="position:absolute;left:45814;top:10057;width:1007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" strokecolor="white">
                  <v:textbox inset="0,0,0,0">
                    <w:txbxContent>
                      <w:p w14:paraId="3597E7FE" w14:textId="77777777" w:rsidR="001C79A6" w:rsidRDefault="001C79A6" w:rsidP="00F43393">
                        <w:pPr>
                          <w:pStyle w:val="NormalWeb"/>
                          <w:spacing w:before="0" w:beforeAutospacing="0" w:after="200" w:afterAutospacing="0" w:line="276" w:lineRule="auto"/>
                          <w:jc w:val="center"/>
                        </w:pPr>
                        <w:r>
                          <w:rPr>
                            <w:rFonts w:eastAsia="Times New Roman"/>
                            <w:sz w:val="16"/>
                            <w:szCs w:val="16"/>
                          </w:rPr>
                          <w:t>Variable independiente (unidades)</w:t>
                        </w:r>
                      </w:p>
                    </w:txbxContent>
                  </v:textbox>
                </v:shape>
                <v:shape id="Text Box 69" o:spid="_x0000_s1404" type="#_x0000_t202" style="position:absolute;left:40543;top:550;width:108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" strokecolor="white">
                  <v:textbox inset="0,0,0,0">
                    <w:txbxContent>
                      <w:p w14:paraId="1A305858" w14:textId="77777777" w:rsidR="001C79A6" w:rsidRDefault="001C79A6" w:rsidP="00F43393">
                        <w:pPr>
                          <w:pStyle w:val="Sinespaciado"/>
                        </w:pPr>
                        <w:r>
                          <w:t>c)</w:t>
                        </w:r>
                      </w:p>
                    </w:txbxContent>
                  </v:textbox>
                </v:shape>
                <w10:wrap type="square"/>
              </v:group>
            </w:pict>
          </mc:Fallback>
        </mc:AlternateContent>
      </w:r>
      <w:r w:rsidR="0039448B" w:rsidRPr="0039448B">
        <w:rPr>
          <w:lang w:val="es-MX"/>
        </w:rPr>
        <w:t xml:space="preserve">Linealizar también da una idea del grado de relación o ajuste de los datos a la teoría. Si los datos se linealizan y producen una línea recta, los datos ajustarán fuertemente la predicción teórica; sin embargo, si los datos originales tienen una correlación baja, se producirán anomalías o distorsiones en la transformación que alejarán a los datos de una tendencia lineal. Por esto es conveniente </w:t>
      </w:r>
      <w:r w:rsidR="0039448B" w:rsidRPr="00917A3D">
        <w:rPr>
          <w:rStyle w:val="Textoennegrita"/>
        </w:rPr>
        <w:t xml:space="preserve">hacer una interpretación cuidadosa de las gráficas al momento </w:t>
      </w:r>
      <w:r w:rsidRPr="00917A3D">
        <w:rPr>
          <w:rStyle w:val="Textoennegrita"/>
        </w:rPr>
        <w:t>de linealizar</w:t>
      </w:r>
      <w:r w:rsidR="0039448B" w:rsidRPr="0039448B">
        <w:rPr>
          <w:lang w:val="es-MX"/>
        </w:rPr>
        <w:t>.</w:t>
      </w:r>
      <w:r w:rsidR="00CD3682">
        <w:rPr>
          <w:lang w:val="es-MX"/>
        </w:rPr>
        <w:t xml:space="preserve"> </w:t>
      </w:r>
      <w:r w:rsidR="0039448B" w:rsidRPr="0039448B">
        <w:rPr>
          <w:lang w:val="es-MX"/>
        </w:rPr>
        <w:t>El proceso de linealización busca reescribir la ecuación</w:t>
      </w:r>
      <w:r w:rsidR="004F071D">
        <w:rPr>
          <w:lang w:val="es-MX"/>
        </w:rPr>
        <w:t xml:space="preserve"> del modelo</w:t>
      </w:r>
      <w:r w:rsidR="0039448B" w:rsidRPr="0039448B">
        <w:rPr>
          <w:lang w:val="es-MX"/>
        </w:rPr>
        <w:t xml:space="preserve"> teóric</w:t>
      </w:r>
      <w:r w:rsidR="004F071D">
        <w:rPr>
          <w:lang w:val="es-MX"/>
        </w:rPr>
        <w:t>o</w:t>
      </w:r>
      <w:r w:rsidR="0039448B" w:rsidRPr="0039448B">
        <w:rPr>
          <w:lang w:val="es-MX"/>
        </w:rPr>
        <w:t xml:space="preserve"> </w:t>
      </w:r>
      <w:r w:rsidR="004F071D">
        <w:rPr>
          <w:lang w:val="es-MX"/>
        </w:rPr>
        <w:t>a la</w:t>
      </w:r>
      <w:r w:rsidR="0039448B" w:rsidRPr="0039448B">
        <w:rPr>
          <w:lang w:val="es-MX"/>
        </w:rPr>
        <w:t xml:space="preserve"> forma: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4557D4" w14:paraId="45A14A50" w14:textId="77777777" w:rsidTr="004557D4">
        <w:trPr>
          <w:jc w:val="center"/>
        </w:trPr>
        <w:tc>
          <w:tcPr>
            <w:tcW w:w="455" w:type="dxa"/>
            <w:vAlign w:val="center"/>
          </w:tcPr>
          <w:p w14:paraId="3081B11C" w14:textId="77777777" w:rsidR="004557D4" w:rsidRDefault="004557D4" w:rsidP="0061567C">
            <w:pPr>
              <w:jc w:val="center"/>
              <w:rPr>
                <w:rFonts w:eastAsia="Times New Roman"/>
                <w:lang w:eastAsia="es-MX"/>
              </w:rPr>
            </w:pPr>
          </w:p>
        </w:tc>
        <w:tc>
          <w:tcPr>
            <w:tcW w:w="7935" w:type="dxa"/>
            <w:vAlign w:val="center"/>
          </w:tcPr>
          <w:p w14:paraId="7A745184" w14:textId="4FE9269C" w:rsidR="004557D4" w:rsidRDefault="004557D4" w:rsidP="00215DC6">
            <w:pPr>
              <w:pStyle w:val="Ecuacion"/>
              <w:rPr>
                <w:rFonts w:eastAsia="Times New Roman"/>
                <w:lang w:eastAsia="es-MX"/>
              </w:rPr>
            </w:pPr>
            <m:oMathPara>
              <m:oMath>
                <m:r>
                  <m:t>y=mx+b</m:t>
                </m:r>
                <m:r>
                  <w:rPr>
                    <w:rFonts w:eastAsia="Times New Roman"/>
                  </w:rPr>
                  <m:t xml:space="preserve"> ,</m:t>
                </m:r>
              </m:oMath>
            </m:oMathPara>
          </w:p>
        </w:tc>
        <w:tc>
          <w:tcPr>
            <w:tcW w:w="671" w:type="dxa"/>
            <w:vAlign w:val="center"/>
          </w:tcPr>
          <w:p w14:paraId="5B6826B1" w14:textId="4A74D200" w:rsidR="004557D4" w:rsidRDefault="004557D4" w:rsidP="00782446">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17</w:t>
            </w:r>
            <w:r>
              <w:rPr>
                <w:rFonts w:eastAsia="Times New Roman"/>
              </w:rPr>
              <w:fldChar w:fldCharType="end"/>
            </w:r>
            <w:r>
              <w:rPr>
                <w:rFonts w:eastAsia="Times New Roman"/>
                <w:lang w:eastAsia="es-MX"/>
              </w:rPr>
              <w:t>)</w:t>
            </w:r>
          </w:p>
        </w:tc>
      </w:tr>
    </w:tbl>
    <w:p w14:paraId="115278BC" w14:textId="120105F6" w:rsidR="0039448B" w:rsidRDefault="00CD3682" w:rsidP="0039448B">
      <w:pPr>
        <w:rPr>
          <w:lang w:val="es-MX"/>
        </w:rPr>
      </w:pPr>
      <w:r>
        <w:rPr>
          <w:lang w:val="es-MX"/>
        </w:rPr>
        <w:t>d</w:t>
      </w:r>
      <w:r w:rsidR="0039448B" w:rsidRPr="0039448B">
        <w:rPr>
          <w:lang w:val="es-MX"/>
        </w:rPr>
        <w:t xml:space="preserve">onde </w:t>
      </w:r>
      <m:oMath>
        <m:r>
          <w:rPr>
            <w:rFonts w:ascii="Cambria Math" w:hAnsi="Cambria Math"/>
            <w:lang w:val="es-MX"/>
          </w:rPr>
          <m:t>y</m:t>
        </m:r>
      </m:oMath>
      <w:r w:rsidR="0039448B" w:rsidRPr="0039448B">
        <w:rPr>
          <w:lang w:val="es-MX"/>
        </w:rPr>
        <w:t xml:space="preserve"> es la variable dependiente, </w:t>
      </w:r>
      <m:oMath>
        <m:r>
          <w:rPr>
            <w:rFonts w:ascii="Cambria Math" w:hAnsi="Cambria Math"/>
            <w:lang w:val="es-MX"/>
          </w:rPr>
          <m:t>m</m:t>
        </m:r>
      </m:oMath>
      <w:r w:rsidR="0039448B" w:rsidRPr="0039448B">
        <w:rPr>
          <w:lang w:val="es-MX"/>
        </w:rPr>
        <w:t xml:space="preserve"> la pendiente, </w:t>
      </w:r>
      <m:oMath>
        <m:r>
          <w:rPr>
            <w:rFonts w:ascii="Cambria Math" w:hAnsi="Cambria Math"/>
            <w:lang w:val="es-MX"/>
          </w:rPr>
          <m:t>x</m:t>
        </m:r>
      </m:oMath>
      <w:r w:rsidR="0039448B" w:rsidRPr="0039448B">
        <w:rPr>
          <w:lang w:val="es-MX"/>
        </w:rPr>
        <w:t xml:space="preserve"> la variable independiente y </w:t>
      </w:r>
      <m:oMath>
        <m:r>
          <w:rPr>
            <w:rFonts w:ascii="Cambria Math" w:hAnsi="Cambria Math"/>
            <w:lang w:val="es-MX"/>
          </w:rPr>
          <m:t>b</m:t>
        </m:r>
      </m:oMath>
      <w:r w:rsidR="0039448B" w:rsidRPr="0039448B">
        <w:rPr>
          <w:lang w:val="es-MX"/>
        </w:rPr>
        <w:t xml:space="preserve"> la ordenada al origen. Como ejemplo, tomemos </w:t>
      </w:r>
      <w:r w:rsidR="00782446">
        <w:rPr>
          <w:lang w:val="es-MX"/>
        </w:rPr>
        <w:t>nuestro problema de la constante de gravedad a partir de un péndulo</w:t>
      </w:r>
      <w:r w:rsidR="0039448B" w:rsidRPr="0039448B">
        <w:rPr>
          <w:lang w:val="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4557D4" w14:paraId="27F2A022" w14:textId="77777777" w:rsidTr="004557D4">
        <w:trPr>
          <w:jc w:val="center"/>
        </w:trPr>
        <w:tc>
          <w:tcPr>
            <w:tcW w:w="455" w:type="dxa"/>
            <w:vAlign w:val="center"/>
          </w:tcPr>
          <w:p w14:paraId="00F132D8" w14:textId="77777777" w:rsidR="004557D4" w:rsidRDefault="004557D4" w:rsidP="0061567C">
            <w:pPr>
              <w:jc w:val="center"/>
              <w:rPr>
                <w:rFonts w:eastAsia="Times New Roman"/>
                <w:lang w:eastAsia="es-MX"/>
              </w:rPr>
            </w:pPr>
          </w:p>
        </w:tc>
        <w:tc>
          <w:tcPr>
            <w:tcW w:w="7935" w:type="dxa"/>
            <w:vAlign w:val="center"/>
          </w:tcPr>
          <w:p w14:paraId="403840E4" w14:textId="1C1BC616" w:rsidR="004557D4" w:rsidRPr="00782446" w:rsidRDefault="00782446" w:rsidP="00782446">
            <w:pPr>
              <w:pStyle w:val="Ejercicios"/>
              <w:numPr>
                <w:ilvl w:val="0"/>
                <w:numId w:val="0"/>
              </w:numPr>
              <w:ind w:left="720"/>
            </w:pPr>
            <m:oMathPara>
              <m:oMath>
                <m:r>
                  <w:rPr>
                    <w:rFonts w:ascii="Cambria Math" w:hAnsi="Cambria Math"/>
                  </w:rPr>
                  <m:t>g=4</m:t>
                </m:r>
                <m:sSup>
                  <m:sSupPr>
                    <m:ctrlPr>
                      <w:rPr>
                        <w:rFonts w:ascii="Cambria Math" w:hAnsi="Cambria Math"/>
                        <w:i/>
                      </w:rPr>
                    </m:ctrlPr>
                  </m:sSupPr>
                  <m:e>
                    <m:r>
                      <w:rPr>
                        <w:rFonts w:ascii="Cambria Math" w:hAnsi="Cambria Math"/>
                      </w:rPr>
                      <m:t>π</m:t>
                    </m:r>
                  </m:e>
                  <m:sup>
                    <m:r>
                      <w:rPr>
                        <w:rFonts w:ascii="Cambria Math" w:hAnsi="Cambria Math"/>
                      </w:rPr>
                      <m:t>2</m:t>
                    </m:r>
                  </m:sup>
                </m:sSup>
                <m:f>
                  <m:fPr>
                    <m:ctrlPr>
                      <w:rPr>
                        <w:rFonts w:ascii="Cambria Math" w:hAnsi="Cambria Math"/>
                        <w:i/>
                      </w:rPr>
                    </m:ctrlPr>
                  </m:fPr>
                  <m:num>
                    <m:r>
                      <w:rPr>
                        <w:rFonts w:ascii="Cambria Math" w:hAnsi="Cambria Math"/>
                      </w:rPr>
                      <m:t>L</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r>
                  <m:rPr>
                    <m:sty m:val="p"/>
                  </m:rPr>
                  <w:rPr>
                    <w:rFonts w:ascii="Cambria Math" w:hAnsi="Cambria Math"/>
                  </w:rPr>
                  <m:t xml:space="preserve">  ó  </m:t>
                </m:r>
                <m:r>
                  <w:rPr>
                    <w:rFonts w:ascii="Cambria Math" w:hAnsi="Cambria Math"/>
                  </w:rPr>
                  <m:t>L=</m:t>
                </m:r>
                <m:f>
                  <m:fPr>
                    <m:ctrlPr>
                      <w:rPr>
                        <w:rFonts w:ascii="Cambria Math" w:hAnsi="Cambria Math"/>
                        <w:i/>
                      </w:rPr>
                    </m:ctrlPr>
                  </m:fPr>
                  <m:num>
                    <m:r>
                      <w:rPr>
                        <w:rFonts w:ascii="Cambria Math" w:hAnsi="Cambria Math"/>
                      </w:rPr>
                      <m:t>g</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sSup>
                  <m:sSupPr>
                    <m:ctrlPr>
                      <w:rPr>
                        <w:rFonts w:ascii="Cambria Math" w:hAnsi="Cambria Math"/>
                        <w:i/>
                      </w:rPr>
                    </m:ctrlPr>
                  </m:sSupPr>
                  <m:e>
                    <m:r>
                      <w:rPr>
                        <w:rFonts w:ascii="Cambria Math" w:hAnsi="Cambria Math"/>
                      </w:rPr>
                      <m:t>T</m:t>
                    </m:r>
                  </m:e>
                  <m:sup>
                    <m:r>
                      <w:rPr>
                        <w:rFonts w:ascii="Cambria Math" w:hAnsi="Cambria Math"/>
                      </w:rPr>
                      <m:t>2</m:t>
                    </m:r>
                  </m:sup>
                </m:sSup>
              </m:oMath>
            </m:oMathPara>
          </w:p>
        </w:tc>
        <w:tc>
          <w:tcPr>
            <w:tcW w:w="671" w:type="dxa"/>
            <w:vAlign w:val="center"/>
          </w:tcPr>
          <w:p w14:paraId="491E3C0D" w14:textId="3C20E623" w:rsidR="004557D4" w:rsidRDefault="004557D4" w:rsidP="00782446">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18</w:t>
            </w:r>
            <w:r>
              <w:rPr>
                <w:rFonts w:eastAsia="Times New Roman"/>
              </w:rPr>
              <w:fldChar w:fldCharType="end"/>
            </w:r>
            <w:r>
              <w:rPr>
                <w:rFonts w:eastAsia="Times New Roman"/>
                <w:lang w:eastAsia="es-MX"/>
              </w:rPr>
              <w:t>)</w:t>
            </w:r>
          </w:p>
        </w:tc>
      </w:tr>
    </w:tbl>
    <w:p w14:paraId="708822CF" w14:textId="69D91D19" w:rsidR="0039448B" w:rsidRDefault="00782446" w:rsidP="0039448B">
      <w:pPr>
        <w:rPr>
          <w:lang w:val="es-MX"/>
        </w:rPr>
      </w:pPr>
      <w:r>
        <w:rPr>
          <w:lang w:val="es-MX"/>
        </w:rPr>
        <w:t xml:space="preserve">Donde la segunda expresión es para poner de forma explícita la relación entre las variables </w:t>
      </w:r>
      <m:oMath>
        <m:r>
          <w:rPr>
            <w:rFonts w:ascii="Cambria Math" w:hAnsi="Cambria Math"/>
            <w:lang w:val="es-MX"/>
          </w:rPr>
          <m:t>L</m:t>
        </m:r>
      </m:oMath>
      <w:r>
        <w:rPr>
          <w:lang w:val="es-MX"/>
        </w:rPr>
        <w:t xml:space="preserve"> y </w:t>
      </w:r>
      <m:oMath>
        <m:r>
          <w:rPr>
            <w:rFonts w:ascii="Cambria Math" w:hAnsi="Cambria Math"/>
            <w:lang w:val="es-MX"/>
          </w:rPr>
          <m:t>T</m:t>
        </m:r>
      </m:oMath>
      <w:r>
        <w:rPr>
          <w:lang w:val="es-MX"/>
        </w:rPr>
        <w:t xml:space="preserve">, es decir: </w:t>
      </w:r>
      <m:oMath>
        <m:r>
          <w:rPr>
            <w:rFonts w:ascii="Cambria Math" w:hAnsi="Cambria Math"/>
            <w:lang w:val="es-MX"/>
          </w:rPr>
          <m:t>L(T)</m:t>
        </m:r>
      </m:oMath>
      <w:r>
        <w:rPr>
          <w:lang w:val="es-MX"/>
        </w:rPr>
        <w:t xml:space="preserve">, la cual es cuadrática. </w:t>
      </w:r>
      <w:r w:rsidR="008D4F35">
        <w:rPr>
          <w:lang w:val="es-MX"/>
        </w:rPr>
        <w:t xml:space="preserve">La ecuación </w:t>
      </w:r>
      <w:r w:rsidR="00710616">
        <w:rPr>
          <w:lang w:val="es-MX"/>
        </w:rPr>
        <w:t>18</w:t>
      </w:r>
      <w:r w:rsidR="0039448B" w:rsidRPr="0039448B">
        <w:rPr>
          <w:lang w:val="es-MX"/>
        </w:rPr>
        <w:t xml:space="preserve"> puede ser linealizada re-escribiéndola (agrupando términos)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701668" w14:paraId="058AFB41" w14:textId="77777777" w:rsidTr="00701668">
        <w:trPr>
          <w:jc w:val="center"/>
        </w:trPr>
        <w:tc>
          <w:tcPr>
            <w:tcW w:w="455" w:type="dxa"/>
            <w:vAlign w:val="center"/>
          </w:tcPr>
          <w:p w14:paraId="6E0973CD" w14:textId="77777777" w:rsidR="00701668" w:rsidRDefault="00701668" w:rsidP="0061567C">
            <w:pPr>
              <w:jc w:val="center"/>
              <w:rPr>
                <w:rFonts w:eastAsia="Times New Roman"/>
                <w:lang w:eastAsia="es-MX"/>
              </w:rPr>
            </w:pPr>
          </w:p>
        </w:tc>
        <w:tc>
          <w:tcPr>
            <w:tcW w:w="7935" w:type="dxa"/>
            <w:vAlign w:val="center"/>
          </w:tcPr>
          <w:p w14:paraId="7BAC7435" w14:textId="52352783" w:rsidR="00701668" w:rsidRDefault="00782446" w:rsidP="00917A3D">
            <w:pPr>
              <w:pStyle w:val="Ecuacin2"/>
              <w:rPr>
                <w:rFonts w:eastAsia="Times New Roman"/>
                <w:lang w:eastAsia="es-MX"/>
              </w:rPr>
            </w:pPr>
            <m:oMathPara>
              <m:oMath>
                <m:r>
                  <m:t>L=</m:t>
                </m:r>
                <m:d>
                  <m:dPr>
                    <m:ctrlPr/>
                  </m:dPr>
                  <m:e>
                    <m:f>
                      <m:fPr>
                        <m:ctrlPr/>
                      </m:fPr>
                      <m:num>
                        <m:r>
                          <m:t>g</m:t>
                        </m:r>
                      </m:num>
                      <m:den>
                        <m:r>
                          <m:t>4</m:t>
                        </m:r>
                        <m:sSup>
                          <m:sSupPr>
                            <m:ctrlPr/>
                          </m:sSupPr>
                          <m:e>
                            <m:r>
                              <m:t>π</m:t>
                            </m:r>
                          </m:e>
                          <m:sup>
                            <m:r>
                              <m:t>2</m:t>
                            </m:r>
                          </m:sup>
                        </m:sSup>
                      </m:den>
                    </m:f>
                  </m:e>
                </m:d>
                <m:d>
                  <m:dPr>
                    <m:ctrlPr/>
                  </m:dPr>
                  <m:e>
                    <m:sSup>
                      <m:sSupPr>
                        <m:ctrlPr/>
                      </m:sSupPr>
                      <m:e>
                        <m:r>
                          <m:t>T</m:t>
                        </m:r>
                      </m:e>
                      <m:sup>
                        <m:r>
                          <m:t>2</m:t>
                        </m:r>
                      </m:sup>
                    </m:sSup>
                  </m:e>
                </m:d>
                <m:r>
                  <m:t>+0</m:t>
                </m:r>
              </m:oMath>
            </m:oMathPara>
          </w:p>
        </w:tc>
        <w:tc>
          <w:tcPr>
            <w:tcW w:w="671" w:type="dxa"/>
            <w:vAlign w:val="center"/>
          </w:tcPr>
          <w:p w14:paraId="21F31575" w14:textId="39187092" w:rsidR="00701668" w:rsidRDefault="00701668" w:rsidP="00782446">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19</w:t>
            </w:r>
            <w:r>
              <w:rPr>
                <w:rFonts w:eastAsia="Times New Roman"/>
              </w:rPr>
              <w:fldChar w:fldCharType="end"/>
            </w:r>
            <w:r>
              <w:rPr>
                <w:rFonts w:eastAsia="Times New Roman"/>
                <w:lang w:eastAsia="es-MX"/>
              </w:rPr>
              <w:t>)</w:t>
            </w:r>
          </w:p>
        </w:tc>
      </w:tr>
    </w:tbl>
    <w:p w14:paraId="4A19B56D" w14:textId="0CE13767" w:rsidR="0039448B" w:rsidRPr="0039448B" w:rsidRDefault="00CC77DD" w:rsidP="0039448B">
      <w:pPr>
        <w:rPr>
          <w:lang w:val="es-MX"/>
        </w:rPr>
      </w:pPr>
      <w:r w:rsidRPr="0039448B">
        <w:rPr>
          <w:noProof/>
          <w:lang w:val="es-MX" w:eastAsia="es-MX"/>
        </w:rPr>
        <mc:AlternateContent>
          <mc:Choice Requires="wpc">
            <w:drawing>
              <wp:anchor distT="0" distB="0" distL="114300" distR="114300" simplePos="0" relativeHeight="251751424" behindDoc="0" locked="0" layoutInCell="1" allowOverlap="1" wp14:anchorId="6A047CBC" wp14:editId="62388AEF">
                <wp:simplePos x="0" y="0"/>
                <wp:positionH relativeFrom="column">
                  <wp:posOffset>4018280</wp:posOffset>
                </wp:positionH>
                <wp:positionV relativeFrom="paragraph">
                  <wp:posOffset>65209</wp:posOffset>
                </wp:positionV>
                <wp:extent cx="2664460" cy="2132965"/>
                <wp:effectExtent l="0" t="0" r="2540" b="635"/>
                <wp:wrapSquare wrapText="bothSides"/>
                <wp:docPr id="581" name="Lienzo 5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0" name="Text Box 81"/>
                        <wps:cNvSpPr txBox="1">
                          <a:spLocks noChangeArrowheads="1"/>
                        </wps:cNvSpPr>
                        <wps:spPr bwMode="auto">
                          <a:xfrm>
                            <a:off x="253" y="1756351"/>
                            <a:ext cx="2628900" cy="360000"/>
                          </a:xfrm>
                          <a:prstGeom prst="rect">
                            <a:avLst/>
                          </a:prstGeom>
                          <a:noFill/>
                          <a:ln w="9525">
                            <a:noFill/>
                            <a:miter lim="800000"/>
                            <a:headEnd/>
                            <a:tailEnd/>
                          </a:ln>
                        </wps:spPr>
                        <wps:txbx>
                          <w:txbxContent>
                            <w:p w14:paraId="4F064124" w14:textId="48389B29" w:rsidR="001C79A6" w:rsidRDefault="001C79A6" w:rsidP="0039448B">
                              <w:pPr>
                                <w:pStyle w:val="Sinespaciado"/>
                                <w:rPr>
                                  <w:sz w:val="24"/>
                                  <w:szCs w:val="24"/>
                                </w:rPr>
                              </w:pPr>
                              <w:r>
                                <w:t>Figura 11. Linealización de la ecuación del péndulo (datos experimentales y ajuste lineal). Las barras de error son muy pequeñas y se pierden debido a la escala.</w:t>
                              </w:r>
                            </w:p>
                          </w:txbxContent>
                        </wps:txbx>
                        <wps:bodyPr rot="0" vert="horz" wrap="square" lIns="0" tIns="0" rIns="0" bIns="0" anchor="t" anchorCtr="0" upright="1">
                          <a:noAutofit/>
                        </wps:bodyPr>
                      </wps:wsp>
                      <pic:pic xmlns:pic="http://schemas.openxmlformats.org/drawingml/2006/picture">
                        <pic:nvPicPr>
                          <pic:cNvPr id="51" name="Imagen 51"/>
                          <pic:cNvPicPr>
                            <a:picLocks noChangeAspect="1"/>
                          </pic:cNvPicPr>
                        </pic:nvPicPr>
                        <pic:blipFill>
                          <a:blip r:embed="rId23"/>
                          <a:stretch>
                            <a:fillRect/>
                          </a:stretch>
                        </pic:blipFill>
                        <pic:spPr>
                          <a:xfrm>
                            <a:off x="140335" y="1"/>
                            <a:ext cx="2263775" cy="1724781"/>
                          </a:xfrm>
                          <a:prstGeom prst="rect">
                            <a:avLst/>
                          </a:prstGeom>
                        </pic:spPr>
                      </pic:pic>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047CBC" id="Lienzo 581" o:spid="_x0000_s1405" editas="canvas" style="position:absolute;left:0;text-align:left;margin-left:316.4pt;margin-top:5.15pt;width:209.8pt;height:167.95pt;z-index:251751424;mso-width-relative:margin;mso-height-relative:margin" coordsize="26644,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">
                <v:shape id="_x0000_s1406" type="#_x0000_t75" style="position:absolute;width:26644;height:21329;visibility:visible;mso-wrap-style:square">
                  <v:fill o:detectmouseclick="t"/>
                  <v:path o:connecttype="none"/>
                </v:shape>
                <v:shape id="Text Box 81" o:spid="_x0000_s1407" type="#_x0000_t202" style="position:absolute;left:2;top:17563;width:2628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4F064124" w14:textId="48389B29" w:rsidR="001C79A6" w:rsidRDefault="001C79A6" w:rsidP="0039448B">
                        <w:pPr>
                          <w:pStyle w:val="Sinespaciado"/>
                          <w:rPr>
                            <w:sz w:val="24"/>
                            <w:szCs w:val="24"/>
                          </w:rPr>
                        </w:pPr>
                        <w:r>
                          <w:t>Figura 11. Linealización de la ecuación del péndulo (datos experimentales y ajuste lineal). Las barras de error son muy pequeñas y se pierden debido a la escala.</w:t>
                        </w:r>
                      </w:p>
                    </w:txbxContent>
                  </v:textbox>
                </v:shape>
                <v:shape id="Imagen 51" o:spid="_x0000_s1408" type="#_x0000_t75" style="position:absolute;left:1403;width:22638;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">
                  <v:imagedata r:id="rId24" o:title=""/>
                </v:shape>
                <w10:wrap type="square"/>
              </v:group>
            </w:pict>
          </mc:Fallback>
        </mc:AlternateContent>
      </w:r>
      <w:r w:rsidR="00917A3D">
        <w:rPr>
          <w:lang w:val="es-MX"/>
        </w:rPr>
        <w:t>Así, l</w:t>
      </w:r>
      <w:r w:rsidR="0039448B" w:rsidRPr="0039448B">
        <w:rPr>
          <w:lang w:val="es-MX"/>
        </w:rPr>
        <w:t>a pendiente</w:t>
      </w:r>
      <w:r w:rsidR="00917A3D">
        <w:rPr>
          <w:lang w:val="es-MX"/>
        </w:rPr>
        <w:t xml:space="preserve"> de la recta</w:t>
      </w:r>
      <w:r w:rsidR="0039448B" w:rsidRPr="0039448B">
        <w:rPr>
          <w:lang w:val="es-MX"/>
        </w:rPr>
        <w:t xml:space="preserve"> será </w:t>
      </w:r>
      <m:oMath>
        <m:r>
          <w:rPr>
            <w:rFonts w:ascii="Cambria Math" w:hAnsi="Cambria Math"/>
            <w:lang w:val="es-MX"/>
          </w:rPr>
          <m:t>m=</m:t>
        </m:r>
        <m:f>
          <m:fPr>
            <m:ctrlPr>
              <w:rPr>
                <w:rFonts w:ascii="Cambria Math" w:hAnsi="Cambria Math"/>
                <w:i/>
              </w:rPr>
            </m:ctrlPr>
          </m:fPr>
          <m:num>
            <m:r>
              <w:rPr>
                <w:rFonts w:ascii="Cambria Math" w:hAnsi="Cambria Math"/>
              </w:rPr>
              <m:t>g</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oMath>
      <w:r w:rsidR="0039448B" w:rsidRPr="0039448B">
        <w:rPr>
          <w:lang w:val="es-MX"/>
        </w:rPr>
        <w:t xml:space="preserve">, la variable independiente será </w:t>
      </w:r>
      <m:oMath>
        <m:sSup>
          <m:sSupPr>
            <m:ctrlPr>
              <w:rPr>
                <w:rFonts w:ascii="Cambria Math" w:hAnsi="Cambria Math"/>
                <w:i/>
              </w:rPr>
            </m:ctrlPr>
          </m:sSupPr>
          <m:e>
            <m:r>
              <w:rPr>
                <w:rFonts w:ascii="Cambria Math" w:hAnsi="Cambria Math"/>
                <w:lang w:val="es-MX"/>
              </w:rPr>
              <m:t>x=T</m:t>
            </m:r>
          </m:e>
          <m:sup>
            <m:r>
              <w:rPr>
                <w:rFonts w:ascii="Cambria Math" w:hAnsi="Cambria Math"/>
                <w:lang w:val="es-MX"/>
              </w:rPr>
              <m:t>2</m:t>
            </m:r>
          </m:sup>
        </m:sSup>
      </m:oMath>
      <w:r w:rsidR="0039448B" w:rsidRPr="0039448B">
        <w:rPr>
          <w:lang w:val="es-MX"/>
        </w:rPr>
        <w:t xml:space="preserve"> y la ordenada al origen es </w:t>
      </w:r>
      <m:oMath>
        <m:r>
          <w:rPr>
            <w:rFonts w:ascii="Cambria Math" w:hAnsi="Cambria Math"/>
            <w:lang w:val="es-MX"/>
          </w:rPr>
          <m:t>b=0</m:t>
        </m:r>
      </m:oMath>
      <w:r w:rsidR="0039448B" w:rsidRPr="0039448B">
        <w:rPr>
          <w:lang w:val="es-MX"/>
        </w:rPr>
        <w:t xml:space="preserve">. Por lo tanto, si se grafica </w:t>
      </w:r>
      <m:oMath>
        <m:r>
          <w:rPr>
            <w:rFonts w:ascii="Cambria Math" w:hAnsi="Cambria Math"/>
            <w:lang w:val="es-MX"/>
          </w:rPr>
          <m:t>L</m:t>
        </m:r>
      </m:oMath>
      <w:r w:rsidR="0039448B" w:rsidRPr="0039448B">
        <w:rPr>
          <w:lang w:val="es-MX"/>
        </w:rPr>
        <w:t xml:space="preserve"> contra </w:t>
      </w:r>
      <m:oMath>
        <m:sSup>
          <m:sSupPr>
            <m:ctrlPr>
              <w:rPr>
                <w:rFonts w:ascii="Cambria Math" w:hAnsi="Cambria Math"/>
                <w:i/>
                <w:lang w:val="es-MX"/>
              </w:rPr>
            </m:ctrlPr>
          </m:sSupPr>
          <m:e>
            <m:r>
              <w:rPr>
                <w:rFonts w:ascii="Cambria Math" w:hAnsi="Cambria Math"/>
                <w:lang w:val="es-MX"/>
              </w:rPr>
              <m:t>T</m:t>
            </m:r>
          </m:e>
          <m:sup>
            <m:r>
              <w:rPr>
                <w:rFonts w:ascii="Cambria Math" w:hAnsi="Cambria Math"/>
                <w:vertAlign w:val="superscript"/>
                <w:lang w:val="es-MX"/>
              </w:rPr>
              <m:t>2</m:t>
            </m:r>
          </m:sup>
        </m:sSup>
      </m:oMath>
      <w:r w:rsidR="0039448B" w:rsidRPr="0039448B">
        <w:rPr>
          <w:lang w:val="es-MX"/>
        </w:rPr>
        <w:t xml:space="preserve"> se obten</w:t>
      </w:r>
      <w:r w:rsidR="00701668">
        <w:rPr>
          <w:lang w:val="es-MX"/>
        </w:rPr>
        <w:t xml:space="preserve">drá una línea recta (Figura </w:t>
      </w:r>
      <w:r w:rsidR="004F071D">
        <w:rPr>
          <w:lang w:val="es-MX"/>
        </w:rPr>
        <w:t>11</w:t>
      </w:r>
      <w:r w:rsidR="0039448B" w:rsidRPr="0039448B">
        <w:rPr>
          <w:lang w:val="es-MX"/>
        </w:rPr>
        <w:t xml:space="preserve">). </w:t>
      </w:r>
    </w:p>
    <w:p w14:paraId="251EFAA6" w14:textId="2EC0C8BF" w:rsidR="006D77A1" w:rsidRDefault="0039448B" w:rsidP="0039448B">
      <w:pPr>
        <w:rPr>
          <w:lang w:val="es-MX"/>
        </w:rPr>
      </w:pPr>
      <w:r w:rsidRPr="0039448B">
        <w:rPr>
          <w:lang w:val="es-MX"/>
        </w:rPr>
        <w:t xml:space="preserve">Una vez realizada la linealización, es posible obtener la información necesaria de la pendiente de la recta o de la ordenada al origen haciendo un </w:t>
      </w:r>
      <w:r w:rsidRPr="004F071D">
        <w:rPr>
          <w:rStyle w:val="SubrayadoCar"/>
        </w:rPr>
        <w:t>ajuste lineal a los datos</w:t>
      </w:r>
      <w:r w:rsidRPr="0039448B">
        <w:rPr>
          <w:lang w:val="es-MX"/>
        </w:rPr>
        <w:t xml:space="preserve">. </w:t>
      </w:r>
      <w:r w:rsidR="006D77A1">
        <w:rPr>
          <w:lang w:val="es-MX"/>
        </w:rPr>
        <w:t xml:space="preserve">En nuestro problema del péndulo, la tabla de datos recabados en la sección </w:t>
      </w:r>
      <w:r w:rsidR="008D25C6">
        <w:rPr>
          <w:lang w:val="es-MX"/>
        </w:rPr>
        <w:t>7</w:t>
      </w:r>
      <w:r w:rsidR="006D77A1">
        <w:rPr>
          <w:lang w:val="es-MX"/>
        </w:rPr>
        <w:t xml:space="preserve">.5, se grafican (Figura 11) y se aplica un ajuste lineal, obteniendo una pendiente de </w:t>
      </w:r>
      <m:oMath>
        <m:r>
          <w:rPr>
            <w:rFonts w:ascii="Cambria Math" w:hAnsi="Cambria Math"/>
            <w:lang w:val="es-MX"/>
          </w:rPr>
          <m:t>m=24.644cm/</m:t>
        </m:r>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2</m:t>
            </m:r>
          </m:sup>
        </m:sSup>
      </m:oMath>
      <w:r w:rsidR="006D77A1">
        <w:rPr>
          <w:lang w:val="es-MX"/>
        </w:rPr>
        <w:t xml:space="preserve">. Multiplicando por </w:t>
      </w:r>
      <m:oMath>
        <m:r>
          <w:rPr>
            <w:rFonts w:ascii="Cambria Math" w:hAnsi="Cambria Math"/>
            <w:lang w:val="es-MX"/>
          </w:rPr>
          <m:t>4</m:t>
        </m:r>
        <m:sSup>
          <m:sSupPr>
            <m:ctrlPr>
              <w:rPr>
                <w:rFonts w:ascii="Cambria Math" w:hAnsi="Cambria Math"/>
                <w:i/>
                <w:lang w:val="es-MX"/>
              </w:rPr>
            </m:ctrlPr>
          </m:sSupPr>
          <m:e>
            <m:r>
              <w:rPr>
                <w:rFonts w:ascii="Cambria Math" w:hAnsi="Cambria Math"/>
                <w:lang w:val="es-MX"/>
              </w:rPr>
              <m:t>π</m:t>
            </m:r>
          </m:e>
          <m:sup>
            <m:r>
              <w:rPr>
                <w:rFonts w:ascii="Cambria Math" w:hAnsi="Cambria Math"/>
                <w:lang w:val="es-MX"/>
              </w:rPr>
              <m:t>2</m:t>
            </m:r>
          </m:sup>
        </m:sSup>
        <m:r>
          <w:rPr>
            <w:rFonts w:ascii="Cambria Math" w:hAnsi="Cambria Math"/>
            <w:lang w:val="es-MX"/>
          </w:rPr>
          <m:t xml:space="preserve"> </m:t>
        </m:r>
      </m:oMath>
      <w:r w:rsidR="006D77A1">
        <w:rPr>
          <w:lang w:val="es-MX"/>
        </w:rPr>
        <w:t xml:space="preserve">se llega a qué </w:t>
      </w:r>
      <m:oMath>
        <m:acc>
          <m:accPr>
            <m:chr m:val="̅"/>
            <m:ctrlPr>
              <w:rPr>
                <w:rFonts w:ascii="Cambria Math" w:hAnsi="Cambria Math"/>
                <w:i/>
                <w:lang w:val="es-MX"/>
              </w:rPr>
            </m:ctrlPr>
          </m:accPr>
          <m:e>
            <m:r>
              <w:rPr>
                <w:rFonts w:ascii="Cambria Math" w:hAnsi="Cambria Math"/>
                <w:lang w:val="es-MX"/>
              </w:rPr>
              <m:t>g</m:t>
            </m:r>
          </m:e>
        </m:acc>
        <m:r>
          <w:rPr>
            <w:rFonts w:ascii="Cambria Math" w:hAnsi="Cambria Math"/>
            <w:lang w:val="es-MX"/>
          </w:rPr>
          <m:t>=972.8cm/</m:t>
        </m:r>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2</m:t>
            </m:r>
          </m:sup>
        </m:sSup>
      </m:oMath>
      <w:r w:rsidR="006D77A1" w:rsidRPr="0039448B">
        <w:rPr>
          <w:lang w:val="es-MX"/>
        </w:rPr>
        <w:t>.</w:t>
      </w:r>
    </w:p>
    <w:p w14:paraId="11C6C291" w14:textId="7641A404" w:rsidR="00F43393" w:rsidRDefault="00703769" w:rsidP="006C387A">
      <w:pPr>
        <w:pStyle w:val="Subtitulo8"/>
      </w:pPr>
      <w:bookmarkStart w:id="38" w:name="_Toc80287256"/>
      <w:bookmarkStart w:id="39" w:name="_Toc147826900"/>
      <w:r>
        <w:rPr>
          <w:lang w:val="es-MX"/>
        </w:rPr>
        <w:t xml:space="preserve">Método de </w:t>
      </w:r>
      <w:r w:rsidR="000A73F0">
        <w:rPr>
          <w:lang w:val="es-MX"/>
        </w:rPr>
        <w:t>M</w:t>
      </w:r>
      <w:r>
        <w:rPr>
          <w:lang w:val="es-MX"/>
        </w:rPr>
        <w:t xml:space="preserve">ínimos </w:t>
      </w:r>
      <w:r w:rsidR="000A73F0">
        <w:rPr>
          <w:lang w:val="es-MX"/>
        </w:rPr>
        <w:t>C</w:t>
      </w:r>
      <w:r>
        <w:rPr>
          <w:lang w:val="es-MX"/>
        </w:rPr>
        <w:t xml:space="preserve">uadrados: </w:t>
      </w:r>
      <w:r w:rsidR="000A73F0">
        <w:rPr>
          <w:lang w:val="es-MX"/>
        </w:rPr>
        <w:t>R</w:t>
      </w:r>
      <w:r>
        <w:rPr>
          <w:lang w:val="es-MX"/>
        </w:rPr>
        <w:t xml:space="preserve">egresión </w:t>
      </w:r>
      <w:r w:rsidR="000A73F0">
        <w:rPr>
          <w:lang w:val="es-MX"/>
        </w:rPr>
        <w:t>L</w:t>
      </w:r>
      <w:r>
        <w:rPr>
          <w:lang w:val="es-MX"/>
        </w:rPr>
        <w:t>ineal.</w:t>
      </w:r>
      <w:bookmarkEnd w:id="38"/>
      <w:bookmarkEnd w:id="39"/>
    </w:p>
    <w:p w14:paraId="1EEAA88E" w14:textId="555239D6" w:rsidR="00703769" w:rsidRDefault="00383A30" w:rsidP="00703769">
      <w:r>
        <w:t>Para encontrar</w:t>
      </w:r>
      <w:r w:rsidR="00703769" w:rsidRPr="00703769">
        <w:t xml:space="preserve"> los parámetros </w:t>
      </w:r>
      <m:oMath>
        <m:r>
          <w:rPr>
            <w:rFonts w:ascii="Cambria Math" w:hAnsi="Cambria Math"/>
          </w:rPr>
          <m:t>m</m:t>
        </m:r>
      </m:oMath>
      <w:r w:rsidR="00703769" w:rsidRPr="00703769">
        <w:t xml:space="preserve"> y </w:t>
      </w:r>
      <m:oMath>
        <m:r>
          <w:rPr>
            <w:rFonts w:ascii="Cambria Math" w:hAnsi="Cambria Math"/>
          </w:rPr>
          <m:t>b</m:t>
        </m:r>
      </m:oMath>
      <w:r w:rsidR="00703769" w:rsidRPr="00703769">
        <w:t xml:space="preserve"> de la recta que mejor ajusta</w:t>
      </w:r>
      <w:r w:rsidR="002223FA">
        <w:t>n</w:t>
      </w:r>
      <w:r>
        <w:t xml:space="preserve"> a un conjunto de datos,</w:t>
      </w:r>
      <w:r w:rsidR="00703769" w:rsidRPr="00703769">
        <w:t xml:space="preserve"> </w:t>
      </w:r>
      <w:r>
        <w:t>e</w:t>
      </w:r>
      <w:r w:rsidR="00703769" w:rsidRPr="00703769">
        <w:t xml:space="preserve">l </w:t>
      </w:r>
      <w:r w:rsidR="00703769" w:rsidRPr="00703769">
        <w:rPr>
          <w:rStyle w:val="SubrayadoCar"/>
        </w:rPr>
        <w:t>método de mínimos cuadrados</w:t>
      </w:r>
      <w:r w:rsidR="00703769" w:rsidRPr="00703769">
        <w:t xml:space="preserve"> o </w:t>
      </w:r>
      <w:r w:rsidR="00703769" w:rsidRPr="00703769">
        <w:rPr>
          <w:rStyle w:val="SubrayadoCar"/>
        </w:rPr>
        <w:t>método de regresión lineal</w:t>
      </w:r>
      <w:r w:rsidR="00703769" w:rsidRPr="00703769">
        <w:t xml:space="preserve"> </w:t>
      </w:r>
      <w:r>
        <w:t>es el más adecuado</w:t>
      </w:r>
      <w:r w:rsidR="00703769" w:rsidRPr="00703769">
        <w:t>. Lo primero que se hace es definir la función: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703769" w14:paraId="3646FFCD" w14:textId="77777777" w:rsidTr="00703769">
        <w:trPr>
          <w:jc w:val="center"/>
        </w:trPr>
        <w:tc>
          <w:tcPr>
            <w:tcW w:w="455" w:type="dxa"/>
            <w:vAlign w:val="center"/>
          </w:tcPr>
          <w:p w14:paraId="4C80C7E2" w14:textId="77777777" w:rsidR="00703769" w:rsidRDefault="00703769" w:rsidP="0061567C">
            <w:pPr>
              <w:jc w:val="center"/>
              <w:rPr>
                <w:rFonts w:eastAsia="Times New Roman"/>
                <w:lang w:eastAsia="es-MX"/>
              </w:rPr>
            </w:pPr>
          </w:p>
        </w:tc>
        <w:tc>
          <w:tcPr>
            <w:tcW w:w="7935" w:type="dxa"/>
            <w:vAlign w:val="center"/>
          </w:tcPr>
          <w:p w14:paraId="0380FFB9" w14:textId="0B322D6C" w:rsidR="00703769" w:rsidRDefault="00717BD3" w:rsidP="00215DC6">
            <w:pPr>
              <w:pStyle w:val="Ecuacion"/>
              <w:rPr>
                <w:rFonts w:eastAsia="Times New Roman"/>
                <w:lang w:eastAsia="es-MX"/>
              </w:rPr>
            </w:pPr>
            <m:oMathPara>
              <m:oMath>
                <m:sSup>
                  <m:sSupPr>
                    <m:ctrlPr/>
                  </m:sSupPr>
                  <m:e>
                    <m:r>
                      <m:t>χ</m:t>
                    </m:r>
                  </m:e>
                  <m:sup>
                    <m:r>
                      <m:t>2</m:t>
                    </m:r>
                  </m:sup>
                </m:sSup>
                <m:d>
                  <m:dPr>
                    <m:ctrlPr/>
                  </m:dPr>
                  <m:e>
                    <m:r>
                      <m:t>m</m:t>
                    </m:r>
                    <m:r>
                      <m:t>,</m:t>
                    </m:r>
                    <m:r>
                      <m:t>b</m:t>
                    </m:r>
                  </m:e>
                </m:d>
                <m:r>
                  <m:t>=</m:t>
                </m:r>
                <m:nary>
                  <m:naryPr>
                    <m:chr m:val="∑"/>
                    <m:limLoc m:val="subSup"/>
                    <m:supHide m:val="1"/>
                    <m:ctrlPr/>
                  </m:naryPr>
                  <m:sub>
                    <m:r>
                      <m:t>i</m:t>
                    </m:r>
                  </m:sub>
                  <m:sup/>
                  <m:e>
                    <m:sSup>
                      <m:sSupPr>
                        <m:ctrlPr/>
                      </m:sSupPr>
                      <m:e>
                        <m:d>
                          <m:dPr>
                            <m:begChr m:val="["/>
                            <m:endChr m:val="]"/>
                            <m:ctrlPr/>
                          </m:dPr>
                          <m:e>
                            <m:sSub>
                              <m:sSubPr>
                                <m:ctrlPr/>
                              </m:sSubPr>
                              <m:e>
                                <m:r>
                                  <m:t>y</m:t>
                                </m:r>
                              </m:e>
                              <m:sub>
                                <m:r>
                                  <m:t>i</m:t>
                                </m:r>
                              </m:sub>
                            </m:sSub>
                            <m:r>
                              <m:t>-</m:t>
                            </m:r>
                            <m:d>
                              <m:dPr>
                                <m:ctrlPr/>
                              </m:dPr>
                              <m:e>
                                <m:r>
                                  <m:t>m</m:t>
                                </m:r>
                                <m:sSub>
                                  <m:sSubPr>
                                    <m:ctrlPr/>
                                  </m:sSubPr>
                                  <m:e>
                                    <m:r>
                                      <m:t>x</m:t>
                                    </m:r>
                                  </m:e>
                                  <m:sub>
                                    <m:r>
                                      <m:t>i</m:t>
                                    </m:r>
                                  </m:sub>
                                </m:sSub>
                                <m:r>
                                  <m:t>+</m:t>
                                </m:r>
                                <m:r>
                                  <m:t>b</m:t>
                                </m:r>
                              </m:e>
                            </m:d>
                          </m:e>
                        </m:d>
                      </m:e>
                      <m:sup>
                        <m:r>
                          <m:t>2</m:t>
                        </m:r>
                      </m:sup>
                    </m:sSup>
                  </m:e>
                </m:nary>
                <m:r>
                  <m:t>,</m:t>
                </m:r>
              </m:oMath>
            </m:oMathPara>
          </w:p>
        </w:tc>
        <w:tc>
          <w:tcPr>
            <w:tcW w:w="671" w:type="dxa"/>
            <w:vAlign w:val="center"/>
          </w:tcPr>
          <w:p w14:paraId="06DF0ECA" w14:textId="0BAFDDC7" w:rsidR="00703769" w:rsidRDefault="00703769" w:rsidP="001F7983">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20</w:t>
            </w:r>
            <w:r>
              <w:rPr>
                <w:rFonts w:eastAsia="Times New Roman"/>
              </w:rPr>
              <w:fldChar w:fldCharType="end"/>
            </w:r>
            <w:r>
              <w:rPr>
                <w:rFonts w:eastAsia="Times New Roman"/>
                <w:lang w:eastAsia="es-MX"/>
              </w:rPr>
              <w:t>)</w:t>
            </w:r>
          </w:p>
        </w:tc>
      </w:tr>
    </w:tbl>
    <w:p w14:paraId="2019D1D3" w14:textId="25DC31C9" w:rsidR="00703769" w:rsidRDefault="001E773C" w:rsidP="00703769">
      <w:r>
        <w:t>d</w:t>
      </w:r>
      <w:r w:rsidR="00703769" w:rsidRPr="00703769">
        <w:t xml:space="preserve">onde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703769" w:rsidRPr="00703769">
        <w:t xml:space="preserve"> 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69" w:rsidRPr="00703769">
        <w:t xml:space="preserve"> son los datos experimentales. Esta función es una medida de la desviación al cuadrado de los valores observados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703769" w:rsidRPr="00703769">
        <w:t>) respecto de los predichos por el modelo lineal (</w:t>
      </w:r>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00703769" w:rsidRPr="00703769">
        <w:t>),</w:t>
      </w:r>
      <w:r w:rsidR="00215DC6">
        <w:t xml:space="preserve"> que</w:t>
      </w:r>
      <w:r w:rsidR="00703769" w:rsidRPr="00703769">
        <w:t xml:space="preserve"> depende de los valores de </w:t>
      </w:r>
      <m:oMath>
        <m:r>
          <w:rPr>
            <w:rFonts w:ascii="Cambria Math" w:hAnsi="Cambria Math"/>
          </w:rPr>
          <m:t>m</m:t>
        </m:r>
      </m:oMath>
      <w:r w:rsidR="00703769" w:rsidRPr="00703769">
        <w:t xml:space="preserve"> y </w:t>
      </w:r>
      <m:oMath>
        <m:r>
          <w:rPr>
            <w:rFonts w:ascii="Cambria Math" w:hAnsi="Cambria Math"/>
          </w:rPr>
          <m:t>b</m:t>
        </m:r>
      </m:oMath>
      <w:r w:rsidR="00703769" w:rsidRPr="00703769">
        <w:t xml:space="preserve">. </w:t>
      </w:r>
      <w:r w:rsidR="00215DC6">
        <w:t>L</w:t>
      </w:r>
      <w:r w:rsidR="00703769" w:rsidRPr="00703769">
        <w:t xml:space="preserve">os valores de </w:t>
      </w:r>
      <m:oMath>
        <m:r>
          <w:rPr>
            <w:rFonts w:ascii="Cambria Math" w:hAnsi="Cambria Math"/>
          </w:rPr>
          <m:t>m</m:t>
        </m:r>
      </m:oMath>
      <w:r w:rsidR="00703769" w:rsidRPr="00703769">
        <w:t xml:space="preserve"> y </w:t>
      </w:r>
      <m:oMath>
        <m:r>
          <w:rPr>
            <w:rFonts w:ascii="Cambria Math" w:hAnsi="Cambria Math"/>
          </w:rPr>
          <m:t>b</m:t>
        </m:r>
      </m:oMath>
      <w:r w:rsidR="00703769" w:rsidRPr="00703769">
        <w:t xml:space="preserve"> que mejor ajustan los datos son aquellos que minimizan la desviación, es decir: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900"/>
      </w:tblGrid>
      <w:tr w:rsidR="00703769" w14:paraId="78C7E66A" w14:textId="77777777" w:rsidTr="00703769">
        <w:trPr>
          <w:jc w:val="center"/>
        </w:trPr>
        <w:tc>
          <w:tcPr>
            <w:tcW w:w="455" w:type="dxa"/>
            <w:vAlign w:val="center"/>
          </w:tcPr>
          <w:p w14:paraId="364818B3" w14:textId="77777777" w:rsidR="00703769" w:rsidRDefault="00703769" w:rsidP="0061567C">
            <w:pPr>
              <w:jc w:val="center"/>
              <w:rPr>
                <w:rFonts w:eastAsia="Times New Roman"/>
                <w:lang w:eastAsia="es-MX"/>
              </w:rPr>
            </w:pPr>
          </w:p>
        </w:tc>
        <w:tc>
          <w:tcPr>
            <w:tcW w:w="7935" w:type="dxa"/>
            <w:vAlign w:val="center"/>
          </w:tcPr>
          <w:p w14:paraId="06E84E18" w14:textId="1C152EDD" w:rsidR="00703769" w:rsidRDefault="00717BD3" w:rsidP="00215DC6">
            <w:pPr>
              <w:pStyle w:val="Ecuacin2"/>
              <w:rPr>
                <w:rFonts w:eastAsia="Times New Roman"/>
                <w:lang w:eastAsia="es-MX"/>
              </w:rPr>
            </w:pPr>
            <m:oMathPara>
              <m:oMath>
                <m:f>
                  <m:fPr>
                    <m:ctrlPr/>
                  </m:fPr>
                  <m:num>
                    <m:r>
                      <m:t>d</m:t>
                    </m:r>
                    <m:sSup>
                      <m:sSupPr>
                        <m:ctrlPr/>
                      </m:sSupPr>
                      <m:e>
                        <m:r>
                          <m:t>χ</m:t>
                        </m:r>
                      </m:e>
                      <m:sup>
                        <m:r>
                          <m:t>2</m:t>
                        </m:r>
                      </m:sup>
                    </m:sSup>
                  </m:num>
                  <m:den>
                    <m:r>
                      <m:t>dm</m:t>
                    </m:r>
                  </m:den>
                </m:f>
                <m:r>
                  <m:t xml:space="preserve">=0    </m:t>
                </m:r>
                <m:r>
                  <m:t>y</m:t>
                </m:r>
                <m:r>
                  <m:t xml:space="preserve">    </m:t>
                </m:r>
                <m:f>
                  <m:fPr>
                    <m:ctrlPr/>
                  </m:fPr>
                  <m:num>
                    <m:r>
                      <m:t>d</m:t>
                    </m:r>
                    <m:sSup>
                      <m:sSupPr>
                        <m:ctrlPr/>
                      </m:sSupPr>
                      <m:e>
                        <m:r>
                          <m:t>χ</m:t>
                        </m:r>
                      </m:e>
                      <m:sup>
                        <m:r>
                          <m:t>2</m:t>
                        </m:r>
                      </m:sup>
                    </m:sSup>
                  </m:num>
                  <m:den>
                    <m:r>
                      <m:t>db</m:t>
                    </m:r>
                  </m:den>
                </m:f>
                <m:r>
                  <m:t>=0</m:t>
                </m:r>
              </m:oMath>
            </m:oMathPara>
          </w:p>
        </w:tc>
        <w:tc>
          <w:tcPr>
            <w:tcW w:w="671" w:type="dxa"/>
            <w:vAlign w:val="center"/>
          </w:tcPr>
          <w:p w14:paraId="190891A3" w14:textId="30FC9D34" w:rsidR="00703769" w:rsidRDefault="00703769" w:rsidP="001F7983">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21</w:t>
            </w:r>
            <w:r>
              <w:rPr>
                <w:rFonts w:eastAsia="Times New Roman"/>
              </w:rPr>
              <w:fldChar w:fldCharType="end"/>
            </w:r>
            <w:r>
              <w:rPr>
                <w:rFonts w:eastAsia="Times New Roman"/>
                <w:lang w:eastAsia="es-MX"/>
              </w:rPr>
              <w:t>)</w:t>
            </w:r>
          </w:p>
        </w:tc>
      </w:tr>
    </w:tbl>
    <w:p w14:paraId="282E799F" w14:textId="704EE7D3" w:rsidR="00703769" w:rsidRDefault="00703769" w:rsidP="00703769">
      <w:r w:rsidRPr="00703769">
        <w:t xml:space="preserve">Al resolver estas ecuaciones se obtiene </w:t>
      </w:r>
      <w:r w:rsidRPr="00703769">
        <w:rPr>
          <w:sz w:val="18"/>
          <w:vertAlign w:val="superscript"/>
        </w:rPr>
        <w:t>[</w:t>
      </w:r>
      <w:r w:rsidR="007852E2">
        <w:rPr>
          <w:sz w:val="18"/>
          <w:vertAlign w:val="superscript"/>
        </w:rPr>
        <w:t>4</w:t>
      </w:r>
      <w:r w:rsidR="00215DC6">
        <w:rPr>
          <w:sz w:val="18"/>
          <w:vertAlign w:val="superscript"/>
        </w:rPr>
        <w:t>,</w:t>
      </w:r>
      <w:r w:rsidR="007852E2">
        <w:rPr>
          <w:sz w:val="18"/>
          <w:vertAlign w:val="superscript"/>
        </w:rPr>
        <w:t>5</w:t>
      </w:r>
      <w:r w:rsidRPr="00703769">
        <w:rPr>
          <w:sz w:val="18"/>
          <w:vertAlign w:val="superscript"/>
        </w:rPr>
        <w:t>]</w:t>
      </w:r>
      <w:r w:rsidRPr="00703769">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1080"/>
      </w:tblGrid>
      <w:tr w:rsidR="00703769" w14:paraId="6DA54407" w14:textId="77777777" w:rsidTr="00703769">
        <w:trPr>
          <w:jc w:val="center"/>
        </w:trPr>
        <w:tc>
          <w:tcPr>
            <w:tcW w:w="455" w:type="dxa"/>
            <w:vAlign w:val="center"/>
          </w:tcPr>
          <w:p w14:paraId="7AF3F3A9" w14:textId="77777777" w:rsidR="00703769" w:rsidRDefault="00703769" w:rsidP="0061567C">
            <w:pPr>
              <w:jc w:val="center"/>
              <w:rPr>
                <w:rFonts w:eastAsia="Times New Roman"/>
                <w:lang w:eastAsia="es-MX"/>
              </w:rPr>
            </w:pPr>
          </w:p>
        </w:tc>
        <w:tc>
          <w:tcPr>
            <w:tcW w:w="7935" w:type="dxa"/>
            <w:vAlign w:val="center"/>
          </w:tcPr>
          <w:p w14:paraId="7BD781DE" w14:textId="2E98F4EC" w:rsidR="00703769" w:rsidRDefault="00703769" w:rsidP="00215DC6">
            <w:pPr>
              <w:pStyle w:val="Ecuacion"/>
              <w:rPr>
                <w:rFonts w:eastAsia="Times New Roman"/>
                <w:lang w:eastAsia="es-MX"/>
              </w:rPr>
            </w:pPr>
            <m:oMathPara>
              <m:oMath>
                <m:r>
                  <m:t>m=</m:t>
                </m:r>
                <m:f>
                  <m:fPr>
                    <m:ctrlPr/>
                  </m:fPr>
                  <m:num>
                    <m:r>
                      <m:t>N</m:t>
                    </m:r>
                    <m:nary>
                      <m:naryPr>
                        <m:chr m:val="∑"/>
                        <m:limLoc m:val="undOvr"/>
                        <m:subHide m:val="1"/>
                        <m:supHide m:val="1"/>
                        <m:ctrlPr/>
                      </m:naryPr>
                      <m:sub/>
                      <m:sup/>
                      <m:e>
                        <m:sSub>
                          <m:sSubPr>
                            <m:ctrlPr/>
                          </m:sSubPr>
                          <m:e>
                            <m:r>
                              <m:t>x</m:t>
                            </m:r>
                          </m:e>
                          <m:sub>
                            <m:r>
                              <m:t>i</m:t>
                            </m:r>
                          </m:sub>
                        </m:sSub>
                        <m:sSub>
                          <m:sSubPr>
                            <m:ctrlPr/>
                          </m:sSubPr>
                          <m:e>
                            <m:r>
                              <m:t>y</m:t>
                            </m:r>
                          </m:e>
                          <m:sub>
                            <m:r>
                              <m:t>i</m:t>
                            </m:r>
                          </m:sub>
                        </m:sSub>
                      </m:e>
                    </m:nary>
                    <m:r>
                      <m:t>-</m:t>
                    </m:r>
                    <m:nary>
                      <m:naryPr>
                        <m:chr m:val="∑"/>
                        <m:limLoc m:val="undOvr"/>
                        <m:subHide m:val="1"/>
                        <m:supHide m:val="1"/>
                        <m:ctrlPr/>
                      </m:naryPr>
                      <m:sub/>
                      <m:sup/>
                      <m:e>
                        <m:sSub>
                          <m:sSubPr>
                            <m:ctrlPr/>
                          </m:sSubPr>
                          <m:e>
                            <m:r>
                              <m:t>x</m:t>
                            </m:r>
                          </m:e>
                          <m:sub>
                            <m:r>
                              <m:t>i</m:t>
                            </m:r>
                          </m:sub>
                        </m:sSub>
                        <m:nary>
                          <m:naryPr>
                            <m:chr m:val="∑"/>
                            <m:limLoc m:val="undOvr"/>
                            <m:subHide m:val="1"/>
                            <m:supHide m:val="1"/>
                            <m:ctrlPr/>
                          </m:naryPr>
                          <m:sub/>
                          <m:sup/>
                          <m:e>
                            <m:sSub>
                              <m:sSubPr>
                                <m:ctrlPr/>
                              </m:sSubPr>
                              <m:e>
                                <m:r>
                                  <m:t>y</m:t>
                                </m:r>
                              </m:e>
                              <m:sub>
                                <m:r>
                                  <m:t>i</m:t>
                                </m:r>
                              </m:sub>
                            </m:sSub>
                          </m:e>
                        </m:nary>
                      </m:e>
                    </m:nary>
                  </m:num>
                  <m:den>
                    <m:r>
                      <m:t>N</m:t>
                    </m:r>
                    <m:nary>
                      <m:naryPr>
                        <m:chr m:val="∑"/>
                        <m:limLoc m:val="undOvr"/>
                        <m:subHide m:val="1"/>
                        <m:supHide m:val="1"/>
                        <m:ctrlPr/>
                      </m:naryPr>
                      <m:sub/>
                      <m:sup/>
                      <m:e>
                        <m:sSubSup>
                          <m:sSubSupPr>
                            <m:ctrlPr/>
                          </m:sSubSupPr>
                          <m:e>
                            <m:r>
                              <m:t>x</m:t>
                            </m:r>
                          </m:e>
                          <m:sub>
                            <m:r>
                              <m:t>i</m:t>
                            </m:r>
                          </m:sub>
                          <m:sup>
                            <m:r>
                              <m:t>2</m:t>
                            </m:r>
                          </m:sup>
                        </m:sSubSup>
                        <m:r>
                          <m:t>-</m:t>
                        </m:r>
                        <m:sSup>
                          <m:sSupPr>
                            <m:ctrlPr/>
                          </m:sSupPr>
                          <m:e>
                            <m:d>
                              <m:dPr>
                                <m:ctrlPr/>
                              </m:dPr>
                              <m:e>
                                <m:nary>
                                  <m:naryPr>
                                    <m:chr m:val="∑"/>
                                    <m:limLoc m:val="undOvr"/>
                                    <m:subHide m:val="1"/>
                                    <m:supHide m:val="1"/>
                                    <m:ctrlPr/>
                                  </m:naryPr>
                                  <m:sub/>
                                  <m:sup/>
                                  <m:e>
                                    <m:sSub>
                                      <m:sSubPr>
                                        <m:ctrlPr/>
                                      </m:sSubPr>
                                      <m:e>
                                        <m:r>
                                          <m:t>x</m:t>
                                        </m:r>
                                      </m:e>
                                      <m:sub>
                                        <m:r>
                                          <m:t>i</m:t>
                                        </m:r>
                                      </m:sub>
                                    </m:sSub>
                                  </m:e>
                                </m:nary>
                              </m:e>
                            </m:d>
                          </m:e>
                          <m:sup>
                            <m:r>
                              <m:t>2</m:t>
                            </m:r>
                          </m:sup>
                        </m:sSup>
                      </m:e>
                    </m:nary>
                  </m:den>
                </m:f>
                <m:r>
                  <w:rPr>
                    <w:rFonts w:eastAsia="Times New Roman"/>
                  </w:rPr>
                  <m:t xml:space="preserve"> ; </m:t>
                </m:r>
                <m:r>
                  <m:t>b=</m:t>
                </m:r>
                <m:f>
                  <m:fPr>
                    <m:ctrlPr/>
                  </m:fPr>
                  <m:num>
                    <m:nary>
                      <m:naryPr>
                        <m:chr m:val="∑"/>
                        <m:limLoc m:val="undOvr"/>
                        <m:subHide m:val="1"/>
                        <m:supHide m:val="1"/>
                        <m:ctrlPr/>
                      </m:naryPr>
                      <m:sub/>
                      <m:sup/>
                      <m:e>
                        <m:sSubSup>
                          <m:sSubSupPr>
                            <m:ctrlPr/>
                          </m:sSubSupPr>
                          <m:e>
                            <m:r>
                              <m:t>x</m:t>
                            </m:r>
                          </m:e>
                          <m:sub>
                            <m:r>
                              <m:t>i</m:t>
                            </m:r>
                          </m:sub>
                          <m:sup>
                            <m:r>
                              <m:t>2</m:t>
                            </m:r>
                          </m:sup>
                        </m:sSubSup>
                      </m:e>
                    </m:nary>
                    <m:nary>
                      <m:naryPr>
                        <m:chr m:val="∑"/>
                        <m:limLoc m:val="undOvr"/>
                        <m:subHide m:val="1"/>
                        <m:supHide m:val="1"/>
                        <m:ctrlPr/>
                      </m:naryPr>
                      <m:sub/>
                      <m:sup/>
                      <m:e>
                        <m:sSub>
                          <m:sSubPr>
                            <m:ctrlPr/>
                          </m:sSubPr>
                          <m:e>
                            <m:r>
                              <m:t>y</m:t>
                            </m:r>
                          </m:e>
                          <m:sub>
                            <m:r>
                              <m:t>i</m:t>
                            </m:r>
                          </m:sub>
                        </m:sSub>
                      </m:e>
                    </m:nary>
                    <m:r>
                      <m:t>-</m:t>
                    </m:r>
                    <m:nary>
                      <m:naryPr>
                        <m:chr m:val="∑"/>
                        <m:limLoc m:val="undOvr"/>
                        <m:subHide m:val="1"/>
                        <m:supHide m:val="1"/>
                        <m:ctrlPr/>
                      </m:naryPr>
                      <m:sub/>
                      <m:sup/>
                      <m:e>
                        <m:sSub>
                          <m:sSubPr>
                            <m:ctrlPr/>
                          </m:sSubPr>
                          <m:e>
                            <m:r>
                              <m:t>x</m:t>
                            </m:r>
                          </m:e>
                          <m:sub>
                            <m:r>
                              <m:t>i</m:t>
                            </m:r>
                          </m:sub>
                        </m:sSub>
                        <m:nary>
                          <m:naryPr>
                            <m:chr m:val="∑"/>
                            <m:limLoc m:val="undOvr"/>
                            <m:subHide m:val="1"/>
                            <m:supHide m:val="1"/>
                            <m:ctrlPr/>
                          </m:naryPr>
                          <m:sub/>
                          <m:sup/>
                          <m:e>
                            <m:sSub>
                              <m:sSubPr>
                                <m:ctrlPr/>
                              </m:sSubPr>
                              <m:e>
                                <m:r>
                                  <m:t>x</m:t>
                                </m:r>
                              </m:e>
                              <m:sub>
                                <m:r>
                                  <m:t>i</m:t>
                                </m:r>
                              </m:sub>
                            </m:sSub>
                            <m:sSub>
                              <m:sSubPr>
                                <m:ctrlPr/>
                              </m:sSubPr>
                              <m:e>
                                <m:r>
                                  <m:t>y</m:t>
                                </m:r>
                              </m:e>
                              <m:sub>
                                <m:r>
                                  <m:t>i</m:t>
                                </m:r>
                              </m:sub>
                            </m:sSub>
                          </m:e>
                        </m:nary>
                      </m:e>
                    </m:nary>
                  </m:num>
                  <m:den>
                    <m:r>
                      <m:t>N</m:t>
                    </m:r>
                    <m:nary>
                      <m:naryPr>
                        <m:chr m:val="∑"/>
                        <m:limLoc m:val="undOvr"/>
                        <m:subHide m:val="1"/>
                        <m:supHide m:val="1"/>
                        <m:ctrlPr/>
                      </m:naryPr>
                      <m:sub/>
                      <m:sup/>
                      <m:e>
                        <m:sSubSup>
                          <m:sSubSupPr>
                            <m:ctrlPr/>
                          </m:sSubSupPr>
                          <m:e>
                            <m:r>
                              <m:t>x</m:t>
                            </m:r>
                          </m:e>
                          <m:sub>
                            <m:r>
                              <m:t>i</m:t>
                            </m:r>
                          </m:sub>
                          <m:sup>
                            <m:r>
                              <m:t>2</m:t>
                            </m:r>
                          </m:sup>
                        </m:sSubSup>
                        <m:r>
                          <m:t>-</m:t>
                        </m:r>
                        <m:sSup>
                          <m:sSupPr>
                            <m:ctrlPr/>
                          </m:sSupPr>
                          <m:e>
                            <m:d>
                              <m:dPr>
                                <m:ctrlPr/>
                              </m:dPr>
                              <m:e>
                                <m:nary>
                                  <m:naryPr>
                                    <m:chr m:val="∑"/>
                                    <m:limLoc m:val="undOvr"/>
                                    <m:subHide m:val="1"/>
                                    <m:supHide m:val="1"/>
                                    <m:ctrlPr/>
                                  </m:naryPr>
                                  <m:sub/>
                                  <m:sup/>
                                  <m:e>
                                    <m:sSub>
                                      <m:sSubPr>
                                        <m:ctrlPr/>
                                      </m:sSubPr>
                                      <m:e>
                                        <m:r>
                                          <m:t>x</m:t>
                                        </m:r>
                                      </m:e>
                                      <m:sub>
                                        <m:r>
                                          <m:t>i</m:t>
                                        </m:r>
                                      </m:sub>
                                    </m:sSub>
                                  </m:e>
                                </m:nary>
                              </m:e>
                            </m:d>
                          </m:e>
                          <m:sup>
                            <m:r>
                              <m:t>2</m:t>
                            </m:r>
                          </m:sup>
                        </m:sSup>
                      </m:e>
                    </m:nary>
                  </m:den>
                </m:f>
                <m:r>
                  <m:t xml:space="preserve"> ,</m:t>
                </m:r>
              </m:oMath>
            </m:oMathPara>
          </w:p>
        </w:tc>
        <w:tc>
          <w:tcPr>
            <w:tcW w:w="1080" w:type="dxa"/>
            <w:vAlign w:val="center"/>
          </w:tcPr>
          <w:p w14:paraId="159E1C02" w14:textId="195DC656" w:rsidR="00703769" w:rsidRDefault="00703769" w:rsidP="001F7983">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22</w:t>
            </w:r>
            <w:r>
              <w:rPr>
                <w:rFonts w:eastAsia="Times New Roman"/>
              </w:rPr>
              <w:fldChar w:fldCharType="end"/>
            </w:r>
            <w:r>
              <w:rPr>
                <w:rFonts w:eastAsia="Times New Roman"/>
                <w:lang w:eastAsia="es-MX"/>
              </w:rPr>
              <w:t>)</w:t>
            </w:r>
          </w:p>
        </w:tc>
      </w:tr>
    </w:tbl>
    <w:p w14:paraId="141586B5" w14:textId="184E284C" w:rsidR="00703769" w:rsidRDefault="001E773C" w:rsidP="00703769">
      <w:pPr>
        <w:rPr>
          <w:rFonts w:cs="Times New Roman"/>
        </w:rPr>
      </w:pPr>
      <w:r>
        <w:t>d</w:t>
      </w:r>
      <w:r w:rsidR="00703769" w:rsidRPr="00703769">
        <w:t xml:space="preserve">onde la suma va desde </w:t>
      </w:r>
      <m:oMath>
        <m:r>
          <w:rPr>
            <w:rFonts w:ascii="Cambria Math" w:hAnsi="Cambria Math"/>
          </w:rPr>
          <m:t>i=1→N</m:t>
        </m:r>
      </m:oMath>
      <w:r w:rsidR="00703769" w:rsidRPr="00703769">
        <w:t xml:space="preserve">, con </w:t>
      </w:r>
      <m:oMath>
        <m:r>
          <w:rPr>
            <w:rFonts w:ascii="Cambria Math" w:hAnsi="Cambria Math"/>
          </w:rPr>
          <m:t>N</m:t>
        </m:r>
      </m:oMath>
      <w:r w:rsidR="00703769" w:rsidRPr="00703769">
        <w:t xml:space="preserve"> los datos medidos. </w:t>
      </w:r>
      <w:r w:rsidR="00703769" w:rsidRPr="00703769">
        <w:rPr>
          <w:rFonts w:cs="Times New Roman"/>
        </w:rPr>
        <w:t xml:space="preserve">Actualmente la mayoría de los programas de análisis de datos y plantillas de cálculo (Excel ® Microsoft, </w:t>
      </w:r>
      <w:proofErr w:type="spellStart"/>
      <w:r w:rsidR="00703769" w:rsidRPr="00703769">
        <w:rPr>
          <w:rFonts w:cs="Times New Roman"/>
        </w:rPr>
        <w:t>Origin</w:t>
      </w:r>
      <w:proofErr w:type="spellEnd"/>
      <w:r w:rsidR="00703769" w:rsidRPr="00703769">
        <w:rPr>
          <w:rFonts w:cs="Times New Roman"/>
        </w:rPr>
        <w:t xml:space="preserve"> ® </w:t>
      </w:r>
      <w:proofErr w:type="spellStart"/>
      <w:r w:rsidR="00703769" w:rsidRPr="00703769">
        <w:rPr>
          <w:rFonts w:cs="Times New Roman"/>
        </w:rPr>
        <w:t>Originlab</w:t>
      </w:r>
      <w:proofErr w:type="spellEnd"/>
      <w:r w:rsidR="00703769" w:rsidRPr="00703769">
        <w:rPr>
          <w:rFonts w:cs="Times New Roman"/>
        </w:rPr>
        <w:t xml:space="preserve">, etc.), tiene incorporados estos algoritmos denominados comúnmente como </w:t>
      </w:r>
      <w:r w:rsidR="002223FA">
        <w:rPr>
          <w:rStyle w:val="SubrayadoCar"/>
        </w:rPr>
        <w:t>estimación</w:t>
      </w:r>
      <w:r w:rsidR="00703769" w:rsidRPr="00703769">
        <w:rPr>
          <w:rStyle w:val="SubrayadoCar"/>
        </w:rPr>
        <w:t xml:space="preserve"> lineal</w:t>
      </w:r>
      <w:r w:rsidR="00703769" w:rsidRPr="00703769">
        <w:rPr>
          <w:rFonts w:cs="Times New Roman"/>
        </w:rPr>
        <w:t xml:space="preserve"> o </w:t>
      </w:r>
      <w:r w:rsidR="00703769" w:rsidRPr="00703769">
        <w:rPr>
          <w:rStyle w:val="SubrayadoCar"/>
        </w:rPr>
        <w:t>ajuste de tendencia</w:t>
      </w:r>
      <w:r w:rsidR="008C329E">
        <w:rPr>
          <w:rStyle w:val="SubrayadoCar"/>
        </w:rPr>
        <w:t xml:space="preserve"> lineal</w:t>
      </w:r>
      <w:r w:rsidR="00703769" w:rsidRPr="00703769">
        <w:rPr>
          <w:rFonts w:cs="Times New Roman"/>
        </w:rPr>
        <w:t xml:space="preserve">. </w:t>
      </w:r>
    </w:p>
    <w:p w14:paraId="548CFB1D" w14:textId="646337E1" w:rsidR="009C0153" w:rsidRDefault="009C0153" w:rsidP="009C0153">
      <w:pPr>
        <w:rPr>
          <w:rFonts w:eastAsia="Times New Roman"/>
          <w:lang w:eastAsia="es-MX"/>
        </w:rPr>
      </w:pPr>
      <w:r>
        <w:rPr>
          <w:rFonts w:eastAsia="Times New Roman"/>
          <w:lang w:eastAsia="es-MX"/>
        </w:rPr>
        <w:t>L</w:t>
      </w:r>
      <w:r w:rsidRPr="00703769">
        <w:rPr>
          <w:rFonts w:eastAsia="Times New Roman"/>
          <w:lang w:eastAsia="es-MX"/>
        </w:rPr>
        <w:t xml:space="preserve">as incertidumbres asociadas a los parámetros </w:t>
      </w:r>
      <m:oMath>
        <m:r>
          <w:rPr>
            <w:rFonts w:ascii="Cambria Math" w:eastAsia="Times New Roman" w:hAnsi="Cambria Math"/>
            <w:lang w:eastAsia="es-MX"/>
          </w:rPr>
          <m:t>m</m:t>
        </m:r>
      </m:oMath>
      <w:r w:rsidRPr="00703769">
        <w:rPr>
          <w:rFonts w:eastAsia="Times New Roman"/>
          <w:lang w:eastAsia="es-MX"/>
        </w:rPr>
        <w:t xml:space="preserve"> y </w:t>
      </w:r>
      <m:oMath>
        <m:r>
          <w:rPr>
            <w:rFonts w:ascii="Cambria Math" w:eastAsia="Times New Roman" w:hAnsi="Cambria Math"/>
            <w:lang w:eastAsia="es-MX"/>
          </w:rPr>
          <m:t>b</m:t>
        </m:r>
      </m:oMath>
      <w:r w:rsidRPr="00703769">
        <w:rPr>
          <w:rFonts w:eastAsia="Times New Roman"/>
          <w:lang w:eastAsia="es-MX"/>
        </w:rPr>
        <w:t xml:space="preserve">, se denotaran como </w:t>
      </w:r>
      <m:oMath>
        <m:r>
          <w:rPr>
            <w:rFonts w:ascii="Cambria Math" w:eastAsia="Times New Roman" w:hAnsi="Cambria Math"/>
            <w:lang w:eastAsia="es-MX"/>
          </w:rPr>
          <m:t>∆m</m:t>
        </m:r>
      </m:oMath>
      <w:r w:rsidRPr="00703769">
        <w:rPr>
          <w:rFonts w:eastAsia="Times New Roman"/>
          <w:lang w:eastAsia="es-MX"/>
        </w:rPr>
        <w:t xml:space="preserve"> y </w:t>
      </w:r>
      <m:oMath>
        <m:r>
          <w:rPr>
            <w:rFonts w:ascii="Cambria Math" w:eastAsia="Times New Roman" w:hAnsi="Cambria Math"/>
            <w:lang w:eastAsia="es-MX"/>
          </w:rPr>
          <m:t>∆b</m:t>
        </m:r>
      </m:oMath>
      <w:r w:rsidRPr="00703769">
        <w:rPr>
          <w:rFonts w:eastAsia="Times New Roman"/>
          <w:lang w:eastAsia="es-MX"/>
        </w:rPr>
        <w:t xml:space="preserve"> respectivamente, y estarán dadas por </w:t>
      </w:r>
      <w:r w:rsidRPr="00703769">
        <w:rPr>
          <w:sz w:val="18"/>
          <w:vertAlign w:val="superscript"/>
        </w:rPr>
        <w:t>[</w:t>
      </w:r>
      <w:r w:rsidR="007852E2">
        <w:rPr>
          <w:sz w:val="18"/>
          <w:vertAlign w:val="superscript"/>
        </w:rPr>
        <w:t>3</w:t>
      </w:r>
      <w:r w:rsidRPr="00703769">
        <w:rPr>
          <w:sz w:val="18"/>
          <w:vertAlign w:val="superscript"/>
        </w:rPr>
        <w:t>-</w:t>
      </w:r>
      <w:r w:rsidR="007852E2">
        <w:rPr>
          <w:sz w:val="18"/>
          <w:vertAlign w:val="superscript"/>
        </w:rPr>
        <w:t>5</w:t>
      </w:r>
      <w:r w:rsidRPr="00703769">
        <w:rPr>
          <w:sz w:val="18"/>
          <w:vertAlign w:val="superscript"/>
        </w:rPr>
        <w:t>]</w:t>
      </w:r>
      <w:r>
        <w:rPr>
          <w:sz w:val="18"/>
          <w:vertAlign w:val="superscript"/>
        </w:rPr>
        <w:t xml:space="preserve"> </w:t>
      </w:r>
      <w:r w:rsidRPr="00703769">
        <w:rPr>
          <w:rFonts w:eastAsia="Times New Roman"/>
          <w:lang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1080"/>
      </w:tblGrid>
      <w:tr w:rsidR="009C0153" w14:paraId="4BC0CFDB" w14:textId="77777777" w:rsidTr="009C0153">
        <w:trPr>
          <w:jc w:val="center"/>
        </w:trPr>
        <w:tc>
          <w:tcPr>
            <w:tcW w:w="455" w:type="dxa"/>
            <w:vAlign w:val="center"/>
          </w:tcPr>
          <w:p w14:paraId="3F8A6652" w14:textId="293089F4" w:rsidR="009C0153" w:rsidRDefault="009C0153" w:rsidP="00426453">
            <w:pPr>
              <w:jc w:val="center"/>
              <w:rPr>
                <w:rFonts w:eastAsia="Times New Roman"/>
                <w:lang w:eastAsia="es-MX"/>
              </w:rPr>
            </w:pPr>
          </w:p>
        </w:tc>
        <w:tc>
          <w:tcPr>
            <w:tcW w:w="7935" w:type="dxa"/>
            <w:vAlign w:val="center"/>
          </w:tcPr>
          <w:p w14:paraId="3B842903" w14:textId="339F7473" w:rsidR="009C0153" w:rsidRDefault="009C0153" w:rsidP="009C0153">
            <w:pPr>
              <w:pStyle w:val="Ecuacion"/>
              <w:rPr>
                <w:rFonts w:eastAsia="Times New Roman"/>
                <w:lang w:eastAsia="es-MX"/>
              </w:rPr>
            </w:pPr>
            <m:oMathPara>
              <m:oMath>
                <m:r>
                  <m:t>∆m=</m:t>
                </m:r>
                <m:sSub>
                  <m:sSubPr>
                    <m:ctrlPr/>
                  </m:sSubPr>
                  <m:e>
                    <m:r>
                      <m:t>χ</m:t>
                    </m:r>
                  </m:e>
                  <m:sub>
                    <m:r>
                      <m:t>N</m:t>
                    </m:r>
                  </m:sub>
                </m:sSub>
                <m:rad>
                  <m:radPr>
                    <m:degHide m:val="1"/>
                    <m:ctrlPr/>
                  </m:radPr>
                  <m:deg/>
                  <m:e>
                    <m:f>
                      <m:fPr>
                        <m:ctrlPr/>
                      </m:fPr>
                      <m:num>
                        <m:r>
                          <m:t>N</m:t>
                        </m:r>
                      </m:num>
                      <m:den>
                        <m:r>
                          <m:t>∆</m:t>
                        </m:r>
                      </m:den>
                    </m:f>
                  </m:e>
                </m:rad>
                <m:r>
                  <m:t xml:space="preserve">   ;   ∆b=</m:t>
                </m:r>
                <m:sSub>
                  <m:sSubPr>
                    <m:ctrlPr/>
                  </m:sSubPr>
                  <m:e>
                    <m:r>
                      <m:t>χ</m:t>
                    </m:r>
                  </m:e>
                  <m:sub>
                    <m:r>
                      <m:t>N</m:t>
                    </m:r>
                  </m:sub>
                </m:sSub>
                <m:rad>
                  <m:radPr>
                    <m:degHide m:val="1"/>
                    <m:ctrlPr/>
                  </m:radPr>
                  <m:deg/>
                  <m:e>
                    <m:f>
                      <m:fPr>
                        <m:ctrlPr/>
                      </m:fPr>
                      <m:num>
                        <m:nary>
                          <m:naryPr>
                            <m:chr m:val="∑"/>
                            <m:limLoc m:val="subSup"/>
                            <m:ctrlPr/>
                          </m:naryPr>
                          <m:sub>
                            <m:r>
                              <m:t>i=1</m:t>
                            </m:r>
                          </m:sub>
                          <m:sup>
                            <m:r>
                              <m:t>N</m:t>
                            </m:r>
                          </m:sup>
                          <m:e>
                            <m:sSubSup>
                              <m:sSubSupPr>
                                <m:ctrlPr/>
                              </m:sSubSupPr>
                              <m:e>
                                <m:r>
                                  <m:t>x</m:t>
                                </m:r>
                              </m:e>
                              <m:sub>
                                <m:r>
                                  <m:t>i</m:t>
                                </m:r>
                              </m:sub>
                              <m:sup>
                                <m:r>
                                  <m:t>2</m:t>
                                </m:r>
                              </m:sup>
                            </m:sSubSup>
                          </m:e>
                        </m:nary>
                      </m:num>
                      <m:den>
                        <m:r>
                          <m:t>∆</m:t>
                        </m:r>
                      </m:den>
                    </m:f>
                  </m:e>
                </m:rad>
                <m:r>
                  <m:t xml:space="preserve"> ,</m:t>
                </m:r>
              </m:oMath>
            </m:oMathPara>
          </w:p>
        </w:tc>
        <w:tc>
          <w:tcPr>
            <w:tcW w:w="1080" w:type="dxa"/>
            <w:vAlign w:val="center"/>
          </w:tcPr>
          <w:p w14:paraId="58262E08" w14:textId="1FBA1631" w:rsidR="009C0153" w:rsidRDefault="009C0153" w:rsidP="001F7983">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23</w:t>
            </w:r>
            <w:r>
              <w:rPr>
                <w:rFonts w:eastAsia="Times New Roman"/>
              </w:rPr>
              <w:fldChar w:fldCharType="end"/>
            </w:r>
            <w:r>
              <w:rPr>
                <w:rFonts w:eastAsia="Times New Roman"/>
                <w:lang w:eastAsia="es-MX"/>
              </w:rPr>
              <w:t>)</w:t>
            </w:r>
          </w:p>
        </w:tc>
      </w:tr>
    </w:tbl>
    <w:p w14:paraId="03730922" w14:textId="6F4BF79A" w:rsidR="007852E2" w:rsidRDefault="00C64847" w:rsidP="00703769">
      <w:pPr>
        <w:rPr>
          <w:rFonts w:eastAsia="Times New Roman"/>
        </w:rPr>
      </w:pPr>
      <w:r w:rsidRPr="00703769">
        <w:rPr>
          <w:rFonts w:cs="Times New Roman"/>
          <w:noProof/>
          <w:lang w:val="es-MX" w:eastAsia="es-MX"/>
        </w:rPr>
        <mc:AlternateContent>
          <mc:Choice Requires="wpc">
            <w:drawing>
              <wp:anchor distT="0" distB="0" distL="114300" distR="114300" simplePos="0" relativeHeight="251753472" behindDoc="0" locked="0" layoutInCell="1" allowOverlap="1" wp14:anchorId="431939B4" wp14:editId="7A95E32E">
                <wp:simplePos x="0" y="0"/>
                <wp:positionH relativeFrom="column">
                  <wp:posOffset>145415</wp:posOffset>
                </wp:positionH>
                <wp:positionV relativeFrom="paragraph">
                  <wp:posOffset>-587375</wp:posOffset>
                </wp:positionV>
                <wp:extent cx="6353175" cy="1282700"/>
                <wp:effectExtent l="0" t="0" r="0" b="0"/>
                <wp:wrapTopAndBottom/>
                <wp:docPr id="594" name="Lienzo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2" name="Imagen 582"/>
                          <pic:cNvPicPr/>
                        </pic:nvPicPr>
                        <pic:blipFill rotWithShape="1">
                          <a:blip r:embed="rId25">
                            <a:extLst>
                              <a:ext uri="{28A0092B-C50C-407E-A947-70E740481C1C}">
                                <a14:useLocalDpi xmlns:a14="http://schemas.microsoft.com/office/drawing/2010/main" val="0"/>
                              </a:ext>
                            </a:extLst>
                          </a:blip>
                          <a:srcRect l="6939" t="22540" r="5240" b="9310"/>
                          <a:stretch/>
                        </pic:blipFill>
                        <pic:spPr bwMode="auto">
                          <a:xfrm>
                            <a:off x="3922962" y="17651"/>
                            <a:ext cx="1584000" cy="90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6" name="Imagen 586"/>
                          <pic:cNvPicPr/>
                        </pic:nvPicPr>
                        <pic:blipFill rotWithShape="1">
                          <a:blip r:embed="rId26">
                            <a:extLst>
                              <a:ext uri="{28A0092B-C50C-407E-A947-70E740481C1C}">
                                <a14:useLocalDpi xmlns:a14="http://schemas.microsoft.com/office/drawing/2010/main" val="0"/>
                              </a:ext>
                            </a:extLst>
                          </a:blip>
                          <a:srcRect l="7216" t="22844" r="4867" b="9542"/>
                          <a:stretch/>
                        </pic:blipFill>
                        <pic:spPr bwMode="auto">
                          <a:xfrm>
                            <a:off x="2297417" y="17651"/>
                            <a:ext cx="1584000" cy="90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8" name="Imagen 588"/>
                          <pic:cNvPicPr/>
                        </pic:nvPicPr>
                        <pic:blipFill rotWithShape="1">
                          <a:blip r:embed="rId27">
                            <a:extLst>
                              <a:ext uri="{28A0092B-C50C-407E-A947-70E740481C1C}">
                                <a14:useLocalDpi xmlns:a14="http://schemas.microsoft.com/office/drawing/2010/main" val="0"/>
                              </a:ext>
                            </a:extLst>
                          </a:blip>
                          <a:srcRect l="6851" t="22844" r="5027" b="8108"/>
                          <a:stretch/>
                        </pic:blipFill>
                        <pic:spPr bwMode="auto">
                          <a:xfrm>
                            <a:off x="625915" y="17651"/>
                            <a:ext cx="1584000" cy="900000"/>
                          </a:xfrm>
                          <a:prstGeom prst="rect">
                            <a:avLst/>
                          </a:prstGeom>
                          <a:noFill/>
                          <a:ln>
                            <a:noFill/>
                          </a:ln>
                          <a:extLst>
                            <a:ext uri="{53640926-AAD7-44D8-BBD7-CCE9431645EC}">
                              <a14:shadowObscured xmlns:a14="http://schemas.microsoft.com/office/drawing/2010/main"/>
                            </a:ext>
                          </a:extLst>
                        </pic:spPr>
                      </pic:pic>
                      <wps:wsp>
                        <wps:cNvPr id="590" name="Cuadro de texto 330"/>
                        <wps:cNvSpPr txBox="1"/>
                        <wps:spPr>
                          <a:xfrm>
                            <a:off x="625915" y="244"/>
                            <a:ext cx="139049" cy="227939"/>
                          </a:xfrm>
                          <a:prstGeom prst="rect">
                            <a:avLst/>
                          </a:prstGeom>
                          <a:noFill/>
                          <a:ln w="6350">
                            <a:noFill/>
                          </a:ln>
                          <a:effectLst/>
                        </wps:spPr>
                        <wps:txbx>
                          <w:txbxContent>
                            <w:p w14:paraId="246FD3C5" w14:textId="77777777" w:rsidR="001C79A6" w:rsidRDefault="001C79A6" w:rsidP="00703769">
                              <w:pPr>
                                <w:pStyle w:val="Sinespaciado"/>
                              </w:pPr>
                              <w: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1" name="Cuadro de texto 330"/>
                        <wps:cNvSpPr txBox="1"/>
                        <wps:spPr>
                          <a:xfrm>
                            <a:off x="3923321" y="35874"/>
                            <a:ext cx="139049" cy="227939"/>
                          </a:xfrm>
                          <a:prstGeom prst="rect">
                            <a:avLst/>
                          </a:prstGeom>
                          <a:noFill/>
                          <a:ln w="6350">
                            <a:noFill/>
                          </a:ln>
                          <a:effectLst/>
                        </wps:spPr>
                        <wps:txbx>
                          <w:txbxContent>
                            <w:p w14:paraId="711BF68E" w14:textId="77777777" w:rsidR="001C79A6" w:rsidRDefault="001C79A6" w:rsidP="00703769">
                              <w:pPr>
                                <w:pStyle w:val="Sinespaciado"/>
                              </w:pPr>
                              <w:r>
                                <w:t>c)</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2" name="Text Box 69"/>
                        <wps:cNvSpPr txBox="1">
                          <a:spLocks noChangeArrowheads="1"/>
                        </wps:cNvSpPr>
                        <wps:spPr bwMode="auto">
                          <a:xfrm>
                            <a:off x="652582" y="932745"/>
                            <a:ext cx="5040000" cy="144000"/>
                          </a:xfrm>
                          <a:prstGeom prst="rect">
                            <a:avLst/>
                          </a:prstGeom>
                          <a:solidFill>
                            <a:srgbClr val="FFFFFF"/>
                          </a:solidFill>
                          <a:ln w="9525">
                            <a:solidFill>
                              <a:sysClr val="window" lastClr="FFFFFF">
                                <a:lumMod val="100000"/>
                                <a:lumOff val="0"/>
                              </a:sysClr>
                            </a:solidFill>
                            <a:miter lim="800000"/>
                            <a:headEnd/>
                            <a:tailEnd/>
                          </a:ln>
                        </wps:spPr>
                        <wps:txbx>
                          <w:txbxContent>
                            <w:p w14:paraId="58CEA0CE" w14:textId="10BA6447" w:rsidR="001C79A6" w:rsidRDefault="001C79A6" w:rsidP="00703769">
                              <w:pPr>
                                <w:pStyle w:val="Sinespaciado"/>
                                <w:rPr>
                                  <w:sz w:val="24"/>
                                  <w:szCs w:val="24"/>
                                </w:rPr>
                              </w:pPr>
                              <w:r>
                                <w:t>Figura 12. Ajuste de datos experimentales por un modelo lineal, incluyendo los coeficientes de correlación respectivos.</w:t>
                              </w:r>
                            </w:p>
                          </w:txbxContent>
                        </wps:txbx>
                        <wps:bodyPr rot="0" vert="horz" wrap="square" lIns="0" tIns="0" rIns="0" bIns="0" anchor="t" anchorCtr="0" upright="1">
                          <a:noAutofit/>
                        </wps:bodyPr>
                      </wps:wsp>
                      <wps:wsp>
                        <wps:cNvPr id="593" name="Cuadro de texto 330"/>
                        <wps:cNvSpPr txBox="1"/>
                        <wps:spPr>
                          <a:xfrm>
                            <a:off x="2297417" y="36509"/>
                            <a:ext cx="139049" cy="227304"/>
                          </a:xfrm>
                          <a:prstGeom prst="rect">
                            <a:avLst/>
                          </a:prstGeom>
                          <a:noFill/>
                          <a:ln w="6350">
                            <a:noFill/>
                          </a:ln>
                          <a:effectLst/>
                        </wps:spPr>
                        <wps:txbx>
                          <w:txbxContent>
                            <w:p w14:paraId="09FBE0C5" w14:textId="77777777" w:rsidR="001C79A6" w:rsidRDefault="001C79A6" w:rsidP="00703769">
                              <w:pPr>
                                <w:pStyle w:val="Sinespaciado"/>
                              </w:pPr>
                              <w:r>
                                <w:t>b)</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1939B4" id="Lienzo 594" o:spid="_x0000_s1409" editas="canvas" style="position:absolute;left:0;text-align:left;margin-left:11.45pt;margin-top:-46.25pt;width:500.25pt;height:101pt;z-index:251753472;mso-width-relative:margin;mso-height-relative:margin" coordsize="63531,1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">
                <v:shape id="_x0000_s1410" type="#_x0000_t75" style="position:absolute;width:63531;height:12827;visibility:visible;mso-wrap-style:square">
                  <v:fill o:detectmouseclick="t"/>
                  <v:path o:connecttype="none"/>
                </v:shape>
                <v:shape id="Imagen 582" o:spid="_x0000_s1411" type="#_x0000_t75" style="position:absolute;left:39229;top:176;width:15840;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">
                  <v:imagedata r:id="rId28" o:title="" croptop="14772f" cropbottom="6101f" cropleft="4548f" cropright="3434f"/>
                </v:shape>
                <v:shape id="Imagen 586" o:spid="_x0000_s1412" type="#_x0000_t75" style="position:absolute;left:22974;top:176;width:15840;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">
                  <v:imagedata r:id="rId29" o:title="" croptop="14971f" cropbottom="6253f" cropleft="4729f" cropright="3190f"/>
                </v:shape>
                <v:shape id="Imagen 588" o:spid="_x0000_s1413" type="#_x0000_t75" style="position:absolute;left:6259;top:176;width:15840;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">
                  <v:imagedata r:id="rId30" o:title="" croptop="14971f" cropbottom="5314f" cropleft="4490f" cropright="3294f"/>
                </v:shape>
                <v:shape id="Cuadro de texto 330" o:spid="_x0000_s1414" type="#_x0000_t202" style="position:absolute;left:6259;top:2;width:1390;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" filled="f" stroked="f" strokeweight=".5pt">
                  <v:textbox inset="0,0,0,0">
                    <w:txbxContent>
                      <w:p w14:paraId="246FD3C5" w14:textId="77777777" w:rsidR="001C79A6" w:rsidRDefault="001C79A6" w:rsidP="00703769">
                        <w:pPr>
                          <w:pStyle w:val="Sinespaciado"/>
                        </w:pPr>
                        <w:r>
                          <w:t>a)</w:t>
                        </w:r>
                      </w:p>
                    </w:txbxContent>
                  </v:textbox>
                </v:shape>
                <v:shape id="Cuadro de texto 330" o:spid="_x0000_s1415" type="#_x0000_t202" style="position:absolute;left:39233;top:358;width:1390;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" filled="f" stroked="f" strokeweight=".5pt">
                  <v:textbox inset="0,0,0,0">
                    <w:txbxContent>
                      <w:p w14:paraId="711BF68E" w14:textId="77777777" w:rsidR="001C79A6" w:rsidRDefault="001C79A6" w:rsidP="00703769">
                        <w:pPr>
                          <w:pStyle w:val="Sinespaciado"/>
                        </w:pPr>
                        <w:r>
                          <w:t>c)</w:t>
                        </w:r>
                      </w:p>
                    </w:txbxContent>
                  </v:textbox>
                </v:shape>
                <v:shape id="Text Box 69" o:spid="_x0000_s1416" type="#_x0000_t202" style="position:absolute;left:6525;top:9327;width:5040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" strokecolor="white">
                  <v:textbox inset="0,0,0,0">
                    <w:txbxContent>
                      <w:p w14:paraId="58CEA0CE" w14:textId="10BA6447" w:rsidR="001C79A6" w:rsidRDefault="001C79A6" w:rsidP="00703769">
                        <w:pPr>
                          <w:pStyle w:val="Sinespaciado"/>
                          <w:rPr>
                            <w:sz w:val="24"/>
                            <w:szCs w:val="24"/>
                          </w:rPr>
                        </w:pPr>
                        <w:r>
                          <w:t>Figura 12. Ajuste de datos experimentales por un modelo lineal, incluyendo los coeficientes de correlación respectivos.</w:t>
                        </w:r>
                      </w:p>
                    </w:txbxContent>
                  </v:textbox>
                </v:shape>
                <v:shape id="Cuadro de texto 330" o:spid="_x0000_s1417" type="#_x0000_t202" style="position:absolute;left:22974;top:365;width:1390;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" filled="f" stroked="f" strokeweight=".5pt">
                  <v:textbox inset="0,0,0,0">
                    <w:txbxContent>
                      <w:p w14:paraId="09FBE0C5" w14:textId="77777777" w:rsidR="001C79A6" w:rsidRDefault="001C79A6" w:rsidP="00703769">
                        <w:pPr>
                          <w:pStyle w:val="Sinespaciado"/>
                        </w:pPr>
                        <w:r>
                          <w:t>b)</w:t>
                        </w:r>
                      </w:p>
                    </w:txbxContent>
                  </v:textbox>
                </v:shape>
                <w10:wrap type="topAndBottom"/>
              </v:group>
            </w:pict>
          </mc:Fallback>
        </mc:AlternateContent>
      </w:r>
      <w:r w:rsidR="00AB3A22">
        <w:rPr>
          <w:rFonts w:eastAsia="Times New Roman"/>
          <w:lang w:eastAsia="es-MX"/>
        </w:rPr>
        <w:t>d</w:t>
      </w:r>
      <w:r w:rsidR="009C0153" w:rsidRPr="00703769">
        <w:rPr>
          <w:rFonts w:eastAsia="Times New Roman"/>
          <w:lang w:eastAsia="es-MX"/>
        </w:rPr>
        <w:t>onde:</w:t>
      </w:r>
      <w:r w:rsidR="00CB669D">
        <w:rPr>
          <w:rFonts w:eastAsia="Times New Roman"/>
          <w:lang w:eastAsia="es-MX"/>
        </w:rPr>
        <w:t xml:space="preserve"> </w:t>
      </w:r>
      <m:oMath>
        <m:sSub>
          <m:sSubPr>
            <m:ctrlPr>
              <w:rPr>
                <w:rFonts w:ascii="Cambria Math" w:hAnsi="Cambria Math"/>
                <w:i/>
              </w:rPr>
            </m:ctrlPr>
          </m:sSubPr>
          <m:e>
            <m:r>
              <w:rPr>
                <w:rFonts w:ascii="Cambria Math" w:hAnsi="Cambria Math"/>
              </w:rPr>
              <m:t>χ</m:t>
            </m:r>
          </m:e>
          <m:sub>
            <m:r>
              <w:rPr>
                <w:rFonts w:ascii="Cambria Math" w:hAnsi="Cambria Math"/>
              </w:rPr>
              <m:t>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N-2</m:t>
                </m:r>
              </m:den>
            </m:f>
            <m:r>
              <w:rPr>
                <w:rFonts w:ascii="Cambria Math" w:hAnsi="Cambria Math"/>
              </w:rPr>
              <m:t>∙</m:t>
            </m:r>
            <m:sSup>
              <m:sSupPr>
                <m:ctrlPr>
                  <w:rPr>
                    <w:rFonts w:ascii="Cambria Math" w:hAnsi="Cambria Math"/>
                    <w:i/>
                  </w:rPr>
                </m:ctrlPr>
              </m:sSupPr>
              <m:e>
                <m:r>
                  <w:rPr>
                    <w:rFonts w:ascii="Cambria Math" w:hAnsi="Cambria Math"/>
                  </w:rPr>
                  <m:t>χ</m:t>
                </m:r>
              </m:e>
              <m:sup>
                <m:r>
                  <w:rPr>
                    <w:rFonts w:ascii="Cambria Math" w:hAnsi="Cambria Math"/>
                  </w:rPr>
                  <m:t>2</m:t>
                </m:r>
              </m:sup>
            </m:sSup>
          </m:e>
        </m:rad>
        <m:r>
          <w:rPr>
            <w:rFonts w:ascii="Cambria Math" w:hAnsi="Cambria Math"/>
          </w:rPr>
          <m:t xml:space="preserve">     ;    ∆=N</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oMath>
      <w:r w:rsidR="00CB669D">
        <w:rPr>
          <w:rFonts w:eastAsia="Times New Roman"/>
        </w:rPr>
        <w:t xml:space="preserve">. </w:t>
      </w:r>
    </w:p>
    <w:p w14:paraId="5AF10AD7" w14:textId="23DA6FE4" w:rsidR="009C0153" w:rsidRDefault="00CB669D" w:rsidP="00703769">
      <w:pPr>
        <w:rPr>
          <w:rFonts w:eastAsia="Times New Roman"/>
          <w:lang w:eastAsia="es-MX"/>
        </w:rPr>
      </w:pPr>
      <w:r>
        <w:rPr>
          <w:rFonts w:eastAsia="Times New Roman"/>
        </w:rPr>
        <w:t>Por otro lado, u</w:t>
      </w:r>
      <w:r w:rsidR="00703769" w:rsidRPr="00703769">
        <w:rPr>
          <w:rFonts w:cs="Times New Roman"/>
        </w:rPr>
        <w:t xml:space="preserve">na medida de la calidad del ajuste está dada por el </w:t>
      </w:r>
      <w:r w:rsidR="00703769" w:rsidRPr="00703769">
        <w:rPr>
          <w:rStyle w:val="Textoennegrita"/>
        </w:rPr>
        <w:t>coeficiente de correlación</w:t>
      </w:r>
      <w:r w:rsidR="00703769" w:rsidRPr="00703769">
        <w:rPr>
          <w:rFonts w:cs="Times New Roman"/>
        </w:rPr>
        <w:t xml:space="preserve"> (</w:t>
      </w:r>
      <m:oMath>
        <m:sSup>
          <m:sSupPr>
            <m:ctrlPr>
              <w:rPr>
                <w:rFonts w:ascii="Cambria Math" w:hAnsi="Cambria Math"/>
                <w:i/>
                <w:color w:val="C00000"/>
              </w:rPr>
            </m:ctrlPr>
          </m:sSupPr>
          <m:e>
            <m:r>
              <w:rPr>
                <w:rFonts w:ascii="Cambria Math" w:hAnsi="Cambria Math"/>
                <w:color w:val="C00000"/>
              </w:rPr>
              <m:t>R</m:t>
            </m:r>
          </m:e>
          <m:sup>
            <m:r>
              <w:rPr>
                <w:rFonts w:ascii="Cambria Math" w:hAnsi="Cambria Math"/>
                <w:color w:val="C00000"/>
              </w:rPr>
              <m:t>2</m:t>
            </m:r>
          </m:sup>
        </m:sSup>
      </m:oMath>
      <w:r w:rsidR="00703769" w:rsidRPr="00703769">
        <w:rPr>
          <w:rFonts w:cs="Times New Roman"/>
        </w:rPr>
        <w:t>)</w:t>
      </w:r>
      <w:r w:rsidR="009C0153">
        <w:rPr>
          <w:rFonts w:cs="Times New Roman"/>
        </w:rPr>
        <w:t xml:space="preserve"> </w:t>
      </w:r>
      <w:r w:rsidR="009C0153" w:rsidRPr="00703769">
        <w:rPr>
          <w:sz w:val="18"/>
          <w:vertAlign w:val="superscript"/>
        </w:rPr>
        <w:t>[</w:t>
      </w:r>
      <w:r w:rsidR="007852E2">
        <w:rPr>
          <w:sz w:val="18"/>
          <w:vertAlign w:val="superscript"/>
        </w:rPr>
        <w:t>4</w:t>
      </w:r>
      <w:r w:rsidR="009C0153">
        <w:rPr>
          <w:sz w:val="18"/>
          <w:vertAlign w:val="superscript"/>
        </w:rPr>
        <w:t>,</w:t>
      </w:r>
      <w:r w:rsidR="007852E2">
        <w:rPr>
          <w:sz w:val="18"/>
          <w:vertAlign w:val="superscript"/>
        </w:rPr>
        <w:t>5</w:t>
      </w:r>
      <w:r w:rsidR="009C0153" w:rsidRPr="00703769">
        <w:rPr>
          <w:sz w:val="18"/>
          <w:vertAlign w:val="superscript"/>
        </w:rPr>
        <w:t>]</w:t>
      </w:r>
      <w:r w:rsidR="009C0153" w:rsidRPr="00703769">
        <w:rPr>
          <w:rFonts w:eastAsia="Times New Roman"/>
          <w:lang w:eastAsia="es-MX"/>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
        <w:gridCol w:w="7935"/>
        <w:gridCol w:w="1080"/>
      </w:tblGrid>
      <w:tr w:rsidR="009C0153" w14:paraId="719946B8" w14:textId="77777777" w:rsidTr="009C0153">
        <w:trPr>
          <w:jc w:val="center"/>
        </w:trPr>
        <w:tc>
          <w:tcPr>
            <w:tcW w:w="455" w:type="dxa"/>
            <w:vAlign w:val="center"/>
          </w:tcPr>
          <w:p w14:paraId="5640856E" w14:textId="77777777" w:rsidR="009C0153" w:rsidRDefault="009C0153" w:rsidP="00426453">
            <w:pPr>
              <w:jc w:val="center"/>
              <w:rPr>
                <w:rFonts w:eastAsia="Times New Roman"/>
                <w:lang w:eastAsia="es-MX"/>
              </w:rPr>
            </w:pPr>
          </w:p>
        </w:tc>
        <w:tc>
          <w:tcPr>
            <w:tcW w:w="7935" w:type="dxa"/>
            <w:vAlign w:val="center"/>
          </w:tcPr>
          <w:p w14:paraId="044BA6E1" w14:textId="3C2DE963" w:rsidR="009C0153" w:rsidRDefault="00717BD3" w:rsidP="00426453">
            <w:pPr>
              <w:pStyle w:val="Ecuacion"/>
              <w:rPr>
                <w:rFonts w:eastAsia="Times New Roman"/>
                <w:lang w:eastAsia="es-MX"/>
              </w:rPr>
            </w:pPr>
            <m:oMathPara>
              <m:oMath>
                <m:sSup>
                  <m:sSupPr>
                    <m:ctrlPr/>
                  </m:sSupPr>
                  <m:e>
                    <m:r>
                      <m:t>R</m:t>
                    </m:r>
                  </m:e>
                  <m:sup>
                    <m:r>
                      <m:t>2</m:t>
                    </m:r>
                  </m:sup>
                </m:sSup>
                <m:r>
                  <m:t>=</m:t>
                </m:r>
                <m:f>
                  <m:fPr>
                    <m:ctrlPr/>
                  </m:fPr>
                  <m:num>
                    <m:nary>
                      <m:naryPr>
                        <m:chr m:val="∑"/>
                        <m:limLoc m:val="undOvr"/>
                        <m:subHide m:val="1"/>
                        <m:supHide m:val="1"/>
                        <m:ctrlPr/>
                      </m:naryPr>
                      <m:sub/>
                      <m:sup/>
                      <m:e>
                        <m:sSup>
                          <m:sSupPr>
                            <m:ctrlPr/>
                          </m:sSupPr>
                          <m:e>
                            <m:d>
                              <m:dPr>
                                <m:ctrlPr/>
                              </m:dPr>
                              <m:e>
                                <m:sSub>
                                  <m:sSubPr>
                                    <m:ctrlPr/>
                                  </m:sSubPr>
                                  <m:e>
                                    <m:r>
                                      <m:t>y</m:t>
                                    </m:r>
                                  </m:e>
                                  <m:sub>
                                    <m:r>
                                      <m:t>i</m:t>
                                    </m:r>
                                  </m:sub>
                                </m:sSub>
                                <m:r>
                                  <m:t>-</m:t>
                                </m:r>
                                <m:acc>
                                  <m:accPr>
                                    <m:chr m:val="̅"/>
                                    <m:ctrlPr/>
                                  </m:accPr>
                                  <m:e>
                                    <m:r>
                                      <m:t>y</m:t>
                                    </m:r>
                                  </m:e>
                                </m:acc>
                              </m:e>
                            </m:d>
                          </m:e>
                          <m:sup>
                            <m:r>
                              <m:t>2</m:t>
                            </m:r>
                          </m:sup>
                        </m:sSup>
                      </m:e>
                    </m:nary>
                    <m:r>
                      <m:t>-</m:t>
                    </m:r>
                    <m:nary>
                      <m:naryPr>
                        <m:chr m:val="∑"/>
                        <m:limLoc m:val="undOvr"/>
                        <m:subHide m:val="1"/>
                        <m:supHide m:val="1"/>
                        <m:ctrlPr/>
                      </m:naryPr>
                      <m:sub/>
                      <m:sup/>
                      <m:e>
                        <m:sSup>
                          <m:sSupPr>
                            <m:ctrlPr/>
                          </m:sSupPr>
                          <m:e>
                            <m:d>
                              <m:dPr>
                                <m:begChr m:val="["/>
                                <m:endChr m:val="]"/>
                                <m:ctrlPr/>
                              </m:dPr>
                              <m:e>
                                <m:sSub>
                                  <m:sSubPr>
                                    <m:ctrlPr/>
                                  </m:sSubPr>
                                  <m:e>
                                    <m:r>
                                      <m:t>y</m:t>
                                    </m:r>
                                  </m:e>
                                  <m:sub>
                                    <m:r>
                                      <m:t>i</m:t>
                                    </m:r>
                                  </m:sub>
                                </m:sSub>
                                <m:r>
                                  <m:t>-</m:t>
                                </m:r>
                                <m:d>
                                  <m:dPr>
                                    <m:ctrlPr/>
                                  </m:dPr>
                                  <m:e>
                                    <m:r>
                                      <m:t>m</m:t>
                                    </m:r>
                                    <m:sSub>
                                      <m:sSubPr>
                                        <m:ctrlPr/>
                                      </m:sSubPr>
                                      <m:e>
                                        <m:r>
                                          <m:t>x</m:t>
                                        </m:r>
                                      </m:e>
                                      <m:sub>
                                        <m:r>
                                          <m:t>i</m:t>
                                        </m:r>
                                      </m:sub>
                                    </m:sSub>
                                    <m:r>
                                      <m:t>+</m:t>
                                    </m:r>
                                    <m:r>
                                      <m:t>b</m:t>
                                    </m:r>
                                  </m:e>
                                </m:d>
                              </m:e>
                            </m:d>
                          </m:e>
                          <m:sup>
                            <m:r>
                              <m:t>2</m:t>
                            </m:r>
                          </m:sup>
                        </m:sSup>
                      </m:e>
                    </m:nary>
                  </m:num>
                  <m:den>
                    <m:nary>
                      <m:naryPr>
                        <m:chr m:val="∑"/>
                        <m:limLoc m:val="undOvr"/>
                        <m:subHide m:val="1"/>
                        <m:supHide m:val="1"/>
                        <m:ctrlPr/>
                      </m:naryPr>
                      <m:sub/>
                      <m:sup/>
                      <m:e>
                        <m:sSup>
                          <m:sSupPr>
                            <m:ctrlPr/>
                          </m:sSupPr>
                          <m:e>
                            <m:d>
                              <m:dPr>
                                <m:ctrlPr/>
                              </m:dPr>
                              <m:e>
                                <m:sSub>
                                  <m:sSubPr>
                                    <m:ctrlPr/>
                                  </m:sSubPr>
                                  <m:e>
                                    <m:r>
                                      <m:t>y</m:t>
                                    </m:r>
                                  </m:e>
                                  <m:sub>
                                    <m:r>
                                      <m:t>i</m:t>
                                    </m:r>
                                  </m:sub>
                                </m:sSub>
                                <m:r>
                                  <m:t>-</m:t>
                                </m:r>
                                <m:acc>
                                  <m:accPr>
                                    <m:chr m:val="̅"/>
                                    <m:ctrlPr/>
                                  </m:accPr>
                                  <m:e>
                                    <m:r>
                                      <m:t>y</m:t>
                                    </m:r>
                                  </m:e>
                                </m:acc>
                              </m:e>
                            </m:d>
                          </m:e>
                          <m:sup>
                            <m:r>
                              <m:t>2</m:t>
                            </m:r>
                          </m:sup>
                        </m:sSup>
                      </m:e>
                    </m:nary>
                  </m:den>
                </m:f>
                <m:r>
                  <w:rPr>
                    <w:rFonts w:eastAsia="Times New Roman"/>
                  </w:rPr>
                  <m:t xml:space="preserve"> ,</m:t>
                </m:r>
              </m:oMath>
            </m:oMathPara>
          </w:p>
        </w:tc>
        <w:tc>
          <w:tcPr>
            <w:tcW w:w="1080" w:type="dxa"/>
            <w:vAlign w:val="center"/>
          </w:tcPr>
          <w:p w14:paraId="654DB803" w14:textId="20AB36D9" w:rsidR="009C0153" w:rsidRDefault="009C0153" w:rsidP="00067859">
            <w:pPr>
              <w:jc w:val="center"/>
              <w:rPr>
                <w:rFonts w:eastAsia="Times New Roman"/>
                <w:lang w:eastAsia="es-MX"/>
              </w:rPr>
            </w:pPr>
            <w:r>
              <w:rPr>
                <w:rFonts w:eastAsia="Times New Roman"/>
                <w:lang w:eastAsia="es-MX"/>
              </w:rPr>
              <w:t>(</w:t>
            </w:r>
            <w:r>
              <w:rPr>
                <w:rFonts w:eastAsia="Times New Roman"/>
              </w:rPr>
              <w:fldChar w:fldCharType="begin"/>
            </w:r>
            <w:r>
              <w:rPr>
                <w:rFonts w:eastAsia="Times New Roman"/>
                <w:lang w:eastAsia="es-MX"/>
              </w:rPr>
              <w:instrText xml:space="preserve"> SEQ ec \* MERGEFORMAT </w:instrText>
            </w:r>
            <w:r>
              <w:rPr>
                <w:rFonts w:eastAsia="Times New Roman"/>
              </w:rPr>
              <w:fldChar w:fldCharType="separate"/>
            </w:r>
            <w:r w:rsidR="00F32F34">
              <w:rPr>
                <w:rFonts w:eastAsia="Times New Roman"/>
                <w:noProof/>
                <w:lang w:eastAsia="es-MX"/>
              </w:rPr>
              <w:t>24</w:t>
            </w:r>
            <w:r>
              <w:rPr>
                <w:rFonts w:eastAsia="Times New Roman"/>
              </w:rPr>
              <w:fldChar w:fldCharType="end"/>
            </w:r>
            <w:r>
              <w:rPr>
                <w:rFonts w:eastAsia="Times New Roman"/>
                <w:lang w:eastAsia="es-MX"/>
              </w:rPr>
              <w:t>)</w:t>
            </w:r>
          </w:p>
        </w:tc>
      </w:tr>
    </w:tbl>
    <w:p w14:paraId="28584992" w14:textId="176DEDE4" w:rsidR="00703769" w:rsidRDefault="00237E52" w:rsidP="00703769">
      <w:pPr>
        <w:rPr>
          <w:rFonts w:cs="Times New Roman"/>
        </w:rPr>
      </w:pPr>
      <w:r>
        <w:rPr>
          <w:rFonts w:eastAsia="Times New Roman"/>
          <w:lang w:eastAsia="es-MX"/>
        </w:rPr>
        <w:t>d</w:t>
      </w:r>
      <w:r w:rsidR="009C0153" w:rsidRPr="00703769">
        <w:rPr>
          <w:rFonts w:eastAsia="Times New Roman"/>
          <w:lang w:eastAsia="es-MX"/>
        </w:rPr>
        <w:t xml:space="preserve">onde </w:t>
      </w:r>
      <m:oMath>
        <m:acc>
          <m:accPr>
            <m:chr m:val="̅"/>
            <m:ctrlPr>
              <w:rPr>
                <w:rFonts w:ascii="Cambria Math" w:eastAsia="Times New Roman" w:hAnsi="Cambria Math" w:cs="Times New Roman"/>
                <w:i/>
                <w:sz w:val="24"/>
                <w:szCs w:val="24"/>
              </w:rPr>
            </m:ctrlPr>
          </m:accPr>
          <m:e>
            <m:r>
              <w:rPr>
                <w:rFonts w:ascii="Cambria Math" w:eastAsia="Times New Roman" w:hAnsi="Cambria Math"/>
                <w:lang w:eastAsia="es-MX"/>
              </w:rPr>
              <m:t>y</m:t>
            </m:r>
          </m:e>
        </m:acc>
      </m:oMath>
      <w:r w:rsidR="009C0153" w:rsidRPr="00703769">
        <w:rPr>
          <w:rFonts w:eastAsia="Times New Roman"/>
          <w:lang w:eastAsia="es-MX"/>
        </w:rPr>
        <w:t xml:space="preserve"> es el promedio de los valores </w:t>
      </w:r>
      <m:oMath>
        <m:sSub>
          <m:sSubPr>
            <m:ctrlPr>
              <w:rPr>
                <w:rFonts w:ascii="Cambria Math" w:eastAsia="Times New Roman" w:hAnsi="Cambria Math" w:cs="Times New Roman"/>
                <w:i/>
                <w:sz w:val="24"/>
                <w:szCs w:val="24"/>
              </w:rPr>
            </m:ctrlPr>
          </m:sSubPr>
          <m:e>
            <m:r>
              <w:rPr>
                <w:rFonts w:ascii="Cambria Math" w:eastAsia="Times New Roman" w:hAnsi="Cambria Math"/>
                <w:lang w:eastAsia="es-MX"/>
              </w:rPr>
              <m:t>y</m:t>
            </m:r>
          </m:e>
          <m:sub>
            <m:r>
              <w:rPr>
                <w:rFonts w:ascii="Cambria Math" w:eastAsia="Times New Roman" w:hAnsi="Cambria Math"/>
                <w:lang w:eastAsia="es-MX"/>
              </w:rPr>
              <m:t>i</m:t>
            </m:r>
          </m:sub>
        </m:sSub>
      </m:oMath>
      <w:r w:rsidR="007718FB">
        <w:rPr>
          <w:rFonts w:eastAsia="Times New Roman"/>
          <w:sz w:val="24"/>
          <w:szCs w:val="24"/>
        </w:rPr>
        <w:t>;</w:t>
      </w:r>
      <w:r w:rsidR="009C0153" w:rsidRPr="00703769">
        <w:rPr>
          <w:rFonts w:eastAsia="Times New Roman"/>
          <w:lang w:eastAsia="es-MX"/>
        </w:rPr>
        <w:t xml:space="preserve"> </w:t>
      </w:r>
      <w:r w:rsidR="00C64847">
        <w:rPr>
          <w:rFonts w:eastAsia="Times New Roman"/>
          <w:lang w:eastAsia="es-MX"/>
        </w:rPr>
        <w:t>este</w:t>
      </w:r>
      <w:r w:rsidR="00703769" w:rsidRPr="00703769">
        <w:rPr>
          <w:rFonts w:cs="Times New Roman"/>
        </w:rPr>
        <w:t xml:space="preserve"> </w:t>
      </w:r>
      <w:r w:rsidR="007852E2">
        <w:rPr>
          <w:rFonts w:cs="Times New Roman"/>
        </w:rPr>
        <w:t xml:space="preserve">parámetro </w:t>
      </w:r>
      <w:r w:rsidR="00703769" w:rsidRPr="00703769">
        <w:rPr>
          <w:rFonts w:cs="Times New Roman"/>
        </w:rPr>
        <w:t xml:space="preserve">cuantifica la dispersión de los datos alrededor de la regresión lineal. </w:t>
      </w:r>
      <w:r w:rsidR="009C0153">
        <w:rPr>
          <w:rFonts w:cs="Times New Roman"/>
        </w:rPr>
        <w:t>A</w:t>
      </w:r>
      <w:r w:rsidR="00703769" w:rsidRPr="00703769">
        <w:rPr>
          <w:rFonts w:cs="Times New Roman"/>
        </w:rPr>
        <w:t>dopta valores entre 0 y 1: si los datos caen exactamente sobre la aproximación, hay una correlación perfecta (</w:t>
      </w:r>
      <m:oMath>
        <m:sSup>
          <m:sSupPr>
            <m:ctrlPr>
              <w:rPr>
                <w:rFonts w:ascii="Cambria Math" w:hAnsi="Cambria Math" w:cs="Times New Roman"/>
                <w:i/>
                <w:sz w:val="24"/>
                <w:szCs w:val="24"/>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=1</m:t>
        </m:r>
      </m:oMath>
      <w:r w:rsidR="00703769" w:rsidRPr="00703769">
        <w:rPr>
          <w:rFonts w:cs="Times New Roman"/>
        </w:rPr>
        <w:t>); a partir de este valor, entre más se dispersen los datos de la línea de aproximación, el coeficiente de correlación irá disminuyendo (Figura 1</w:t>
      </w:r>
      <w:r w:rsidR="009C0153">
        <w:rPr>
          <w:rFonts w:cs="Times New Roman"/>
        </w:rPr>
        <w:t>2</w:t>
      </w:r>
      <w:r w:rsidR="00703769" w:rsidRPr="00703769">
        <w:rPr>
          <w:rFonts w:cs="Times New Roman"/>
        </w:rPr>
        <w:t>).</w:t>
      </w:r>
      <w:r w:rsidR="009C0153">
        <w:rPr>
          <w:rFonts w:cs="Times New Roman"/>
        </w:rPr>
        <w:t xml:space="preserve"> </w:t>
      </w:r>
    </w:p>
    <w:p w14:paraId="67A2FE0B" w14:textId="136C417F" w:rsidR="001922EF" w:rsidRDefault="001922EF" w:rsidP="00703769">
      <w:pPr>
        <w:rPr>
          <w:rFonts w:cs="Times New Roman"/>
        </w:rPr>
      </w:pPr>
      <w:r>
        <w:rPr>
          <w:rFonts w:cs="Times New Roman"/>
        </w:rPr>
        <w:t xml:space="preserve">Finalmente, al aplicar este método a los datos graficados del péndulo se obtiene una </w:t>
      </w:r>
      <m:oMath>
        <m:r>
          <w:rPr>
            <w:rFonts w:ascii="Cambria Math" w:hAnsi="Cambria Math" w:cs="Times New Roman"/>
          </w:rPr>
          <m:t>∆m=0.208</m:t>
        </m:r>
      </m:oMath>
      <w:r>
        <w:rPr>
          <w:rFonts w:cs="Times New Roman"/>
        </w:rPr>
        <w:t xml:space="preserve">, a partir de la cual, es posible deducir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est,g</m:t>
            </m:r>
          </m:sub>
        </m:sSub>
        <m:r>
          <w:rPr>
            <w:rFonts w:ascii="Cambria Math" w:hAnsi="Cambria Math" w:cs="Times New Roman"/>
          </w:rPr>
          <m:t>=8.227cm/</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oMath>
      <w:r>
        <w:rPr>
          <w:rFonts w:cs="Times New Roman"/>
        </w:rPr>
        <w:t xml:space="preserve">, ya que </w:t>
      </w:r>
      <m:oMath>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lang w:val="es-MX"/>
          </w:rPr>
          <m:t>m=</m:t>
        </m:r>
        <m:r>
          <w:rPr>
            <w:rFonts w:ascii="Cambria Math" w:hAnsi="Cambria Math"/>
          </w:rPr>
          <m:t>g⇒4</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lang w:val="es-MX"/>
          </w:rPr>
          <m:t>∆m=</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est,g</m:t>
            </m:r>
          </m:sub>
        </m:sSub>
      </m:oMath>
      <w:r>
        <w:rPr>
          <w:rFonts w:cs="Times New Roman"/>
        </w:rPr>
        <w:t xml:space="preserve"> por propagación de incertidumbres. A partir de este punto la obtención de la incertidumbre absoluta de </w:t>
      </w:r>
      <m:oMath>
        <m:r>
          <w:rPr>
            <w:rFonts w:ascii="Cambria Math" w:hAnsi="Cambria Math" w:cs="Times New Roman"/>
          </w:rPr>
          <m:t>g</m:t>
        </m:r>
      </m:oMath>
      <w:r>
        <w:rPr>
          <w:rFonts w:cs="Times New Roman"/>
        </w:rPr>
        <w:t xml:space="preserve"> se realiza de la forma mencionada en la sección </w:t>
      </w:r>
      <w:r w:rsidR="00E44A0B">
        <w:rPr>
          <w:rFonts w:cs="Times New Roman"/>
        </w:rPr>
        <w:t>7</w:t>
      </w:r>
      <w:r>
        <w:rPr>
          <w:rFonts w:cs="Times New Roman"/>
        </w:rPr>
        <w:t>.1.</w:t>
      </w:r>
    </w:p>
    <w:p w14:paraId="24DF0FB3" w14:textId="1077E7D7" w:rsidR="006E76FE" w:rsidRDefault="005B6ADF" w:rsidP="006B72B5">
      <w:pPr>
        <w:pStyle w:val="Subtitulo"/>
        <w:rPr>
          <w:rFonts w:eastAsia="Times New Roman"/>
          <w:lang w:eastAsia="es-MX"/>
        </w:rPr>
      </w:pPr>
      <w:bookmarkStart w:id="40" w:name="_Toc80287257"/>
      <w:bookmarkStart w:id="41" w:name="_Toc147826901"/>
      <w:r>
        <w:t>Ejercicios</w:t>
      </w:r>
      <w:r w:rsidR="006B72B5">
        <w:rPr>
          <w:rFonts w:eastAsia="Times New Roman"/>
          <w:lang w:eastAsia="es-MX"/>
        </w:rPr>
        <w:t>.</w:t>
      </w:r>
      <w:bookmarkEnd w:id="40"/>
      <w:bookmarkEnd w:id="41"/>
    </w:p>
    <w:p w14:paraId="1F664E6F" w14:textId="77777777" w:rsidR="008949FF" w:rsidRDefault="008949FF" w:rsidP="008949FF">
      <w:pPr>
        <w:pStyle w:val="Ejercicios"/>
        <w:numPr>
          <w:ilvl w:val="0"/>
          <w:numId w:val="34"/>
        </w:numPr>
      </w:pPr>
      <w:r w:rsidRPr="00CE4B5F">
        <w:t xml:space="preserve">Se </w:t>
      </w:r>
      <w:r>
        <w:t>tiene la operación</w:t>
      </w:r>
      <w:r w:rsidRPr="00CE4B5F">
        <w:t xml:space="preserve">:  </w:t>
      </w:r>
      <m:oMath>
        <m:r>
          <w:rPr>
            <w:rFonts w:ascii="Cambria Math" w:hAnsi="Cambria Math"/>
          </w:rPr>
          <m:t>(</m:t>
        </m:r>
        <m:d>
          <m:dPr>
            <m:ctrlPr>
              <w:rPr>
                <w:rFonts w:ascii="Cambria Math" w:hAnsi="Cambria Math"/>
                <w:i/>
              </w:rPr>
            </m:ctrlPr>
          </m:dPr>
          <m:e>
            <m:r>
              <w:rPr>
                <w:rFonts w:ascii="Cambria Math" w:hAnsi="Cambria Math"/>
              </w:rPr>
              <m:t>50±2)kg-(7.64±0.05)kg</m:t>
            </m:r>
          </m:e>
        </m:d>
        <m:r>
          <w:rPr>
            <w:rFonts w:ascii="Cambria Math" w:hAnsi="Cambria Math"/>
          </w:rPr>
          <m:t>×</m:t>
        </m:r>
        <m:d>
          <m:dPr>
            <m:ctrlPr>
              <w:rPr>
                <w:rFonts w:ascii="Cambria Math" w:hAnsi="Cambria Math"/>
                <w:i/>
              </w:rPr>
            </m:ctrlPr>
          </m:dPr>
          <m:e>
            <m:r>
              <w:rPr>
                <w:rFonts w:ascii="Cambria Math" w:hAnsi="Cambria Math"/>
              </w:rPr>
              <m:t xml:space="preserve">20.5±0.5 </m:t>
            </m:r>
          </m:e>
        </m:d>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t xml:space="preserve">. Calcular el resultado final con incertidumbre (con las cifras significativas adecuadas). </w:t>
      </w:r>
    </w:p>
    <w:p w14:paraId="33AFAF29" w14:textId="7EFD2C99" w:rsidR="00E61EDC" w:rsidRDefault="00E61EDC" w:rsidP="008949FF">
      <w:pPr>
        <w:pStyle w:val="Ejercicios"/>
      </w:pPr>
      <w:r w:rsidRPr="004C730C">
        <w:t xml:space="preserve">Se miden la altura </w:t>
      </w:r>
      <m:oMath>
        <m:r>
          <w:rPr>
            <w:rFonts w:ascii="Cambria Math" w:hAnsi="Cambria Math"/>
          </w:rPr>
          <m:t>H</m:t>
        </m:r>
      </m:oMath>
      <w:r w:rsidRPr="004C730C">
        <w:t xml:space="preserve"> y diámetro </w:t>
      </w:r>
      <m:oMath>
        <m:r>
          <w:rPr>
            <w:rFonts w:ascii="Cambria Math" w:hAnsi="Cambria Math"/>
          </w:rPr>
          <m:t>D</m:t>
        </m:r>
      </m:oMath>
      <w:r w:rsidRPr="004C730C">
        <w:t xml:space="preserve"> de un cilindro</w:t>
      </w:r>
      <w:r>
        <w:t xml:space="preserve"> una sola vez</w:t>
      </w:r>
      <w:r w:rsidRPr="004C730C">
        <w:t>, con incertidumbres</w:t>
      </w:r>
      <w:r>
        <w:t xml:space="preserve"> absolutas</w:t>
      </w:r>
      <w:r w:rsidRPr="004C730C">
        <w:t xml:space="preserve"> </w:t>
      </w:r>
      <m:oMath>
        <m:r>
          <w:rPr>
            <w:rFonts w:ascii="Cambria Math" w:hAnsi="Cambria Math"/>
          </w:rPr>
          <m:t>∆H</m:t>
        </m:r>
      </m:oMath>
      <w:r w:rsidRPr="004C730C">
        <w:t xml:space="preserve"> y </w:t>
      </w:r>
      <m:oMath>
        <m:r>
          <w:rPr>
            <w:rFonts w:ascii="Cambria Math" w:hAnsi="Cambria Math"/>
          </w:rPr>
          <m:t>∆D</m:t>
        </m:r>
      </m:oMath>
      <w:r w:rsidRPr="004C730C">
        <w:t xml:space="preserve"> respectivamente. ¿C</w:t>
      </w:r>
      <w:r w:rsidR="008949FF">
        <w:t xml:space="preserve">ómo se propaga </w:t>
      </w:r>
      <w:r w:rsidRPr="004C730C">
        <w:t xml:space="preserve">la incertidumbre </w:t>
      </w:r>
      <w:r>
        <w:t>d</w:t>
      </w:r>
      <w:r w:rsidRPr="004C730C">
        <w:t xml:space="preserve">el área </w:t>
      </w:r>
      <m:oMath>
        <m:r>
          <w:rPr>
            <w:rFonts w:ascii="Cambria Math" w:hAnsi="Cambria Math"/>
          </w:rPr>
          <m:t>S</m:t>
        </m:r>
      </m:oMath>
      <w:r w:rsidRPr="004C730C">
        <w:t xml:space="preserve"> de </w:t>
      </w:r>
      <w:r>
        <w:t xml:space="preserve">toda </w:t>
      </w:r>
      <w:r w:rsidRPr="004C730C">
        <w:t>la superficie</w:t>
      </w:r>
      <w:r>
        <w:t xml:space="preserve"> </w:t>
      </w:r>
      <w:r w:rsidRPr="004C730C">
        <w:t>del cilindro?</w:t>
      </w:r>
      <w:r w:rsidR="00485BF1">
        <w:t xml:space="preserve"> </w:t>
      </w:r>
    </w:p>
    <w:p w14:paraId="795D1F2D" w14:textId="5CD63E25" w:rsidR="00F400FC" w:rsidRPr="00485BF1" w:rsidRDefault="00F400FC" w:rsidP="00485BF1">
      <w:pPr>
        <w:pStyle w:val="Ejercicios"/>
      </w:pPr>
      <w:r w:rsidRPr="00485BF1">
        <w:t xml:space="preserve">Cuando un rayo de luz pasa de </w:t>
      </w:r>
      <w:r w:rsidR="008949FF" w:rsidRPr="00485BF1">
        <w:t xml:space="preserve">un medio a otro, </w:t>
      </w:r>
      <w:r w:rsidRPr="00485BF1">
        <w:t>cambia de dirección</w:t>
      </w:r>
      <w:r w:rsidR="008949FF" w:rsidRPr="00485BF1">
        <w:t xml:space="preserve"> de acuerdo a</w:t>
      </w:r>
      <w:r w:rsidRPr="00485BF1">
        <w:t xml:space="preserve"> la Ley de Snell:</w:t>
      </w:r>
      <w:r w:rsidR="000E63D5" w:rsidRPr="00485BF1">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sen</m:t>
        </m:r>
        <m:d>
          <m:dPr>
            <m:ctrlPr>
              <w:rPr>
                <w:rFonts w:ascii="Cambria Math" w:hAnsi="Cambria Math"/>
              </w:rPr>
            </m:ctrlPr>
          </m:dPr>
          <m:e>
            <m:r>
              <w:rPr>
                <w:rFonts w:ascii="Cambria Math" w:hAnsi="Cambria Math"/>
              </w:rPr>
              <m:t>i</m:t>
            </m:r>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sen</m:t>
        </m:r>
        <m:r>
          <m:rPr>
            <m:sty m:val="p"/>
          </m:rPr>
          <w:rPr>
            <w:rFonts w:ascii="Cambria Math" w:hAnsi="Cambria Math"/>
          </w:rPr>
          <m:t>(</m:t>
        </m:r>
        <m:r>
          <w:rPr>
            <w:rFonts w:ascii="Cambria Math" w:hAnsi="Cambria Math"/>
          </w:rPr>
          <m:t>r</m:t>
        </m:r>
        <m:r>
          <m:rPr>
            <m:sty m:val="p"/>
          </m:rPr>
          <w:rPr>
            <w:rFonts w:ascii="Cambria Math" w:hAnsi="Cambria Math"/>
          </w:rPr>
          <m:t>)</m:t>
        </m:r>
      </m:oMath>
      <w:r w:rsidRPr="00485BF1">
        <w:t xml:space="preserve">, donde </w:t>
      </w:r>
      <m:oMath>
        <m:r>
          <w:rPr>
            <w:rFonts w:ascii="Cambria Math" w:hAnsi="Cambria Math"/>
          </w:rPr>
          <m:t>i</m:t>
        </m:r>
      </m:oMath>
      <w:r w:rsidRPr="00485BF1">
        <w:t xml:space="preserve"> y </w:t>
      </w:r>
      <m:oMath>
        <m:r>
          <w:rPr>
            <w:rFonts w:ascii="Cambria Math" w:hAnsi="Cambria Math"/>
          </w:rPr>
          <m:t>r</m:t>
        </m:r>
      </m:oMath>
      <w:r w:rsidRPr="00485BF1">
        <w:t xml:space="preserve"> son los ángulos de incidencia y refracción respectivamente</w:t>
      </w:r>
      <w:r w:rsidR="008949FF" w:rsidRPr="00485BF1">
        <w:t>,</w:t>
      </w:r>
      <w:r w:rsidRPr="00485BF1">
        <w:t xml:space="preserve"> y donde n es el índice de refracción del material. Si se hacen mediciones experimentales de ambos ángulos y se asume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=1</m:t>
        </m:r>
      </m:oMath>
      <w:r w:rsidRPr="00485BF1">
        <w:t xml:space="preserve">, ¿Cuál es la expresión para la incertidumbre </w:t>
      </w:r>
      <w:r w:rsidR="008949FF" w:rsidRPr="00485BF1">
        <w:t xml:space="preserve">absoluta </w:t>
      </w:r>
      <w:r w:rsidRPr="00485BF1">
        <w:t>de</w:t>
      </w:r>
      <w:r w:rsidR="008949FF" w:rsidRPr="00485BF1">
        <w:t xml:space="preserve">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008949FF" w:rsidRPr="00485BF1">
        <w:t xml:space="preserve">, </w:t>
      </w:r>
      <w:r w:rsidRPr="00485BF1">
        <w:t xml:space="preserve">asumiendo que los ángulos tienen incertidumbres absolutas </w:t>
      </w:r>
      <m:oMath>
        <m:r>
          <m:rPr>
            <m:sty m:val="p"/>
          </m:rPr>
          <w:rPr>
            <w:rFonts w:ascii="Cambria Math" w:hAnsi="Cambria Math"/>
          </w:rPr>
          <m:t>∆</m:t>
        </m:r>
        <m:r>
          <w:rPr>
            <w:rFonts w:ascii="Cambria Math" w:hAnsi="Cambria Math"/>
          </w:rPr>
          <m:t>i</m:t>
        </m:r>
      </m:oMath>
      <w:r w:rsidRPr="00485BF1">
        <w:t xml:space="preserve"> y </w:t>
      </w:r>
      <m:oMath>
        <m:r>
          <m:rPr>
            <m:sty m:val="p"/>
          </m:rPr>
          <w:rPr>
            <w:rFonts w:ascii="Cambria Math" w:hAnsi="Cambria Math"/>
          </w:rPr>
          <m:t>∆</m:t>
        </m:r>
        <m:r>
          <w:rPr>
            <w:rFonts w:ascii="Cambria Math" w:hAnsi="Cambria Math"/>
          </w:rPr>
          <m:t>r</m:t>
        </m:r>
      </m:oMath>
      <w:r w:rsidRPr="00485BF1">
        <w:t>?</w:t>
      </w:r>
    </w:p>
    <w:p w14:paraId="78569E90" w14:textId="602E71F7" w:rsidR="00FF2F52" w:rsidRDefault="00F400FC" w:rsidP="00FF2F52">
      <w:pPr>
        <w:pStyle w:val="Ejercicios"/>
        <w:rPr>
          <w:rFonts w:eastAsia="Times New Roman"/>
          <w:lang w:eastAsia="es-MX"/>
        </w:rPr>
      </w:pPr>
      <w:r>
        <w:rPr>
          <w:rFonts w:eastAsia="Times New Roman"/>
          <w:lang w:eastAsia="es-MX"/>
        </w:rPr>
        <w:t xml:space="preserve">La ecuación que describe </w:t>
      </w:r>
      <w:r w:rsidR="00E61EDC">
        <w:rPr>
          <w:rFonts w:eastAsia="Times New Roman"/>
          <w:lang w:eastAsia="es-MX"/>
        </w:rPr>
        <w:t xml:space="preserve">cómo cambia el voltaje respecto del tiempo en un circuito RC a partir de un voltaje inicial </w:t>
      </w:r>
      <m:oMath>
        <m:sSub>
          <m:sSubPr>
            <m:ctrlPr>
              <w:rPr>
                <w:rFonts w:ascii="Cambria Math" w:eastAsia="Times New Roman" w:hAnsi="Cambria Math"/>
                <w:i/>
                <w:lang w:eastAsia="es-MX"/>
              </w:rPr>
            </m:ctrlPr>
          </m:sSubPr>
          <m:e>
            <m:r>
              <w:rPr>
                <w:rFonts w:ascii="Cambria Math" w:eastAsia="Times New Roman" w:hAnsi="Cambria Math"/>
                <w:lang w:eastAsia="es-MX"/>
              </w:rPr>
              <m:t>V</m:t>
            </m:r>
          </m:e>
          <m:sub>
            <m:r>
              <w:rPr>
                <w:rFonts w:ascii="Cambria Math" w:eastAsia="Times New Roman" w:hAnsi="Cambria Math"/>
                <w:lang w:eastAsia="es-MX"/>
              </w:rPr>
              <m:t>0</m:t>
            </m:r>
          </m:sub>
        </m:sSub>
      </m:oMath>
      <w:r w:rsidR="00E61EDC">
        <w:rPr>
          <w:rFonts w:eastAsia="Times New Roman"/>
          <w:lang w:eastAsia="es-MX"/>
        </w:rPr>
        <w:t xml:space="preserve"> es:</w:t>
      </w:r>
    </w:p>
    <w:p w14:paraId="7FA423AA" w14:textId="77777777" w:rsidR="00E61EDC" w:rsidRPr="00E61EDC" w:rsidRDefault="00E61EDC" w:rsidP="00E61EDC">
      <w:pPr>
        <w:pStyle w:val="Ejercicios"/>
        <w:numPr>
          <w:ilvl w:val="0"/>
          <w:numId w:val="0"/>
        </w:numPr>
        <w:ind w:left="720"/>
        <w:rPr>
          <w:rFonts w:eastAsia="Calibri"/>
          <w:bCs/>
          <w:i/>
          <w:color w:val="000000" w:themeColor="text1"/>
          <w:szCs w:val="22"/>
          <w:lang w:val="es-MX"/>
        </w:rPr>
      </w:pPr>
      <m:oMathPara>
        <m:oMath>
          <m:r>
            <w:rPr>
              <w:rFonts w:ascii="Cambria Math" w:eastAsia="Calibri" w:hAnsi="Cambria Math"/>
              <w:color w:val="000000" w:themeColor="text1"/>
              <w:szCs w:val="22"/>
              <w:lang w:val="es-MX"/>
            </w:rPr>
            <m:t xml:space="preserve">V = </m:t>
          </m:r>
          <m:sSub>
            <m:sSubPr>
              <m:ctrlPr>
                <w:rPr>
                  <w:rFonts w:ascii="Cambria Math" w:eastAsia="Calibri" w:hAnsi="Cambria Math"/>
                  <w:bCs/>
                  <w:i/>
                  <w:color w:val="000000" w:themeColor="text1"/>
                  <w:sz w:val="24"/>
                  <w:szCs w:val="22"/>
                  <w:lang w:val="es-MX"/>
                </w:rPr>
              </m:ctrlPr>
            </m:sSubPr>
            <m:e>
              <m:r>
                <w:rPr>
                  <w:rFonts w:ascii="Cambria Math" w:eastAsia="Calibri" w:hAnsi="Cambria Math"/>
                  <w:color w:val="000000" w:themeColor="text1"/>
                  <w:szCs w:val="22"/>
                  <w:lang w:val="es-MX"/>
                </w:rPr>
                <m:t>V</m:t>
              </m:r>
            </m:e>
            <m:sub>
              <m:r>
                <w:rPr>
                  <w:rFonts w:ascii="Cambria Math" w:eastAsia="Calibri" w:hAnsi="Cambria Math"/>
                  <w:color w:val="000000" w:themeColor="text1"/>
                  <w:szCs w:val="22"/>
                  <w:lang w:val="es-MX"/>
                </w:rPr>
                <m:t>0</m:t>
              </m:r>
            </m:sub>
          </m:sSub>
          <m:sSup>
            <m:sSupPr>
              <m:ctrlPr>
                <w:rPr>
                  <w:rFonts w:ascii="Cambria Math" w:eastAsia="Calibri" w:hAnsi="Cambria Math"/>
                  <w:bCs/>
                  <w:i/>
                  <w:color w:val="000000" w:themeColor="text1"/>
                  <w:sz w:val="24"/>
                  <w:szCs w:val="22"/>
                  <w:lang w:val="es-MX"/>
                </w:rPr>
              </m:ctrlPr>
            </m:sSupPr>
            <m:e>
              <m:r>
                <w:rPr>
                  <w:rFonts w:ascii="Cambria Math" w:eastAsia="Calibri" w:hAnsi="Cambria Math"/>
                  <w:color w:val="000000" w:themeColor="text1"/>
                  <w:szCs w:val="22"/>
                  <w:lang w:val="es-MX"/>
                </w:rPr>
                <m:t xml:space="preserve">e </m:t>
              </m:r>
            </m:e>
            <m:sup>
              <m:r>
                <w:rPr>
                  <w:rFonts w:ascii="Cambria Math" w:eastAsia="Calibri" w:hAnsi="Cambria Math"/>
                  <w:color w:val="000000" w:themeColor="text1"/>
                  <w:szCs w:val="22"/>
                  <w:lang w:val="es-MX"/>
                </w:rPr>
                <m:t>-t/RC</m:t>
              </m:r>
            </m:sup>
          </m:sSup>
        </m:oMath>
      </m:oMathPara>
    </w:p>
    <w:p w14:paraId="673E34DD" w14:textId="63395D0A" w:rsidR="00CC58EF" w:rsidRDefault="00E61EDC" w:rsidP="00E61EDC">
      <w:pPr>
        <w:pStyle w:val="Ejercicios"/>
        <w:numPr>
          <w:ilvl w:val="0"/>
          <w:numId w:val="0"/>
        </w:numPr>
        <w:ind w:left="720"/>
        <w:rPr>
          <w:rFonts w:eastAsia="Times New Roman"/>
          <w:lang w:eastAsia="es-MX"/>
        </w:rPr>
      </w:pPr>
      <w:r>
        <w:rPr>
          <w:rFonts w:eastAsia="Times New Roman"/>
          <w:lang w:eastAsia="es-MX"/>
        </w:rPr>
        <w:t>Linealizar la ecuación de forma que se pueda conocer la constante RC del circuito y el voltaje inicial a partir de la pendiente y la ordenada al origen.</w:t>
      </w:r>
    </w:p>
    <w:p w14:paraId="2AB326D2" w14:textId="7382EDE2" w:rsidR="00C64847" w:rsidRDefault="00C64847" w:rsidP="00E61EDC">
      <w:pPr>
        <w:pStyle w:val="Ejercicios"/>
        <w:numPr>
          <w:ilvl w:val="0"/>
          <w:numId w:val="0"/>
        </w:numPr>
        <w:ind w:left="720"/>
        <w:rPr>
          <w:rFonts w:eastAsia="Times New Roman"/>
          <w:lang w:eastAsia="es-MX"/>
        </w:rPr>
      </w:pPr>
    </w:p>
    <w:p w14:paraId="00ECE3AD" w14:textId="77777777" w:rsidR="00C64847" w:rsidRDefault="00C64847" w:rsidP="00E61EDC">
      <w:pPr>
        <w:pStyle w:val="Ejercicios"/>
        <w:numPr>
          <w:ilvl w:val="0"/>
          <w:numId w:val="0"/>
        </w:numPr>
        <w:ind w:left="720"/>
        <w:rPr>
          <w:rFonts w:eastAsia="Times New Roman"/>
          <w:lang w:eastAsia="es-MX"/>
        </w:rPr>
      </w:pPr>
    </w:p>
    <w:p w14:paraId="2BB70181" w14:textId="77777777" w:rsidR="00E61EDC" w:rsidRPr="004C730C" w:rsidRDefault="00E61EDC" w:rsidP="00E61EDC">
      <w:pPr>
        <w:pStyle w:val="Ejercicios"/>
      </w:pPr>
      <w:r w:rsidRPr="004C730C">
        <w:t>La relación entre dos resistencias en paralelo es:</w:t>
      </w:r>
    </w:p>
    <w:p w14:paraId="26C18137" w14:textId="77777777" w:rsidR="00E61EDC" w:rsidRPr="004C730C" w:rsidRDefault="00717BD3" w:rsidP="00E61EDC">
      <w:pPr>
        <w:pStyle w:val="Ejercicios"/>
        <w:numPr>
          <w:ilvl w:val="0"/>
          <w:numId w:val="0"/>
        </w:numPr>
        <w:ind w:left="720"/>
        <w:rPr>
          <w:bCs/>
          <w:i/>
          <w:lang w:val="es-MX"/>
        </w:rPr>
      </w:pPr>
      <m:oMathPara>
        <m:oMath>
          <m:f>
            <m:fPr>
              <m:ctrlPr>
                <w:rPr>
                  <w:rFonts w:ascii="Cambria Math" w:hAnsi="Cambria Math"/>
                  <w:bCs/>
                  <w:i/>
                  <w:lang w:val="es-MX"/>
                </w:rPr>
              </m:ctrlPr>
            </m:fPr>
            <m:num>
              <m:r>
                <w:rPr>
                  <w:rFonts w:ascii="Cambria Math" w:hAnsi="Cambria Math"/>
                  <w:lang w:val="es-MX"/>
                </w:rPr>
                <m:t>1</m:t>
              </m:r>
            </m:num>
            <m:den>
              <m:sSub>
                <m:sSubPr>
                  <m:ctrlPr>
                    <w:rPr>
                      <w:rFonts w:ascii="Cambria Math" w:hAnsi="Cambria Math"/>
                      <w:bCs/>
                      <w:i/>
                      <w:lang w:val="es-MX"/>
                    </w:rPr>
                  </m:ctrlPr>
                </m:sSubPr>
                <m:e>
                  <m:r>
                    <w:rPr>
                      <w:rFonts w:ascii="Cambria Math" w:hAnsi="Cambria Math"/>
                      <w:lang w:val="es-MX"/>
                    </w:rPr>
                    <m:t>R</m:t>
                  </m:r>
                </m:e>
                <m:sub>
                  <m:r>
                    <w:rPr>
                      <w:rFonts w:ascii="Cambria Math" w:hAnsi="Cambria Math"/>
                      <w:lang w:val="es-MX"/>
                    </w:rPr>
                    <m:t>eq</m:t>
                  </m:r>
                </m:sub>
              </m:sSub>
            </m:den>
          </m:f>
          <m:r>
            <w:rPr>
              <w:rFonts w:ascii="Cambria Math" w:hAnsi="Cambria Math"/>
              <w:lang w:val="es-MX"/>
            </w:rPr>
            <m:t>=</m:t>
          </m:r>
          <m:f>
            <m:fPr>
              <m:ctrlPr>
                <w:rPr>
                  <w:rFonts w:ascii="Cambria Math" w:hAnsi="Cambria Math"/>
                  <w:bCs/>
                  <w:i/>
                  <w:lang w:val="es-MX"/>
                </w:rPr>
              </m:ctrlPr>
            </m:fPr>
            <m:num>
              <m:r>
                <w:rPr>
                  <w:rFonts w:ascii="Cambria Math" w:hAnsi="Cambria Math"/>
                  <w:lang w:val="es-MX"/>
                </w:rPr>
                <m:t>1</m:t>
              </m:r>
            </m:num>
            <m:den>
              <m:sSub>
                <m:sSubPr>
                  <m:ctrlPr>
                    <w:rPr>
                      <w:rFonts w:ascii="Cambria Math" w:hAnsi="Cambria Math"/>
                      <w:bCs/>
                      <w:i/>
                      <w:lang w:val="es-MX"/>
                    </w:rPr>
                  </m:ctrlPr>
                </m:sSubPr>
                <m:e>
                  <m:r>
                    <w:rPr>
                      <w:rFonts w:ascii="Cambria Math" w:hAnsi="Cambria Math"/>
                      <w:lang w:val="es-MX"/>
                    </w:rPr>
                    <m:t>R</m:t>
                  </m:r>
                </m:e>
                <m:sub>
                  <m:r>
                    <w:rPr>
                      <w:rFonts w:ascii="Cambria Math" w:hAnsi="Cambria Math"/>
                      <w:lang w:val="es-MX"/>
                    </w:rPr>
                    <m:t>1</m:t>
                  </m:r>
                </m:sub>
              </m:sSub>
            </m:den>
          </m:f>
          <m:r>
            <w:rPr>
              <w:rFonts w:ascii="Cambria Math" w:hAnsi="Cambria Math"/>
              <w:lang w:val="es-MX"/>
            </w:rPr>
            <m:t>+</m:t>
          </m:r>
          <m:f>
            <m:fPr>
              <m:ctrlPr>
                <w:rPr>
                  <w:rFonts w:ascii="Cambria Math" w:hAnsi="Cambria Math"/>
                  <w:bCs/>
                  <w:i/>
                  <w:lang w:val="es-MX"/>
                </w:rPr>
              </m:ctrlPr>
            </m:fPr>
            <m:num>
              <m:r>
                <w:rPr>
                  <w:rFonts w:ascii="Cambria Math" w:hAnsi="Cambria Math"/>
                  <w:lang w:val="es-MX"/>
                </w:rPr>
                <m:t>1</m:t>
              </m:r>
            </m:num>
            <m:den>
              <m:sSub>
                <m:sSubPr>
                  <m:ctrlPr>
                    <w:rPr>
                      <w:rFonts w:ascii="Cambria Math" w:hAnsi="Cambria Math"/>
                      <w:bCs/>
                      <w:i/>
                      <w:lang w:val="es-MX"/>
                    </w:rPr>
                  </m:ctrlPr>
                </m:sSubPr>
                <m:e>
                  <m:r>
                    <w:rPr>
                      <w:rFonts w:ascii="Cambria Math" w:hAnsi="Cambria Math"/>
                      <w:lang w:val="es-MX"/>
                    </w:rPr>
                    <m:t>R</m:t>
                  </m:r>
                </m:e>
                <m:sub>
                  <m:r>
                    <w:rPr>
                      <w:rFonts w:ascii="Cambria Math" w:hAnsi="Cambria Math"/>
                      <w:lang w:val="es-MX"/>
                    </w:rPr>
                    <m:t>2</m:t>
                  </m:r>
                </m:sub>
              </m:sSub>
            </m:den>
          </m:f>
        </m:oMath>
      </m:oMathPara>
    </w:p>
    <w:p w14:paraId="6886DC2A" w14:textId="0AA19BE3" w:rsidR="00E61EDC" w:rsidRDefault="00E61EDC" w:rsidP="00E61EDC">
      <w:pPr>
        <w:pStyle w:val="Ejercicios"/>
        <w:numPr>
          <w:ilvl w:val="0"/>
          <w:numId w:val="0"/>
        </w:numPr>
        <w:ind w:left="720"/>
      </w:pPr>
      <w:r>
        <w:t>D</w:t>
      </w:r>
      <w:r w:rsidRPr="004C730C">
        <w:t xml:space="preserve">onde </w:t>
      </w:r>
      <m:oMath>
        <m:sSub>
          <m:sSubPr>
            <m:ctrlPr>
              <w:rPr>
                <w:rFonts w:ascii="Cambria Math" w:hAnsi="Cambria Math"/>
                <w:i/>
              </w:rPr>
            </m:ctrlPr>
          </m:sSubPr>
          <m:e>
            <m:r>
              <w:rPr>
                <w:rFonts w:ascii="Cambria Math" w:hAnsi="Cambria Math"/>
              </w:rPr>
              <m:t>R</m:t>
            </m:r>
          </m:e>
          <m:sub>
            <m:r>
              <w:rPr>
                <w:rFonts w:ascii="Cambria Math" w:hAnsi="Cambria Math"/>
              </w:rPr>
              <m:t>eq</m:t>
            </m:r>
          </m:sub>
        </m:sSub>
      </m:oMath>
      <w:r w:rsidRPr="004C730C">
        <w:t xml:space="preserve"> es la resistencia equivalente del par. </w:t>
      </w:r>
      <w:r>
        <w:t xml:space="preserve">Si queremos encontrar </w:t>
      </w:r>
      <w:r w:rsidRPr="004C730C">
        <w:t xml:space="preserve">una </w:t>
      </w:r>
      <w:r>
        <w:t xml:space="preserve">cierta </w:t>
      </w:r>
      <w:r w:rsidRPr="004C730C">
        <w:t>resistencia equivalente de valor fijo</w:t>
      </w:r>
      <w:r>
        <w:t xml:space="preserve"> variando </w:t>
      </w:r>
      <w:r w:rsidRPr="004C730C">
        <w:t xml:space="preserve">las resistencias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4C730C">
        <w:t xml:space="preserve"> y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(son variables).</w:t>
      </w:r>
      <w:r w:rsidRPr="004C730C">
        <w:t xml:space="preserve"> </w:t>
      </w:r>
      <w:r>
        <w:t>¿Cómo se linealiza</w:t>
      </w:r>
      <w:r w:rsidRPr="004C730C">
        <w:t xml:space="preserve"> esta ecuación?</w:t>
      </w:r>
    </w:p>
    <w:p w14:paraId="74E5F913" w14:textId="0988D0B9" w:rsidR="00590BBC" w:rsidRDefault="00590BBC" w:rsidP="00590BBC">
      <w:pPr>
        <w:pStyle w:val="Ejercicios"/>
      </w:pPr>
      <w:r w:rsidRPr="00590BBC">
        <w:t xml:space="preserve">¿Cuál es la incertidumbre absoluta de la función </w:t>
      </w:r>
      <m:oMath>
        <m:r>
          <w:rPr>
            <w:rFonts w:ascii="Cambria Math" w:hAnsi="Cambria Math"/>
          </w:rPr>
          <m:t>f=x/y</m:t>
        </m:r>
      </m:oMath>
      <w:r w:rsidRPr="00590BBC">
        <w:t xml:space="preserve"> en el caso de una sola medición, si tanto </w:t>
      </w:r>
      <w:r w:rsidRPr="00590BBC">
        <w:rPr>
          <w:i/>
          <w:iCs/>
        </w:rPr>
        <w:t>x</w:t>
      </w:r>
      <w:r w:rsidRPr="00590BBC">
        <w:t xml:space="preserve"> como </w:t>
      </w:r>
      <w:r w:rsidRPr="00590BBC">
        <w:rPr>
          <w:i/>
          <w:iCs/>
        </w:rPr>
        <w:t>y</w:t>
      </w:r>
      <w:r w:rsidRPr="00590BBC">
        <w:t xml:space="preserve"> tienen incertidumbres absolutas </w:t>
      </w:r>
      <w:r w:rsidRPr="00590BBC">
        <w:rPr>
          <w:i/>
          <w:iCs/>
        </w:rPr>
        <w:t>Δx</w:t>
      </w:r>
      <w:r w:rsidRPr="00590BBC">
        <w:t xml:space="preserve"> y </w:t>
      </w:r>
      <w:r w:rsidRPr="00590BBC">
        <w:rPr>
          <w:i/>
          <w:iCs/>
        </w:rPr>
        <w:t>Δy</w:t>
      </w:r>
      <w:r w:rsidRPr="00590BBC">
        <w:t>?</w:t>
      </w:r>
    </w:p>
    <w:p w14:paraId="17688F5D" w14:textId="1EE61DBB" w:rsidR="00B72AE5" w:rsidRPr="00B6189D" w:rsidRDefault="000A73F0" w:rsidP="00B72AE5">
      <w:pPr>
        <w:pStyle w:val="Subtitulo"/>
        <w:rPr>
          <w:rFonts w:eastAsia="Times New Roman"/>
          <w:lang w:val="en-US" w:eastAsia="es-MX"/>
        </w:rPr>
      </w:pPr>
      <w:bookmarkStart w:id="42" w:name="_Toc80287262"/>
      <w:r w:rsidRPr="00590BBC">
        <w:rPr>
          <w:rFonts w:eastAsia="Times New Roman"/>
          <w:lang w:val="es-MX" w:eastAsia="es-MX"/>
        </w:rPr>
        <w:t xml:space="preserve">  </w:t>
      </w:r>
      <w:bookmarkStart w:id="43" w:name="_Toc147826902"/>
      <w:r w:rsidR="00B72AE5" w:rsidRPr="00B6189D">
        <w:rPr>
          <w:rFonts w:eastAsia="Times New Roman"/>
          <w:lang w:val="en-US" w:eastAsia="es-MX"/>
        </w:rPr>
        <w:t>Referencias.</w:t>
      </w:r>
      <w:bookmarkEnd w:id="42"/>
      <w:bookmarkEnd w:id="43"/>
    </w:p>
    <w:p w14:paraId="329677CE" w14:textId="3C6B883B" w:rsidR="00586ABA" w:rsidRDefault="0021282D" w:rsidP="007019F9">
      <w:pPr>
        <w:pStyle w:val="Referenciasfinal"/>
      </w:pPr>
      <w:bookmarkStart w:id="44" w:name="_Hlk148775376"/>
      <w:r w:rsidRPr="0021282D">
        <w:rPr>
          <w:i/>
        </w:rPr>
        <w:t>Evaluation of measurement data – Guide to the expression of uncertainty in measurements</w:t>
      </w:r>
      <w:r>
        <w:t>, JCGM 100:2008, 1</w:t>
      </w:r>
      <w:r w:rsidRPr="0021282D">
        <w:rPr>
          <w:vertAlign w:val="superscript"/>
        </w:rPr>
        <w:t>a</w:t>
      </w:r>
      <w:r>
        <w:t xml:space="preserve"> </w:t>
      </w:r>
      <w:proofErr w:type="spellStart"/>
      <w:r w:rsidRPr="0021282D">
        <w:t>edición</w:t>
      </w:r>
      <w:proofErr w:type="spellEnd"/>
      <w:r w:rsidRPr="0021282D">
        <w:t xml:space="preserve">, </w:t>
      </w:r>
      <w:proofErr w:type="spellStart"/>
      <w:r w:rsidRPr="0021282D">
        <w:t>Septiembre</w:t>
      </w:r>
      <w:proofErr w:type="spellEnd"/>
      <w:r w:rsidRPr="0021282D">
        <w:t xml:space="preserve"> 2008.</w:t>
      </w:r>
    </w:p>
    <w:p w14:paraId="04561515" w14:textId="04927464" w:rsidR="00270CA7" w:rsidRPr="0021282D" w:rsidRDefault="00270CA7" w:rsidP="007019F9">
      <w:pPr>
        <w:pStyle w:val="Referenciasfinal"/>
      </w:pPr>
      <w:r w:rsidRPr="00F605E1">
        <w:rPr>
          <w:iCs/>
        </w:rPr>
        <w:t>D. Halliday, R. Resnick, J. Walker.</w:t>
      </w:r>
      <w:r>
        <w:rPr>
          <w:i/>
        </w:rPr>
        <w:t xml:space="preserve"> </w:t>
      </w:r>
      <w:r w:rsidR="00F605E1">
        <w:rPr>
          <w:i/>
        </w:rPr>
        <w:t xml:space="preserve">Fundamentals of Physics. </w:t>
      </w:r>
      <w:r w:rsidR="00F605E1" w:rsidRPr="00F605E1">
        <w:rPr>
          <w:iCs/>
        </w:rPr>
        <w:t>Wiley. 12</w:t>
      </w:r>
      <w:r w:rsidR="00F605E1">
        <w:rPr>
          <w:iCs/>
        </w:rPr>
        <w:t>°</w:t>
      </w:r>
      <w:r w:rsidR="00F605E1" w:rsidRPr="00F605E1">
        <w:rPr>
          <w:iCs/>
        </w:rPr>
        <w:t xml:space="preserve"> Ed.</w:t>
      </w:r>
      <w:r w:rsidR="00F605E1">
        <w:rPr>
          <w:iCs/>
        </w:rPr>
        <w:t xml:space="preserve"> 2021.</w:t>
      </w:r>
      <w:r>
        <w:rPr>
          <w:i/>
        </w:rPr>
        <w:t xml:space="preserve"> </w:t>
      </w:r>
    </w:p>
    <w:p w14:paraId="156348D8" w14:textId="565B82D2" w:rsidR="007019F9" w:rsidRPr="007019F9" w:rsidRDefault="007019F9" w:rsidP="007019F9">
      <w:pPr>
        <w:pStyle w:val="Referenciasfinal"/>
        <w:rPr>
          <w:lang w:val="es-MX"/>
        </w:rPr>
      </w:pPr>
      <w:r w:rsidRPr="007019F9">
        <w:rPr>
          <w:i/>
          <w:lang w:val="es-MX"/>
        </w:rPr>
        <w:t>Vocabulario Internacional de Metrología – Conceptos fundamentales y generales, y términos asociados (VIM)</w:t>
      </w:r>
      <w:r w:rsidRPr="007019F9">
        <w:rPr>
          <w:lang w:val="es-MX"/>
        </w:rPr>
        <w:t>, JCGM 200:2008</w:t>
      </w:r>
      <w:r w:rsidR="004839CC">
        <w:rPr>
          <w:lang w:val="es-MX"/>
        </w:rPr>
        <w:t xml:space="preserve">, 3ª traducción, Marzo 2009. </w:t>
      </w:r>
    </w:p>
    <w:p w14:paraId="5091CFBF" w14:textId="77777777" w:rsidR="0028334E" w:rsidRPr="004839CC" w:rsidRDefault="0028334E" w:rsidP="0028334E">
      <w:pPr>
        <w:pStyle w:val="Referenciasfinal"/>
        <w:rPr>
          <w:lang w:val="es-MX"/>
        </w:rPr>
      </w:pPr>
      <w:r w:rsidRPr="00560179">
        <w:t xml:space="preserve">J. R. Taylor. </w:t>
      </w:r>
      <w:r w:rsidRPr="00560179">
        <w:rPr>
          <w:i/>
        </w:rPr>
        <w:t>An Introduction to Error Analysis.</w:t>
      </w:r>
      <w:r w:rsidRPr="00560179">
        <w:t xml:space="preserve"> </w:t>
      </w:r>
      <w:proofErr w:type="spellStart"/>
      <w:r w:rsidRPr="00CC5A96">
        <w:rPr>
          <w:lang w:val="es-ES"/>
        </w:rPr>
        <w:t>University</w:t>
      </w:r>
      <w:proofErr w:type="spellEnd"/>
      <w:r w:rsidRPr="00CC5A96">
        <w:rPr>
          <w:lang w:val="es-ES"/>
        </w:rPr>
        <w:t xml:space="preserve"> </w:t>
      </w:r>
      <w:proofErr w:type="spellStart"/>
      <w:r w:rsidRPr="00CC5A96">
        <w:rPr>
          <w:lang w:val="es-ES"/>
        </w:rPr>
        <w:t>Science</w:t>
      </w:r>
      <w:proofErr w:type="spellEnd"/>
      <w:r w:rsidRPr="00CC5A96">
        <w:rPr>
          <w:lang w:val="es-ES"/>
        </w:rPr>
        <w:t xml:space="preserve"> </w:t>
      </w:r>
      <w:proofErr w:type="spellStart"/>
      <w:r w:rsidRPr="00CC5A96">
        <w:rPr>
          <w:lang w:val="es-ES"/>
        </w:rPr>
        <w:t>Books</w:t>
      </w:r>
      <w:proofErr w:type="spellEnd"/>
      <w:r w:rsidRPr="00CC5A96">
        <w:rPr>
          <w:lang w:val="es-ES"/>
        </w:rPr>
        <w:t>. 2° Ed. 1997.</w:t>
      </w:r>
    </w:p>
    <w:p w14:paraId="04DBB36D" w14:textId="77777777" w:rsidR="0028334E" w:rsidRPr="003F0555" w:rsidRDefault="0028334E" w:rsidP="0028334E">
      <w:pPr>
        <w:pStyle w:val="Referenciasfinal"/>
        <w:rPr>
          <w:rStyle w:val="citation"/>
          <w:rFonts w:cs="Times New Roman"/>
        </w:rPr>
      </w:pPr>
      <w:r w:rsidRPr="00560179">
        <w:t xml:space="preserve">P. </w:t>
      </w:r>
      <w:proofErr w:type="spellStart"/>
      <w:r w:rsidRPr="00560179">
        <w:t>Fornasini</w:t>
      </w:r>
      <w:proofErr w:type="spellEnd"/>
      <w:r w:rsidRPr="00560179">
        <w:t xml:space="preserve">. </w:t>
      </w:r>
      <w:r w:rsidRPr="00560179">
        <w:rPr>
          <w:i/>
        </w:rPr>
        <w:t>The Uncertain</w:t>
      </w:r>
      <w:r w:rsidRPr="007019F9">
        <w:rPr>
          <w:i/>
        </w:rPr>
        <w:t>ty in Physical Measurements</w:t>
      </w:r>
      <w:r w:rsidRPr="00004395">
        <w:t>,</w:t>
      </w:r>
      <w:r>
        <w:t xml:space="preserve"> Springer 2008.</w:t>
      </w:r>
    </w:p>
    <w:p w14:paraId="7B7F0954" w14:textId="77777777" w:rsidR="0028334E" w:rsidRPr="00CC5A96" w:rsidRDefault="0028334E" w:rsidP="0028334E">
      <w:pPr>
        <w:pStyle w:val="Referenciasfinal"/>
        <w:rPr>
          <w:rStyle w:val="citation"/>
          <w:rFonts w:cs="Times New Roman"/>
        </w:rPr>
      </w:pPr>
      <w:r w:rsidRPr="00507A65">
        <w:t xml:space="preserve">P. R. Bevington, D. K. Robinson. </w:t>
      </w:r>
      <w:r w:rsidRPr="00507A65">
        <w:rPr>
          <w:i/>
        </w:rPr>
        <w:t>Data Reduction and Error Analysis for the Physical Sciences.</w:t>
      </w:r>
      <w:r w:rsidRPr="00507A65">
        <w:t xml:space="preserve"> </w:t>
      </w:r>
      <w:r w:rsidRPr="00507A65">
        <w:rPr>
          <w:lang w:val="es-MX"/>
        </w:rPr>
        <w:t>3</w:t>
      </w:r>
      <w:r w:rsidRPr="00507A65">
        <w:rPr>
          <w:vertAlign w:val="superscript"/>
          <w:lang w:val="es-MX"/>
        </w:rPr>
        <w:t>rd</w:t>
      </w:r>
      <w:r w:rsidRPr="00507A65">
        <w:rPr>
          <w:lang w:val="es-MX"/>
        </w:rPr>
        <w:t xml:space="preserve"> ed. McGraw-Hill</w:t>
      </w:r>
      <w:r w:rsidRPr="00507A65">
        <w:rPr>
          <w:lang w:val="es-ES"/>
        </w:rPr>
        <w:t>. 2003</w:t>
      </w:r>
      <w:r w:rsidRPr="00CC5A96">
        <w:t>.</w:t>
      </w:r>
    </w:p>
    <w:p w14:paraId="5395C636" w14:textId="6D083BFB" w:rsidR="0028334E" w:rsidRPr="00016795" w:rsidRDefault="0028334E" w:rsidP="0028334E">
      <w:pPr>
        <w:pStyle w:val="Referenciasfinal"/>
        <w:rPr>
          <w:rStyle w:val="citation"/>
          <w:rFonts w:cs="Times New Roman"/>
          <w:lang w:val="es-MX"/>
        </w:rPr>
      </w:pPr>
      <w:r w:rsidRPr="00507A65">
        <w:rPr>
          <w:rStyle w:val="citation"/>
          <w:rFonts w:cs="Times New Roman"/>
          <w:lang w:val="es-MX"/>
        </w:rPr>
        <w:t xml:space="preserve">Salvador Gil. </w:t>
      </w:r>
      <w:r w:rsidRPr="00507A65">
        <w:rPr>
          <w:rStyle w:val="citation"/>
          <w:rFonts w:cs="Times New Roman"/>
          <w:i/>
          <w:lang w:val="es-MX"/>
        </w:rPr>
        <w:t>Experimentos de Física</w:t>
      </w:r>
      <w:r w:rsidRPr="00507A65">
        <w:rPr>
          <w:rStyle w:val="citation"/>
          <w:rFonts w:cs="Times New Roman"/>
          <w:lang w:val="es-MX"/>
        </w:rPr>
        <w:t xml:space="preserve">. </w:t>
      </w:r>
      <w:r w:rsidRPr="00752000">
        <w:rPr>
          <w:rStyle w:val="citation"/>
          <w:rFonts w:cs="Times New Roman"/>
        </w:rPr>
        <w:t xml:space="preserve">Editorial </w:t>
      </w:r>
      <w:proofErr w:type="spellStart"/>
      <w:r w:rsidRPr="00752000">
        <w:rPr>
          <w:rStyle w:val="citation"/>
          <w:rFonts w:cs="Times New Roman"/>
        </w:rPr>
        <w:t>Alfaomega</w:t>
      </w:r>
      <w:proofErr w:type="spellEnd"/>
      <w:r w:rsidRPr="00752000">
        <w:rPr>
          <w:rStyle w:val="citation"/>
          <w:rFonts w:cs="Times New Roman"/>
        </w:rPr>
        <w:t xml:space="preserve">. </w:t>
      </w:r>
      <w:r w:rsidRPr="003F0555">
        <w:rPr>
          <w:rStyle w:val="citation"/>
          <w:rFonts w:cs="Times New Roman"/>
        </w:rPr>
        <w:t>2014</w:t>
      </w:r>
      <w:r w:rsidR="00016795">
        <w:rPr>
          <w:rStyle w:val="citation"/>
          <w:rFonts w:cs="Times New Roman"/>
        </w:rPr>
        <w:t>.</w:t>
      </w:r>
    </w:p>
    <w:p w14:paraId="1E9FA1A0" w14:textId="54AA71A4" w:rsidR="00016795" w:rsidRDefault="00016795" w:rsidP="00016795">
      <w:pPr>
        <w:pStyle w:val="Referenciasfinal"/>
        <w:rPr>
          <w:rStyle w:val="citation"/>
          <w:rFonts w:cs="Times New Roman"/>
          <w:lang w:val="es-MX"/>
        </w:rPr>
      </w:pPr>
      <w:proofErr w:type="spellStart"/>
      <w:r w:rsidRPr="00016795">
        <w:rPr>
          <w:rStyle w:val="citation"/>
          <w:rFonts w:cs="Times New Roman"/>
          <w:lang w:val="es-MX"/>
        </w:rPr>
        <w:t>W.Schmid</w:t>
      </w:r>
      <w:proofErr w:type="spellEnd"/>
      <w:r w:rsidRPr="00016795">
        <w:rPr>
          <w:rStyle w:val="citation"/>
          <w:rFonts w:cs="Times New Roman"/>
          <w:lang w:val="es-MX"/>
        </w:rPr>
        <w:t>, R. Lazos,</w:t>
      </w:r>
      <w:r>
        <w:rPr>
          <w:rStyle w:val="citation"/>
          <w:rFonts w:cs="Times New Roman"/>
          <w:lang w:val="es-MX"/>
        </w:rPr>
        <w:t xml:space="preserve"> </w:t>
      </w:r>
      <w:r w:rsidRPr="00016795">
        <w:rPr>
          <w:rStyle w:val="citation"/>
          <w:rFonts w:cs="Times New Roman"/>
          <w:i/>
          <w:lang w:val="es-MX"/>
        </w:rPr>
        <w:t>Guía para estimar la incertidumbre de la medición</w:t>
      </w:r>
      <w:r>
        <w:rPr>
          <w:rStyle w:val="citation"/>
          <w:rFonts w:cs="Times New Roman"/>
          <w:lang w:val="es-MX"/>
        </w:rPr>
        <w:t xml:space="preserve">, </w:t>
      </w:r>
      <w:r w:rsidRPr="00016795">
        <w:rPr>
          <w:rStyle w:val="citation"/>
          <w:rFonts w:cs="Times New Roman"/>
          <w:lang w:val="es-MX"/>
        </w:rPr>
        <w:t>Centro Nacional de Metrología</w:t>
      </w:r>
      <w:r>
        <w:rPr>
          <w:rStyle w:val="citation"/>
          <w:rFonts w:cs="Times New Roman"/>
          <w:lang w:val="es-MX"/>
        </w:rPr>
        <w:t xml:space="preserve"> (CENAM)</w:t>
      </w:r>
      <w:r w:rsidRPr="00016795">
        <w:rPr>
          <w:rStyle w:val="citation"/>
          <w:rFonts w:cs="Times New Roman"/>
          <w:lang w:val="es-MX"/>
        </w:rPr>
        <w:t>, http://www.cenam.mx, México, mayo 2000</w:t>
      </w:r>
      <w:r>
        <w:rPr>
          <w:rStyle w:val="citation"/>
          <w:rFonts w:cs="Times New Roman"/>
          <w:lang w:val="es-MX"/>
        </w:rPr>
        <w:t>.</w:t>
      </w:r>
      <w:bookmarkEnd w:id="44"/>
    </w:p>
    <w:sectPr w:rsidR="00016795" w:rsidSect="00B7202F">
      <w:headerReference w:type="even" r:id="rId31"/>
      <w:headerReference w:type="default" r:id="rId32"/>
      <w:footerReference w:type="even" r:id="rId33"/>
      <w:footerReference w:type="default" r:id="rId34"/>
      <w:headerReference w:type="first" r:id="rId35"/>
      <w:pgSz w:w="12242" w:h="15842" w:code="1"/>
      <w:pgMar w:top="851" w:right="851" w:bottom="851" w:left="567" w:header="709" w:footer="709" w:gutter="284"/>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1EB4F" w14:textId="77777777" w:rsidR="00F8386A" w:rsidRDefault="00F8386A">
      <w:pPr>
        <w:spacing w:after="0"/>
      </w:pPr>
      <w:r>
        <w:separator/>
      </w:r>
    </w:p>
  </w:endnote>
  <w:endnote w:type="continuationSeparator" w:id="0">
    <w:p w14:paraId="5BAB3207" w14:textId="77777777" w:rsidR="00F8386A" w:rsidRDefault="00F838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altName w:val="Lucida Sans Unicode"/>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TI-Nspire Sans">
    <w:altName w:val="Microsoft YaHei"/>
    <w:panose1 w:val="020B0604020202020204"/>
    <w:charset w:val="86"/>
    <w:family w:val="swiss"/>
    <w:pitch w:val="variable"/>
    <w:sig w:usb0="A00002BF" w:usb1="7ACFFCFB" w:usb2="00000016" w:usb3="00000000" w:csb0="0014009F" w:csb1="00000000"/>
  </w:font>
  <w:font w:name="ヒラギノ角ゴ Pro W3">
    <w:altName w:val="Times New Roman"/>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1255F" w14:textId="7103699A" w:rsidR="001C79A6" w:rsidRDefault="001C79A6">
    <w:pPr>
      <w:pStyle w:val="Piedepginapar"/>
    </w:pPr>
    <w:r>
      <w:rPr>
        <w:lang w:val="en-US"/>
      </w:rPr>
      <w:fldChar w:fldCharType="begin"/>
    </w:r>
    <w:r>
      <w:instrText xml:space="preserve"> PAGE   \* MERGEFORMAT </w:instrText>
    </w:r>
    <w:r>
      <w:rPr>
        <w:lang w:val="en-US"/>
      </w:rPr>
      <w:fldChar w:fldCharType="separate"/>
    </w:r>
    <w:r w:rsidR="00717BD3" w:rsidRPr="00717BD3">
      <w:rPr>
        <w:noProof/>
        <w:sz w:val="24"/>
        <w:szCs w:val="24"/>
      </w:rPr>
      <w:t>2</w:t>
    </w:r>
    <w:r>
      <w:rPr>
        <w:noProof/>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5AFBA" w14:textId="5E64BA78" w:rsidR="001C79A6" w:rsidRDefault="001C79A6">
    <w:pPr>
      <w:pStyle w:val="Piedepginaimpar"/>
    </w:pPr>
    <w:r>
      <w:t xml:space="preserve"> </w:t>
    </w:r>
    <w:r>
      <w:rPr>
        <w:lang w:val="en-US"/>
      </w:rPr>
      <w:fldChar w:fldCharType="begin"/>
    </w:r>
    <w:r>
      <w:instrText xml:space="preserve"> PAGE   \* MERGEFORMAT </w:instrText>
    </w:r>
    <w:r>
      <w:rPr>
        <w:lang w:val="en-US"/>
      </w:rPr>
      <w:fldChar w:fldCharType="separate"/>
    </w:r>
    <w:r w:rsidR="00717BD3" w:rsidRPr="00717BD3">
      <w:rPr>
        <w:noProof/>
        <w:sz w:val="24"/>
        <w:szCs w:val="24"/>
      </w:rPr>
      <w:t>1</w:t>
    </w:r>
    <w:r>
      <w:rPr>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F943F" w14:textId="77777777" w:rsidR="00F8386A" w:rsidRDefault="00F8386A">
      <w:pPr>
        <w:spacing w:after="0"/>
      </w:pPr>
      <w:r>
        <w:separator/>
      </w:r>
    </w:p>
  </w:footnote>
  <w:footnote w:type="continuationSeparator" w:id="0">
    <w:p w14:paraId="58C1EDD3" w14:textId="77777777" w:rsidR="00F8386A" w:rsidRDefault="00F8386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E3C39E" w14:textId="76207E41" w:rsidR="001C79A6" w:rsidRDefault="00717BD3" w:rsidP="001130D1">
    <w:pPr>
      <w:pStyle w:val="Encabezadopar"/>
      <w:tabs>
        <w:tab w:val="left" w:pos="7112"/>
        <w:tab w:val="left" w:pos="7688"/>
        <w:tab w:val="left" w:pos="7814"/>
        <w:tab w:val="left" w:pos="8077"/>
      </w:tabs>
    </w:pPr>
    <w:r>
      <w:rPr>
        <w:noProof/>
      </w:rPr>
      <w:pict w14:anchorId="57988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6710485" o:spid="_x0000_s1026" type="#_x0000_t75" style="position:absolute;left:0;text-align:left;margin-left:0;margin-top:0;width:488.6pt;height:706.7pt;z-index:-251657216;mso-position-horizontal:center;mso-position-horizontal-relative:margin;mso-position-vertical:center;mso-position-vertical-relative:margin" o:allowincell="f">
          <v:imagedata r:id="rId1" o:title="Tskbal naat" gain="19661f" blacklevel="22938f"/>
          <w10:wrap anchorx="margin" anchory="margin"/>
        </v:shape>
      </w:pict>
    </w:r>
    <w:sdt>
      <w:sdtPr>
        <w:alias w:val="Título"/>
        <w:id w:val="540890930"/>
        <w:placeholder>
          <w:docPart w:val="94C35B891B504C35936796537EA62EB1"/>
        </w:placeholder>
        <w:dataBinding w:prefixMappings="xmlns:ns0='http://schemas.openxmlformats.org/package/2006/metadata/core-properties' xmlns:ns1='http://purl.org/dc/elements/1.1/'" w:xpath="/ns0:coreProperties[1]/ns1:title[1]" w:storeItemID="{6C3C8BC8-F283-45AE-878A-BAB7291924A1}"/>
        <w:text/>
      </w:sdtPr>
      <w:sdtEndPr/>
      <w:sdtContent>
        <w:r w:rsidR="001C79A6">
          <w:rPr>
            <w:lang w:val="es-MX"/>
          </w:rPr>
          <w:t>INCERTIDUMBRES Y ANÁLISIS DE MEDICIONES</w:t>
        </w:r>
      </w:sdtContent>
    </w:sdt>
    <w:r w:rsidR="001C79A6">
      <w:tab/>
    </w:r>
    <w:r w:rsidR="001C79A6">
      <w:tab/>
    </w:r>
  </w:p>
  <w:p w14:paraId="3912FE55" w14:textId="77777777" w:rsidR="001C79A6" w:rsidRDefault="001C79A6" w:rsidP="00F50BC2">
    <w:pPr>
      <w:pStyle w:val="Separado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3258D" w14:textId="116A5639" w:rsidR="001C79A6" w:rsidRDefault="00717BD3" w:rsidP="001130D1">
    <w:pPr>
      <w:pStyle w:val="Encabezadoimpar"/>
      <w:tabs>
        <w:tab w:val="center" w:pos="4677"/>
        <w:tab w:val="right" w:pos="9071"/>
      </w:tabs>
      <w:jc w:val="left"/>
    </w:pPr>
    <w:r>
      <w:rPr>
        <w:noProof/>
      </w:rPr>
      <w:pict w14:anchorId="377A9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6710486" o:spid="_x0000_s1027" type="#_x0000_t75" style="position:absolute;left:0;text-align:left;margin-left:0;margin-top:0;width:488.6pt;height:706.7pt;z-index:-251656192;mso-position-horizontal:center;mso-position-horizontal-relative:margin;mso-position-vertical:center;mso-position-vertical-relative:margin" o:allowincell="f">
          <v:imagedata r:id="rId1" o:title="Tskbal naat" gain="19661f" blacklevel="22938f"/>
          <w10:wrap anchorx="margin" anchory="margin"/>
        </v:shape>
      </w:pict>
    </w:r>
    <w:r w:rsidR="001C79A6">
      <w:tab/>
    </w:r>
    <w:r w:rsidR="001C79A6">
      <w:tab/>
    </w:r>
    <w:sdt>
      <w:sdtPr>
        <w:alias w:val="Título"/>
        <w:id w:val="540932446"/>
        <w:dataBinding w:prefixMappings="xmlns:ns0='http://schemas.openxmlformats.org/package/2006/metadata/core-properties' xmlns:ns1='http://purl.org/dc/elements/1.1/'" w:xpath="/ns0:coreProperties[1]/ns1:title[1]" w:storeItemID="{6C3C8BC8-F283-45AE-878A-BAB7291924A1}"/>
        <w:text/>
      </w:sdtPr>
      <w:sdtEndPr/>
      <w:sdtContent>
        <w:r w:rsidR="001C79A6">
          <w:rPr>
            <w:lang w:val="es-MX"/>
          </w:rPr>
          <w:t>INCERTIDUMBRES Y ANÁLISIS DE MEDICIONES</w:t>
        </w:r>
      </w:sdtContent>
    </w:sdt>
  </w:p>
  <w:p w14:paraId="11D39E72" w14:textId="77777777" w:rsidR="001C79A6" w:rsidRDefault="001C79A6" w:rsidP="00F50BC2">
    <w:pPr>
      <w:pStyle w:val="Separado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B563E" w14:textId="6F187C23" w:rsidR="00BB7351" w:rsidRDefault="00717BD3">
    <w:pPr>
      <w:pStyle w:val="Encabezado"/>
    </w:pPr>
    <w:r>
      <w:rPr>
        <w:noProof/>
      </w:rPr>
      <w:pict w14:anchorId="195F3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6710484" o:spid="_x0000_s1025" type="#_x0000_t75" style="position:absolute;left:0;text-align:left;margin-left:0;margin-top:0;width:488.6pt;height:706.7pt;z-index:-251658240;mso-position-horizontal:center;mso-position-horizontal-relative:margin;mso-position-vertical:center;mso-position-vertical-relative:margin" o:allowincell="f">
          <v:imagedata r:id="rId1" o:title="Tskbal naat"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3E4EACA8"/>
    <w:lvl w:ilvl="0">
      <w:start w:val="1"/>
      <w:numFmt w:val="bullet"/>
      <w:pStyle w:val="Listaconvietas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aconvietas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aconvietas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aconvietas2"/>
      <w:lvlText w:val=""/>
      <w:lvlJc w:val="left"/>
      <w:pPr>
        <w:ind w:left="720" w:hanging="360"/>
      </w:pPr>
      <w:rPr>
        <w:rFonts w:ascii="Wingdings 2" w:hAnsi="Wingdings 2" w:hint="default"/>
      </w:rPr>
    </w:lvl>
  </w:abstractNum>
  <w:abstractNum w:abstractNumId="4">
    <w:nsid w:val="02A5145D"/>
    <w:multiLevelType w:val="hybridMultilevel"/>
    <w:tmpl w:val="E66A08E4"/>
    <w:lvl w:ilvl="0" w:tplc="51FA7AD4">
      <w:start w:val="1"/>
      <w:numFmt w:val="decimal"/>
      <w:pStyle w:val="Subtitulo5"/>
      <w:lvlText w:val="5.%1"/>
      <w:lvlJc w:val="center"/>
      <w:pPr>
        <w:ind w:left="157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5">
    <w:nsid w:val="08FC6CFD"/>
    <w:multiLevelType w:val="hybridMultilevel"/>
    <w:tmpl w:val="674C6BDC"/>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6">
    <w:nsid w:val="0DF92C53"/>
    <w:multiLevelType w:val="hybridMultilevel"/>
    <w:tmpl w:val="38CEC244"/>
    <w:lvl w:ilvl="0" w:tplc="E4F402F0">
      <w:start w:val="1"/>
      <w:numFmt w:val="decimal"/>
      <w:pStyle w:val="Subtit4"/>
      <w:lvlText w:val="4.%1"/>
      <w:lvlJc w:val="center"/>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nsid w:val="25E44A94"/>
    <w:multiLevelType w:val="hybridMultilevel"/>
    <w:tmpl w:val="8D1847EA"/>
    <w:lvl w:ilvl="0" w:tplc="6A98B39E">
      <w:start w:val="1"/>
      <w:numFmt w:val="upperRoman"/>
      <w:pStyle w:val="Vietas2"/>
      <w:lvlText w:val="%1."/>
      <w:lvlJc w:val="right"/>
      <w:pPr>
        <w:ind w:left="720" w:hanging="360"/>
      </w:pPr>
    </w:lvl>
    <w:lvl w:ilvl="1" w:tplc="080A000F">
      <w:start w:val="1"/>
      <w:numFmt w:val="decimal"/>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29EA2E8E"/>
    <w:multiLevelType w:val="hybridMultilevel"/>
    <w:tmpl w:val="50E82438"/>
    <w:lvl w:ilvl="0" w:tplc="B9E0485C">
      <w:start w:val="1"/>
      <w:numFmt w:val="decimal"/>
      <w:pStyle w:val="Subtitulo6"/>
      <w:lvlText w:val="6.%1"/>
      <w:lvlJc w:val="center"/>
      <w:pPr>
        <w:ind w:left="157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9">
    <w:nsid w:val="2AB17A9B"/>
    <w:multiLevelType w:val="multilevel"/>
    <w:tmpl w:val="0409001D"/>
    <w:styleLink w:val="Estilodelistamediano"/>
    <w:lvl w:ilvl="0">
      <w:start w:val="1"/>
      <w:numFmt w:val="bullet"/>
      <w:lvlText w:val=""/>
      <w:lvlJc w:val="left"/>
      <w:pPr>
        <w:ind w:left="360" w:hanging="360"/>
      </w:pPr>
      <w:rPr>
        <w:rFonts w:asciiTheme="minorHAnsi" w:eastAsiaTheme="minorEastAsia" w:hAnsi="Wingdings 2" w:cstheme="minorBidi" w:hint="default"/>
        <w:color w:val="C00000" w:themeColor="accent2"/>
        <w:sz w:val="23"/>
        <w:szCs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AB52B56"/>
    <w:multiLevelType w:val="hybridMultilevel"/>
    <w:tmpl w:val="F238D7B6"/>
    <w:lvl w:ilvl="0" w:tplc="8A7E764A">
      <w:start w:val="1"/>
      <w:numFmt w:val="decimal"/>
      <w:lvlText w:val="%1."/>
      <w:lvlJc w:val="left"/>
      <w:pPr>
        <w:ind w:left="927" w:hanging="360"/>
      </w:pPr>
      <w:rPr>
        <w:rFonts w:hint="default"/>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11">
    <w:nsid w:val="2C880799"/>
    <w:multiLevelType w:val="hybridMultilevel"/>
    <w:tmpl w:val="B7F49C8A"/>
    <w:lvl w:ilvl="0" w:tplc="557000B0">
      <w:start w:val="1"/>
      <w:numFmt w:val="bullet"/>
      <w:pStyle w:val="Listaconvietas"/>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nsid w:val="2D2944F6"/>
    <w:multiLevelType w:val="hybridMultilevel"/>
    <w:tmpl w:val="858CD9D4"/>
    <w:lvl w:ilvl="0" w:tplc="3384DA02">
      <w:start w:val="1"/>
      <w:numFmt w:val="decimal"/>
      <w:pStyle w:val="Subtitulo8"/>
      <w:lvlText w:val="8.%1"/>
      <w:lvlJc w:val="center"/>
      <w:pPr>
        <w:ind w:left="121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13">
    <w:nsid w:val="2E95432F"/>
    <w:multiLevelType w:val="hybridMultilevel"/>
    <w:tmpl w:val="6A20F014"/>
    <w:lvl w:ilvl="0" w:tplc="B89E0AFA">
      <w:start w:val="1"/>
      <w:numFmt w:val="decimal"/>
      <w:pStyle w:val="Sub9"/>
      <w:lvlText w:val="9.%1"/>
      <w:lvlJc w:val="center"/>
      <w:pPr>
        <w:ind w:left="157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14">
    <w:nsid w:val="30B26431"/>
    <w:multiLevelType w:val="hybridMultilevel"/>
    <w:tmpl w:val="7488E1C8"/>
    <w:lvl w:ilvl="0" w:tplc="66380D7C">
      <w:start w:val="1"/>
      <w:numFmt w:val="decimal"/>
      <w:pStyle w:val="Ejercicios"/>
      <w:lvlText w:val="%1."/>
      <w:lvlJc w:val="left"/>
      <w:pPr>
        <w:ind w:left="720" w:hanging="360"/>
      </w:pPr>
      <w:rPr>
        <w:rFonts w:hint="default"/>
        <w:i w:val="0"/>
      </w:rPr>
    </w:lvl>
    <w:lvl w:ilvl="1" w:tplc="DB5AB5DC">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CC87D9D"/>
    <w:multiLevelType w:val="hybridMultilevel"/>
    <w:tmpl w:val="41281A1A"/>
    <w:lvl w:ilvl="0" w:tplc="CE5E7E14">
      <w:start w:val="1"/>
      <w:numFmt w:val="decimal"/>
      <w:pStyle w:val="Sub7"/>
      <w:lvlText w:val="7.%1"/>
      <w:lvlJc w:val="center"/>
      <w:pPr>
        <w:ind w:left="157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16">
    <w:nsid w:val="415C2E1D"/>
    <w:multiLevelType w:val="hybridMultilevel"/>
    <w:tmpl w:val="6078616E"/>
    <w:lvl w:ilvl="0" w:tplc="24DA39EC">
      <w:start w:val="1"/>
      <w:numFmt w:val="decimal"/>
      <w:pStyle w:val="Ttulo1"/>
      <w:lvlText w:val="1.%1"/>
      <w:lvlJc w:val="center"/>
      <w:pPr>
        <w:ind w:left="1211"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36E0AC8"/>
    <w:multiLevelType w:val="hybridMultilevel"/>
    <w:tmpl w:val="9C8C10E6"/>
    <w:lvl w:ilvl="0" w:tplc="080A000F">
      <w:start w:val="1"/>
      <w:numFmt w:val="decimal"/>
      <w:lvlText w:val="%1."/>
      <w:lvlJc w:val="left"/>
      <w:pPr>
        <w:ind w:left="927" w:hanging="360"/>
      </w:p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18">
    <w:nsid w:val="4E7065D4"/>
    <w:multiLevelType w:val="hybridMultilevel"/>
    <w:tmpl w:val="EFAE96D0"/>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9">
    <w:nsid w:val="52E677EC"/>
    <w:multiLevelType w:val="hybridMultilevel"/>
    <w:tmpl w:val="5BA2B2FC"/>
    <w:lvl w:ilvl="0" w:tplc="DFCE995A">
      <w:start w:val="1"/>
      <w:numFmt w:val="decimal"/>
      <w:pStyle w:val="Subsubtitulo2"/>
      <w:lvlText w:val="2.%1"/>
      <w:lvlJc w:val="center"/>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0">
    <w:nsid w:val="6AAD2DAB"/>
    <w:multiLevelType w:val="multilevel"/>
    <w:tmpl w:val="F1BA0128"/>
    <w:lvl w:ilvl="0">
      <w:start w:val="1"/>
      <w:numFmt w:val="decimal"/>
      <w:pStyle w:val="Subtitulo"/>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1">
    <w:nsid w:val="6C315298"/>
    <w:multiLevelType w:val="hybridMultilevel"/>
    <w:tmpl w:val="4DE48CB8"/>
    <w:lvl w:ilvl="0" w:tplc="E1A29440">
      <w:start w:val="1"/>
      <w:numFmt w:val="decimal"/>
      <w:pStyle w:val="SubsubtituloIII"/>
      <w:lvlText w:val="3.%1"/>
      <w:lvlJc w:val="center"/>
      <w:pPr>
        <w:ind w:left="1571" w:hanging="360"/>
      </w:pPr>
      <w:rPr>
        <w:rFonts w:hint="default"/>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22">
    <w:nsid w:val="6C61033D"/>
    <w:multiLevelType w:val="hybridMultilevel"/>
    <w:tmpl w:val="03A64DC0"/>
    <w:lvl w:ilvl="0" w:tplc="B890D9F0">
      <w:start w:val="1"/>
      <w:numFmt w:val="lowerLetter"/>
      <w:pStyle w:val="Ttulo4"/>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3">
    <w:nsid w:val="72404A7F"/>
    <w:multiLevelType w:val="hybridMultilevel"/>
    <w:tmpl w:val="4B00A80A"/>
    <w:lvl w:ilvl="0" w:tplc="F7CA8702">
      <w:start w:val="1"/>
      <w:numFmt w:val="decimal"/>
      <w:pStyle w:val="Referenciasfinal"/>
      <w:lvlText w:val="[%1]"/>
      <w:lvlJc w:val="left"/>
      <w:pPr>
        <w:ind w:left="1004" w:hanging="360"/>
      </w:pPr>
      <w:rPr>
        <w:rFonts w:ascii="Times New Roman" w:hAnsi="Times New Roman" w:hint="default"/>
        <w:color w:val="auto"/>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num w:numId="1">
    <w:abstractNumId w:val="9"/>
  </w:num>
  <w:num w:numId="2">
    <w:abstractNumId w:val="11"/>
  </w:num>
  <w:num w:numId="3">
    <w:abstractNumId w:val="3"/>
  </w:num>
  <w:num w:numId="4">
    <w:abstractNumId w:val="2"/>
  </w:num>
  <w:num w:numId="5">
    <w:abstractNumId w:val="1"/>
  </w:num>
  <w:num w:numId="6">
    <w:abstractNumId w:val="0"/>
  </w:num>
  <w:num w:numId="7">
    <w:abstractNumId w:val="20"/>
  </w:num>
  <w:num w:numId="8">
    <w:abstractNumId w:val="16"/>
  </w:num>
  <w:num w:numId="9">
    <w:abstractNumId w:val="22"/>
  </w:num>
  <w:num w:numId="10">
    <w:abstractNumId w:val="19"/>
  </w:num>
  <w:num w:numId="11">
    <w:abstractNumId w:val="21"/>
  </w:num>
  <w:num w:numId="12">
    <w:abstractNumId w:val="4"/>
  </w:num>
  <w:num w:numId="13">
    <w:abstractNumId w:val="7"/>
  </w:num>
  <w:num w:numId="14">
    <w:abstractNumId w:val="8"/>
  </w:num>
  <w:num w:numId="15">
    <w:abstractNumId w:val="7"/>
    <w:lvlOverride w:ilvl="0">
      <w:startOverride w:val="1"/>
    </w:lvlOverride>
  </w:num>
  <w:num w:numId="16">
    <w:abstractNumId w:val="12"/>
  </w:num>
  <w:num w:numId="17">
    <w:abstractNumId w:val="14"/>
  </w:num>
  <w:num w:numId="18">
    <w:abstractNumId w:val="14"/>
    <w:lvlOverride w:ilvl="0">
      <w:startOverride w:val="1"/>
    </w:lvlOverride>
  </w:num>
  <w:num w:numId="19">
    <w:abstractNumId w:val="23"/>
  </w:num>
  <w:num w:numId="20">
    <w:abstractNumId w:val="14"/>
    <w:lvlOverride w:ilvl="0">
      <w:startOverride w:val="1"/>
    </w:lvlOverride>
  </w:num>
  <w:num w:numId="21">
    <w:abstractNumId w:val="14"/>
  </w:num>
  <w:num w:numId="22">
    <w:abstractNumId w:val="10"/>
  </w:num>
  <w:num w:numId="23">
    <w:abstractNumId w:val="14"/>
    <w:lvlOverride w:ilvl="0">
      <w:startOverride w:val="1"/>
    </w:lvlOverride>
  </w:num>
  <w:num w:numId="24">
    <w:abstractNumId w:val="14"/>
    <w:lvlOverride w:ilvl="0">
      <w:startOverride w:val="1"/>
    </w:lvlOverride>
  </w:num>
  <w:num w:numId="25">
    <w:abstractNumId w:val="6"/>
  </w:num>
  <w:num w:numId="26">
    <w:abstractNumId w:val="18"/>
  </w:num>
  <w:num w:numId="27">
    <w:abstractNumId w:val="5"/>
  </w:num>
  <w:num w:numId="28">
    <w:abstractNumId w:val="15"/>
  </w:num>
  <w:num w:numId="29">
    <w:abstractNumId w:val="13"/>
  </w:num>
  <w:num w:numId="30">
    <w:abstractNumId w:val="22"/>
    <w:lvlOverride w:ilvl="0">
      <w:startOverride w:val="1"/>
    </w:lvlOverride>
  </w:num>
  <w:num w:numId="31">
    <w:abstractNumId w:val="22"/>
    <w:lvlOverride w:ilvl="0">
      <w:startOverride w:val="1"/>
    </w:lvlOverride>
  </w:num>
  <w:num w:numId="32">
    <w:abstractNumId w:val="14"/>
    <w:lvlOverride w:ilvl="0">
      <w:startOverride w:val="1"/>
    </w:lvlOverride>
  </w:num>
  <w:num w:numId="33">
    <w:abstractNumId w:val="14"/>
  </w:num>
  <w:num w:numId="34">
    <w:abstractNumId w:val="14"/>
    <w:lvlOverride w:ilvl="0">
      <w:startOverride w:val="1"/>
    </w:lvlOverride>
  </w:num>
  <w:num w:numId="35">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attachedTemplate r:id="rId1"/>
  <w:defaultTabStop w:val="567"/>
  <w:hyphenationZone w:val="420"/>
  <w:evenAndOddHeaders/>
  <w:drawingGridHorizontalSpacing w:val="115"/>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FDD"/>
    <w:rsid w:val="00000402"/>
    <w:rsid w:val="00000E53"/>
    <w:rsid w:val="00001EA2"/>
    <w:rsid w:val="000025BB"/>
    <w:rsid w:val="00003681"/>
    <w:rsid w:val="00003DA2"/>
    <w:rsid w:val="000040E2"/>
    <w:rsid w:val="00004919"/>
    <w:rsid w:val="00004AF5"/>
    <w:rsid w:val="00004B95"/>
    <w:rsid w:val="00004EFB"/>
    <w:rsid w:val="00005473"/>
    <w:rsid w:val="000070FF"/>
    <w:rsid w:val="0000712D"/>
    <w:rsid w:val="0000742E"/>
    <w:rsid w:val="00007D8C"/>
    <w:rsid w:val="000118CE"/>
    <w:rsid w:val="00011BDE"/>
    <w:rsid w:val="00011FB3"/>
    <w:rsid w:val="000123E9"/>
    <w:rsid w:val="00012AC5"/>
    <w:rsid w:val="00013C60"/>
    <w:rsid w:val="00014836"/>
    <w:rsid w:val="000162E2"/>
    <w:rsid w:val="00016481"/>
    <w:rsid w:val="00016795"/>
    <w:rsid w:val="0001710F"/>
    <w:rsid w:val="00017A71"/>
    <w:rsid w:val="000204BA"/>
    <w:rsid w:val="00022959"/>
    <w:rsid w:val="000239EC"/>
    <w:rsid w:val="00024445"/>
    <w:rsid w:val="00026CE2"/>
    <w:rsid w:val="00027908"/>
    <w:rsid w:val="000301C8"/>
    <w:rsid w:val="000306F4"/>
    <w:rsid w:val="000310B1"/>
    <w:rsid w:val="0003200B"/>
    <w:rsid w:val="000320D6"/>
    <w:rsid w:val="0003281C"/>
    <w:rsid w:val="00032C37"/>
    <w:rsid w:val="00032EB3"/>
    <w:rsid w:val="000331F5"/>
    <w:rsid w:val="00034FF8"/>
    <w:rsid w:val="000354AF"/>
    <w:rsid w:val="00035F56"/>
    <w:rsid w:val="000403D8"/>
    <w:rsid w:val="0004042E"/>
    <w:rsid w:val="00041C1F"/>
    <w:rsid w:val="0004212E"/>
    <w:rsid w:val="00042169"/>
    <w:rsid w:val="000422D1"/>
    <w:rsid w:val="000424E0"/>
    <w:rsid w:val="00042C83"/>
    <w:rsid w:val="00043DA7"/>
    <w:rsid w:val="00043DFE"/>
    <w:rsid w:val="00044786"/>
    <w:rsid w:val="00044A9F"/>
    <w:rsid w:val="00044BEB"/>
    <w:rsid w:val="00044EAA"/>
    <w:rsid w:val="00044FBD"/>
    <w:rsid w:val="00046060"/>
    <w:rsid w:val="00046171"/>
    <w:rsid w:val="000471B4"/>
    <w:rsid w:val="00047CB0"/>
    <w:rsid w:val="00050437"/>
    <w:rsid w:val="000510C4"/>
    <w:rsid w:val="00052A76"/>
    <w:rsid w:val="000533EB"/>
    <w:rsid w:val="00053A6B"/>
    <w:rsid w:val="0005470B"/>
    <w:rsid w:val="00055BB0"/>
    <w:rsid w:val="00055D6C"/>
    <w:rsid w:val="00056E94"/>
    <w:rsid w:val="00057814"/>
    <w:rsid w:val="00057CB7"/>
    <w:rsid w:val="000613BA"/>
    <w:rsid w:val="00061BD6"/>
    <w:rsid w:val="00061BFA"/>
    <w:rsid w:val="0006371F"/>
    <w:rsid w:val="0006390F"/>
    <w:rsid w:val="0006410C"/>
    <w:rsid w:val="00064BB7"/>
    <w:rsid w:val="00065909"/>
    <w:rsid w:val="000659A9"/>
    <w:rsid w:val="0006684F"/>
    <w:rsid w:val="00066F82"/>
    <w:rsid w:val="00067859"/>
    <w:rsid w:val="00067A3D"/>
    <w:rsid w:val="00067C8C"/>
    <w:rsid w:val="00071155"/>
    <w:rsid w:val="0007175B"/>
    <w:rsid w:val="0007186D"/>
    <w:rsid w:val="00071FF3"/>
    <w:rsid w:val="000721F9"/>
    <w:rsid w:val="00075A5E"/>
    <w:rsid w:val="00077023"/>
    <w:rsid w:val="00077050"/>
    <w:rsid w:val="00080B54"/>
    <w:rsid w:val="0008110F"/>
    <w:rsid w:val="000817C2"/>
    <w:rsid w:val="00081923"/>
    <w:rsid w:val="0008205C"/>
    <w:rsid w:val="000821B6"/>
    <w:rsid w:val="000824D5"/>
    <w:rsid w:val="00085428"/>
    <w:rsid w:val="00085CDC"/>
    <w:rsid w:val="00085E20"/>
    <w:rsid w:val="000861BA"/>
    <w:rsid w:val="000868F4"/>
    <w:rsid w:val="00087001"/>
    <w:rsid w:val="0008763A"/>
    <w:rsid w:val="000924F5"/>
    <w:rsid w:val="00092719"/>
    <w:rsid w:val="00093EBC"/>
    <w:rsid w:val="00094AB5"/>
    <w:rsid w:val="000950E1"/>
    <w:rsid w:val="0009589D"/>
    <w:rsid w:val="000967EC"/>
    <w:rsid w:val="00097662"/>
    <w:rsid w:val="00097BA8"/>
    <w:rsid w:val="000A007F"/>
    <w:rsid w:val="000A1BAC"/>
    <w:rsid w:val="000A2AFE"/>
    <w:rsid w:val="000A2F4A"/>
    <w:rsid w:val="000A3109"/>
    <w:rsid w:val="000A320A"/>
    <w:rsid w:val="000A3287"/>
    <w:rsid w:val="000A3795"/>
    <w:rsid w:val="000A408A"/>
    <w:rsid w:val="000A46A1"/>
    <w:rsid w:val="000A518F"/>
    <w:rsid w:val="000A523E"/>
    <w:rsid w:val="000A5546"/>
    <w:rsid w:val="000A73F0"/>
    <w:rsid w:val="000A782C"/>
    <w:rsid w:val="000A796B"/>
    <w:rsid w:val="000B1B7E"/>
    <w:rsid w:val="000B23BB"/>
    <w:rsid w:val="000B2989"/>
    <w:rsid w:val="000B52B5"/>
    <w:rsid w:val="000B6824"/>
    <w:rsid w:val="000B6F1B"/>
    <w:rsid w:val="000B7EE9"/>
    <w:rsid w:val="000C124E"/>
    <w:rsid w:val="000C1F37"/>
    <w:rsid w:val="000C233D"/>
    <w:rsid w:val="000C3144"/>
    <w:rsid w:val="000C3665"/>
    <w:rsid w:val="000C5E38"/>
    <w:rsid w:val="000C6E05"/>
    <w:rsid w:val="000C7911"/>
    <w:rsid w:val="000C79D1"/>
    <w:rsid w:val="000D032D"/>
    <w:rsid w:val="000D0875"/>
    <w:rsid w:val="000D2CED"/>
    <w:rsid w:val="000D33CD"/>
    <w:rsid w:val="000D36BC"/>
    <w:rsid w:val="000D38A0"/>
    <w:rsid w:val="000D6356"/>
    <w:rsid w:val="000D6CFD"/>
    <w:rsid w:val="000D7DC7"/>
    <w:rsid w:val="000E0650"/>
    <w:rsid w:val="000E06BA"/>
    <w:rsid w:val="000E0857"/>
    <w:rsid w:val="000E0E66"/>
    <w:rsid w:val="000E137A"/>
    <w:rsid w:val="000E2262"/>
    <w:rsid w:val="000E5E0C"/>
    <w:rsid w:val="000E5E1E"/>
    <w:rsid w:val="000E6245"/>
    <w:rsid w:val="000E63D5"/>
    <w:rsid w:val="000E6679"/>
    <w:rsid w:val="000E6F51"/>
    <w:rsid w:val="000E7565"/>
    <w:rsid w:val="000E7CBC"/>
    <w:rsid w:val="000F1FD8"/>
    <w:rsid w:val="000F3251"/>
    <w:rsid w:val="000F3F8F"/>
    <w:rsid w:val="000F4186"/>
    <w:rsid w:val="000F419D"/>
    <w:rsid w:val="000F42FE"/>
    <w:rsid w:val="000F4531"/>
    <w:rsid w:val="000F472B"/>
    <w:rsid w:val="000F583A"/>
    <w:rsid w:val="000F6439"/>
    <w:rsid w:val="00100E69"/>
    <w:rsid w:val="001017AF"/>
    <w:rsid w:val="00102458"/>
    <w:rsid w:val="001044A4"/>
    <w:rsid w:val="00104656"/>
    <w:rsid w:val="00105572"/>
    <w:rsid w:val="00106B63"/>
    <w:rsid w:val="001077CE"/>
    <w:rsid w:val="00107816"/>
    <w:rsid w:val="00111F1C"/>
    <w:rsid w:val="00111FD3"/>
    <w:rsid w:val="001130D1"/>
    <w:rsid w:val="00115420"/>
    <w:rsid w:val="00116669"/>
    <w:rsid w:val="00116877"/>
    <w:rsid w:val="00117735"/>
    <w:rsid w:val="00117A8F"/>
    <w:rsid w:val="00117E25"/>
    <w:rsid w:val="00120A47"/>
    <w:rsid w:val="0012156C"/>
    <w:rsid w:val="00122292"/>
    <w:rsid w:val="001225F4"/>
    <w:rsid w:val="00122D0D"/>
    <w:rsid w:val="00122F84"/>
    <w:rsid w:val="00124223"/>
    <w:rsid w:val="00125055"/>
    <w:rsid w:val="00125A41"/>
    <w:rsid w:val="00125B6F"/>
    <w:rsid w:val="0012628C"/>
    <w:rsid w:val="00126B41"/>
    <w:rsid w:val="00126D8F"/>
    <w:rsid w:val="001276DC"/>
    <w:rsid w:val="001303EA"/>
    <w:rsid w:val="00130A88"/>
    <w:rsid w:val="001311B9"/>
    <w:rsid w:val="0013199F"/>
    <w:rsid w:val="0013249B"/>
    <w:rsid w:val="00132D5B"/>
    <w:rsid w:val="00132DC6"/>
    <w:rsid w:val="00133537"/>
    <w:rsid w:val="00133D16"/>
    <w:rsid w:val="001344E0"/>
    <w:rsid w:val="00134A31"/>
    <w:rsid w:val="00134EED"/>
    <w:rsid w:val="0013748C"/>
    <w:rsid w:val="0013767A"/>
    <w:rsid w:val="00140152"/>
    <w:rsid w:val="00141098"/>
    <w:rsid w:val="001426A6"/>
    <w:rsid w:val="00142B77"/>
    <w:rsid w:val="00143651"/>
    <w:rsid w:val="00144C60"/>
    <w:rsid w:val="00145598"/>
    <w:rsid w:val="001464AA"/>
    <w:rsid w:val="0014678D"/>
    <w:rsid w:val="001469F3"/>
    <w:rsid w:val="00146E2C"/>
    <w:rsid w:val="0015005C"/>
    <w:rsid w:val="00150F93"/>
    <w:rsid w:val="0015170B"/>
    <w:rsid w:val="001519FD"/>
    <w:rsid w:val="00151C02"/>
    <w:rsid w:val="001526BB"/>
    <w:rsid w:val="00152B2D"/>
    <w:rsid w:val="0015343F"/>
    <w:rsid w:val="00154570"/>
    <w:rsid w:val="001546BE"/>
    <w:rsid w:val="0015509F"/>
    <w:rsid w:val="001553DE"/>
    <w:rsid w:val="001561E4"/>
    <w:rsid w:val="0015784F"/>
    <w:rsid w:val="00157BE3"/>
    <w:rsid w:val="00160C93"/>
    <w:rsid w:val="00161209"/>
    <w:rsid w:val="00161720"/>
    <w:rsid w:val="0016177D"/>
    <w:rsid w:val="00162288"/>
    <w:rsid w:val="00162F55"/>
    <w:rsid w:val="0016316C"/>
    <w:rsid w:val="00163FEF"/>
    <w:rsid w:val="0016468B"/>
    <w:rsid w:val="00166AB6"/>
    <w:rsid w:val="00166BB9"/>
    <w:rsid w:val="00166FA1"/>
    <w:rsid w:val="0017308D"/>
    <w:rsid w:val="00174251"/>
    <w:rsid w:val="00174575"/>
    <w:rsid w:val="001750EE"/>
    <w:rsid w:val="00175EA3"/>
    <w:rsid w:val="00176243"/>
    <w:rsid w:val="001762BF"/>
    <w:rsid w:val="001767DE"/>
    <w:rsid w:val="00176B0C"/>
    <w:rsid w:val="00177246"/>
    <w:rsid w:val="00177484"/>
    <w:rsid w:val="001801B3"/>
    <w:rsid w:val="001807D3"/>
    <w:rsid w:val="00181691"/>
    <w:rsid w:val="001824B3"/>
    <w:rsid w:val="00183118"/>
    <w:rsid w:val="00183B5B"/>
    <w:rsid w:val="001844A6"/>
    <w:rsid w:val="00184978"/>
    <w:rsid w:val="0018540F"/>
    <w:rsid w:val="001864F9"/>
    <w:rsid w:val="00186521"/>
    <w:rsid w:val="00187819"/>
    <w:rsid w:val="00190323"/>
    <w:rsid w:val="00190613"/>
    <w:rsid w:val="00190801"/>
    <w:rsid w:val="001918FC"/>
    <w:rsid w:val="001922EF"/>
    <w:rsid w:val="00194252"/>
    <w:rsid w:val="00194D8D"/>
    <w:rsid w:val="00194E41"/>
    <w:rsid w:val="001968AA"/>
    <w:rsid w:val="00196F18"/>
    <w:rsid w:val="00196FF6"/>
    <w:rsid w:val="001970D2"/>
    <w:rsid w:val="0019779E"/>
    <w:rsid w:val="001A0230"/>
    <w:rsid w:val="001A02BA"/>
    <w:rsid w:val="001A49EF"/>
    <w:rsid w:val="001A506C"/>
    <w:rsid w:val="001A76A9"/>
    <w:rsid w:val="001B0AC8"/>
    <w:rsid w:val="001B2FCF"/>
    <w:rsid w:val="001B3A4E"/>
    <w:rsid w:val="001B535E"/>
    <w:rsid w:val="001B57DD"/>
    <w:rsid w:val="001B69FC"/>
    <w:rsid w:val="001C0F71"/>
    <w:rsid w:val="001C3AD2"/>
    <w:rsid w:val="001C409D"/>
    <w:rsid w:val="001C498F"/>
    <w:rsid w:val="001C4E92"/>
    <w:rsid w:val="001C4F8E"/>
    <w:rsid w:val="001C54D3"/>
    <w:rsid w:val="001C68F9"/>
    <w:rsid w:val="001C795B"/>
    <w:rsid w:val="001C79A6"/>
    <w:rsid w:val="001D0288"/>
    <w:rsid w:val="001D033B"/>
    <w:rsid w:val="001D0CC0"/>
    <w:rsid w:val="001D2479"/>
    <w:rsid w:val="001D2830"/>
    <w:rsid w:val="001D3001"/>
    <w:rsid w:val="001D330C"/>
    <w:rsid w:val="001D3A1C"/>
    <w:rsid w:val="001D45C9"/>
    <w:rsid w:val="001D4C92"/>
    <w:rsid w:val="001D5417"/>
    <w:rsid w:val="001D57C4"/>
    <w:rsid w:val="001D5A6B"/>
    <w:rsid w:val="001D5B0B"/>
    <w:rsid w:val="001D6865"/>
    <w:rsid w:val="001D6A3F"/>
    <w:rsid w:val="001D727D"/>
    <w:rsid w:val="001E0A3A"/>
    <w:rsid w:val="001E1149"/>
    <w:rsid w:val="001E2BE0"/>
    <w:rsid w:val="001E462B"/>
    <w:rsid w:val="001E4BB8"/>
    <w:rsid w:val="001E5259"/>
    <w:rsid w:val="001E580F"/>
    <w:rsid w:val="001E5D12"/>
    <w:rsid w:val="001E66A9"/>
    <w:rsid w:val="001E773C"/>
    <w:rsid w:val="001E7B7C"/>
    <w:rsid w:val="001F048E"/>
    <w:rsid w:val="001F0B19"/>
    <w:rsid w:val="001F1488"/>
    <w:rsid w:val="001F1E98"/>
    <w:rsid w:val="001F23EE"/>
    <w:rsid w:val="001F3E68"/>
    <w:rsid w:val="001F4C35"/>
    <w:rsid w:val="001F5A1C"/>
    <w:rsid w:val="001F6F7B"/>
    <w:rsid w:val="001F7835"/>
    <w:rsid w:val="001F7983"/>
    <w:rsid w:val="001F7A8B"/>
    <w:rsid w:val="00200453"/>
    <w:rsid w:val="002010B7"/>
    <w:rsid w:val="0020230C"/>
    <w:rsid w:val="0020275B"/>
    <w:rsid w:val="002027F4"/>
    <w:rsid w:val="00202928"/>
    <w:rsid w:val="00202D2C"/>
    <w:rsid w:val="00203D75"/>
    <w:rsid w:val="00204A4F"/>
    <w:rsid w:val="00204F3D"/>
    <w:rsid w:val="00205F2B"/>
    <w:rsid w:val="002078C0"/>
    <w:rsid w:val="002078D4"/>
    <w:rsid w:val="00207E42"/>
    <w:rsid w:val="00207F64"/>
    <w:rsid w:val="00210F4A"/>
    <w:rsid w:val="0021282D"/>
    <w:rsid w:val="00214FC9"/>
    <w:rsid w:val="00215DC6"/>
    <w:rsid w:val="0021626C"/>
    <w:rsid w:val="002162B9"/>
    <w:rsid w:val="00216AC0"/>
    <w:rsid w:val="0021751F"/>
    <w:rsid w:val="002217D5"/>
    <w:rsid w:val="00222160"/>
    <w:rsid w:val="002223FA"/>
    <w:rsid w:val="00222755"/>
    <w:rsid w:val="00222B97"/>
    <w:rsid w:val="0022354C"/>
    <w:rsid w:val="002235A2"/>
    <w:rsid w:val="0022441D"/>
    <w:rsid w:val="002245AC"/>
    <w:rsid w:val="00225258"/>
    <w:rsid w:val="00225C20"/>
    <w:rsid w:val="00226946"/>
    <w:rsid w:val="00226EFE"/>
    <w:rsid w:val="00227E42"/>
    <w:rsid w:val="00230A94"/>
    <w:rsid w:val="00231787"/>
    <w:rsid w:val="00233E6B"/>
    <w:rsid w:val="002354AB"/>
    <w:rsid w:val="002357CA"/>
    <w:rsid w:val="00236E65"/>
    <w:rsid w:val="00237939"/>
    <w:rsid w:val="00237E43"/>
    <w:rsid w:val="00237E52"/>
    <w:rsid w:val="00240271"/>
    <w:rsid w:val="0024092E"/>
    <w:rsid w:val="00240F40"/>
    <w:rsid w:val="00241D2F"/>
    <w:rsid w:val="002422CA"/>
    <w:rsid w:val="00242DB7"/>
    <w:rsid w:val="00242ED7"/>
    <w:rsid w:val="00244239"/>
    <w:rsid w:val="002458B9"/>
    <w:rsid w:val="002472EE"/>
    <w:rsid w:val="002500CD"/>
    <w:rsid w:val="00250DFC"/>
    <w:rsid w:val="00253F5B"/>
    <w:rsid w:val="00254539"/>
    <w:rsid w:val="00254638"/>
    <w:rsid w:val="00255443"/>
    <w:rsid w:val="0025619A"/>
    <w:rsid w:val="002577BE"/>
    <w:rsid w:val="00260213"/>
    <w:rsid w:val="00260B56"/>
    <w:rsid w:val="00262076"/>
    <w:rsid w:val="002624E6"/>
    <w:rsid w:val="00263A76"/>
    <w:rsid w:val="00263B84"/>
    <w:rsid w:val="00264AA0"/>
    <w:rsid w:val="00265200"/>
    <w:rsid w:val="00266378"/>
    <w:rsid w:val="00266AD5"/>
    <w:rsid w:val="00267623"/>
    <w:rsid w:val="0026796A"/>
    <w:rsid w:val="00270CA7"/>
    <w:rsid w:val="002712EB"/>
    <w:rsid w:val="00271F6C"/>
    <w:rsid w:val="002720E3"/>
    <w:rsid w:val="002722F2"/>
    <w:rsid w:val="0027232C"/>
    <w:rsid w:val="002760AE"/>
    <w:rsid w:val="00277211"/>
    <w:rsid w:val="0027765A"/>
    <w:rsid w:val="002811D2"/>
    <w:rsid w:val="00281AAB"/>
    <w:rsid w:val="00281AE9"/>
    <w:rsid w:val="002829D2"/>
    <w:rsid w:val="00282D40"/>
    <w:rsid w:val="0028334E"/>
    <w:rsid w:val="002836F7"/>
    <w:rsid w:val="002853BE"/>
    <w:rsid w:val="0028717A"/>
    <w:rsid w:val="0028758B"/>
    <w:rsid w:val="00287EE0"/>
    <w:rsid w:val="0029086A"/>
    <w:rsid w:val="00291112"/>
    <w:rsid w:val="002916F8"/>
    <w:rsid w:val="00291A5A"/>
    <w:rsid w:val="00291CD3"/>
    <w:rsid w:val="0029229B"/>
    <w:rsid w:val="002944F7"/>
    <w:rsid w:val="0029462A"/>
    <w:rsid w:val="00294B3A"/>
    <w:rsid w:val="00294CCF"/>
    <w:rsid w:val="00295038"/>
    <w:rsid w:val="0029525A"/>
    <w:rsid w:val="0029533A"/>
    <w:rsid w:val="00295690"/>
    <w:rsid w:val="002964F7"/>
    <w:rsid w:val="00297157"/>
    <w:rsid w:val="00297D4A"/>
    <w:rsid w:val="002A0142"/>
    <w:rsid w:val="002A085F"/>
    <w:rsid w:val="002A20F1"/>
    <w:rsid w:val="002A28CC"/>
    <w:rsid w:val="002A4BAD"/>
    <w:rsid w:val="002A5402"/>
    <w:rsid w:val="002A5D3F"/>
    <w:rsid w:val="002A610C"/>
    <w:rsid w:val="002B00AE"/>
    <w:rsid w:val="002B03B8"/>
    <w:rsid w:val="002B0FC9"/>
    <w:rsid w:val="002B15D0"/>
    <w:rsid w:val="002B35F1"/>
    <w:rsid w:val="002B374F"/>
    <w:rsid w:val="002B3D7D"/>
    <w:rsid w:val="002B694B"/>
    <w:rsid w:val="002B6F1B"/>
    <w:rsid w:val="002B710C"/>
    <w:rsid w:val="002C13A2"/>
    <w:rsid w:val="002C2628"/>
    <w:rsid w:val="002C2944"/>
    <w:rsid w:val="002C3574"/>
    <w:rsid w:val="002C545D"/>
    <w:rsid w:val="002C546B"/>
    <w:rsid w:val="002C5CBE"/>
    <w:rsid w:val="002C68D0"/>
    <w:rsid w:val="002C780C"/>
    <w:rsid w:val="002D06EF"/>
    <w:rsid w:val="002D0BC7"/>
    <w:rsid w:val="002D0D42"/>
    <w:rsid w:val="002D0DBE"/>
    <w:rsid w:val="002D104F"/>
    <w:rsid w:val="002D1342"/>
    <w:rsid w:val="002D3650"/>
    <w:rsid w:val="002D3B54"/>
    <w:rsid w:val="002D481B"/>
    <w:rsid w:val="002D48FD"/>
    <w:rsid w:val="002D5609"/>
    <w:rsid w:val="002D60F4"/>
    <w:rsid w:val="002D6E5C"/>
    <w:rsid w:val="002D769A"/>
    <w:rsid w:val="002E15AC"/>
    <w:rsid w:val="002E16C1"/>
    <w:rsid w:val="002E1F7D"/>
    <w:rsid w:val="002E2580"/>
    <w:rsid w:val="002E39EF"/>
    <w:rsid w:val="002E4B03"/>
    <w:rsid w:val="002E6255"/>
    <w:rsid w:val="002E6F67"/>
    <w:rsid w:val="002E799D"/>
    <w:rsid w:val="002E7DF0"/>
    <w:rsid w:val="002F008A"/>
    <w:rsid w:val="002F1865"/>
    <w:rsid w:val="002F1978"/>
    <w:rsid w:val="002F1BD6"/>
    <w:rsid w:val="002F24FD"/>
    <w:rsid w:val="002F27A8"/>
    <w:rsid w:val="002F5110"/>
    <w:rsid w:val="002F5B37"/>
    <w:rsid w:val="002F5C1A"/>
    <w:rsid w:val="00300CEA"/>
    <w:rsid w:val="0030177C"/>
    <w:rsid w:val="0030199A"/>
    <w:rsid w:val="00302583"/>
    <w:rsid w:val="00303850"/>
    <w:rsid w:val="00303B0C"/>
    <w:rsid w:val="0030534B"/>
    <w:rsid w:val="003054C1"/>
    <w:rsid w:val="003054F2"/>
    <w:rsid w:val="003057F5"/>
    <w:rsid w:val="00310454"/>
    <w:rsid w:val="00310D7D"/>
    <w:rsid w:val="00310E8C"/>
    <w:rsid w:val="0031276C"/>
    <w:rsid w:val="003129D7"/>
    <w:rsid w:val="00312B52"/>
    <w:rsid w:val="0031318B"/>
    <w:rsid w:val="00313C93"/>
    <w:rsid w:val="00313EAD"/>
    <w:rsid w:val="003140FF"/>
    <w:rsid w:val="00315568"/>
    <w:rsid w:val="00315F49"/>
    <w:rsid w:val="003169A2"/>
    <w:rsid w:val="0031748B"/>
    <w:rsid w:val="00317B13"/>
    <w:rsid w:val="00317DB2"/>
    <w:rsid w:val="00317E9F"/>
    <w:rsid w:val="00321E32"/>
    <w:rsid w:val="00321E9F"/>
    <w:rsid w:val="00323606"/>
    <w:rsid w:val="00324932"/>
    <w:rsid w:val="00325353"/>
    <w:rsid w:val="00325FA1"/>
    <w:rsid w:val="003304FE"/>
    <w:rsid w:val="00330F4A"/>
    <w:rsid w:val="00333E03"/>
    <w:rsid w:val="00335526"/>
    <w:rsid w:val="003358B7"/>
    <w:rsid w:val="003358D5"/>
    <w:rsid w:val="00335EAC"/>
    <w:rsid w:val="00336250"/>
    <w:rsid w:val="00337763"/>
    <w:rsid w:val="00337DD5"/>
    <w:rsid w:val="0034147F"/>
    <w:rsid w:val="00342622"/>
    <w:rsid w:val="00342AC3"/>
    <w:rsid w:val="00343A72"/>
    <w:rsid w:val="00343B78"/>
    <w:rsid w:val="00343E4C"/>
    <w:rsid w:val="00344197"/>
    <w:rsid w:val="00344B0B"/>
    <w:rsid w:val="003455DD"/>
    <w:rsid w:val="00350046"/>
    <w:rsid w:val="00350067"/>
    <w:rsid w:val="003524FE"/>
    <w:rsid w:val="00352744"/>
    <w:rsid w:val="0035293D"/>
    <w:rsid w:val="00352A5D"/>
    <w:rsid w:val="003540D4"/>
    <w:rsid w:val="00354D7C"/>
    <w:rsid w:val="00355140"/>
    <w:rsid w:val="00357DA3"/>
    <w:rsid w:val="003600AF"/>
    <w:rsid w:val="00360780"/>
    <w:rsid w:val="00360CC9"/>
    <w:rsid w:val="00361767"/>
    <w:rsid w:val="00362C67"/>
    <w:rsid w:val="00364FCF"/>
    <w:rsid w:val="003650F7"/>
    <w:rsid w:val="003651A5"/>
    <w:rsid w:val="00365222"/>
    <w:rsid w:val="00365372"/>
    <w:rsid w:val="00366F4E"/>
    <w:rsid w:val="003671CE"/>
    <w:rsid w:val="00367253"/>
    <w:rsid w:val="00367B70"/>
    <w:rsid w:val="00370464"/>
    <w:rsid w:val="00370B1B"/>
    <w:rsid w:val="00370FB3"/>
    <w:rsid w:val="00371952"/>
    <w:rsid w:val="00371A7F"/>
    <w:rsid w:val="003724DE"/>
    <w:rsid w:val="003729F2"/>
    <w:rsid w:val="00374D75"/>
    <w:rsid w:val="00375AE5"/>
    <w:rsid w:val="003767F1"/>
    <w:rsid w:val="00377CB9"/>
    <w:rsid w:val="00380693"/>
    <w:rsid w:val="00381547"/>
    <w:rsid w:val="00381565"/>
    <w:rsid w:val="00383A30"/>
    <w:rsid w:val="00383ABD"/>
    <w:rsid w:val="003840A9"/>
    <w:rsid w:val="00385873"/>
    <w:rsid w:val="003863EC"/>
    <w:rsid w:val="00386665"/>
    <w:rsid w:val="00387E5A"/>
    <w:rsid w:val="0039090A"/>
    <w:rsid w:val="00390BE2"/>
    <w:rsid w:val="00391119"/>
    <w:rsid w:val="0039165B"/>
    <w:rsid w:val="00391827"/>
    <w:rsid w:val="00391ECA"/>
    <w:rsid w:val="0039233B"/>
    <w:rsid w:val="00392866"/>
    <w:rsid w:val="00392C0C"/>
    <w:rsid w:val="00392F4B"/>
    <w:rsid w:val="00392F77"/>
    <w:rsid w:val="003936C4"/>
    <w:rsid w:val="003936EC"/>
    <w:rsid w:val="0039448B"/>
    <w:rsid w:val="003954BE"/>
    <w:rsid w:val="003958D6"/>
    <w:rsid w:val="00396061"/>
    <w:rsid w:val="003962D1"/>
    <w:rsid w:val="00396502"/>
    <w:rsid w:val="003976EE"/>
    <w:rsid w:val="00397F67"/>
    <w:rsid w:val="003A2D00"/>
    <w:rsid w:val="003A2D17"/>
    <w:rsid w:val="003A2DDE"/>
    <w:rsid w:val="003A2F04"/>
    <w:rsid w:val="003A4245"/>
    <w:rsid w:val="003A4DDC"/>
    <w:rsid w:val="003A60EC"/>
    <w:rsid w:val="003A6E07"/>
    <w:rsid w:val="003A787A"/>
    <w:rsid w:val="003B14FD"/>
    <w:rsid w:val="003B224F"/>
    <w:rsid w:val="003B2FF6"/>
    <w:rsid w:val="003B3185"/>
    <w:rsid w:val="003B3564"/>
    <w:rsid w:val="003B35AA"/>
    <w:rsid w:val="003B3B34"/>
    <w:rsid w:val="003B432D"/>
    <w:rsid w:val="003B4A7F"/>
    <w:rsid w:val="003B5106"/>
    <w:rsid w:val="003B53BC"/>
    <w:rsid w:val="003B6348"/>
    <w:rsid w:val="003B7033"/>
    <w:rsid w:val="003C031C"/>
    <w:rsid w:val="003C0C0A"/>
    <w:rsid w:val="003C1624"/>
    <w:rsid w:val="003C186B"/>
    <w:rsid w:val="003C2FCC"/>
    <w:rsid w:val="003C3931"/>
    <w:rsid w:val="003C3E98"/>
    <w:rsid w:val="003C3ECB"/>
    <w:rsid w:val="003C6CFA"/>
    <w:rsid w:val="003D0D4D"/>
    <w:rsid w:val="003D15BD"/>
    <w:rsid w:val="003D1F9E"/>
    <w:rsid w:val="003D2C91"/>
    <w:rsid w:val="003D33A0"/>
    <w:rsid w:val="003D3C7E"/>
    <w:rsid w:val="003D3CD7"/>
    <w:rsid w:val="003D51CB"/>
    <w:rsid w:val="003D5B4B"/>
    <w:rsid w:val="003D5C1B"/>
    <w:rsid w:val="003D5C7E"/>
    <w:rsid w:val="003E0B3B"/>
    <w:rsid w:val="003E0C4C"/>
    <w:rsid w:val="003E1030"/>
    <w:rsid w:val="003E1BC1"/>
    <w:rsid w:val="003E1C67"/>
    <w:rsid w:val="003E4BDD"/>
    <w:rsid w:val="003E555B"/>
    <w:rsid w:val="003E7F3E"/>
    <w:rsid w:val="003F0555"/>
    <w:rsid w:val="003F2980"/>
    <w:rsid w:val="003F338F"/>
    <w:rsid w:val="003F35BE"/>
    <w:rsid w:val="003F4A7E"/>
    <w:rsid w:val="003F65EC"/>
    <w:rsid w:val="003F674A"/>
    <w:rsid w:val="003F779E"/>
    <w:rsid w:val="003F7D03"/>
    <w:rsid w:val="0040044C"/>
    <w:rsid w:val="00402961"/>
    <w:rsid w:val="00402CB1"/>
    <w:rsid w:val="0040331B"/>
    <w:rsid w:val="00403834"/>
    <w:rsid w:val="00403AB6"/>
    <w:rsid w:val="00403F16"/>
    <w:rsid w:val="00404092"/>
    <w:rsid w:val="00404A56"/>
    <w:rsid w:val="00405DA1"/>
    <w:rsid w:val="00406477"/>
    <w:rsid w:val="00406B5A"/>
    <w:rsid w:val="00406C20"/>
    <w:rsid w:val="004103C7"/>
    <w:rsid w:val="004104EA"/>
    <w:rsid w:val="00412E9C"/>
    <w:rsid w:val="00412F2A"/>
    <w:rsid w:val="00413226"/>
    <w:rsid w:val="00413661"/>
    <w:rsid w:val="004144A8"/>
    <w:rsid w:val="00415153"/>
    <w:rsid w:val="00415975"/>
    <w:rsid w:val="004161A1"/>
    <w:rsid w:val="004167A9"/>
    <w:rsid w:val="00417D26"/>
    <w:rsid w:val="00417D73"/>
    <w:rsid w:val="0042007C"/>
    <w:rsid w:val="004222AB"/>
    <w:rsid w:val="004232F4"/>
    <w:rsid w:val="004236B5"/>
    <w:rsid w:val="004236F7"/>
    <w:rsid w:val="00425A74"/>
    <w:rsid w:val="00426453"/>
    <w:rsid w:val="004266EA"/>
    <w:rsid w:val="00426D3E"/>
    <w:rsid w:val="00427455"/>
    <w:rsid w:val="00431579"/>
    <w:rsid w:val="004320D2"/>
    <w:rsid w:val="00432AD4"/>
    <w:rsid w:val="0043300D"/>
    <w:rsid w:val="00433C9A"/>
    <w:rsid w:val="00433E8F"/>
    <w:rsid w:val="00434D9C"/>
    <w:rsid w:val="00434DA1"/>
    <w:rsid w:val="0043503F"/>
    <w:rsid w:val="0043612F"/>
    <w:rsid w:val="00436E61"/>
    <w:rsid w:val="004370BC"/>
    <w:rsid w:val="00437D94"/>
    <w:rsid w:val="00437ED3"/>
    <w:rsid w:val="00441CBF"/>
    <w:rsid w:val="004424C5"/>
    <w:rsid w:val="00442611"/>
    <w:rsid w:val="00442992"/>
    <w:rsid w:val="0044307E"/>
    <w:rsid w:val="00443616"/>
    <w:rsid w:val="00444B89"/>
    <w:rsid w:val="00444FDE"/>
    <w:rsid w:val="004464B7"/>
    <w:rsid w:val="00446E3B"/>
    <w:rsid w:val="00447B22"/>
    <w:rsid w:val="00450386"/>
    <w:rsid w:val="0045075C"/>
    <w:rsid w:val="00450949"/>
    <w:rsid w:val="00451E10"/>
    <w:rsid w:val="00452018"/>
    <w:rsid w:val="00452157"/>
    <w:rsid w:val="00452C31"/>
    <w:rsid w:val="00453804"/>
    <w:rsid w:val="00454B67"/>
    <w:rsid w:val="004557D4"/>
    <w:rsid w:val="00455A14"/>
    <w:rsid w:val="00456DD1"/>
    <w:rsid w:val="0046052E"/>
    <w:rsid w:val="00460816"/>
    <w:rsid w:val="0046180E"/>
    <w:rsid w:val="0046182A"/>
    <w:rsid w:val="0046205B"/>
    <w:rsid w:val="00465460"/>
    <w:rsid w:val="004656A0"/>
    <w:rsid w:val="00466533"/>
    <w:rsid w:val="00466CB7"/>
    <w:rsid w:val="004724D1"/>
    <w:rsid w:val="00472C31"/>
    <w:rsid w:val="004733B1"/>
    <w:rsid w:val="00473F58"/>
    <w:rsid w:val="00474FEB"/>
    <w:rsid w:val="004756F9"/>
    <w:rsid w:val="00477101"/>
    <w:rsid w:val="0047736D"/>
    <w:rsid w:val="00480922"/>
    <w:rsid w:val="004822A2"/>
    <w:rsid w:val="004839CC"/>
    <w:rsid w:val="00484DE8"/>
    <w:rsid w:val="00485098"/>
    <w:rsid w:val="00485BF1"/>
    <w:rsid w:val="004860A3"/>
    <w:rsid w:val="0048614C"/>
    <w:rsid w:val="004865EA"/>
    <w:rsid w:val="004868D6"/>
    <w:rsid w:val="00486A6F"/>
    <w:rsid w:val="0048739F"/>
    <w:rsid w:val="00487D83"/>
    <w:rsid w:val="00491558"/>
    <w:rsid w:val="0049219B"/>
    <w:rsid w:val="00492418"/>
    <w:rsid w:val="00492F10"/>
    <w:rsid w:val="00493AEA"/>
    <w:rsid w:val="004973F0"/>
    <w:rsid w:val="004A04DF"/>
    <w:rsid w:val="004A0ADE"/>
    <w:rsid w:val="004A2FFE"/>
    <w:rsid w:val="004A41E2"/>
    <w:rsid w:val="004A5872"/>
    <w:rsid w:val="004A5D19"/>
    <w:rsid w:val="004A5F94"/>
    <w:rsid w:val="004A62D8"/>
    <w:rsid w:val="004A673A"/>
    <w:rsid w:val="004A743C"/>
    <w:rsid w:val="004A7C94"/>
    <w:rsid w:val="004A7D78"/>
    <w:rsid w:val="004B0B2B"/>
    <w:rsid w:val="004B103F"/>
    <w:rsid w:val="004B1048"/>
    <w:rsid w:val="004B1197"/>
    <w:rsid w:val="004B453B"/>
    <w:rsid w:val="004B45CE"/>
    <w:rsid w:val="004B49B0"/>
    <w:rsid w:val="004B5DCD"/>
    <w:rsid w:val="004B6264"/>
    <w:rsid w:val="004B65DB"/>
    <w:rsid w:val="004B6810"/>
    <w:rsid w:val="004B7303"/>
    <w:rsid w:val="004B740A"/>
    <w:rsid w:val="004B7C80"/>
    <w:rsid w:val="004C0945"/>
    <w:rsid w:val="004C0DF1"/>
    <w:rsid w:val="004C17EA"/>
    <w:rsid w:val="004C4AEA"/>
    <w:rsid w:val="004C5A24"/>
    <w:rsid w:val="004C6839"/>
    <w:rsid w:val="004C6D93"/>
    <w:rsid w:val="004C730C"/>
    <w:rsid w:val="004D1799"/>
    <w:rsid w:val="004D1D20"/>
    <w:rsid w:val="004D1DBF"/>
    <w:rsid w:val="004D2653"/>
    <w:rsid w:val="004D481A"/>
    <w:rsid w:val="004D4844"/>
    <w:rsid w:val="004D4ACD"/>
    <w:rsid w:val="004D5D03"/>
    <w:rsid w:val="004D5F03"/>
    <w:rsid w:val="004D6365"/>
    <w:rsid w:val="004D78ED"/>
    <w:rsid w:val="004E0199"/>
    <w:rsid w:val="004E14C8"/>
    <w:rsid w:val="004E2275"/>
    <w:rsid w:val="004E24FD"/>
    <w:rsid w:val="004E2774"/>
    <w:rsid w:val="004E2EF5"/>
    <w:rsid w:val="004E3B2D"/>
    <w:rsid w:val="004E4A42"/>
    <w:rsid w:val="004E4BD6"/>
    <w:rsid w:val="004E6614"/>
    <w:rsid w:val="004E6D35"/>
    <w:rsid w:val="004E70BA"/>
    <w:rsid w:val="004F009F"/>
    <w:rsid w:val="004F071D"/>
    <w:rsid w:val="004F0937"/>
    <w:rsid w:val="004F0DBF"/>
    <w:rsid w:val="004F11A6"/>
    <w:rsid w:val="004F14C6"/>
    <w:rsid w:val="004F2562"/>
    <w:rsid w:val="004F3414"/>
    <w:rsid w:val="004F40B3"/>
    <w:rsid w:val="004F459E"/>
    <w:rsid w:val="004F50F5"/>
    <w:rsid w:val="004F5278"/>
    <w:rsid w:val="004F56D3"/>
    <w:rsid w:val="004F607C"/>
    <w:rsid w:val="004F7DB5"/>
    <w:rsid w:val="005000A7"/>
    <w:rsid w:val="00501E13"/>
    <w:rsid w:val="00503257"/>
    <w:rsid w:val="0050430F"/>
    <w:rsid w:val="00504748"/>
    <w:rsid w:val="00504B87"/>
    <w:rsid w:val="005061A3"/>
    <w:rsid w:val="00507A90"/>
    <w:rsid w:val="005106C4"/>
    <w:rsid w:val="00512418"/>
    <w:rsid w:val="00512DAA"/>
    <w:rsid w:val="005150FE"/>
    <w:rsid w:val="0051514F"/>
    <w:rsid w:val="005154A0"/>
    <w:rsid w:val="005162F0"/>
    <w:rsid w:val="00516E1F"/>
    <w:rsid w:val="00516EE0"/>
    <w:rsid w:val="005170F9"/>
    <w:rsid w:val="00517B18"/>
    <w:rsid w:val="00517E46"/>
    <w:rsid w:val="005200D8"/>
    <w:rsid w:val="0052074D"/>
    <w:rsid w:val="00520D30"/>
    <w:rsid w:val="00520D87"/>
    <w:rsid w:val="00521F88"/>
    <w:rsid w:val="00522F9C"/>
    <w:rsid w:val="005239D3"/>
    <w:rsid w:val="005244C0"/>
    <w:rsid w:val="00524C0B"/>
    <w:rsid w:val="00525314"/>
    <w:rsid w:val="0052555A"/>
    <w:rsid w:val="00525D0E"/>
    <w:rsid w:val="005273DA"/>
    <w:rsid w:val="0053053C"/>
    <w:rsid w:val="00530BDB"/>
    <w:rsid w:val="0053258D"/>
    <w:rsid w:val="00532B9C"/>
    <w:rsid w:val="00533498"/>
    <w:rsid w:val="005337E3"/>
    <w:rsid w:val="00534B5F"/>
    <w:rsid w:val="00536550"/>
    <w:rsid w:val="00536624"/>
    <w:rsid w:val="00536D22"/>
    <w:rsid w:val="00536FF8"/>
    <w:rsid w:val="005400CB"/>
    <w:rsid w:val="0054019E"/>
    <w:rsid w:val="005407A9"/>
    <w:rsid w:val="0054100B"/>
    <w:rsid w:val="00545C7C"/>
    <w:rsid w:val="005466D0"/>
    <w:rsid w:val="00546858"/>
    <w:rsid w:val="00546B46"/>
    <w:rsid w:val="005472B1"/>
    <w:rsid w:val="005472E1"/>
    <w:rsid w:val="005515F8"/>
    <w:rsid w:val="005539B0"/>
    <w:rsid w:val="00554D33"/>
    <w:rsid w:val="005562A6"/>
    <w:rsid w:val="00556A6D"/>
    <w:rsid w:val="00560179"/>
    <w:rsid w:val="00560E9E"/>
    <w:rsid w:val="00561DFA"/>
    <w:rsid w:val="00561F44"/>
    <w:rsid w:val="0056285A"/>
    <w:rsid w:val="0056292C"/>
    <w:rsid w:val="00562BD0"/>
    <w:rsid w:val="00563053"/>
    <w:rsid w:val="005630A6"/>
    <w:rsid w:val="005639E4"/>
    <w:rsid w:val="00564B96"/>
    <w:rsid w:val="00564C73"/>
    <w:rsid w:val="00564F58"/>
    <w:rsid w:val="0056686B"/>
    <w:rsid w:val="005675BD"/>
    <w:rsid w:val="00567F28"/>
    <w:rsid w:val="0057012F"/>
    <w:rsid w:val="00570287"/>
    <w:rsid w:val="00570536"/>
    <w:rsid w:val="00570DFD"/>
    <w:rsid w:val="005716F7"/>
    <w:rsid w:val="0057193A"/>
    <w:rsid w:val="00571FC1"/>
    <w:rsid w:val="00572708"/>
    <w:rsid w:val="00572E21"/>
    <w:rsid w:val="00572E93"/>
    <w:rsid w:val="00573696"/>
    <w:rsid w:val="0057444E"/>
    <w:rsid w:val="00574C86"/>
    <w:rsid w:val="005756F7"/>
    <w:rsid w:val="00576E4D"/>
    <w:rsid w:val="00576FA9"/>
    <w:rsid w:val="005806B8"/>
    <w:rsid w:val="005808BA"/>
    <w:rsid w:val="00580B02"/>
    <w:rsid w:val="005811CB"/>
    <w:rsid w:val="00581419"/>
    <w:rsid w:val="00581580"/>
    <w:rsid w:val="00581689"/>
    <w:rsid w:val="00581EB7"/>
    <w:rsid w:val="00582904"/>
    <w:rsid w:val="00584B68"/>
    <w:rsid w:val="00585209"/>
    <w:rsid w:val="00585D04"/>
    <w:rsid w:val="005868ED"/>
    <w:rsid w:val="00586ABA"/>
    <w:rsid w:val="00586FC7"/>
    <w:rsid w:val="005908B0"/>
    <w:rsid w:val="00590BBC"/>
    <w:rsid w:val="0059195D"/>
    <w:rsid w:val="00592E25"/>
    <w:rsid w:val="005939A4"/>
    <w:rsid w:val="00593BD2"/>
    <w:rsid w:val="00595430"/>
    <w:rsid w:val="005963DB"/>
    <w:rsid w:val="00597035"/>
    <w:rsid w:val="00597E09"/>
    <w:rsid w:val="005A0D26"/>
    <w:rsid w:val="005A1236"/>
    <w:rsid w:val="005A2137"/>
    <w:rsid w:val="005A2E33"/>
    <w:rsid w:val="005A2E45"/>
    <w:rsid w:val="005A3FA8"/>
    <w:rsid w:val="005A61B3"/>
    <w:rsid w:val="005A64D5"/>
    <w:rsid w:val="005A72B0"/>
    <w:rsid w:val="005B1535"/>
    <w:rsid w:val="005B1BB3"/>
    <w:rsid w:val="005B3850"/>
    <w:rsid w:val="005B4741"/>
    <w:rsid w:val="005B4F69"/>
    <w:rsid w:val="005B56AC"/>
    <w:rsid w:val="005B5BD4"/>
    <w:rsid w:val="005B5CA9"/>
    <w:rsid w:val="005B68FB"/>
    <w:rsid w:val="005B6A7A"/>
    <w:rsid w:val="005B6ADF"/>
    <w:rsid w:val="005B74A3"/>
    <w:rsid w:val="005C175F"/>
    <w:rsid w:val="005C192B"/>
    <w:rsid w:val="005C468B"/>
    <w:rsid w:val="005C48F2"/>
    <w:rsid w:val="005C4C48"/>
    <w:rsid w:val="005C5CD9"/>
    <w:rsid w:val="005C6F3E"/>
    <w:rsid w:val="005C72E6"/>
    <w:rsid w:val="005C75E4"/>
    <w:rsid w:val="005D0434"/>
    <w:rsid w:val="005D1306"/>
    <w:rsid w:val="005D20E4"/>
    <w:rsid w:val="005D22F7"/>
    <w:rsid w:val="005D2B39"/>
    <w:rsid w:val="005D30DE"/>
    <w:rsid w:val="005D3940"/>
    <w:rsid w:val="005D399A"/>
    <w:rsid w:val="005D49AC"/>
    <w:rsid w:val="005D4EE5"/>
    <w:rsid w:val="005D5196"/>
    <w:rsid w:val="005D5980"/>
    <w:rsid w:val="005D6733"/>
    <w:rsid w:val="005D6D8E"/>
    <w:rsid w:val="005D7634"/>
    <w:rsid w:val="005E198D"/>
    <w:rsid w:val="005E3042"/>
    <w:rsid w:val="005E3C4D"/>
    <w:rsid w:val="005E534F"/>
    <w:rsid w:val="005E59A6"/>
    <w:rsid w:val="005E6F1C"/>
    <w:rsid w:val="005E7EE7"/>
    <w:rsid w:val="005F01CB"/>
    <w:rsid w:val="005F081A"/>
    <w:rsid w:val="005F1398"/>
    <w:rsid w:val="005F2801"/>
    <w:rsid w:val="005F435F"/>
    <w:rsid w:val="005F4AE6"/>
    <w:rsid w:val="005F5AB1"/>
    <w:rsid w:val="005F66F3"/>
    <w:rsid w:val="005F7A82"/>
    <w:rsid w:val="00600A38"/>
    <w:rsid w:val="00601BED"/>
    <w:rsid w:val="0060223B"/>
    <w:rsid w:val="00602CC3"/>
    <w:rsid w:val="00603750"/>
    <w:rsid w:val="0060452F"/>
    <w:rsid w:val="00604D09"/>
    <w:rsid w:val="00604F22"/>
    <w:rsid w:val="006053F8"/>
    <w:rsid w:val="00606CA0"/>
    <w:rsid w:val="00606E2E"/>
    <w:rsid w:val="0060769A"/>
    <w:rsid w:val="006116BF"/>
    <w:rsid w:val="00611D57"/>
    <w:rsid w:val="00612DCF"/>
    <w:rsid w:val="00614D2D"/>
    <w:rsid w:val="0061567C"/>
    <w:rsid w:val="00615EEB"/>
    <w:rsid w:val="00620120"/>
    <w:rsid w:val="0062014E"/>
    <w:rsid w:val="006205E7"/>
    <w:rsid w:val="00620855"/>
    <w:rsid w:val="00620E7E"/>
    <w:rsid w:val="006214CF"/>
    <w:rsid w:val="006233F3"/>
    <w:rsid w:val="0062481F"/>
    <w:rsid w:val="00624D77"/>
    <w:rsid w:val="00624FB5"/>
    <w:rsid w:val="00625ED1"/>
    <w:rsid w:val="00626DDD"/>
    <w:rsid w:val="00626F06"/>
    <w:rsid w:val="0062715B"/>
    <w:rsid w:val="006301E0"/>
    <w:rsid w:val="006311AF"/>
    <w:rsid w:val="00631256"/>
    <w:rsid w:val="0063153F"/>
    <w:rsid w:val="006315C4"/>
    <w:rsid w:val="006315EC"/>
    <w:rsid w:val="006316FA"/>
    <w:rsid w:val="00632A5B"/>
    <w:rsid w:val="00633A56"/>
    <w:rsid w:val="00633AB5"/>
    <w:rsid w:val="006345A5"/>
    <w:rsid w:val="00635E66"/>
    <w:rsid w:val="00636076"/>
    <w:rsid w:val="00637C4A"/>
    <w:rsid w:val="006401BD"/>
    <w:rsid w:val="00640DD4"/>
    <w:rsid w:val="00641AEE"/>
    <w:rsid w:val="0064265B"/>
    <w:rsid w:val="00642C3C"/>
    <w:rsid w:val="00643660"/>
    <w:rsid w:val="00643C8A"/>
    <w:rsid w:val="006461F9"/>
    <w:rsid w:val="0064640E"/>
    <w:rsid w:val="0064797E"/>
    <w:rsid w:val="00647C7A"/>
    <w:rsid w:val="00647E72"/>
    <w:rsid w:val="006504B3"/>
    <w:rsid w:val="00651712"/>
    <w:rsid w:val="00652E58"/>
    <w:rsid w:val="00653636"/>
    <w:rsid w:val="006542B5"/>
    <w:rsid w:val="00654453"/>
    <w:rsid w:val="00654612"/>
    <w:rsid w:val="00654842"/>
    <w:rsid w:val="0065511F"/>
    <w:rsid w:val="00655DAD"/>
    <w:rsid w:val="00657648"/>
    <w:rsid w:val="0066350C"/>
    <w:rsid w:val="00664C6A"/>
    <w:rsid w:val="00665B1E"/>
    <w:rsid w:val="00667491"/>
    <w:rsid w:val="00667FC5"/>
    <w:rsid w:val="006710D4"/>
    <w:rsid w:val="006717E5"/>
    <w:rsid w:val="006726CB"/>
    <w:rsid w:val="00674235"/>
    <w:rsid w:val="00676A6F"/>
    <w:rsid w:val="0067710D"/>
    <w:rsid w:val="00677EC3"/>
    <w:rsid w:val="00680976"/>
    <w:rsid w:val="0068136A"/>
    <w:rsid w:val="00681DBD"/>
    <w:rsid w:val="00683082"/>
    <w:rsid w:val="0068543C"/>
    <w:rsid w:val="00685B2F"/>
    <w:rsid w:val="00687618"/>
    <w:rsid w:val="006879B6"/>
    <w:rsid w:val="00687C32"/>
    <w:rsid w:val="00690B76"/>
    <w:rsid w:val="00690B87"/>
    <w:rsid w:val="00691BD4"/>
    <w:rsid w:val="00691D4F"/>
    <w:rsid w:val="006928D4"/>
    <w:rsid w:val="00692ABC"/>
    <w:rsid w:val="00693D9A"/>
    <w:rsid w:val="00695A36"/>
    <w:rsid w:val="006963F9"/>
    <w:rsid w:val="0069653C"/>
    <w:rsid w:val="006967F9"/>
    <w:rsid w:val="006A0EB3"/>
    <w:rsid w:val="006A27F5"/>
    <w:rsid w:val="006A2CCC"/>
    <w:rsid w:val="006A3ABC"/>
    <w:rsid w:val="006A5B24"/>
    <w:rsid w:val="006A5CE5"/>
    <w:rsid w:val="006A5F5D"/>
    <w:rsid w:val="006A6414"/>
    <w:rsid w:val="006A6C51"/>
    <w:rsid w:val="006B0200"/>
    <w:rsid w:val="006B09D3"/>
    <w:rsid w:val="006B10D9"/>
    <w:rsid w:val="006B1198"/>
    <w:rsid w:val="006B1439"/>
    <w:rsid w:val="006B16E3"/>
    <w:rsid w:val="006B29B7"/>
    <w:rsid w:val="006B3CB4"/>
    <w:rsid w:val="006B4148"/>
    <w:rsid w:val="006B6358"/>
    <w:rsid w:val="006B6832"/>
    <w:rsid w:val="006B6BA5"/>
    <w:rsid w:val="006B72B5"/>
    <w:rsid w:val="006B7658"/>
    <w:rsid w:val="006B7A65"/>
    <w:rsid w:val="006C01F6"/>
    <w:rsid w:val="006C060C"/>
    <w:rsid w:val="006C0971"/>
    <w:rsid w:val="006C14DF"/>
    <w:rsid w:val="006C310E"/>
    <w:rsid w:val="006C33EF"/>
    <w:rsid w:val="006C387A"/>
    <w:rsid w:val="006C4214"/>
    <w:rsid w:val="006C4B3E"/>
    <w:rsid w:val="006C513D"/>
    <w:rsid w:val="006C6159"/>
    <w:rsid w:val="006C647E"/>
    <w:rsid w:val="006D1594"/>
    <w:rsid w:val="006D18C5"/>
    <w:rsid w:val="006D2B5E"/>
    <w:rsid w:val="006D4083"/>
    <w:rsid w:val="006D417A"/>
    <w:rsid w:val="006D6120"/>
    <w:rsid w:val="006D63FB"/>
    <w:rsid w:val="006D6751"/>
    <w:rsid w:val="006D76E5"/>
    <w:rsid w:val="006D77A1"/>
    <w:rsid w:val="006D7DF7"/>
    <w:rsid w:val="006E208D"/>
    <w:rsid w:val="006E270D"/>
    <w:rsid w:val="006E4F35"/>
    <w:rsid w:val="006E515A"/>
    <w:rsid w:val="006E5AA5"/>
    <w:rsid w:val="006E6D28"/>
    <w:rsid w:val="006E7534"/>
    <w:rsid w:val="006E76FE"/>
    <w:rsid w:val="006F103E"/>
    <w:rsid w:val="006F1407"/>
    <w:rsid w:val="006F1AB7"/>
    <w:rsid w:val="006F1C40"/>
    <w:rsid w:val="006F215F"/>
    <w:rsid w:val="006F2DE2"/>
    <w:rsid w:val="006F2FC4"/>
    <w:rsid w:val="007001ED"/>
    <w:rsid w:val="00701668"/>
    <w:rsid w:val="007019F9"/>
    <w:rsid w:val="00702745"/>
    <w:rsid w:val="00703160"/>
    <w:rsid w:val="00703769"/>
    <w:rsid w:val="00703BD2"/>
    <w:rsid w:val="0070583B"/>
    <w:rsid w:val="00705B48"/>
    <w:rsid w:val="00706A46"/>
    <w:rsid w:val="00706BD3"/>
    <w:rsid w:val="00707222"/>
    <w:rsid w:val="007076BE"/>
    <w:rsid w:val="00707B69"/>
    <w:rsid w:val="00707DAA"/>
    <w:rsid w:val="00710616"/>
    <w:rsid w:val="0071072D"/>
    <w:rsid w:val="0071129F"/>
    <w:rsid w:val="00712DD2"/>
    <w:rsid w:val="0071440C"/>
    <w:rsid w:val="00714752"/>
    <w:rsid w:val="007153A2"/>
    <w:rsid w:val="0071549D"/>
    <w:rsid w:val="00716B7B"/>
    <w:rsid w:val="00717BD3"/>
    <w:rsid w:val="00720BD1"/>
    <w:rsid w:val="00720D01"/>
    <w:rsid w:val="007210E5"/>
    <w:rsid w:val="00721B43"/>
    <w:rsid w:val="00722838"/>
    <w:rsid w:val="00724927"/>
    <w:rsid w:val="00726D26"/>
    <w:rsid w:val="00727717"/>
    <w:rsid w:val="00731A3C"/>
    <w:rsid w:val="00732588"/>
    <w:rsid w:val="00732714"/>
    <w:rsid w:val="00733694"/>
    <w:rsid w:val="007336D7"/>
    <w:rsid w:val="007337BC"/>
    <w:rsid w:val="00733CCB"/>
    <w:rsid w:val="0073414E"/>
    <w:rsid w:val="00734F27"/>
    <w:rsid w:val="00735042"/>
    <w:rsid w:val="00735154"/>
    <w:rsid w:val="00735735"/>
    <w:rsid w:val="0073606E"/>
    <w:rsid w:val="00736AD0"/>
    <w:rsid w:val="0074011B"/>
    <w:rsid w:val="00740AB2"/>
    <w:rsid w:val="00742E0C"/>
    <w:rsid w:val="00742F40"/>
    <w:rsid w:val="00743540"/>
    <w:rsid w:val="00743866"/>
    <w:rsid w:val="007453E4"/>
    <w:rsid w:val="007456D2"/>
    <w:rsid w:val="00745721"/>
    <w:rsid w:val="00745D55"/>
    <w:rsid w:val="00746911"/>
    <w:rsid w:val="00747FF0"/>
    <w:rsid w:val="00752D7C"/>
    <w:rsid w:val="007531DB"/>
    <w:rsid w:val="007533D5"/>
    <w:rsid w:val="00753F45"/>
    <w:rsid w:val="00753F7E"/>
    <w:rsid w:val="007543C4"/>
    <w:rsid w:val="0075465F"/>
    <w:rsid w:val="00754A87"/>
    <w:rsid w:val="00754CA3"/>
    <w:rsid w:val="007552AE"/>
    <w:rsid w:val="00756567"/>
    <w:rsid w:val="0075799D"/>
    <w:rsid w:val="0076134B"/>
    <w:rsid w:val="00762F82"/>
    <w:rsid w:val="007631D4"/>
    <w:rsid w:val="00763434"/>
    <w:rsid w:val="0076365C"/>
    <w:rsid w:val="00763BD8"/>
    <w:rsid w:val="00763C4A"/>
    <w:rsid w:val="007644B9"/>
    <w:rsid w:val="007655B8"/>
    <w:rsid w:val="0076632D"/>
    <w:rsid w:val="0076694C"/>
    <w:rsid w:val="00767E47"/>
    <w:rsid w:val="007718FB"/>
    <w:rsid w:val="007723F6"/>
    <w:rsid w:val="00772608"/>
    <w:rsid w:val="007732BF"/>
    <w:rsid w:val="00773464"/>
    <w:rsid w:val="00774081"/>
    <w:rsid w:val="00776150"/>
    <w:rsid w:val="00776218"/>
    <w:rsid w:val="00776C03"/>
    <w:rsid w:val="00777FB3"/>
    <w:rsid w:val="00782446"/>
    <w:rsid w:val="0078303A"/>
    <w:rsid w:val="007832B0"/>
    <w:rsid w:val="007847D4"/>
    <w:rsid w:val="00784B55"/>
    <w:rsid w:val="00784CE4"/>
    <w:rsid w:val="00784D8A"/>
    <w:rsid w:val="007852E2"/>
    <w:rsid w:val="007856CC"/>
    <w:rsid w:val="00786B79"/>
    <w:rsid w:val="0078753F"/>
    <w:rsid w:val="00787F26"/>
    <w:rsid w:val="007908AA"/>
    <w:rsid w:val="00791D44"/>
    <w:rsid w:val="007921CA"/>
    <w:rsid w:val="00792278"/>
    <w:rsid w:val="007925C4"/>
    <w:rsid w:val="00793E91"/>
    <w:rsid w:val="00794881"/>
    <w:rsid w:val="00795059"/>
    <w:rsid w:val="00796322"/>
    <w:rsid w:val="007963A9"/>
    <w:rsid w:val="00797471"/>
    <w:rsid w:val="00797672"/>
    <w:rsid w:val="007A045F"/>
    <w:rsid w:val="007A0B93"/>
    <w:rsid w:val="007A1220"/>
    <w:rsid w:val="007A14A5"/>
    <w:rsid w:val="007A3085"/>
    <w:rsid w:val="007A30B7"/>
    <w:rsid w:val="007A37BE"/>
    <w:rsid w:val="007A4637"/>
    <w:rsid w:val="007A4FCC"/>
    <w:rsid w:val="007A5194"/>
    <w:rsid w:val="007A686B"/>
    <w:rsid w:val="007A6EB4"/>
    <w:rsid w:val="007A752A"/>
    <w:rsid w:val="007A7D7A"/>
    <w:rsid w:val="007B0401"/>
    <w:rsid w:val="007B05EF"/>
    <w:rsid w:val="007B0BE1"/>
    <w:rsid w:val="007B1E7B"/>
    <w:rsid w:val="007B3B57"/>
    <w:rsid w:val="007B3E7B"/>
    <w:rsid w:val="007B48B3"/>
    <w:rsid w:val="007B521B"/>
    <w:rsid w:val="007B5624"/>
    <w:rsid w:val="007B5747"/>
    <w:rsid w:val="007B5D74"/>
    <w:rsid w:val="007B6030"/>
    <w:rsid w:val="007B6E15"/>
    <w:rsid w:val="007B6E3B"/>
    <w:rsid w:val="007C06CA"/>
    <w:rsid w:val="007C0E2E"/>
    <w:rsid w:val="007C11FF"/>
    <w:rsid w:val="007C2A3A"/>
    <w:rsid w:val="007C2C9A"/>
    <w:rsid w:val="007C2E83"/>
    <w:rsid w:val="007C4D2C"/>
    <w:rsid w:val="007C4DFB"/>
    <w:rsid w:val="007C56CB"/>
    <w:rsid w:val="007C5B3E"/>
    <w:rsid w:val="007C644B"/>
    <w:rsid w:val="007C7A24"/>
    <w:rsid w:val="007C7E43"/>
    <w:rsid w:val="007D0974"/>
    <w:rsid w:val="007D09F1"/>
    <w:rsid w:val="007D0C34"/>
    <w:rsid w:val="007D177A"/>
    <w:rsid w:val="007D1B25"/>
    <w:rsid w:val="007D1B75"/>
    <w:rsid w:val="007D21A4"/>
    <w:rsid w:val="007D301F"/>
    <w:rsid w:val="007D358C"/>
    <w:rsid w:val="007D3C80"/>
    <w:rsid w:val="007D40A4"/>
    <w:rsid w:val="007D68B4"/>
    <w:rsid w:val="007D6D18"/>
    <w:rsid w:val="007D721A"/>
    <w:rsid w:val="007D7279"/>
    <w:rsid w:val="007D780D"/>
    <w:rsid w:val="007D7A42"/>
    <w:rsid w:val="007E010A"/>
    <w:rsid w:val="007E0A92"/>
    <w:rsid w:val="007E1435"/>
    <w:rsid w:val="007E1EE0"/>
    <w:rsid w:val="007E2D23"/>
    <w:rsid w:val="007E3424"/>
    <w:rsid w:val="007E371A"/>
    <w:rsid w:val="007E4B35"/>
    <w:rsid w:val="007E5873"/>
    <w:rsid w:val="007E5A6D"/>
    <w:rsid w:val="007E68DE"/>
    <w:rsid w:val="007E7A8C"/>
    <w:rsid w:val="007F06BD"/>
    <w:rsid w:val="007F0B37"/>
    <w:rsid w:val="007F288D"/>
    <w:rsid w:val="007F3B50"/>
    <w:rsid w:val="007F3BFB"/>
    <w:rsid w:val="007F52A8"/>
    <w:rsid w:val="007F5764"/>
    <w:rsid w:val="007F665B"/>
    <w:rsid w:val="007F71CD"/>
    <w:rsid w:val="007F742E"/>
    <w:rsid w:val="00800E6B"/>
    <w:rsid w:val="008011D9"/>
    <w:rsid w:val="008018CB"/>
    <w:rsid w:val="00801C45"/>
    <w:rsid w:val="00803141"/>
    <w:rsid w:val="00803FA4"/>
    <w:rsid w:val="00804AA0"/>
    <w:rsid w:val="008059A1"/>
    <w:rsid w:val="008061AF"/>
    <w:rsid w:val="00807104"/>
    <w:rsid w:val="00810936"/>
    <w:rsid w:val="00810A69"/>
    <w:rsid w:val="00810AC9"/>
    <w:rsid w:val="00811A4D"/>
    <w:rsid w:val="00812454"/>
    <w:rsid w:val="00812D21"/>
    <w:rsid w:val="00813DB8"/>
    <w:rsid w:val="00813F94"/>
    <w:rsid w:val="008148D5"/>
    <w:rsid w:val="00814B93"/>
    <w:rsid w:val="00814E0C"/>
    <w:rsid w:val="00815E88"/>
    <w:rsid w:val="008173AA"/>
    <w:rsid w:val="008214A8"/>
    <w:rsid w:val="00821B27"/>
    <w:rsid w:val="00821BAE"/>
    <w:rsid w:val="008227E4"/>
    <w:rsid w:val="00823E28"/>
    <w:rsid w:val="008246E7"/>
    <w:rsid w:val="00824EDF"/>
    <w:rsid w:val="00824F57"/>
    <w:rsid w:val="008267A9"/>
    <w:rsid w:val="00826EA7"/>
    <w:rsid w:val="00830211"/>
    <w:rsid w:val="008308D0"/>
    <w:rsid w:val="00831E61"/>
    <w:rsid w:val="008342D0"/>
    <w:rsid w:val="008345C9"/>
    <w:rsid w:val="00834ED3"/>
    <w:rsid w:val="008357EF"/>
    <w:rsid w:val="0083625C"/>
    <w:rsid w:val="008362C3"/>
    <w:rsid w:val="00836551"/>
    <w:rsid w:val="00836A7D"/>
    <w:rsid w:val="00836D4E"/>
    <w:rsid w:val="00840E34"/>
    <w:rsid w:val="0084204B"/>
    <w:rsid w:val="00842767"/>
    <w:rsid w:val="00842B96"/>
    <w:rsid w:val="008438DA"/>
    <w:rsid w:val="008438E9"/>
    <w:rsid w:val="008439D1"/>
    <w:rsid w:val="00843DBF"/>
    <w:rsid w:val="0084416E"/>
    <w:rsid w:val="0084422C"/>
    <w:rsid w:val="008469DF"/>
    <w:rsid w:val="00846E18"/>
    <w:rsid w:val="00850ECE"/>
    <w:rsid w:val="00851DA1"/>
    <w:rsid w:val="0085226B"/>
    <w:rsid w:val="00853409"/>
    <w:rsid w:val="00853FE0"/>
    <w:rsid w:val="00854138"/>
    <w:rsid w:val="00855CB3"/>
    <w:rsid w:val="00856972"/>
    <w:rsid w:val="00857F4C"/>
    <w:rsid w:val="00860405"/>
    <w:rsid w:val="008604EA"/>
    <w:rsid w:val="0086076D"/>
    <w:rsid w:val="00860D36"/>
    <w:rsid w:val="00861950"/>
    <w:rsid w:val="008623FF"/>
    <w:rsid w:val="0086295B"/>
    <w:rsid w:val="00862B6D"/>
    <w:rsid w:val="008634CD"/>
    <w:rsid w:val="008642F4"/>
    <w:rsid w:val="00864E81"/>
    <w:rsid w:val="008650BA"/>
    <w:rsid w:val="008651F2"/>
    <w:rsid w:val="00865DFB"/>
    <w:rsid w:val="008668E4"/>
    <w:rsid w:val="008669A8"/>
    <w:rsid w:val="008702F9"/>
    <w:rsid w:val="0087075D"/>
    <w:rsid w:val="00870AE5"/>
    <w:rsid w:val="00870FB2"/>
    <w:rsid w:val="0087210D"/>
    <w:rsid w:val="00873158"/>
    <w:rsid w:val="00873417"/>
    <w:rsid w:val="00873B3D"/>
    <w:rsid w:val="00874249"/>
    <w:rsid w:val="00874B6F"/>
    <w:rsid w:val="008778FA"/>
    <w:rsid w:val="008779BD"/>
    <w:rsid w:val="00880100"/>
    <w:rsid w:val="0088052C"/>
    <w:rsid w:val="00880EA9"/>
    <w:rsid w:val="00881BFB"/>
    <w:rsid w:val="00886638"/>
    <w:rsid w:val="00886EBD"/>
    <w:rsid w:val="00890C78"/>
    <w:rsid w:val="0089155C"/>
    <w:rsid w:val="00891B71"/>
    <w:rsid w:val="00891E2B"/>
    <w:rsid w:val="008931BF"/>
    <w:rsid w:val="008933F4"/>
    <w:rsid w:val="00893E25"/>
    <w:rsid w:val="008949FF"/>
    <w:rsid w:val="008950BA"/>
    <w:rsid w:val="0089515E"/>
    <w:rsid w:val="00895578"/>
    <w:rsid w:val="008957E4"/>
    <w:rsid w:val="00897723"/>
    <w:rsid w:val="008A1220"/>
    <w:rsid w:val="008A17AC"/>
    <w:rsid w:val="008A26D9"/>
    <w:rsid w:val="008A31B3"/>
    <w:rsid w:val="008A33EF"/>
    <w:rsid w:val="008A4F9A"/>
    <w:rsid w:val="008A7F23"/>
    <w:rsid w:val="008B167E"/>
    <w:rsid w:val="008B2934"/>
    <w:rsid w:val="008B46FA"/>
    <w:rsid w:val="008B569D"/>
    <w:rsid w:val="008B5C60"/>
    <w:rsid w:val="008B5E2A"/>
    <w:rsid w:val="008B5F98"/>
    <w:rsid w:val="008B6740"/>
    <w:rsid w:val="008B68B7"/>
    <w:rsid w:val="008B6990"/>
    <w:rsid w:val="008C118B"/>
    <w:rsid w:val="008C212C"/>
    <w:rsid w:val="008C264B"/>
    <w:rsid w:val="008C2FD0"/>
    <w:rsid w:val="008C329E"/>
    <w:rsid w:val="008C3443"/>
    <w:rsid w:val="008C41EF"/>
    <w:rsid w:val="008C45CA"/>
    <w:rsid w:val="008C6009"/>
    <w:rsid w:val="008C63C2"/>
    <w:rsid w:val="008C726B"/>
    <w:rsid w:val="008C7D24"/>
    <w:rsid w:val="008D0945"/>
    <w:rsid w:val="008D144D"/>
    <w:rsid w:val="008D1A61"/>
    <w:rsid w:val="008D241F"/>
    <w:rsid w:val="008D25C6"/>
    <w:rsid w:val="008D28A9"/>
    <w:rsid w:val="008D40B2"/>
    <w:rsid w:val="008D4225"/>
    <w:rsid w:val="008D4F35"/>
    <w:rsid w:val="008D5F21"/>
    <w:rsid w:val="008D6083"/>
    <w:rsid w:val="008D71FD"/>
    <w:rsid w:val="008D7EEB"/>
    <w:rsid w:val="008E1A6B"/>
    <w:rsid w:val="008E1C02"/>
    <w:rsid w:val="008E495C"/>
    <w:rsid w:val="008E6614"/>
    <w:rsid w:val="008E666D"/>
    <w:rsid w:val="008E6FA6"/>
    <w:rsid w:val="008F0360"/>
    <w:rsid w:val="008F06C1"/>
    <w:rsid w:val="008F1055"/>
    <w:rsid w:val="008F125E"/>
    <w:rsid w:val="008F187D"/>
    <w:rsid w:val="008F2158"/>
    <w:rsid w:val="008F26FE"/>
    <w:rsid w:val="008F27E3"/>
    <w:rsid w:val="008F2DE0"/>
    <w:rsid w:val="008F32DB"/>
    <w:rsid w:val="008F3C84"/>
    <w:rsid w:val="008F3CBC"/>
    <w:rsid w:val="008F41B9"/>
    <w:rsid w:val="008F47D8"/>
    <w:rsid w:val="008F4B0F"/>
    <w:rsid w:val="008F64FC"/>
    <w:rsid w:val="00900533"/>
    <w:rsid w:val="009006BF"/>
    <w:rsid w:val="009016D5"/>
    <w:rsid w:val="009019FD"/>
    <w:rsid w:val="00901B85"/>
    <w:rsid w:val="00901C18"/>
    <w:rsid w:val="00902A64"/>
    <w:rsid w:val="00902F85"/>
    <w:rsid w:val="00902FC9"/>
    <w:rsid w:val="009030DE"/>
    <w:rsid w:val="00903C82"/>
    <w:rsid w:val="0090416D"/>
    <w:rsid w:val="009048EB"/>
    <w:rsid w:val="00905C02"/>
    <w:rsid w:val="00906197"/>
    <w:rsid w:val="009068CB"/>
    <w:rsid w:val="009072BB"/>
    <w:rsid w:val="00913E73"/>
    <w:rsid w:val="009146AE"/>
    <w:rsid w:val="00915B24"/>
    <w:rsid w:val="00917432"/>
    <w:rsid w:val="0091756D"/>
    <w:rsid w:val="00917A3D"/>
    <w:rsid w:val="00917B41"/>
    <w:rsid w:val="00920A0B"/>
    <w:rsid w:val="00920E80"/>
    <w:rsid w:val="009226F4"/>
    <w:rsid w:val="00923A00"/>
    <w:rsid w:val="00923BA4"/>
    <w:rsid w:val="009246F7"/>
    <w:rsid w:val="0092475F"/>
    <w:rsid w:val="009249CC"/>
    <w:rsid w:val="00925215"/>
    <w:rsid w:val="00925378"/>
    <w:rsid w:val="009259EB"/>
    <w:rsid w:val="00926C88"/>
    <w:rsid w:val="00927316"/>
    <w:rsid w:val="009307D7"/>
    <w:rsid w:val="00933119"/>
    <w:rsid w:val="009332FA"/>
    <w:rsid w:val="0093334F"/>
    <w:rsid w:val="009349C8"/>
    <w:rsid w:val="00935C04"/>
    <w:rsid w:val="00935E49"/>
    <w:rsid w:val="00940863"/>
    <w:rsid w:val="00940AF0"/>
    <w:rsid w:val="00942228"/>
    <w:rsid w:val="0094238D"/>
    <w:rsid w:val="00942536"/>
    <w:rsid w:val="0094274B"/>
    <w:rsid w:val="00942B32"/>
    <w:rsid w:val="00942D25"/>
    <w:rsid w:val="00942DCF"/>
    <w:rsid w:val="00942E4A"/>
    <w:rsid w:val="0094489D"/>
    <w:rsid w:val="009458FD"/>
    <w:rsid w:val="00946BE8"/>
    <w:rsid w:val="00951565"/>
    <w:rsid w:val="00951950"/>
    <w:rsid w:val="009521C1"/>
    <w:rsid w:val="009523A5"/>
    <w:rsid w:val="00952D0B"/>
    <w:rsid w:val="0095524A"/>
    <w:rsid w:val="00955AE8"/>
    <w:rsid w:val="00957BB8"/>
    <w:rsid w:val="00957FA4"/>
    <w:rsid w:val="009625F1"/>
    <w:rsid w:val="009641FF"/>
    <w:rsid w:val="00964871"/>
    <w:rsid w:val="00965C38"/>
    <w:rsid w:val="00965DC8"/>
    <w:rsid w:val="00965FAD"/>
    <w:rsid w:val="00966076"/>
    <w:rsid w:val="00966798"/>
    <w:rsid w:val="009672A6"/>
    <w:rsid w:val="0096794D"/>
    <w:rsid w:val="0097071B"/>
    <w:rsid w:val="00970723"/>
    <w:rsid w:val="00971B8B"/>
    <w:rsid w:val="00973D04"/>
    <w:rsid w:val="00974427"/>
    <w:rsid w:val="00974CD8"/>
    <w:rsid w:val="009758A7"/>
    <w:rsid w:val="00976C5A"/>
    <w:rsid w:val="00980130"/>
    <w:rsid w:val="00982FFF"/>
    <w:rsid w:val="00983EF2"/>
    <w:rsid w:val="009853CC"/>
    <w:rsid w:val="00986347"/>
    <w:rsid w:val="00986787"/>
    <w:rsid w:val="009872C6"/>
    <w:rsid w:val="009903EA"/>
    <w:rsid w:val="009908EF"/>
    <w:rsid w:val="00992DFA"/>
    <w:rsid w:val="0099484B"/>
    <w:rsid w:val="00994AFC"/>
    <w:rsid w:val="00995018"/>
    <w:rsid w:val="00995E7E"/>
    <w:rsid w:val="0099687C"/>
    <w:rsid w:val="009A25B1"/>
    <w:rsid w:val="009A31F4"/>
    <w:rsid w:val="009A3A73"/>
    <w:rsid w:val="009A46C1"/>
    <w:rsid w:val="009A4F6E"/>
    <w:rsid w:val="009A609A"/>
    <w:rsid w:val="009A60C5"/>
    <w:rsid w:val="009A6142"/>
    <w:rsid w:val="009A7A06"/>
    <w:rsid w:val="009A7D60"/>
    <w:rsid w:val="009B00E4"/>
    <w:rsid w:val="009B08F4"/>
    <w:rsid w:val="009B0FA0"/>
    <w:rsid w:val="009B18FC"/>
    <w:rsid w:val="009B1C67"/>
    <w:rsid w:val="009B1F8D"/>
    <w:rsid w:val="009B215D"/>
    <w:rsid w:val="009B26F6"/>
    <w:rsid w:val="009B31F8"/>
    <w:rsid w:val="009B33F8"/>
    <w:rsid w:val="009B461F"/>
    <w:rsid w:val="009B506F"/>
    <w:rsid w:val="009B50DC"/>
    <w:rsid w:val="009B5908"/>
    <w:rsid w:val="009B62DC"/>
    <w:rsid w:val="009B6665"/>
    <w:rsid w:val="009B66F6"/>
    <w:rsid w:val="009C0153"/>
    <w:rsid w:val="009C165E"/>
    <w:rsid w:val="009C1C73"/>
    <w:rsid w:val="009C26FF"/>
    <w:rsid w:val="009C2C80"/>
    <w:rsid w:val="009C3587"/>
    <w:rsid w:val="009C3A67"/>
    <w:rsid w:val="009C4958"/>
    <w:rsid w:val="009C4E4B"/>
    <w:rsid w:val="009C58EB"/>
    <w:rsid w:val="009C5A0B"/>
    <w:rsid w:val="009C5E23"/>
    <w:rsid w:val="009C5E8A"/>
    <w:rsid w:val="009C632D"/>
    <w:rsid w:val="009C6574"/>
    <w:rsid w:val="009C7C45"/>
    <w:rsid w:val="009D0A40"/>
    <w:rsid w:val="009D11C8"/>
    <w:rsid w:val="009D1723"/>
    <w:rsid w:val="009D2376"/>
    <w:rsid w:val="009D2871"/>
    <w:rsid w:val="009D2BAE"/>
    <w:rsid w:val="009D3396"/>
    <w:rsid w:val="009D57DF"/>
    <w:rsid w:val="009E071E"/>
    <w:rsid w:val="009E07B1"/>
    <w:rsid w:val="009E0A29"/>
    <w:rsid w:val="009E0B05"/>
    <w:rsid w:val="009E0C1E"/>
    <w:rsid w:val="009E0F44"/>
    <w:rsid w:val="009E19F0"/>
    <w:rsid w:val="009E1F6D"/>
    <w:rsid w:val="009E2313"/>
    <w:rsid w:val="009E251F"/>
    <w:rsid w:val="009E2636"/>
    <w:rsid w:val="009E3476"/>
    <w:rsid w:val="009E3A70"/>
    <w:rsid w:val="009E3B19"/>
    <w:rsid w:val="009E4304"/>
    <w:rsid w:val="009E496E"/>
    <w:rsid w:val="009E4F49"/>
    <w:rsid w:val="009E5262"/>
    <w:rsid w:val="009E5F7A"/>
    <w:rsid w:val="009F04DD"/>
    <w:rsid w:val="009F0D15"/>
    <w:rsid w:val="009F1C8B"/>
    <w:rsid w:val="009F2232"/>
    <w:rsid w:val="009F2592"/>
    <w:rsid w:val="009F2716"/>
    <w:rsid w:val="009F2F5C"/>
    <w:rsid w:val="009F3552"/>
    <w:rsid w:val="009F35EF"/>
    <w:rsid w:val="009F3CAF"/>
    <w:rsid w:val="009F52E7"/>
    <w:rsid w:val="009F594B"/>
    <w:rsid w:val="009F6018"/>
    <w:rsid w:val="009F6B99"/>
    <w:rsid w:val="009F747C"/>
    <w:rsid w:val="009F760D"/>
    <w:rsid w:val="009F7B67"/>
    <w:rsid w:val="00A00545"/>
    <w:rsid w:val="00A02A24"/>
    <w:rsid w:val="00A02F79"/>
    <w:rsid w:val="00A03D98"/>
    <w:rsid w:val="00A043C5"/>
    <w:rsid w:val="00A05000"/>
    <w:rsid w:val="00A05107"/>
    <w:rsid w:val="00A051E6"/>
    <w:rsid w:val="00A052EF"/>
    <w:rsid w:val="00A05390"/>
    <w:rsid w:val="00A056A9"/>
    <w:rsid w:val="00A06A0B"/>
    <w:rsid w:val="00A07B36"/>
    <w:rsid w:val="00A07D32"/>
    <w:rsid w:val="00A11434"/>
    <w:rsid w:val="00A131E3"/>
    <w:rsid w:val="00A13D5F"/>
    <w:rsid w:val="00A13E75"/>
    <w:rsid w:val="00A14023"/>
    <w:rsid w:val="00A152C6"/>
    <w:rsid w:val="00A16AAF"/>
    <w:rsid w:val="00A16D9B"/>
    <w:rsid w:val="00A1764B"/>
    <w:rsid w:val="00A17C3F"/>
    <w:rsid w:val="00A17C73"/>
    <w:rsid w:val="00A215D7"/>
    <w:rsid w:val="00A216D2"/>
    <w:rsid w:val="00A22D36"/>
    <w:rsid w:val="00A230D1"/>
    <w:rsid w:val="00A24886"/>
    <w:rsid w:val="00A24A62"/>
    <w:rsid w:val="00A24D1D"/>
    <w:rsid w:val="00A24E71"/>
    <w:rsid w:val="00A24F15"/>
    <w:rsid w:val="00A2556A"/>
    <w:rsid w:val="00A2586B"/>
    <w:rsid w:val="00A25AA3"/>
    <w:rsid w:val="00A26575"/>
    <w:rsid w:val="00A2689B"/>
    <w:rsid w:val="00A30082"/>
    <w:rsid w:val="00A3029D"/>
    <w:rsid w:val="00A31CEA"/>
    <w:rsid w:val="00A332C9"/>
    <w:rsid w:val="00A337A6"/>
    <w:rsid w:val="00A3470A"/>
    <w:rsid w:val="00A36481"/>
    <w:rsid w:val="00A3797E"/>
    <w:rsid w:val="00A37A3C"/>
    <w:rsid w:val="00A37A88"/>
    <w:rsid w:val="00A40424"/>
    <w:rsid w:val="00A411CE"/>
    <w:rsid w:val="00A426D6"/>
    <w:rsid w:val="00A428A1"/>
    <w:rsid w:val="00A43C55"/>
    <w:rsid w:val="00A43CF0"/>
    <w:rsid w:val="00A4671E"/>
    <w:rsid w:val="00A50ACE"/>
    <w:rsid w:val="00A50EFB"/>
    <w:rsid w:val="00A510E8"/>
    <w:rsid w:val="00A52850"/>
    <w:rsid w:val="00A528C5"/>
    <w:rsid w:val="00A52A50"/>
    <w:rsid w:val="00A5386B"/>
    <w:rsid w:val="00A5523C"/>
    <w:rsid w:val="00A55466"/>
    <w:rsid w:val="00A56BF4"/>
    <w:rsid w:val="00A57334"/>
    <w:rsid w:val="00A579B8"/>
    <w:rsid w:val="00A606D2"/>
    <w:rsid w:val="00A60F7B"/>
    <w:rsid w:val="00A619C5"/>
    <w:rsid w:val="00A61A38"/>
    <w:rsid w:val="00A62C2B"/>
    <w:rsid w:val="00A6317E"/>
    <w:rsid w:val="00A6344E"/>
    <w:rsid w:val="00A63DEB"/>
    <w:rsid w:val="00A6485D"/>
    <w:rsid w:val="00A65106"/>
    <w:rsid w:val="00A66210"/>
    <w:rsid w:val="00A66628"/>
    <w:rsid w:val="00A6738B"/>
    <w:rsid w:val="00A67984"/>
    <w:rsid w:val="00A70909"/>
    <w:rsid w:val="00A70AF0"/>
    <w:rsid w:val="00A718A4"/>
    <w:rsid w:val="00A72168"/>
    <w:rsid w:val="00A7239D"/>
    <w:rsid w:val="00A72BDD"/>
    <w:rsid w:val="00A72E9A"/>
    <w:rsid w:val="00A72F0D"/>
    <w:rsid w:val="00A7738E"/>
    <w:rsid w:val="00A77EEA"/>
    <w:rsid w:val="00A80AB0"/>
    <w:rsid w:val="00A81EF4"/>
    <w:rsid w:val="00A82293"/>
    <w:rsid w:val="00A822BC"/>
    <w:rsid w:val="00A826C0"/>
    <w:rsid w:val="00A82ECE"/>
    <w:rsid w:val="00A82FF9"/>
    <w:rsid w:val="00A83B0C"/>
    <w:rsid w:val="00A83EE0"/>
    <w:rsid w:val="00A84741"/>
    <w:rsid w:val="00A866DB"/>
    <w:rsid w:val="00A86FFC"/>
    <w:rsid w:val="00A874C2"/>
    <w:rsid w:val="00A8787E"/>
    <w:rsid w:val="00A87B64"/>
    <w:rsid w:val="00A87D54"/>
    <w:rsid w:val="00A900D4"/>
    <w:rsid w:val="00A90531"/>
    <w:rsid w:val="00A913C8"/>
    <w:rsid w:val="00A917AF"/>
    <w:rsid w:val="00A9222E"/>
    <w:rsid w:val="00A92398"/>
    <w:rsid w:val="00A92B4C"/>
    <w:rsid w:val="00A933B2"/>
    <w:rsid w:val="00A943DB"/>
    <w:rsid w:val="00A947B3"/>
    <w:rsid w:val="00A94C2A"/>
    <w:rsid w:val="00A94C5D"/>
    <w:rsid w:val="00A95E40"/>
    <w:rsid w:val="00A96230"/>
    <w:rsid w:val="00A969AC"/>
    <w:rsid w:val="00A9762B"/>
    <w:rsid w:val="00A976F3"/>
    <w:rsid w:val="00A9783B"/>
    <w:rsid w:val="00AA24C4"/>
    <w:rsid w:val="00AA25F2"/>
    <w:rsid w:val="00AA27D3"/>
    <w:rsid w:val="00AA35B4"/>
    <w:rsid w:val="00AA393F"/>
    <w:rsid w:val="00AA3AC7"/>
    <w:rsid w:val="00AA557A"/>
    <w:rsid w:val="00AA5F14"/>
    <w:rsid w:val="00AA6887"/>
    <w:rsid w:val="00AA6C24"/>
    <w:rsid w:val="00AA7062"/>
    <w:rsid w:val="00AA7B77"/>
    <w:rsid w:val="00AB037D"/>
    <w:rsid w:val="00AB09CE"/>
    <w:rsid w:val="00AB1946"/>
    <w:rsid w:val="00AB2DD2"/>
    <w:rsid w:val="00AB3432"/>
    <w:rsid w:val="00AB39BE"/>
    <w:rsid w:val="00AB3A22"/>
    <w:rsid w:val="00AB4222"/>
    <w:rsid w:val="00AB45B3"/>
    <w:rsid w:val="00AB51EC"/>
    <w:rsid w:val="00AB56CC"/>
    <w:rsid w:val="00AB74FD"/>
    <w:rsid w:val="00AC0109"/>
    <w:rsid w:val="00AC179F"/>
    <w:rsid w:val="00AC1CD1"/>
    <w:rsid w:val="00AC2482"/>
    <w:rsid w:val="00AC4D7F"/>
    <w:rsid w:val="00AC586A"/>
    <w:rsid w:val="00AC5ED1"/>
    <w:rsid w:val="00AC5EEF"/>
    <w:rsid w:val="00AC71C4"/>
    <w:rsid w:val="00AD056C"/>
    <w:rsid w:val="00AD16FE"/>
    <w:rsid w:val="00AD1B89"/>
    <w:rsid w:val="00AD2E4C"/>
    <w:rsid w:val="00AD32AF"/>
    <w:rsid w:val="00AD3D19"/>
    <w:rsid w:val="00AD6754"/>
    <w:rsid w:val="00AD6C8A"/>
    <w:rsid w:val="00AD761E"/>
    <w:rsid w:val="00AD7AB1"/>
    <w:rsid w:val="00AD7D3D"/>
    <w:rsid w:val="00AE01CD"/>
    <w:rsid w:val="00AE0E88"/>
    <w:rsid w:val="00AE11BA"/>
    <w:rsid w:val="00AE254D"/>
    <w:rsid w:val="00AE259D"/>
    <w:rsid w:val="00AE260E"/>
    <w:rsid w:val="00AE31A2"/>
    <w:rsid w:val="00AE31B0"/>
    <w:rsid w:val="00AE37C8"/>
    <w:rsid w:val="00AE4562"/>
    <w:rsid w:val="00AE52E5"/>
    <w:rsid w:val="00AE63D7"/>
    <w:rsid w:val="00AE6930"/>
    <w:rsid w:val="00AE7255"/>
    <w:rsid w:val="00AE7B06"/>
    <w:rsid w:val="00AE7BAD"/>
    <w:rsid w:val="00AF046B"/>
    <w:rsid w:val="00AF0C66"/>
    <w:rsid w:val="00AF4A26"/>
    <w:rsid w:val="00AF4E9E"/>
    <w:rsid w:val="00AF5912"/>
    <w:rsid w:val="00AF6908"/>
    <w:rsid w:val="00AF6DDB"/>
    <w:rsid w:val="00AF7996"/>
    <w:rsid w:val="00AF7E41"/>
    <w:rsid w:val="00B007C4"/>
    <w:rsid w:val="00B01046"/>
    <w:rsid w:val="00B02293"/>
    <w:rsid w:val="00B024BA"/>
    <w:rsid w:val="00B03884"/>
    <w:rsid w:val="00B03993"/>
    <w:rsid w:val="00B03D8F"/>
    <w:rsid w:val="00B046E7"/>
    <w:rsid w:val="00B04A26"/>
    <w:rsid w:val="00B0506A"/>
    <w:rsid w:val="00B058FB"/>
    <w:rsid w:val="00B05B45"/>
    <w:rsid w:val="00B076E1"/>
    <w:rsid w:val="00B10113"/>
    <w:rsid w:val="00B110BF"/>
    <w:rsid w:val="00B1148C"/>
    <w:rsid w:val="00B11773"/>
    <w:rsid w:val="00B125A9"/>
    <w:rsid w:val="00B1290C"/>
    <w:rsid w:val="00B13060"/>
    <w:rsid w:val="00B13132"/>
    <w:rsid w:val="00B14994"/>
    <w:rsid w:val="00B1545A"/>
    <w:rsid w:val="00B15D1F"/>
    <w:rsid w:val="00B1611A"/>
    <w:rsid w:val="00B163E8"/>
    <w:rsid w:val="00B1743E"/>
    <w:rsid w:val="00B2011D"/>
    <w:rsid w:val="00B20121"/>
    <w:rsid w:val="00B20534"/>
    <w:rsid w:val="00B20D1C"/>
    <w:rsid w:val="00B235AE"/>
    <w:rsid w:val="00B23E19"/>
    <w:rsid w:val="00B23F46"/>
    <w:rsid w:val="00B24426"/>
    <w:rsid w:val="00B24594"/>
    <w:rsid w:val="00B249A1"/>
    <w:rsid w:val="00B253E8"/>
    <w:rsid w:val="00B26135"/>
    <w:rsid w:val="00B272DD"/>
    <w:rsid w:val="00B2785F"/>
    <w:rsid w:val="00B27F2F"/>
    <w:rsid w:val="00B31048"/>
    <w:rsid w:val="00B31DA1"/>
    <w:rsid w:val="00B32593"/>
    <w:rsid w:val="00B327DB"/>
    <w:rsid w:val="00B33E04"/>
    <w:rsid w:val="00B343EE"/>
    <w:rsid w:val="00B34ADA"/>
    <w:rsid w:val="00B355D4"/>
    <w:rsid w:val="00B36CD2"/>
    <w:rsid w:val="00B409D4"/>
    <w:rsid w:val="00B420F7"/>
    <w:rsid w:val="00B4212E"/>
    <w:rsid w:val="00B42795"/>
    <w:rsid w:val="00B43196"/>
    <w:rsid w:val="00B43D28"/>
    <w:rsid w:val="00B445FA"/>
    <w:rsid w:val="00B44E42"/>
    <w:rsid w:val="00B45F2B"/>
    <w:rsid w:val="00B466F6"/>
    <w:rsid w:val="00B4768D"/>
    <w:rsid w:val="00B4791F"/>
    <w:rsid w:val="00B505CE"/>
    <w:rsid w:val="00B51B59"/>
    <w:rsid w:val="00B51E28"/>
    <w:rsid w:val="00B52AB6"/>
    <w:rsid w:val="00B53FC5"/>
    <w:rsid w:val="00B54028"/>
    <w:rsid w:val="00B56AFB"/>
    <w:rsid w:val="00B56E26"/>
    <w:rsid w:val="00B600CF"/>
    <w:rsid w:val="00B609A9"/>
    <w:rsid w:val="00B60F97"/>
    <w:rsid w:val="00B6189D"/>
    <w:rsid w:val="00B61C4A"/>
    <w:rsid w:val="00B61C9D"/>
    <w:rsid w:val="00B6272A"/>
    <w:rsid w:val="00B63410"/>
    <w:rsid w:val="00B634E5"/>
    <w:rsid w:val="00B64D09"/>
    <w:rsid w:val="00B65910"/>
    <w:rsid w:val="00B65CC0"/>
    <w:rsid w:val="00B66667"/>
    <w:rsid w:val="00B6680F"/>
    <w:rsid w:val="00B67400"/>
    <w:rsid w:val="00B702FB"/>
    <w:rsid w:val="00B7110F"/>
    <w:rsid w:val="00B717E8"/>
    <w:rsid w:val="00B7202F"/>
    <w:rsid w:val="00B72375"/>
    <w:rsid w:val="00B72AE5"/>
    <w:rsid w:val="00B72FA0"/>
    <w:rsid w:val="00B7420E"/>
    <w:rsid w:val="00B749EA"/>
    <w:rsid w:val="00B76315"/>
    <w:rsid w:val="00B77BD0"/>
    <w:rsid w:val="00B80296"/>
    <w:rsid w:val="00B81FFA"/>
    <w:rsid w:val="00B82213"/>
    <w:rsid w:val="00B82721"/>
    <w:rsid w:val="00B8461A"/>
    <w:rsid w:val="00B85533"/>
    <w:rsid w:val="00B85AF8"/>
    <w:rsid w:val="00B85B00"/>
    <w:rsid w:val="00B90806"/>
    <w:rsid w:val="00B9080B"/>
    <w:rsid w:val="00B91315"/>
    <w:rsid w:val="00B91B43"/>
    <w:rsid w:val="00B92565"/>
    <w:rsid w:val="00B9350E"/>
    <w:rsid w:val="00B946EE"/>
    <w:rsid w:val="00B96775"/>
    <w:rsid w:val="00B96A1A"/>
    <w:rsid w:val="00B97221"/>
    <w:rsid w:val="00BA009D"/>
    <w:rsid w:val="00BA053C"/>
    <w:rsid w:val="00BA061C"/>
    <w:rsid w:val="00BA2FA5"/>
    <w:rsid w:val="00BA3130"/>
    <w:rsid w:val="00BA3C86"/>
    <w:rsid w:val="00BA40DC"/>
    <w:rsid w:val="00BA47E3"/>
    <w:rsid w:val="00BA511C"/>
    <w:rsid w:val="00BA5493"/>
    <w:rsid w:val="00BB00D0"/>
    <w:rsid w:val="00BB2177"/>
    <w:rsid w:val="00BB2E22"/>
    <w:rsid w:val="00BB3CED"/>
    <w:rsid w:val="00BB6311"/>
    <w:rsid w:val="00BB6334"/>
    <w:rsid w:val="00BB6D0B"/>
    <w:rsid w:val="00BB7351"/>
    <w:rsid w:val="00BB7EA0"/>
    <w:rsid w:val="00BC0496"/>
    <w:rsid w:val="00BC0B00"/>
    <w:rsid w:val="00BC0C94"/>
    <w:rsid w:val="00BC2F15"/>
    <w:rsid w:val="00BC3509"/>
    <w:rsid w:val="00BC50A1"/>
    <w:rsid w:val="00BC5DCA"/>
    <w:rsid w:val="00BC6529"/>
    <w:rsid w:val="00BC6CB2"/>
    <w:rsid w:val="00BC6EE3"/>
    <w:rsid w:val="00BC7075"/>
    <w:rsid w:val="00BC754E"/>
    <w:rsid w:val="00BC7AF6"/>
    <w:rsid w:val="00BD0501"/>
    <w:rsid w:val="00BD20D3"/>
    <w:rsid w:val="00BD2231"/>
    <w:rsid w:val="00BD256B"/>
    <w:rsid w:val="00BD3867"/>
    <w:rsid w:val="00BD3EB9"/>
    <w:rsid w:val="00BD5D73"/>
    <w:rsid w:val="00BD6354"/>
    <w:rsid w:val="00BD6D43"/>
    <w:rsid w:val="00BD7CB3"/>
    <w:rsid w:val="00BD7D06"/>
    <w:rsid w:val="00BD7D4D"/>
    <w:rsid w:val="00BE154D"/>
    <w:rsid w:val="00BE19E3"/>
    <w:rsid w:val="00BE1EEE"/>
    <w:rsid w:val="00BE1F9E"/>
    <w:rsid w:val="00BE20A4"/>
    <w:rsid w:val="00BE266D"/>
    <w:rsid w:val="00BE3383"/>
    <w:rsid w:val="00BE37FA"/>
    <w:rsid w:val="00BE4DAB"/>
    <w:rsid w:val="00BE67A9"/>
    <w:rsid w:val="00BE70A5"/>
    <w:rsid w:val="00BF0174"/>
    <w:rsid w:val="00BF0407"/>
    <w:rsid w:val="00BF0E24"/>
    <w:rsid w:val="00BF107D"/>
    <w:rsid w:val="00BF177D"/>
    <w:rsid w:val="00BF2270"/>
    <w:rsid w:val="00BF42A5"/>
    <w:rsid w:val="00BF4AFD"/>
    <w:rsid w:val="00BF6980"/>
    <w:rsid w:val="00BF76DB"/>
    <w:rsid w:val="00C0043C"/>
    <w:rsid w:val="00C00475"/>
    <w:rsid w:val="00C024E0"/>
    <w:rsid w:val="00C02779"/>
    <w:rsid w:val="00C04A25"/>
    <w:rsid w:val="00C04A32"/>
    <w:rsid w:val="00C04DDE"/>
    <w:rsid w:val="00C073DD"/>
    <w:rsid w:val="00C0797E"/>
    <w:rsid w:val="00C1094D"/>
    <w:rsid w:val="00C1096C"/>
    <w:rsid w:val="00C10ABE"/>
    <w:rsid w:val="00C11E9E"/>
    <w:rsid w:val="00C1222C"/>
    <w:rsid w:val="00C12E2D"/>
    <w:rsid w:val="00C139D0"/>
    <w:rsid w:val="00C13A50"/>
    <w:rsid w:val="00C13CD2"/>
    <w:rsid w:val="00C13EE2"/>
    <w:rsid w:val="00C14C7E"/>
    <w:rsid w:val="00C1556F"/>
    <w:rsid w:val="00C15B4D"/>
    <w:rsid w:val="00C15D9F"/>
    <w:rsid w:val="00C160E5"/>
    <w:rsid w:val="00C1706C"/>
    <w:rsid w:val="00C17905"/>
    <w:rsid w:val="00C17963"/>
    <w:rsid w:val="00C20397"/>
    <w:rsid w:val="00C2090D"/>
    <w:rsid w:val="00C20C06"/>
    <w:rsid w:val="00C213FC"/>
    <w:rsid w:val="00C214DA"/>
    <w:rsid w:val="00C21592"/>
    <w:rsid w:val="00C22238"/>
    <w:rsid w:val="00C22D3B"/>
    <w:rsid w:val="00C22E2E"/>
    <w:rsid w:val="00C231F6"/>
    <w:rsid w:val="00C2372E"/>
    <w:rsid w:val="00C247C8"/>
    <w:rsid w:val="00C2581E"/>
    <w:rsid w:val="00C261A7"/>
    <w:rsid w:val="00C26F17"/>
    <w:rsid w:val="00C27F2C"/>
    <w:rsid w:val="00C30ADF"/>
    <w:rsid w:val="00C30C21"/>
    <w:rsid w:val="00C30DF2"/>
    <w:rsid w:val="00C31CA8"/>
    <w:rsid w:val="00C31F71"/>
    <w:rsid w:val="00C33BFB"/>
    <w:rsid w:val="00C33D50"/>
    <w:rsid w:val="00C343B5"/>
    <w:rsid w:val="00C34CCD"/>
    <w:rsid w:val="00C3573B"/>
    <w:rsid w:val="00C3590F"/>
    <w:rsid w:val="00C401B5"/>
    <w:rsid w:val="00C408E4"/>
    <w:rsid w:val="00C42285"/>
    <w:rsid w:val="00C44434"/>
    <w:rsid w:val="00C45821"/>
    <w:rsid w:val="00C45D97"/>
    <w:rsid w:val="00C46215"/>
    <w:rsid w:val="00C46690"/>
    <w:rsid w:val="00C46FE9"/>
    <w:rsid w:val="00C50482"/>
    <w:rsid w:val="00C50BC2"/>
    <w:rsid w:val="00C50CFE"/>
    <w:rsid w:val="00C513E6"/>
    <w:rsid w:val="00C52741"/>
    <w:rsid w:val="00C5502C"/>
    <w:rsid w:val="00C55806"/>
    <w:rsid w:val="00C56294"/>
    <w:rsid w:val="00C56802"/>
    <w:rsid w:val="00C56C6E"/>
    <w:rsid w:val="00C57016"/>
    <w:rsid w:val="00C57325"/>
    <w:rsid w:val="00C61922"/>
    <w:rsid w:val="00C6198D"/>
    <w:rsid w:val="00C61B2A"/>
    <w:rsid w:val="00C6229A"/>
    <w:rsid w:val="00C63224"/>
    <w:rsid w:val="00C64552"/>
    <w:rsid w:val="00C64847"/>
    <w:rsid w:val="00C64DA1"/>
    <w:rsid w:val="00C66B7C"/>
    <w:rsid w:val="00C67567"/>
    <w:rsid w:val="00C71782"/>
    <w:rsid w:val="00C73214"/>
    <w:rsid w:val="00C74B02"/>
    <w:rsid w:val="00C756B0"/>
    <w:rsid w:val="00C75DF1"/>
    <w:rsid w:val="00C761C9"/>
    <w:rsid w:val="00C76442"/>
    <w:rsid w:val="00C76A50"/>
    <w:rsid w:val="00C775AA"/>
    <w:rsid w:val="00C80E84"/>
    <w:rsid w:val="00C818D6"/>
    <w:rsid w:val="00C82344"/>
    <w:rsid w:val="00C82723"/>
    <w:rsid w:val="00C82774"/>
    <w:rsid w:val="00C82BE1"/>
    <w:rsid w:val="00C82D74"/>
    <w:rsid w:val="00C858F9"/>
    <w:rsid w:val="00C87B68"/>
    <w:rsid w:val="00C900A2"/>
    <w:rsid w:val="00C902D8"/>
    <w:rsid w:val="00C90A84"/>
    <w:rsid w:val="00C92100"/>
    <w:rsid w:val="00C92F55"/>
    <w:rsid w:val="00C94800"/>
    <w:rsid w:val="00CA11EF"/>
    <w:rsid w:val="00CA122F"/>
    <w:rsid w:val="00CA1BA6"/>
    <w:rsid w:val="00CA3D4C"/>
    <w:rsid w:val="00CA4572"/>
    <w:rsid w:val="00CA4CB3"/>
    <w:rsid w:val="00CA51A1"/>
    <w:rsid w:val="00CA5807"/>
    <w:rsid w:val="00CA5E72"/>
    <w:rsid w:val="00CA6165"/>
    <w:rsid w:val="00CA6E34"/>
    <w:rsid w:val="00CA74AE"/>
    <w:rsid w:val="00CB24B2"/>
    <w:rsid w:val="00CB386C"/>
    <w:rsid w:val="00CB466F"/>
    <w:rsid w:val="00CB669D"/>
    <w:rsid w:val="00CB781C"/>
    <w:rsid w:val="00CB7AAA"/>
    <w:rsid w:val="00CC012A"/>
    <w:rsid w:val="00CC13BB"/>
    <w:rsid w:val="00CC1A44"/>
    <w:rsid w:val="00CC1FF7"/>
    <w:rsid w:val="00CC2D0D"/>
    <w:rsid w:val="00CC2E3F"/>
    <w:rsid w:val="00CC3F39"/>
    <w:rsid w:val="00CC4E4B"/>
    <w:rsid w:val="00CC538D"/>
    <w:rsid w:val="00CC58EF"/>
    <w:rsid w:val="00CC59DD"/>
    <w:rsid w:val="00CC76FF"/>
    <w:rsid w:val="00CC77DD"/>
    <w:rsid w:val="00CC7AD0"/>
    <w:rsid w:val="00CD021E"/>
    <w:rsid w:val="00CD0A66"/>
    <w:rsid w:val="00CD11E6"/>
    <w:rsid w:val="00CD1E8E"/>
    <w:rsid w:val="00CD2DF4"/>
    <w:rsid w:val="00CD3682"/>
    <w:rsid w:val="00CD3C4E"/>
    <w:rsid w:val="00CD3C74"/>
    <w:rsid w:val="00CD4747"/>
    <w:rsid w:val="00CD489D"/>
    <w:rsid w:val="00CD4AF5"/>
    <w:rsid w:val="00CD56BD"/>
    <w:rsid w:val="00CD6BE0"/>
    <w:rsid w:val="00CD6E7E"/>
    <w:rsid w:val="00CE0DBE"/>
    <w:rsid w:val="00CE0EBF"/>
    <w:rsid w:val="00CE18FB"/>
    <w:rsid w:val="00CE1D84"/>
    <w:rsid w:val="00CE1F75"/>
    <w:rsid w:val="00CE2E3D"/>
    <w:rsid w:val="00CE439B"/>
    <w:rsid w:val="00CE4B5F"/>
    <w:rsid w:val="00CE4BE9"/>
    <w:rsid w:val="00CE509B"/>
    <w:rsid w:val="00CE5980"/>
    <w:rsid w:val="00CF077B"/>
    <w:rsid w:val="00CF079C"/>
    <w:rsid w:val="00CF0BDD"/>
    <w:rsid w:val="00CF0C87"/>
    <w:rsid w:val="00CF2351"/>
    <w:rsid w:val="00CF4C0D"/>
    <w:rsid w:val="00CF63BD"/>
    <w:rsid w:val="00CF6787"/>
    <w:rsid w:val="00CF72C5"/>
    <w:rsid w:val="00D00C5A"/>
    <w:rsid w:val="00D00FD6"/>
    <w:rsid w:val="00D01B53"/>
    <w:rsid w:val="00D01C67"/>
    <w:rsid w:val="00D02DA6"/>
    <w:rsid w:val="00D03024"/>
    <w:rsid w:val="00D032CF"/>
    <w:rsid w:val="00D04B0E"/>
    <w:rsid w:val="00D0561B"/>
    <w:rsid w:val="00D0567D"/>
    <w:rsid w:val="00D05FF5"/>
    <w:rsid w:val="00D107D3"/>
    <w:rsid w:val="00D114D4"/>
    <w:rsid w:val="00D134A1"/>
    <w:rsid w:val="00D17249"/>
    <w:rsid w:val="00D175A0"/>
    <w:rsid w:val="00D17BC7"/>
    <w:rsid w:val="00D20B21"/>
    <w:rsid w:val="00D20CC6"/>
    <w:rsid w:val="00D21B63"/>
    <w:rsid w:val="00D2218B"/>
    <w:rsid w:val="00D231E8"/>
    <w:rsid w:val="00D24DD9"/>
    <w:rsid w:val="00D25CE3"/>
    <w:rsid w:val="00D32C5B"/>
    <w:rsid w:val="00D332B9"/>
    <w:rsid w:val="00D33332"/>
    <w:rsid w:val="00D34B85"/>
    <w:rsid w:val="00D3517A"/>
    <w:rsid w:val="00D3553A"/>
    <w:rsid w:val="00D359BF"/>
    <w:rsid w:val="00D370B3"/>
    <w:rsid w:val="00D40772"/>
    <w:rsid w:val="00D40A47"/>
    <w:rsid w:val="00D40ED4"/>
    <w:rsid w:val="00D43157"/>
    <w:rsid w:val="00D4350E"/>
    <w:rsid w:val="00D43FB6"/>
    <w:rsid w:val="00D456A2"/>
    <w:rsid w:val="00D45EE0"/>
    <w:rsid w:val="00D46349"/>
    <w:rsid w:val="00D469DE"/>
    <w:rsid w:val="00D47EAA"/>
    <w:rsid w:val="00D5007E"/>
    <w:rsid w:val="00D5487C"/>
    <w:rsid w:val="00D54901"/>
    <w:rsid w:val="00D55DB7"/>
    <w:rsid w:val="00D6033A"/>
    <w:rsid w:val="00D60833"/>
    <w:rsid w:val="00D61167"/>
    <w:rsid w:val="00D6252A"/>
    <w:rsid w:val="00D625B1"/>
    <w:rsid w:val="00D625D3"/>
    <w:rsid w:val="00D628CA"/>
    <w:rsid w:val="00D62B2A"/>
    <w:rsid w:val="00D635DD"/>
    <w:rsid w:val="00D63800"/>
    <w:rsid w:val="00D64DC5"/>
    <w:rsid w:val="00D65197"/>
    <w:rsid w:val="00D658B0"/>
    <w:rsid w:val="00D70594"/>
    <w:rsid w:val="00D705C3"/>
    <w:rsid w:val="00D70C76"/>
    <w:rsid w:val="00D72A04"/>
    <w:rsid w:val="00D73062"/>
    <w:rsid w:val="00D740A2"/>
    <w:rsid w:val="00D746D3"/>
    <w:rsid w:val="00D74A8C"/>
    <w:rsid w:val="00D76339"/>
    <w:rsid w:val="00D764AA"/>
    <w:rsid w:val="00D76E7B"/>
    <w:rsid w:val="00D80C60"/>
    <w:rsid w:val="00D811DD"/>
    <w:rsid w:val="00D81FD3"/>
    <w:rsid w:val="00D824D0"/>
    <w:rsid w:val="00D82D32"/>
    <w:rsid w:val="00D84DE8"/>
    <w:rsid w:val="00D84F77"/>
    <w:rsid w:val="00D86260"/>
    <w:rsid w:val="00D8649E"/>
    <w:rsid w:val="00D9074B"/>
    <w:rsid w:val="00D90F76"/>
    <w:rsid w:val="00D91AC4"/>
    <w:rsid w:val="00D92369"/>
    <w:rsid w:val="00D93A75"/>
    <w:rsid w:val="00D94275"/>
    <w:rsid w:val="00D94D1B"/>
    <w:rsid w:val="00D963AD"/>
    <w:rsid w:val="00D9640C"/>
    <w:rsid w:val="00D96DFF"/>
    <w:rsid w:val="00D97D83"/>
    <w:rsid w:val="00DA0B83"/>
    <w:rsid w:val="00DA4587"/>
    <w:rsid w:val="00DA4F85"/>
    <w:rsid w:val="00DA4FCE"/>
    <w:rsid w:val="00DA53EA"/>
    <w:rsid w:val="00DB0342"/>
    <w:rsid w:val="00DB0D93"/>
    <w:rsid w:val="00DB1021"/>
    <w:rsid w:val="00DB1A3E"/>
    <w:rsid w:val="00DB22F2"/>
    <w:rsid w:val="00DB2C4E"/>
    <w:rsid w:val="00DB31AA"/>
    <w:rsid w:val="00DB4B05"/>
    <w:rsid w:val="00DB5479"/>
    <w:rsid w:val="00DB780B"/>
    <w:rsid w:val="00DC02EE"/>
    <w:rsid w:val="00DC0BA6"/>
    <w:rsid w:val="00DC146B"/>
    <w:rsid w:val="00DC4015"/>
    <w:rsid w:val="00DC453B"/>
    <w:rsid w:val="00DC45A0"/>
    <w:rsid w:val="00DC719D"/>
    <w:rsid w:val="00DD022A"/>
    <w:rsid w:val="00DD3C46"/>
    <w:rsid w:val="00DD439F"/>
    <w:rsid w:val="00DD4DBB"/>
    <w:rsid w:val="00DD53BC"/>
    <w:rsid w:val="00DD5A0B"/>
    <w:rsid w:val="00DD5BA6"/>
    <w:rsid w:val="00DD5D0E"/>
    <w:rsid w:val="00DD745C"/>
    <w:rsid w:val="00DE1081"/>
    <w:rsid w:val="00DE14E7"/>
    <w:rsid w:val="00DE24F3"/>
    <w:rsid w:val="00DE27FA"/>
    <w:rsid w:val="00DE3196"/>
    <w:rsid w:val="00DE366D"/>
    <w:rsid w:val="00DE44E4"/>
    <w:rsid w:val="00DE44EC"/>
    <w:rsid w:val="00DE4F40"/>
    <w:rsid w:val="00DE67FA"/>
    <w:rsid w:val="00DE688B"/>
    <w:rsid w:val="00DE72E6"/>
    <w:rsid w:val="00DF01C0"/>
    <w:rsid w:val="00DF1A53"/>
    <w:rsid w:val="00DF1BBD"/>
    <w:rsid w:val="00DF28C6"/>
    <w:rsid w:val="00DF29EF"/>
    <w:rsid w:val="00DF2BAD"/>
    <w:rsid w:val="00DF2E6D"/>
    <w:rsid w:val="00DF2FFB"/>
    <w:rsid w:val="00DF57B9"/>
    <w:rsid w:val="00DF5F03"/>
    <w:rsid w:val="00DF61E0"/>
    <w:rsid w:val="00DF7684"/>
    <w:rsid w:val="00E0021E"/>
    <w:rsid w:val="00E00C68"/>
    <w:rsid w:val="00E00CF3"/>
    <w:rsid w:val="00E00D63"/>
    <w:rsid w:val="00E02A60"/>
    <w:rsid w:val="00E0404A"/>
    <w:rsid w:val="00E04AE8"/>
    <w:rsid w:val="00E05388"/>
    <w:rsid w:val="00E07648"/>
    <w:rsid w:val="00E079E0"/>
    <w:rsid w:val="00E1176F"/>
    <w:rsid w:val="00E11F08"/>
    <w:rsid w:val="00E12538"/>
    <w:rsid w:val="00E1270F"/>
    <w:rsid w:val="00E12741"/>
    <w:rsid w:val="00E13A1F"/>
    <w:rsid w:val="00E13C6D"/>
    <w:rsid w:val="00E142CC"/>
    <w:rsid w:val="00E16C80"/>
    <w:rsid w:val="00E178C4"/>
    <w:rsid w:val="00E17F44"/>
    <w:rsid w:val="00E2020E"/>
    <w:rsid w:val="00E213E5"/>
    <w:rsid w:val="00E21758"/>
    <w:rsid w:val="00E226F0"/>
    <w:rsid w:val="00E234FB"/>
    <w:rsid w:val="00E23C89"/>
    <w:rsid w:val="00E258C9"/>
    <w:rsid w:val="00E25983"/>
    <w:rsid w:val="00E25D4E"/>
    <w:rsid w:val="00E260D1"/>
    <w:rsid w:val="00E32692"/>
    <w:rsid w:val="00E32DEE"/>
    <w:rsid w:val="00E333AB"/>
    <w:rsid w:val="00E335CA"/>
    <w:rsid w:val="00E33D40"/>
    <w:rsid w:val="00E34C6F"/>
    <w:rsid w:val="00E352BB"/>
    <w:rsid w:val="00E355E3"/>
    <w:rsid w:val="00E364D0"/>
    <w:rsid w:val="00E366CE"/>
    <w:rsid w:val="00E370D8"/>
    <w:rsid w:val="00E40A87"/>
    <w:rsid w:val="00E43326"/>
    <w:rsid w:val="00E44050"/>
    <w:rsid w:val="00E44797"/>
    <w:rsid w:val="00E44944"/>
    <w:rsid w:val="00E44A0B"/>
    <w:rsid w:val="00E44AC0"/>
    <w:rsid w:val="00E44E2C"/>
    <w:rsid w:val="00E458CC"/>
    <w:rsid w:val="00E46022"/>
    <w:rsid w:val="00E4623F"/>
    <w:rsid w:val="00E46DDF"/>
    <w:rsid w:val="00E5154C"/>
    <w:rsid w:val="00E529DC"/>
    <w:rsid w:val="00E52AFA"/>
    <w:rsid w:val="00E53888"/>
    <w:rsid w:val="00E54FB8"/>
    <w:rsid w:val="00E55395"/>
    <w:rsid w:val="00E55825"/>
    <w:rsid w:val="00E56623"/>
    <w:rsid w:val="00E56C9D"/>
    <w:rsid w:val="00E5734C"/>
    <w:rsid w:val="00E57755"/>
    <w:rsid w:val="00E579AA"/>
    <w:rsid w:val="00E602A6"/>
    <w:rsid w:val="00E606C6"/>
    <w:rsid w:val="00E61004"/>
    <w:rsid w:val="00E610CA"/>
    <w:rsid w:val="00E61248"/>
    <w:rsid w:val="00E614DD"/>
    <w:rsid w:val="00E61EDC"/>
    <w:rsid w:val="00E620AF"/>
    <w:rsid w:val="00E62B37"/>
    <w:rsid w:val="00E634D3"/>
    <w:rsid w:val="00E65AAD"/>
    <w:rsid w:val="00E65C9A"/>
    <w:rsid w:val="00E6633F"/>
    <w:rsid w:val="00E66B0B"/>
    <w:rsid w:val="00E66D85"/>
    <w:rsid w:val="00E670AB"/>
    <w:rsid w:val="00E67230"/>
    <w:rsid w:val="00E67EB6"/>
    <w:rsid w:val="00E70C25"/>
    <w:rsid w:val="00E70DAD"/>
    <w:rsid w:val="00E710A5"/>
    <w:rsid w:val="00E71BD3"/>
    <w:rsid w:val="00E731E4"/>
    <w:rsid w:val="00E74F71"/>
    <w:rsid w:val="00E75228"/>
    <w:rsid w:val="00E7590B"/>
    <w:rsid w:val="00E75CBF"/>
    <w:rsid w:val="00E77D48"/>
    <w:rsid w:val="00E77FBF"/>
    <w:rsid w:val="00E8009D"/>
    <w:rsid w:val="00E80325"/>
    <w:rsid w:val="00E8048E"/>
    <w:rsid w:val="00E805BF"/>
    <w:rsid w:val="00E80F1B"/>
    <w:rsid w:val="00E812FC"/>
    <w:rsid w:val="00E81474"/>
    <w:rsid w:val="00E818E1"/>
    <w:rsid w:val="00E8249A"/>
    <w:rsid w:val="00E850C7"/>
    <w:rsid w:val="00E85F75"/>
    <w:rsid w:val="00E86624"/>
    <w:rsid w:val="00E8713C"/>
    <w:rsid w:val="00E90A18"/>
    <w:rsid w:val="00E91D72"/>
    <w:rsid w:val="00E92CF3"/>
    <w:rsid w:val="00E935E6"/>
    <w:rsid w:val="00E951BC"/>
    <w:rsid w:val="00E959DA"/>
    <w:rsid w:val="00E96361"/>
    <w:rsid w:val="00E975F4"/>
    <w:rsid w:val="00E978D6"/>
    <w:rsid w:val="00EA0574"/>
    <w:rsid w:val="00EA0A11"/>
    <w:rsid w:val="00EA1F27"/>
    <w:rsid w:val="00EA2322"/>
    <w:rsid w:val="00EA2515"/>
    <w:rsid w:val="00EA2E28"/>
    <w:rsid w:val="00EA2F6C"/>
    <w:rsid w:val="00EA3817"/>
    <w:rsid w:val="00EA41C4"/>
    <w:rsid w:val="00EA4442"/>
    <w:rsid w:val="00EA5461"/>
    <w:rsid w:val="00EA548F"/>
    <w:rsid w:val="00EA584D"/>
    <w:rsid w:val="00EA5958"/>
    <w:rsid w:val="00EA5F5C"/>
    <w:rsid w:val="00EA642E"/>
    <w:rsid w:val="00EA7BE3"/>
    <w:rsid w:val="00EB17CA"/>
    <w:rsid w:val="00EB3557"/>
    <w:rsid w:val="00EB35F7"/>
    <w:rsid w:val="00EB3A0D"/>
    <w:rsid w:val="00EB3F5D"/>
    <w:rsid w:val="00EB4BDE"/>
    <w:rsid w:val="00EB5C88"/>
    <w:rsid w:val="00EB7038"/>
    <w:rsid w:val="00EB792B"/>
    <w:rsid w:val="00EC0114"/>
    <w:rsid w:val="00EC0424"/>
    <w:rsid w:val="00EC1AEA"/>
    <w:rsid w:val="00EC20F5"/>
    <w:rsid w:val="00EC2296"/>
    <w:rsid w:val="00EC22C9"/>
    <w:rsid w:val="00EC2974"/>
    <w:rsid w:val="00EC355E"/>
    <w:rsid w:val="00EC3FDD"/>
    <w:rsid w:val="00EC4D7E"/>
    <w:rsid w:val="00EC5ABB"/>
    <w:rsid w:val="00EC63B3"/>
    <w:rsid w:val="00EC6DB2"/>
    <w:rsid w:val="00ED090A"/>
    <w:rsid w:val="00ED0E59"/>
    <w:rsid w:val="00ED11B8"/>
    <w:rsid w:val="00ED1D9D"/>
    <w:rsid w:val="00ED1F41"/>
    <w:rsid w:val="00ED2236"/>
    <w:rsid w:val="00ED2E99"/>
    <w:rsid w:val="00ED50AA"/>
    <w:rsid w:val="00ED5972"/>
    <w:rsid w:val="00ED685B"/>
    <w:rsid w:val="00ED69ED"/>
    <w:rsid w:val="00ED7579"/>
    <w:rsid w:val="00ED7D4A"/>
    <w:rsid w:val="00EE004A"/>
    <w:rsid w:val="00EE0143"/>
    <w:rsid w:val="00EE0704"/>
    <w:rsid w:val="00EE37C7"/>
    <w:rsid w:val="00EE44F4"/>
    <w:rsid w:val="00EE55EE"/>
    <w:rsid w:val="00EF1D12"/>
    <w:rsid w:val="00EF210D"/>
    <w:rsid w:val="00EF5ECF"/>
    <w:rsid w:val="00EF6327"/>
    <w:rsid w:val="00F00940"/>
    <w:rsid w:val="00F010DF"/>
    <w:rsid w:val="00F012C9"/>
    <w:rsid w:val="00F01373"/>
    <w:rsid w:val="00F01710"/>
    <w:rsid w:val="00F01964"/>
    <w:rsid w:val="00F01E85"/>
    <w:rsid w:val="00F028AC"/>
    <w:rsid w:val="00F02DA3"/>
    <w:rsid w:val="00F03D7A"/>
    <w:rsid w:val="00F04235"/>
    <w:rsid w:val="00F058D5"/>
    <w:rsid w:val="00F06321"/>
    <w:rsid w:val="00F0637F"/>
    <w:rsid w:val="00F067CC"/>
    <w:rsid w:val="00F068A4"/>
    <w:rsid w:val="00F07B64"/>
    <w:rsid w:val="00F07CB7"/>
    <w:rsid w:val="00F1246F"/>
    <w:rsid w:val="00F13222"/>
    <w:rsid w:val="00F13AEC"/>
    <w:rsid w:val="00F150FF"/>
    <w:rsid w:val="00F16DE3"/>
    <w:rsid w:val="00F17091"/>
    <w:rsid w:val="00F1739A"/>
    <w:rsid w:val="00F17EEB"/>
    <w:rsid w:val="00F2179F"/>
    <w:rsid w:val="00F2188E"/>
    <w:rsid w:val="00F21A5D"/>
    <w:rsid w:val="00F21B6F"/>
    <w:rsid w:val="00F22081"/>
    <w:rsid w:val="00F2213B"/>
    <w:rsid w:val="00F242BD"/>
    <w:rsid w:val="00F26184"/>
    <w:rsid w:val="00F261B3"/>
    <w:rsid w:val="00F2639A"/>
    <w:rsid w:val="00F27A60"/>
    <w:rsid w:val="00F27F9A"/>
    <w:rsid w:val="00F30450"/>
    <w:rsid w:val="00F30465"/>
    <w:rsid w:val="00F312D1"/>
    <w:rsid w:val="00F31D68"/>
    <w:rsid w:val="00F32F34"/>
    <w:rsid w:val="00F33A53"/>
    <w:rsid w:val="00F33EEC"/>
    <w:rsid w:val="00F34CD3"/>
    <w:rsid w:val="00F353A0"/>
    <w:rsid w:val="00F35627"/>
    <w:rsid w:val="00F3592F"/>
    <w:rsid w:val="00F40032"/>
    <w:rsid w:val="00F400FC"/>
    <w:rsid w:val="00F40FE9"/>
    <w:rsid w:val="00F42822"/>
    <w:rsid w:val="00F4285E"/>
    <w:rsid w:val="00F42B72"/>
    <w:rsid w:val="00F43370"/>
    <w:rsid w:val="00F43393"/>
    <w:rsid w:val="00F435D3"/>
    <w:rsid w:val="00F43800"/>
    <w:rsid w:val="00F4469E"/>
    <w:rsid w:val="00F44B1A"/>
    <w:rsid w:val="00F46465"/>
    <w:rsid w:val="00F464CC"/>
    <w:rsid w:val="00F46778"/>
    <w:rsid w:val="00F46EBD"/>
    <w:rsid w:val="00F50BC2"/>
    <w:rsid w:val="00F53BDA"/>
    <w:rsid w:val="00F55258"/>
    <w:rsid w:val="00F566C2"/>
    <w:rsid w:val="00F56717"/>
    <w:rsid w:val="00F605E1"/>
    <w:rsid w:val="00F6097A"/>
    <w:rsid w:val="00F61C21"/>
    <w:rsid w:val="00F623AF"/>
    <w:rsid w:val="00F62A11"/>
    <w:rsid w:val="00F63BA0"/>
    <w:rsid w:val="00F641DD"/>
    <w:rsid w:val="00F65804"/>
    <w:rsid w:val="00F65B4B"/>
    <w:rsid w:val="00F67E76"/>
    <w:rsid w:val="00F7008A"/>
    <w:rsid w:val="00F702D9"/>
    <w:rsid w:val="00F70558"/>
    <w:rsid w:val="00F70AC0"/>
    <w:rsid w:val="00F70CFA"/>
    <w:rsid w:val="00F72F22"/>
    <w:rsid w:val="00F73E72"/>
    <w:rsid w:val="00F74424"/>
    <w:rsid w:val="00F744A8"/>
    <w:rsid w:val="00F747E4"/>
    <w:rsid w:val="00F74D63"/>
    <w:rsid w:val="00F759B2"/>
    <w:rsid w:val="00F75CD1"/>
    <w:rsid w:val="00F75F97"/>
    <w:rsid w:val="00F7621E"/>
    <w:rsid w:val="00F76665"/>
    <w:rsid w:val="00F76BBA"/>
    <w:rsid w:val="00F7766A"/>
    <w:rsid w:val="00F77ED0"/>
    <w:rsid w:val="00F80586"/>
    <w:rsid w:val="00F80AD8"/>
    <w:rsid w:val="00F81DDA"/>
    <w:rsid w:val="00F83189"/>
    <w:rsid w:val="00F8386A"/>
    <w:rsid w:val="00F8402A"/>
    <w:rsid w:val="00F84671"/>
    <w:rsid w:val="00F846A3"/>
    <w:rsid w:val="00F859C4"/>
    <w:rsid w:val="00F86712"/>
    <w:rsid w:val="00F87BCC"/>
    <w:rsid w:val="00F87C91"/>
    <w:rsid w:val="00F901E8"/>
    <w:rsid w:val="00F90B52"/>
    <w:rsid w:val="00F90DA1"/>
    <w:rsid w:val="00F91F24"/>
    <w:rsid w:val="00F92081"/>
    <w:rsid w:val="00F9405F"/>
    <w:rsid w:val="00F95693"/>
    <w:rsid w:val="00F95B49"/>
    <w:rsid w:val="00F95D84"/>
    <w:rsid w:val="00F96B05"/>
    <w:rsid w:val="00F96B95"/>
    <w:rsid w:val="00F972FA"/>
    <w:rsid w:val="00FA0861"/>
    <w:rsid w:val="00FA373E"/>
    <w:rsid w:val="00FA4C55"/>
    <w:rsid w:val="00FA5177"/>
    <w:rsid w:val="00FA772B"/>
    <w:rsid w:val="00FA7D4E"/>
    <w:rsid w:val="00FB0468"/>
    <w:rsid w:val="00FB1635"/>
    <w:rsid w:val="00FB1E0A"/>
    <w:rsid w:val="00FB1E89"/>
    <w:rsid w:val="00FB2485"/>
    <w:rsid w:val="00FB2A59"/>
    <w:rsid w:val="00FB2C03"/>
    <w:rsid w:val="00FB2EB2"/>
    <w:rsid w:val="00FB30F2"/>
    <w:rsid w:val="00FB4531"/>
    <w:rsid w:val="00FB67F6"/>
    <w:rsid w:val="00FB6834"/>
    <w:rsid w:val="00FB69AA"/>
    <w:rsid w:val="00FC04E0"/>
    <w:rsid w:val="00FC26C9"/>
    <w:rsid w:val="00FC26E5"/>
    <w:rsid w:val="00FC2AE1"/>
    <w:rsid w:val="00FC356D"/>
    <w:rsid w:val="00FC3ED9"/>
    <w:rsid w:val="00FC520D"/>
    <w:rsid w:val="00FC78B9"/>
    <w:rsid w:val="00FD22EE"/>
    <w:rsid w:val="00FD3399"/>
    <w:rsid w:val="00FD5456"/>
    <w:rsid w:val="00FD5F12"/>
    <w:rsid w:val="00FD79EE"/>
    <w:rsid w:val="00FD7EA9"/>
    <w:rsid w:val="00FD7F95"/>
    <w:rsid w:val="00FE01F0"/>
    <w:rsid w:val="00FE06B2"/>
    <w:rsid w:val="00FE0D93"/>
    <w:rsid w:val="00FE0E4C"/>
    <w:rsid w:val="00FE177A"/>
    <w:rsid w:val="00FE181E"/>
    <w:rsid w:val="00FE25BC"/>
    <w:rsid w:val="00FE3702"/>
    <w:rsid w:val="00FE37DA"/>
    <w:rsid w:val="00FE3B71"/>
    <w:rsid w:val="00FE3CF5"/>
    <w:rsid w:val="00FE3FA7"/>
    <w:rsid w:val="00FE45B7"/>
    <w:rsid w:val="00FE4673"/>
    <w:rsid w:val="00FE4C83"/>
    <w:rsid w:val="00FE5293"/>
    <w:rsid w:val="00FE76B0"/>
    <w:rsid w:val="00FE7A90"/>
    <w:rsid w:val="00FF1F88"/>
    <w:rsid w:val="00FF21DE"/>
    <w:rsid w:val="00FF2F52"/>
    <w:rsid w:val="00FF2F68"/>
    <w:rsid w:val="00FF33C7"/>
    <w:rsid w:val="00FF3D77"/>
    <w:rsid w:val="00FF6599"/>
    <w:rsid w:val="00FF7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968D47C"/>
  <w15:docId w15:val="{6B0DAF1A-A050-430F-A104-719E3A9E6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17A"/>
    <w:pPr>
      <w:spacing w:before="120" w:after="120" w:line="288" w:lineRule="auto"/>
      <w:ind w:firstLine="284"/>
      <w:jc w:val="both"/>
    </w:pPr>
    <w:rPr>
      <w:rFonts w:ascii="Times New Roman" w:eastAsiaTheme="minorEastAsia" w:hAnsi="Times New Roman"/>
      <w:szCs w:val="23"/>
      <w:lang w:val="es-ES"/>
    </w:rPr>
  </w:style>
  <w:style w:type="paragraph" w:styleId="Ttulo1">
    <w:name w:val="heading 1"/>
    <w:aliases w:val="Subsubtitulo 1"/>
    <w:basedOn w:val="Normal"/>
    <w:next w:val="Normal"/>
    <w:link w:val="Ttulo1Car"/>
    <w:uiPriority w:val="9"/>
    <w:unhideWhenUsed/>
    <w:qFormat/>
    <w:rsid w:val="00005473"/>
    <w:pPr>
      <w:numPr>
        <w:numId w:val="8"/>
      </w:numPr>
      <w:spacing w:after="80"/>
      <w:outlineLvl w:val="0"/>
    </w:pPr>
    <w:rPr>
      <w:rFonts w:asciiTheme="majorHAnsi" w:eastAsiaTheme="majorEastAsia" w:hAnsiTheme="majorHAnsi" w:cstheme="majorBidi"/>
      <w:b/>
      <w:caps/>
      <w:color w:val="595959" w:themeColor="text1" w:themeTint="A6"/>
      <w:szCs w:val="32"/>
    </w:rPr>
  </w:style>
  <w:style w:type="paragraph" w:styleId="Ttulo2">
    <w:name w:val="heading 2"/>
    <w:basedOn w:val="Normal"/>
    <w:next w:val="Normal"/>
    <w:link w:val="Ttulo2Car"/>
    <w:uiPriority w:val="9"/>
    <w:unhideWhenUsed/>
    <w:qFormat/>
    <w:rsid w:val="00043DFE"/>
    <w:pPr>
      <w:spacing w:before="240" w:after="80"/>
      <w:outlineLvl w:val="1"/>
    </w:pPr>
    <w:rPr>
      <w:rFonts w:asciiTheme="minorHAnsi" w:hAnsiTheme="minorHAnsi"/>
      <w:b/>
      <w:bCs/>
      <w:color w:val="F07F09" w:themeColor="accent1"/>
      <w:spacing w:val="20"/>
      <w:sz w:val="28"/>
      <w:szCs w:val="28"/>
    </w:rPr>
  </w:style>
  <w:style w:type="paragraph" w:styleId="Ttulo3">
    <w:name w:val="heading 3"/>
    <w:basedOn w:val="Normal"/>
    <w:next w:val="Normal"/>
    <w:link w:val="Ttulo3Car"/>
    <w:uiPriority w:val="9"/>
    <w:unhideWhenUsed/>
    <w:qFormat/>
    <w:pPr>
      <w:spacing w:before="240" w:after="60"/>
      <w:outlineLvl w:val="2"/>
    </w:pPr>
    <w:rPr>
      <w:b/>
      <w:bCs/>
      <w:color w:val="000000" w:themeColor="text1"/>
      <w:spacing w:val="10"/>
    </w:rPr>
  </w:style>
  <w:style w:type="paragraph" w:styleId="Ttulo4">
    <w:name w:val="heading 4"/>
    <w:aliases w:val="Viñetas I"/>
    <w:basedOn w:val="Normal"/>
    <w:next w:val="Normal"/>
    <w:link w:val="Ttulo4Car"/>
    <w:uiPriority w:val="9"/>
    <w:unhideWhenUsed/>
    <w:qFormat/>
    <w:rsid w:val="00E364D0"/>
    <w:pPr>
      <w:numPr>
        <w:numId w:val="9"/>
      </w:numPr>
      <w:outlineLvl w:val="3"/>
    </w:pPr>
    <w:rPr>
      <w:caps/>
      <w:spacing w:val="14"/>
      <w:szCs w:val="22"/>
    </w:rPr>
  </w:style>
  <w:style w:type="paragraph" w:styleId="Ttulo5">
    <w:name w:val="heading 5"/>
    <w:basedOn w:val="Normal"/>
    <w:next w:val="Normal"/>
    <w:link w:val="Ttulo5Car"/>
    <w:uiPriority w:val="9"/>
    <w:unhideWhenUsed/>
    <w:qFormat/>
    <w:rsid w:val="00517B18"/>
    <w:pPr>
      <w:spacing w:before="200" w:after="0"/>
      <w:outlineLvl w:val="4"/>
    </w:pPr>
    <w:rPr>
      <w:b/>
      <w:bCs/>
      <w:color w:val="323232" w:themeColor="text2"/>
      <w:spacing w:val="10"/>
    </w:rPr>
  </w:style>
  <w:style w:type="paragraph" w:styleId="Ttulo6">
    <w:name w:val="heading 6"/>
    <w:basedOn w:val="Normal"/>
    <w:next w:val="Normal"/>
    <w:link w:val="Ttulo6Car"/>
    <w:uiPriority w:val="9"/>
    <w:semiHidden/>
    <w:unhideWhenUsed/>
    <w:qFormat/>
    <w:pPr>
      <w:spacing w:after="0"/>
      <w:outlineLvl w:val="5"/>
    </w:pPr>
    <w:rPr>
      <w:b/>
      <w:bCs/>
      <w:color w:val="C00000" w:themeColor="accent2"/>
      <w:spacing w:val="10"/>
    </w:rPr>
  </w:style>
  <w:style w:type="paragraph" w:styleId="Ttulo7">
    <w:name w:val="heading 7"/>
    <w:basedOn w:val="Normal"/>
    <w:next w:val="Normal"/>
    <w:link w:val="Ttulo7Car"/>
    <w:uiPriority w:val="9"/>
    <w:semiHidden/>
    <w:unhideWhenUsed/>
    <w:qFormat/>
    <w:pPr>
      <w:spacing w:after="0"/>
      <w:outlineLvl w:val="6"/>
    </w:pPr>
    <w:rPr>
      <w:smallCaps/>
      <w:color w:val="000000" w:themeColor="text1"/>
      <w:spacing w:val="10"/>
    </w:rPr>
  </w:style>
  <w:style w:type="paragraph" w:styleId="Ttulo8">
    <w:name w:val="heading 8"/>
    <w:basedOn w:val="Normal"/>
    <w:next w:val="Normal"/>
    <w:link w:val="Ttulo8Car"/>
    <w:uiPriority w:val="9"/>
    <w:semiHidden/>
    <w:unhideWhenUsed/>
    <w:qFormat/>
    <w:pPr>
      <w:spacing w:after="0"/>
      <w:outlineLvl w:val="7"/>
    </w:pPr>
    <w:rPr>
      <w:b/>
      <w:bCs/>
      <w:i/>
      <w:iCs/>
      <w:color w:val="F07F09" w:themeColor="accent1"/>
      <w:spacing w:val="10"/>
      <w:sz w:val="24"/>
      <w:szCs w:val="24"/>
    </w:rPr>
  </w:style>
  <w:style w:type="paragraph" w:styleId="Ttulo9">
    <w:name w:val="heading 9"/>
    <w:basedOn w:val="Normal"/>
    <w:next w:val="Normal"/>
    <w:link w:val="Ttulo9Car"/>
    <w:uiPriority w:val="9"/>
    <w:semiHidden/>
    <w:unhideWhenUsed/>
    <w:qFormat/>
    <w:pPr>
      <w:spacing w:after="0"/>
      <w:outlineLvl w:val="8"/>
    </w:pPr>
    <w:rPr>
      <w:b/>
      <w:bCs/>
      <w:caps/>
      <w:color w:val="1B587C" w:themeColor="accent3"/>
      <w:spacing w:val="4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Subsubtitulo 1 Car"/>
    <w:basedOn w:val="Fuentedeprrafopredeter"/>
    <w:link w:val="Ttulo1"/>
    <w:uiPriority w:val="9"/>
    <w:rsid w:val="00005473"/>
    <w:rPr>
      <w:rFonts w:asciiTheme="majorHAnsi" w:eastAsiaTheme="majorEastAsia" w:hAnsiTheme="majorHAnsi" w:cstheme="majorBidi"/>
      <w:b/>
      <w:caps/>
      <w:color w:val="595959" w:themeColor="text1" w:themeTint="A6"/>
      <w:szCs w:val="32"/>
      <w:lang w:val="es-ES"/>
    </w:rPr>
  </w:style>
  <w:style w:type="character" w:customStyle="1" w:styleId="Ttulo2Car">
    <w:name w:val="Título 2 Car"/>
    <w:basedOn w:val="Fuentedeprrafopredeter"/>
    <w:link w:val="Ttulo2"/>
    <w:uiPriority w:val="9"/>
    <w:rsid w:val="00043DFE"/>
    <w:rPr>
      <w:rFonts w:eastAsiaTheme="minorEastAsia"/>
      <w:b/>
      <w:bCs/>
      <w:color w:val="F07F09" w:themeColor="accent1"/>
      <w:spacing w:val="20"/>
      <w:sz w:val="28"/>
      <w:szCs w:val="28"/>
      <w:lang w:val="es-ES"/>
    </w:rPr>
  </w:style>
  <w:style w:type="character" w:customStyle="1" w:styleId="Ttulo3Car">
    <w:name w:val="Título 3 Car"/>
    <w:basedOn w:val="Fuentedeprrafopredeter"/>
    <w:link w:val="Ttulo3"/>
    <w:uiPriority w:val="9"/>
    <w:rPr>
      <w:b/>
      <w:bCs/>
      <w:color w:val="000000" w:themeColor="text1"/>
      <w:spacing w:val="10"/>
      <w:sz w:val="23"/>
    </w:rPr>
  </w:style>
  <w:style w:type="paragraph" w:styleId="Piedepgina">
    <w:name w:val="footer"/>
    <w:basedOn w:val="Normal"/>
    <w:link w:val="PiedepginaCar"/>
    <w:uiPriority w:val="99"/>
    <w:unhideWhenUsed/>
    <w:pPr>
      <w:tabs>
        <w:tab w:val="center" w:pos="4320"/>
        <w:tab w:val="right" w:pos="8640"/>
      </w:tabs>
    </w:pPr>
  </w:style>
  <w:style w:type="character" w:customStyle="1" w:styleId="PiedepginaCar">
    <w:name w:val="Pie de página Car"/>
    <w:basedOn w:val="Fuentedeprrafopredeter"/>
    <w:link w:val="Piedepgina"/>
    <w:uiPriority w:val="99"/>
    <w:rPr>
      <w:sz w:val="23"/>
    </w:rPr>
  </w:style>
  <w:style w:type="paragraph" w:styleId="Encabezado">
    <w:name w:val="header"/>
    <w:basedOn w:val="Normal"/>
    <w:link w:val="EncabezadoCar"/>
    <w:uiPriority w:val="99"/>
    <w:unhideWhenUsed/>
    <w:pPr>
      <w:tabs>
        <w:tab w:val="center" w:pos="4320"/>
        <w:tab w:val="right" w:pos="8640"/>
      </w:tabs>
    </w:pPr>
  </w:style>
  <w:style w:type="character" w:customStyle="1" w:styleId="EncabezadoCar">
    <w:name w:val="Encabezado Car"/>
    <w:basedOn w:val="Fuentedeprrafopredeter"/>
    <w:link w:val="Encabezado"/>
    <w:uiPriority w:val="99"/>
    <w:rPr>
      <w:sz w:val="23"/>
    </w:rPr>
  </w:style>
  <w:style w:type="paragraph" w:styleId="Citadestacada">
    <w:name w:val="Intense Quote"/>
    <w:basedOn w:val="Normal"/>
    <w:link w:val="CitadestacadaCar"/>
    <w:uiPriority w:val="30"/>
    <w:qFormat/>
    <w:rsid w:val="004F56D3"/>
    <w:pPr>
      <w:pBdr>
        <w:top w:val="double" w:sz="12" w:space="5" w:color="C00000" w:themeColor="accent2"/>
        <w:left w:val="double" w:sz="12" w:space="10" w:color="C00000" w:themeColor="accent2"/>
        <w:bottom w:val="double" w:sz="12" w:space="5" w:color="C00000" w:themeColor="accent2"/>
        <w:right w:val="double" w:sz="12" w:space="10" w:color="C00000" w:themeColor="accent2"/>
      </w:pBdr>
      <w:shd w:val="clear" w:color="auto" w:fill="FFFFFF" w:themeFill="background1"/>
      <w:spacing w:before="0" w:after="0"/>
      <w:ind w:left="567" w:right="567" w:firstLine="0"/>
      <w:contextualSpacing/>
      <w:jc w:val="center"/>
    </w:pPr>
    <w:rPr>
      <w:rFonts w:asciiTheme="minorHAnsi" w:hAnsiTheme="minorHAnsi"/>
      <w:b/>
      <w:bCs/>
      <w:color w:val="C00000" w:themeColor="accent2"/>
    </w:rPr>
  </w:style>
  <w:style w:type="character" w:customStyle="1" w:styleId="CitadestacadaCar">
    <w:name w:val="Cita destacada Car"/>
    <w:basedOn w:val="Fuentedeprrafopredeter"/>
    <w:link w:val="Citadestacada"/>
    <w:uiPriority w:val="30"/>
    <w:rsid w:val="004F56D3"/>
    <w:rPr>
      <w:rFonts w:eastAsiaTheme="minorEastAsia"/>
      <w:b/>
      <w:bCs/>
      <w:color w:val="C00000" w:themeColor="accent2"/>
      <w:szCs w:val="23"/>
      <w:shd w:val="clear" w:color="auto" w:fill="FFFFFF" w:themeFill="background1"/>
      <w:lang w:val="es-ES"/>
    </w:rPr>
  </w:style>
  <w:style w:type="paragraph" w:styleId="Subttulo">
    <w:name w:val="Subtitle"/>
    <w:basedOn w:val="Normal"/>
    <w:link w:val="SubttuloCar"/>
    <w:uiPriority w:val="11"/>
    <w:qFormat/>
    <w:pPr>
      <w:spacing w:after="720"/>
    </w:pPr>
    <w:rPr>
      <w:rFonts w:asciiTheme="majorHAnsi" w:eastAsiaTheme="majorEastAsia" w:hAnsiTheme="majorHAnsi" w:cstheme="majorBidi"/>
      <w:b/>
      <w:bCs/>
      <w:caps/>
      <w:color w:val="C00000" w:themeColor="accent2"/>
      <w:spacing w:val="50"/>
      <w:sz w:val="24"/>
      <w:szCs w:val="24"/>
    </w:rPr>
  </w:style>
  <w:style w:type="character" w:customStyle="1" w:styleId="SubttuloCar">
    <w:name w:val="Subtítulo Car"/>
    <w:basedOn w:val="Fuentedeprrafopredeter"/>
    <w:link w:val="Subttulo"/>
    <w:uiPriority w:val="11"/>
    <w:rPr>
      <w:rFonts w:asciiTheme="majorHAnsi" w:eastAsiaTheme="majorEastAsia" w:hAnsiTheme="majorHAnsi" w:cstheme="majorBidi"/>
      <w:b/>
      <w:bCs/>
      <w:caps/>
      <w:color w:val="C00000" w:themeColor="accent2"/>
      <w:spacing w:val="50"/>
      <w:sz w:val="24"/>
      <w:szCs w:val="24"/>
    </w:rPr>
  </w:style>
  <w:style w:type="paragraph" w:styleId="Puesto">
    <w:name w:val="Title"/>
    <w:basedOn w:val="Normal"/>
    <w:link w:val="PuestoCar"/>
    <w:uiPriority w:val="10"/>
    <w:qFormat/>
    <w:pPr>
      <w:spacing w:after="0"/>
    </w:pPr>
    <w:rPr>
      <w:color w:val="323232" w:themeColor="text2"/>
      <w:sz w:val="72"/>
      <w:szCs w:val="72"/>
    </w:rPr>
  </w:style>
  <w:style w:type="character" w:customStyle="1" w:styleId="PuestoCar">
    <w:name w:val="Puesto Car"/>
    <w:basedOn w:val="Fuentedeprrafopredeter"/>
    <w:link w:val="Puesto"/>
    <w:uiPriority w:val="10"/>
    <w:rPr>
      <w:color w:val="323232" w:themeColor="text2"/>
      <w:sz w:val="72"/>
      <w:szCs w:val="72"/>
    </w:rPr>
  </w:style>
  <w:style w:type="paragraph" w:styleId="Textodeglobo">
    <w:name w:val="Balloon Text"/>
    <w:basedOn w:val="Normal"/>
    <w:link w:val="TextodegloboCar"/>
    <w:uiPriority w:val="99"/>
    <w:semiHidden/>
    <w:unhideWhenUsed/>
    <w:rPr>
      <w:rFonts w:hAnsi="Tahoma"/>
      <w:sz w:val="16"/>
      <w:szCs w:val="16"/>
    </w:rPr>
  </w:style>
  <w:style w:type="character" w:customStyle="1" w:styleId="TextodegloboCar">
    <w:name w:val="Texto de globo Car"/>
    <w:basedOn w:val="Fuentedeprrafopredeter"/>
    <w:link w:val="Textodeglobo"/>
    <w:uiPriority w:val="99"/>
    <w:semiHidden/>
    <w:rPr>
      <w:rFonts w:eastAsiaTheme="minorEastAsia" w:hAnsi="Tahoma"/>
      <w:sz w:val="16"/>
      <w:szCs w:val="16"/>
      <w:lang w:val="es-ES"/>
    </w:rPr>
  </w:style>
  <w:style w:type="character" w:styleId="Ttulodellibro">
    <w:name w:val="Book Title"/>
    <w:basedOn w:val="Fuentedeprrafopredeter"/>
    <w:uiPriority w:val="33"/>
    <w:qFormat/>
    <w:rPr>
      <w:rFonts w:asciiTheme="minorHAnsi" w:eastAsiaTheme="minorEastAsia" w:hAnsiTheme="minorHAnsi" w:cstheme="minorBidi"/>
      <w:bCs w:val="0"/>
      <w:i/>
      <w:iCs/>
      <w:color w:val="323232" w:themeColor="text2"/>
      <w:sz w:val="23"/>
      <w:szCs w:val="23"/>
      <w:lang w:val="es-ES"/>
    </w:rPr>
  </w:style>
  <w:style w:type="paragraph" w:styleId="Descripcin">
    <w:name w:val="caption"/>
    <w:basedOn w:val="Normal"/>
    <w:next w:val="Normal"/>
    <w:uiPriority w:val="35"/>
    <w:unhideWhenUsed/>
    <w:rPr>
      <w:b/>
      <w:bCs/>
      <w:caps/>
      <w:sz w:val="16"/>
      <w:szCs w:val="16"/>
    </w:rPr>
  </w:style>
  <w:style w:type="character" w:styleId="nfasis">
    <w:name w:val="Emphasis"/>
    <w:uiPriority w:val="20"/>
    <w:qFormat/>
    <w:rPr>
      <w:rFonts w:asciiTheme="minorHAnsi" w:eastAsiaTheme="minorEastAsia" w:hAnsiTheme="minorHAnsi" w:cstheme="minorBidi"/>
      <w:b/>
      <w:bCs/>
      <w:i/>
      <w:iCs/>
      <w:color w:val="323232" w:themeColor="text2"/>
      <w:spacing w:val="10"/>
      <w:sz w:val="23"/>
      <w:szCs w:val="23"/>
      <w:lang w:val="es-ES"/>
    </w:rPr>
  </w:style>
  <w:style w:type="character" w:customStyle="1" w:styleId="Ttulo4Car">
    <w:name w:val="Título 4 Car"/>
    <w:aliases w:val="Viñetas I Car"/>
    <w:basedOn w:val="Fuentedeprrafopredeter"/>
    <w:link w:val="Ttulo4"/>
    <w:uiPriority w:val="9"/>
    <w:rsid w:val="00E364D0"/>
    <w:rPr>
      <w:rFonts w:ascii="Times New Roman" w:eastAsiaTheme="minorEastAsia" w:hAnsi="Times New Roman"/>
      <w:caps/>
      <w:spacing w:val="14"/>
      <w:lang w:val="es-ES"/>
    </w:rPr>
  </w:style>
  <w:style w:type="character" w:customStyle="1" w:styleId="Ttulo5Car">
    <w:name w:val="Título 5 Car"/>
    <w:basedOn w:val="Fuentedeprrafopredeter"/>
    <w:link w:val="Ttulo5"/>
    <w:uiPriority w:val="9"/>
    <w:rsid w:val="00517B18"/>
    <w:rPr>
      <w:rFonts w:ascii="Times New Roman" w:eastAsiaTheme="minorEastAsia" w:hAnsi="Times New Roman"/>
      <w:b/>
      <w:bCs/>
      <w:color w:val="323232" w:themeColor="text2"/>
      <w:spacing w:val="10"/>
      <w:szCs w:val="23"/>
      <w:lang w:val="es-ES"/>
    </w:rPr>
  </w:style>
  <w:style w:type="character" w:customStyle="1" w:styleId="Ttulo6Car">
    <w:name w:val="Título 6 Car"/>
    <w:basedOn w:val="Fuentedeprrafopredeter"/>
    <w:link w:val="Ttulo6"/>
    <w:uiPriority w:val="9"/>
    <w:semiHidden/>
    <w:rPr>
      <w:b/>
      <w:bCs/>
      <w:color w:val="C00000" w:themeColor="accent2"/>
      <w:spacing w:val="10"/>
      <w:sz w:val="23"/>
    </w:rPr>
  </w:style>
  <w:style w:type="character" w:customStyle="1" w:styleId="Ttulo7Car">
    <w:name w:val="Título 7 Car"/>
    <w:basedOn w:val="Fuentedeprrafopredeter"/>
    <w:link w:val="Ttulo7"/>
    <w:uiPriority w:val="9"/>
    <w:semiHidden/>
    <w:rPr>
      <w:smallCaps/>
      <w:color w:val="000000" w:themeColor="text1"/>
      <w:spacing w:val="10"/>
      <w:sz w:val="23"/>
    </w:rPr>
  </w:style>
  <w:style w:type="character" w:customStyle="1" w:styleId="Ttulo8Car">
    <w:name w:val="Título 8 Car"/>
    <w:basedOn w:val="Fuentedeprrafopredeter"/>
    <w:link w:val="Ttulo8"/>
    <w:uiPriority w:val="9"/>
    <w:semiHidden/>
    <w:rPr>
      <w:b/>
      <w:bCs/>
      <w:i/>
      <w:iCs/>
      <w:color w:val="F07F09" w:themeColor="accent1"/>
      <w:spacing w:val="10"/>
      <w:sz w:val="24"/>
      <w:szCs w:val="24"/>
    </w:rPr>
  </w:style>
  <w:style w:type="character" w:customStyle="1" w:styleId="Ttulo9Car">
    <w:name w:val="Título 9 Car"/>
    <w:basedOn w:val="Fuentedeprrafopredeter"/>
    <w:link w:val="Ttulo9"/>
    <w:uiPriority w:val="9"/>
    <w:semiHidden/>
    <w:rPr>
      <w:b/>
      <w:bCs/>
      <w:caps/>
      <w:color w:val="1B587C" w:themeColor="accent3"/>
      <w:spacing w:val="40"/>
      <w:sz w:val="20"/>
      <w:szCs w:val="20"/>
    </w:rPr>
  </w:style>
  <w:style w:type="character" w:styleId="Hipervnculo">
    <w:name w:val="Hyperlink"/>
    <w:basedOn w:val="Fuentedeprrafopredeter"/>
    <w:uiPriority w:val="99"/>
    <w:unhideWhenUsed/>
    <w:rPr>
      <w:color w:val="6B9F25" w:themeColor="hyperlink"/>
      <w:u w:val="single"/>
    </w:rPr>
  </w:style>
  <w:style w:type="character" w:styleId="nfasisintenso">
    <w:name w:val="Intense Emphasis"/>
    <w:basedOn w:val="Fuentedeprrafopredeter"/>
    <w:uiPriority w:val="21"/>
    <w:qFormat/>
    <w:rPr>
      <w:rFonts w:asciiTheme="minorHAnsi" w:hAnsiTheme="minorHAnsi"/>
      <w:b/>
      <w:bCs/>
      <w:dstrike w:val="0"/>
      <w:color w:val="C00000" w:themeColor="accent2"/>
      <w:spacing w:val="10"/>
      <w:w w:val="100"/>
      <w:kern w:val="0"/>
      <w:position w:val="0"/>
      <w:sz w:val="23"/>
      <w:vertAlign w:val="baseline"/>
    </w:rPr>
  </w:style>
  <w:style w:type="character" w:styleId="Referenciaintensa">
    <w:name w:val="Intense Reference"/>
    <w:basedOn w:val="Fuentedeprrafopredeter"/>
    <w:uiPriority w:val="32"/>
    <w:qFormat/>
    <w:rPr>
      <w:rFonts w:asciiTheme="minorHAnsi" w:hAnsiTheme="minorHAnsi"/>
      <w:b/>
      <w:bCs/>
      <w:caps/>
      <w:color w:val="F07F09" w:themeColor="accent1"/>
      <w:spacing w:val="10"/>
      <w:w w:val="100"/>
      <w:position w:val="0"/>
      <w:sz w:val="20"/>
      <w:szCs w:val="20"/>
      <w:u w:val="single" w:color="F07F09" w:themeColor="accent1"/>
      <w:bdr w:val="none" w:sz="0" w:space="0" w:color="auto"/>
    </w:rPr>
  </w:style>
  <w:style w:type="paragraph" w:styleId="Lista">
    <w:name w:val="List"/>
    <w:basedOn w:val="Normal"/>
    <w:uiPriority w:val="99"/>
    <w:semiHidden/>
    <w:unhideWhenUsed/>
    <w:pPr>
      <w:ind w:left="360" w:hanging="360"/>
    </w:pPr>
  </w:style>
  <w:style w:type="paragraph" w:styleId="Lista2">
    <w:name w:val="List 2"/>
    <w:basedOn w:val="Normal"/>
    <w:uiPriority w:val="99"/>
    <w:semiHidden/>
    <w:unhideWhenUsed/>
    <w:pPr>
      <w:ind w:left="720" w:hanging="360"/>
    </w:pPr>
  </w:style>
  <w:style w:type="paragraph" w:styleId="Listaconvietas">
    <w:name w:val="List Bullet"/>
    <w:basedOn w:val="Normal"/>
    <w:uiPriority w:val="36"/>
    <w:unhideWhenUsed/>
    <w:qFormat/>
    <w:pPr>
      <w:numPr>
        <w:numId w:val="2"/>
      </w:numPr>
    </w:pPr>
    <w:rPr>
      <w:sz w:val="24"/>
      <w:szCs w:val="24"/>
    </w:rPr>
  </w:style>
  <w:style w:type="paragraph" w:styleId="Listaconvietas2">
    <w:name w:val="List Bullet 2"/>
    <w:basedOn w:val="Normal"/>
    <w:uiPriority w:val="36"/>
    <w:unhideWhenUsed/>
    <w:qFormat/>
    <w:pPr>
      <w:numPr>
        <w:numId w:val="3"/>
      </w:numPr>
    </w:pPr>
    <w:rPr>
      <w:color w:val="F07F09" w:themeColor="accent1"/>
    </w:rPr>
  </w:style>
  <w:style w:type="paragraph" w:styleId="Listaconvietas3">
    <w:name w:val="List Bullet 3"/>
    <w:basedOn w:val="Normal"/>
    <w:uiPriority w:val="36"/>
    <w:unhideWhenUsed/>
    <w:qFormat/>
    <w:pPr>
      <w:numPr>
        <w:numId w:val="4"/>
      </w:numPr>
    </w:pPr>
    <w:rPr>
      <w:color w:val="C00000" w:themeColor="accent2"/>
    </w:rPr>
  </w:style>
  <w:style w:type="paragraph" w:styleId="Listaconvietas4">
    <w:name w:val="List Bullet 4"/>
    <w:basedOn w:val="Normal"/>
    <w:uiPriority w:val="36"/>
    <w:unhideWhenUsed/>
    <w:qFormat/>
    <w:rsid w:val="00C818D6"/>
    <w:pPr>
      <w:numPr>
        <w:numId w:val="5"/>
      </w:numPr>
      <w:ind w:left="1208" w:hanging="357"/>
    </w:pPr>
    <w:rPr>
      <w:caps/>
      <w:spacing w:val="4"/>
    </w:rPr>
  </w:style>
  <w:style w:type="paragraph" w:styleId="Listaconvietas5">
    <w:name w:val="List Bullet 5"/>
    <w:basedOn w:val="Normal"/>
    <w:uiPriority w:val="36"/>
    <w:unhideWhenUsed/>
    <w:qFormat/>
    <w:rsid w:val="00342622"/>
    <w:pPr>
      <w:numPr>
        <w:numId w:val="6"/>
      </w:numPr>
      <w:spacing w:before="0" w:after="0"/>
      <w:ind w:left="697" w:hanging="357"/>
    </w:pPr>
  </w:style>
  <w:style w:type="paragraph" w:styleId="Prrafodelista">
    <w:name w:val="List Paragraph"/>
    <w:basedOn w:val="Normal"/>
    <w:link w:val="PrrafodelistaCar"/>
    <w:uiPriority w:val="34"/>
    <w:unhideWhenUsed/>
    <w:qFormat/>
    <w:rsid w:val="00043DFE"/>
    <w:pPr>
      <w:ind w:left="720"/>
      <w:contextualSpacing/>
    </w:pPr>
    <w:rPr>
      <w:rFonts w:asciiTheme="minorHAnsi" w:hAnsiTheme="minorHAnsi"/>
    </w:rPr>
  </w:style>
  <w:style w:type="numbering" w:customStyle="1" w:styleId="Estilodelistamediano">
    <w:name w:val="Estilo de lista mediano"/>
    <w:uiPriority w:val="99"/>
    <w:pPr>
      <w:numPr>
        <w:numId w:val="1"/>
      </w:numPr>
    </w:pPr>
  </w:style>
  <w:style w:type="paragraph" w:styleId="Sinespaciado">
    <w:name w:val="No Spacing"/>
    <w:aliases w:val="Figura"/>
    <w:basedOn w:val="NormalWeb"/>
    <w:link w:val="SinespaciadoCar"/>
    <w:uiPriority w:val="1"/>
    <w:qFormat/>
    <w:rsid w:val="00AA557A"/>
    <w:pPr>
      <w:spacing w:before="0" w:beforeAutospacing="0" w:after="0" w:afterAutospacing="0" w:line="240" w:lineRule="auto"/>
      <w:jc w:val="both"/>
    </w:pPr>
    <w:rPr>
      <w:rFonts w:eastAsia="Calibri"/>
      <w:sz w:val="16"/>
      <w:szCs w:val="16"/>
    </w:rPr>
  </w:style>
  <w:style w:type="paragraph" w:styleId="Cita">
    <w:name w:val="Quote"/>
    <w:basedOn w:val="Normal"/>
    <w:link w:val="CitaCar"/>
    <w:uiPriority w:val="29"/>
    <w:qFormat/>
    <w:rPr>
      <w:i/>
      <w:iCs/>
      <w:smallCaps/>
      <w:color w:val="323232" w:themeColor="text2"/>
      <w:spacing w:val="6"/>
    </w:rPr>
  </w:style>
  <w:style w:type="character" w:customStyle="1" w:styleId="CitaCar">
    <w:name w:val="Cita Car"/>
    <w:basedOn w:val="Fuentedeprrafopredeter"/>
    <w:link w:val="Cita"/>
    <w:uiPriority w:val="29"/>
    <w:rPr>
      <w:i/>
      <w:iCs/>
      <w:smallCaps/>
      <w:color w:val="323232" w:themeColor="text2"/>
      <w:spacing w:val="6"/>
      <w:sz w:val="23"/>
    </w:rPr>
  </w:style>
  <w:style w:type="character" w:styleId="Textoennegrita">
    <w:name w:val="Strong"/>
    <w:uiPriority w:val="22"/>
    <w:qFormat/>
    <w:rsid w:val="00FB30F2"/>
    <w:rPr>
      <w:rFonts w:ascii="Times New Roman" w:eastAsiaTheme="minorEastAsia" w:hAnsi="Times New Roman" w:cstheme="minorBidi"/>
      <w:b w:val="0"/>
      <w:bCs/>
      <w:i/>
      <w:iCs w:val="0"/>
      <w:color w:val="C00000" w:themeColor="accent2"/>
      <w:szCs w:val="23"/>
      <w:lang w:val="es-ES"/>
    </w:rPr>
  </w:style>
  <w:style w:type="character" w:styleId="nfasissutil">
    <w:name w:val="Subtle Emphasis"/>
    <w:basedOn w:val="Fuentedeprrafopredeter"/>
    <w:uiPriority w:val="19"/>
    <w:qFormat/>
    <w:rPr>
      <w:rFonts w:asciiTheme="minorHAnsi" w:hAnsiTheme="minorHAnsi"/>
      <w:i/>
      <w:iCs/>
      <w:sz w:val="23"/>
    </w:rPr>
  </w:style>
  <w:style w:type="character" w:styleId="Referenciasutil">
    <w:name w:val="Subtle Reference"/>
    <w:basedOn w:val="Fuentedeprrafopredeter"/>
    <w:uiPriority w:val="31"/>
    <w:qFormat/>
    <w:rPr>
      <w:rFonts w:asciiTheme="minorHAnsi" w:hAnsiTheme="minorHAnsi"/>
      <w:b/>
      <w:bCs/>
      <w:i/>
      <w:iCs/>
      <w:color w:val="323232" w:themeColor="text2"/>
      <w:sz w:val="23"/>
    </w:rPr>
  </w:style>
  <w:style w:type="table" w:styleId="Tablaconcuadrcula">
    <w:name w:val="Table Grid"/>
    <w:basedOn w:val="Tablanormal"/>
    <w:uiPriority w:val="39"/>
    <w:pPr>
      <w:spacing w:after="0" w:line="240" w:lineRule="auto"/>
    </w:pPr>
    <w:rPr>
      <w:rFonts w:eastAsiaTheme="minorEastAsia"/>
      <w:sz w:val="24"/>
      <w:szCs w:val="24"/>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consangra">
    <w:name w:val="table of authorities"/>
    <w:basedOn w:val="Normal"/>
    <w:next w:val="Normal"/>
    <w:uiPriority w:val="99"/>
    <w:semiHidden/>
    <w:unhideWhenUsed/>
    <w:pPr>
      <w:ind w:left="220" w:hanging="220"/>
    </w:pPr>
  </w:style>
  <w:style w:type="paragraph" w:styleId="TDC1">
    <w:name w:val="toc 1"/>
    <w:basedOn w:val="Normal"/>
    <w:next w:val="Normal"/>
    <w:link w:val="TDC1Car"/>
    <w:autoRedefine/>
    <w:uiPriority w:val="39"/>
    <w:unhideWhenUsed/>
    <w:rsid w:val="00CA4CB3"/>
    <w:pPr>
      <w:tabs>
        <w:tab w:val="left" w:pos="1035"/>
        <w:tab w:val="right" w:leader="dot" w:pos="9430"/>
      </w:tabs>
      <w:spacing w:before="180" w:after="40" w:line="240" w:lineRule="auto"/>
      <w:ind w:left="460" w:firstLine="230"/>
    </w:pPr>
    <w:rPr>
      <w:rFonts w:asciiTheme="minorHAnsi" w:hAnsiTheme="minorHAnsi"/>
      <w:bCs/>
      <w:caps/>
      <w:noProof/>
      <w:color w:val="323232" w:themeColor="text2"/>
      <w:sz w:val="20"/>
      <w:szCs w:val="20"/>
    </w:rPr>
  </w:style>
  <w:style w:type="paragraph" w:styleId="TDC2">
    <w:name w:val="toc 2"/>
    <w:basedOn w:val="Normal"/>
    <w:next w:val="Normal"/>
    <w:link w:val="TDC2Car"/>
    <w:autoRedefine/>
    <w:uiPriority w:val="39"/>
    <w:unhideWhenUsed/>
    <w:rsid w:val="009C1C73"/>
    <w:pPr>
      <w:tabs>
        <w:tab w:val="left" w:pos="864"/>
        <w:tab w:val="right" w:leader="dot" w:pos="9430"/>
      </w:tabs>
      <w:spacing w:after="40" w:line="240" w:lineRule="auto"/>
      <w:ind w:left="144"/>
    </w:pPr>
    <w:rPr>
      <w:rFonts w:asciiTheme="minorHAnsi" w:eastAsia="Times New Roman" w:hAnsiTheme="minorHAnsi"/>
      <w:b/>
      <w:bCs/>
      <w:i/>
      <w:iCs/>
      <w:noProof/>
      <w:lang w:eastAsia="es-MX"/>
    </w:rPr>
  </w:style>
  <w:style w:type="paragraph" w:styleId="TDC3">
    <w:name w:val="toc 3"/>
    <w:basedOn w:val="Normal"/>
    <w:next w:val="Normal"/>
    <w:autoRedefine/>
    <w:uiPriority w:val="39"/>
    <w:unhideWhenUsed/>
    <w:qFormat/>
    <w:pPr>
      <w:tabs>
        <w:tab w:val="right" w:leader="dot" w:pos="8630"/>
      </w:tabs>
      <w:spacing w:after="40"/>
      <w:ind w:left="288"/>
    </w:pPr>
    <w:rPr>
      <w:noProof/>
    </w:rPr>
  </w:style>
  <w:style w:type="paragraph" w:styleId="TDC4">
    <w:name w:val="toc 4"/>
    <w:basedOn w:val="Normal"/>
    <w:next w:val="Normal"/>
    <w:autoRedefine/>
    <w:uiPriority w:val="99"/>
    <w:semiHidden/>
    <w:unhideWhenUsed/>
    <w:qFormat/>
    <w:pPr>
      <w:tabs>
        <w:tab w:val="right" w:leader="dot" w:pos="8630"/>
      </w:tabs>
      <w:spacing w:after="40"/>
      <w:ind w:left="432"/>
    </w:pPr>
    <w:rPr>
      <w:noProof/>
    </w:rPr>
  </w:style>
  <w:style w:type="paragraph" w:styleId="TDC5">
    <w:name w:val="toc 5"/>
    <w:basedOn w:val="Normal"/>
    <w:next w:val="Normal"/>
    <w:autoRedefine/>
    <w:uiPriority w:val="99"/>
    <w:semiHidden/>
    <w:unhideWhenUsed/>
    <w:qFormat/>
    <w:pPr>
      <w:tabs>
        <w:tab w:val="right" w:leader="dot" w:pos="8630"/>
      </w:tabs>
      <w:spacing w:after="40"/>
      <w:ind w:left="576"/>
    </w:pPr>
    <w:rPr>
      <w:noProof/>
    </w:rPr>
  </w:style>
  <w:style w:type="paragraph" w:styleId="TDC6">
    <w:name w:val="toc 6"/>
    <w:basedOn w:val="Normal"/>
    <w:next w:val="Normal"/>
    <w:autoRedefine/>
    <w:uiPriority w:val="99"/>
    <w:semiHidden/>
    <w:unhideWhenUsed/>
    <w:qFormat/>
    <w:pPr>
      <w:tabs>
        <w:tab w:val="right" w:leader="dot" w:pos="8630"/>
      </w:tabs>
      <w:spacing w:after="40"/>
      <w:ind w:left="720"/>
    </w:pPr>
    <w:rPr>
      <w:noProof/>
    </w:rPr>
  </w:style>
  <w:style w:type="paragraph" w:styleId="TDC7">
    <w:name w:val="toc 7"/>
    <w:basedOn w:val="Normal"/>
    <w:next w:val="Normal"/>
    <w:autoRedefine/>
    <w:uiPriority w:val="99"/>
    <w:semiHidden/>
    <w:unhideWhenUsed/>
    <w:qFormat/>
    <w:pPr>
      <w:tabs>
        <w:tab w:val="right" w:leader="dot" w:pos="8630"/>
      </w:tabs>
      <w:spacing w:after="40"/>
      <w:ind w:left="864"/>
    </w:pPr>
    <w:rPr>
      <w:noProof/>
    </w:rPr>
  </w:style>
  <w:style w:type="paragraph" w:styleId="TDC8">
    <w:name w:val="toc 8"/>
    <w:basedOn w:val="Normal"/>
    <w:next w:val="Normal"/>
    <w:autoRedefine/>
    <w:uiPriority w:val="99"/>
    <w:semiHidden/>
    <w:unhideWhenUsed/>
    <w:qFormat/>
    <w:pPr>
      <w:tabs>
        <w:tab w:val="right" w:leader="dot" w:pos="8630"/>
      </w:tabs>
      <w:spacing w:after="40"/>
      <w:ind w:left="1008"/>
    </w:pPr>
    <w:rPr>
      <w:noProof/>
    </w:rPr>
  </w:style>
  <w:style w:type="paragraph" w:styleId="TDC9">
    <w:name w:val="toc 9"/>
    <w:basedOn w:val="Normal"/>
    <w:next w:val="Normal"/>
    <w:autoRedefine/>
    <w:uiPriority w:val="99"/>
    <w:semiHidden/>
    <w:unhideWhenUsed/>
    <w:qFormat/>
    <w:pPr>
      <w:tabs>
        <w:tab w:val="right" w:leader="dot" w:pos="8630"/>
      </w:tabs>
      <w:spacing w:after="40"/>
      <w:ind w:left="1152"/>
    </w:pPr>
    <w:rPr>
      <w:noProof/>
    </w:rPr>
  </w:style>
  <w:style w:type="character" w:customStyle="1" w:styleId="SinespaciadoCar">
    <w:name w:val="Sin espaciado Car"/>
    <w:aliases w:val="Figura Car"/>
    <w:basedOn w:val="Fuentedeprrafopredeter"/>
    <w:link w:val="Sinespaciado"/>
    <w:uiPriority w:val="1"/>
    <w:rsid w:val="00AA557A"/>
    <w:rPr>
      <w:rFonts w:ascii="Times New Roman" w:eastAsia="Calibri" w:hAnsi="Times New Roman" w:cs="Times New Roman"/>
      <w:sz w:val="16"/>
      <w:szCs w:val="16"/>
      <w:lang w:val="es-MX" w:eastAsia="es-MX"/>
    </w:rPr>
  </w:style>
  <w:style w:type="paragraph" w:customStyle="1" w:styleId="Encabezadopar">
    <w:name w:val="Encabezado par"/>
    <w:basedOn w:val="Normal"/>
    <w:unhideWhenUsed/>
    <w:qFormat/>
    <w:rsid w:val="00F50BC2"/>
    <w:pPr>
      <w:pBdr>
        <w:bottom w:val="single" w:sz="4" w:space="1" w:color="F07F09" w:themeColor="accent1"/>
      </w:pBdr>
      <w:spacing w:after="0"/>
    </w:pPr>
    <w:rPr>
      <w:rFonts w:asciiTheme="majorHAnsi" w:hAnsiTheme="majorHAnsi"/>
      <w:bCs/>
      <w:i/>
      <w:color w:val="323232" w:themeColor="text2"/>
    </w:rPr>
  </w:style>
  <w:style w:type="paragraph" w:customStyle="1" w:styleId="Piedepginapar">
    <w:name w:val="Pie de página par"/>
    <w:basedOn w:val="Normal"/>
    <w:unhideWhenUsed/>
    <w:qFormat/>
    <w:pPr>
      <w:pBdr>
        <w:top w:val="single" w:sz="4" w:space="1" w:color="F07F09" w:themeColor="accent1"/>
      </w:pBdr>
    </w:pPr>
    <w:rPr>
      <w:color w:val="323232" w:themeColor="text2"/>
      <w:sz w:val="20"/>
      <w:szCs w:val="20"/>
    </w:rPr>
  </w:style>
  <w:style w:type="paragraph" w:customStyle="1" w:styleId="Encabezadoimpar">
    <w:name w:val="Encabezado impar"/>
    <w:basedOn w:val="Normal"/>
    <w:unhideWhenUsed/>
    <w:qFormat/>
    <w:rsid w:val="00F50BC2"/>
    <w:pPr>
      <w:pBdr>
        <w:bottom w:val="single" w:sz="4" w:space="1" w:color="F07F09" w:themeColor="accent1"/>
      </w:pBdr>
      <w:spacing w:after="0"/>
      <w:jc w:val="right"/>
    </w:pPr>
    <w:rPr>
      <w:rFonts w:asciiTheme="majorHAnsi" w:hAnsiTheme="majorHAnsi"/>
      <w:bCs/>
      <w:i/>
      <w:color w:val="323232" w:themeColor="text2"/>
    </w:rPr>
  </w:style>
  <w:style w:type="paragraph" w:customStyle="1" w:styleId="Piedepginaimpar">
    <w:name w:val="Pie de página impar"/>
    <w:basedOn w:val="Normal"/>
    <w:unhideWhenUsed/>
    <w:qFormat/>
    <w:pPr>
      <w:pBdr>
        <w:top w:val="single" w:sz="4" w:space="1" w:color="F07F09" w:themeColor="accent1"/>
      </w:pBdr>
      <w:jc w:val="right"/>
    </w:pPr>
    <w:rPr>
      <w:color w:val="323232" w:themeColor="text2"/>
      <w:sz w:val="20"/>
      <w:szCs w:val="20"/>
    </w:rPr>
  </w:style>
  <w:style w:type="character" w:styleId="Textodelmarcadordeposicin">
    <w:name w:val="Placeholder Text"/>
    <w:basedOn w:val="Fuentedeprrafopredeter"/>
    <w:uiPriority w:val="99"/>
    <w:semiHidden/>
    <w:rPr>
      <w:color w:val="808080"/>
    </w:rPr>
  </w:style>
  <w:style w:type="paragraph" w:customStyle="1" w:styleId="TituloPrincipal">
    <w:name w:val="Titulo Principal"/>
    <w:basedOn w:val="Sinespaciado"/>
    <w:link w:val="TituloPrincipalCar"/>
    <w:qFormat/>
    <w:rsid w:val="00834ED3"/>
    <w:pPr>
      <w:jc w:val="right"/>
    </w:pPr>
    <w:rPr>
      <w:rFonts w:ascii="TI-Nspire Sans" w:eastAsia="TI-Nspire Sans" w:hAnsi="TI-Nspire Sans" w:cstheme="majorBidi"/>
      <w:color w:val="323232" w:themeColor="text2"/>
      <w:sz w:val="56"/>
      <w:szCs w:val="110"/>
      <w14:reflection w14:blurRad="25400" w14:stA="53000" w14:stPos="0" w14:endA="300" w14:endPos="35000" w14:dist="12700" w14:dir="5400000" w14:fadeDir="5400000" w14:sx="100000" w14:sy="-90000" w14:kx="0" w14:ky="0" w14:algn="bl"/>
      <w14:textOutline w14:w="0" w14:cap="flat" w14:cmpd="sng" w14:algn="ctr">
        <w14:noFill/>
        <w14:prstDash w14:val="solid"/>
        <w14:round/>
      </w14:textOutline>
      <w14:textFill>
        <w14:gradFill>
          <w14:gsLst>
            <w14:gs w14:pos="0">
              <w14:srgbClr w14:val="C00000"/>
            </w14:gs>
            <w14:gs w14:pos="50000">
              <w14:srgbClr w14:val="FF0000"/>
            </w14:gs>
            <w14:gs w14:pos="100000">
              <w14:srgbClr w14:val="FFC000"/>
            </w14:gs>
          </w14:gsLst>
          <w14:lin w14:ang="5400000" w14:scaled="0"/>
        </w14:gradFill>
      </w14:textFill>
    </w:rPr>
  </w:style>
  <w:style w:type="paragraph" w:customStyle="1" w:styleId="Ventana">
    <w:name w:val="Ventana"/>
    <w:basedOn w:val="Sinespaciado"/>
    <w:link w:val="VentanaCar"/>
    <w:qFormat/>
    <w:rsid w:val="00CC012A"/>
    <w:rPr>
      <w:color w:val="FFFFFF" w:themeColor="background1"/>
      <w:sz w:val="22"/>
      <w:szCs w:val="40"/>
    </w:rPr>
  </w:style>
  <w:style w:type="character" w:customStyle="1" w:styleId="TituloPrincipalCar">
    <w:name w:val="Titulo Principal Car"/>
    <w:basedOn w:val="SinespaciadoCar"/>
    <w:link w:val="TituloPrincipal"/>
    <w:rsid w:val="00834ED3"/>
    <w:rPr>
      <w:rFonts w:ascii="TI-Nspire Sans" w:eastAsia="TI-Nspire Sans" w:hAnsi="TI-Nspire Sans" w:cstheme="majorBidi"/>
      <w:color w:val="323232" w:themeColor="text2"/>
      <w:sz w:val="56"/>
      <w:szCs w:val="110"/>
      <w:lang w:val="es-MX" w:eastAsia="es-MX"/>
      <w14:reflection w14:blurRad="25400" w14:stA="53000" w14:stPos="0" w14:endA="300" w14:endPos="35000" w14:dist="12700" w14:dir="5400000" w14:fadeDir="5400000" w14:sx="100000" w14:sy="-90000" w14:kx="0" w14:ky="0" w14:algn="bl"/>
      <w14:textOutline w14:w="0" w14:cap="flat" w14:cmpd="sng" w14:algn="ctr">
        <w14:noFill/>
        <w14:prstDash w14:val="solid"/>
        <w14:round/>
      </w14:textOutline>
      <w14:textFill>
        <w14:gradFill>
          <w14:gsLst>
            <w14:gs w14:pos="0">
              <w14:srgbClr w14:val="C00000"/>
            </w14:gs>
            <w14:gs w14:pos="50000">
              <w14:srgbClr w14:val="FF0000"/>
            </w14:gs>
            <w14:gs w14:pos="100000">
              <w14:srgbClr w14:val="FFC000"/>
            </w14:gs>
          </w14:gsLst>
          <w14:lin w14:ang="5400000" w14:scaled="0"/>
        </w14:gradFill>
      </w14:textFill>
    </w:rPr>
  </w:style>
  <w:style w:type="paragraph" w:customStyle="1" w:styleId="Objetivo">
    <w:name w:val="Objetivo"/>
    <w:basedOn w:val="Sinespaciado"/>
    <w:link w:val="ObjetivoCar"/>
    <w:qFormat/>
    <w:rsid w:val="00CC012A"/>
    <w:pPr>
      <w:spacing w:line="360" w:lineRule="auto"/>
    </w:pPr>
    <w:rPr>
      <w:rFonts w:asciiTheme="majorHAnsi" w:eastAsiaTheme="majorEastAsia" w:hAnsiTheme="majorHAnsi" w:cstheme="majorBidi"/>
      <w:sz w:val="26"/>
      <w:szCs w:val="26"/>
    </w:rPr>
  </w:style>
  <w:style w:type="character" w:customStyle="1" w:styleId="VentanaCar">
    <w:name w:val="Ventana Car"/>
    <w:basedOn w:val="SinespaciadoCar"/>
    <w:link w:val="Ventana"/>
    <w:rsid w:val="00CC012A"/>
    <w:rPr>
      <w:rFonts w:ascii="Times New Roman" w:eastAsia="Calibri" w:hAnsi="Times New Roman" w:cs="Times New Roman"/>
      <w:color w:val="FFFFFF" w:themeColor="background1"/>
      <w:sz w:val="16"/>
      <w:szCs w:val="40"/>
      <w:lang w:val="es-MX" w:eastAsia="es-MX"/>
    </w:rPr>
  </w:style>
  <w:style w:type="paragraph" w:customStyle="1" w:styleId="Subtitulo">
    <w:name w:val="Subtitulo"/>
    <w:basedOn w:val="Ttulo2"/>
    <w:link w:val="SubtituloCar"/>
    <w:qFormat/>
    <w:rsid w:val="00043DFE"/>
    <w:pPr>
      <w:numPr>
        <w:numId w:val="7"/>
      </w:numPr>
      <w:spacing w:after="240"/>
      <w:ind w:left="1066" w:hanging="357"/>
    </w:pPr>
    <w:rPr>
      <w:caps/>
    </w:rPr>
  </w:style>
  <w:style w:type="character" w:customStyle="1" w:styleId="ObjetivoCar">
    <w:name w:val="Objetivo Car"/>
    <w:basedOn w:val="SinespaciadoCar"/>
    <w:link w:val="Objetivo"/>
    <w:rsid w:val="00CC012A"/>
    <w:rPr>
      <w:rFonts w:asciiTheme="majorHAnsi" w:eastAsiaTheme="majorEastAsia" w:hAnsiTheme="majorHAnsi" w:cstheme="majorBidi"/>
      <w:sz w:val="26"/>
      <w:szCs w:val="26"/>
      <w:lang w:val="es-MX" w:eastAsia="es-MX"/>
    </w:rPr>
  </w:style>
  <w:style w:type="character" w:customStyle="1" w:styleId="SubtituloCar">
    <w:name w:val="Subtitulo Car"/>
    <w:basedOn w:val="Ttulo2Car"/>
    <w:link w:val="Subtitulo"/>
    <w:rsid w:val="00043DFE"/>
    <w:rPr>
      <w:rFonts w:eastAsiaTheme="minorEastAsia"/>
      <w:b/>
      <w:bCs/>
      <w:caps/>
      <w:color w:val="F07F09" w:themeColor="accent1"/>
      <w:spacing w:val="20"/>
      <w:sz w:val="28"/>
      <w:szCs w:val="28"/>
      <w:lang w:val="es-ES"/>
    </w:rPr>
  </w:style>
  <w:style w:type="paragraph" w:customStyle="1" w:styleId="Subsubtitulo2">
    <w:name w:val="Subsubtitulo 2"/>
    <w:basedOn w:val="Ttulo1"/>
    <w:link w:val="Subsubtitulo2Car"/>
    <w:qFormat/>
    <w:rsid w:val="00E77D48"/>
    <w:pPr>
      <w:numPr>
        <w:numId w:val="10"/>
      </w:numPr>
      <w:ind w:left="1208" w:hanging="357"/>
    </w:pPr>
  </w:style>
  <w:style w:type="paragraph" w:customStyle="1" w:styleId="Separador">
    <w:name w:val="Separador"/>
    <w:basedOn w:val="Normal"/>
    <w:link w:val="SeparadorCar"/>
    <w:qFormat/>
    <w:rsid w:val="00043DFE"/>
    <w:pPr>
      <w:spacing w:before="0" w:after="0"/>
      <w:ind w:firstLine="0"/>
    </w:pPr>
    <w:rPr>
      <w:rFonts w:asciiTheme="minorHAnsi" w:hAnsiTheme="minorHAnsi"/>
      <w:sz w:val="16"/>
    </w:rPr>
  </w:style>
  <w:style w:type="character" w:customStyle="1" w:styleId="Subsubtitulo2Car">
    <w:name w:val="Subsubtitulo 2 Car"/>
    <w:basedOn w:val="Ttulo1Car"/>
    <w:link w:val="Subsubtitulo2"/>
    <w:rsid w:val="00E77D48"/>
    <w:rPr>
      <w:rFonts w:asciiTheme="majorHAnsi" w:eastAsiaTheme="majorEastAsia" w:hAnsiTheme="majorHAnsi" w:cstheme="majorBidi"/>
      <w:b/>
      <w:caps/>
      <w:color w:val="595959" w:themeColor="text1" w:themeTint="A6"/>
      <w:szCs w:val="32"/>
      <w:lang w:val="es-ES"/>
    </w:rPr>
  </w:style>
  <w:style w:type="paragraph" w:styleId="NormalWeb">
    <w:name w:val="Normal (Web)"/>
    <w:basedOn w:val="Normal"/>
    <w:uiPriority w:val="99"/>
    <w:semiHidden/>
    <w:unhideWhenUsed/>
    <w:rsid w:val="002D3650"/>
    <w:pPr>
      <w:spacing w:before="100" w:beforeAutospacing="1" w:after="100" w:afterAutospacing="1"/>
      <w:ind w:firstLine="0"/>
      <w:jc w:val="left"/>
    </w:pPr>
    <w:rPr>
      <w:rFonts w:cs="Times New Roman"/>
      <w:sz w:val="24"/>
      <w:szCs w:val="24"/>
      <w:lang w:val="es-MX" w:eastAsia="es-MX"/>
    </w:rPr>
  </w:style>
  <w:style w:type="character" w:customStyle="1" w:styleId="SeparadorCar">
    <w:name w:val="Separador Car"/>
    <w:basedOn w:val="Fuentedeprrafopredeter"/>
    <w:link w:val="Separador"/>
    <w:rsid w:val="00043DFE"/>
    <w:rPr>
      <w:rFonts w:eastAsiaTheme="minorEastAsia"/>
      <w:sz w:val="16"/>
      <w:szCs w:val="23"/>
      <w:lang w:val="es-ES"/>
    </w:rPr>
  </w:style>
  <w:style w:type="paragraph" w:customStyle="1" w:styleId="SubsubtituloIII">
    <w:name w:val="Subsubtitulo III"/>
    <w:basedOn w:val="Subsubtitulo2"/>
    <w:link w:val="SubsubtituloIIICar"/>
    <w:qFormat/>
    <w:rsid w:val="00E12538"/>
    <w:pPr>
      <w:numPr>
        <w:numId w:val="11"/>
      </w:numPr>
      <w:ind w:left="1208" w:hanging="357"/>
    </w:pPr>
    <w:rPr>
      <w:rFonts w:eastAsia="Times New Roman"/>
      <w:lang w:eastAsia="es-MX"/>
    </w:rPr>
  </w:style>
  <w:style w:type="table" w:styleId="Tabladecuadrcula5oscura-nfasis1">
    <w:name w:val="Grid Table 5 Dark Accent 1"/>
    <w:basedOn w:val="Tablanormal"/>
    <w:uiPriority w:val="50"/>
    <w:rsid w:val="00C818D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5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7F0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7F0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7F0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7F09" w:themeFill="accent1"/>
      </w:tcPr>
    </w:tblStylePr>
    <w:tblStylePr w:type="band1Vert">
      <w:tblPr/>
      <w:tcPr>
        <w:shd w:val="clear" w:color="auto" w:fill="FBCB9A" w:themeFill="accent1" w:themeFillTint="66"/>
      </w:tcPr>
    </w:tblStylePr>
    <w:tblStylePr w:type="band1Horz">
      <w:tblPr/>
      <w:tcPr>
        <w:shd w:val="clear" w:color="auto" w:fill="FBCB9A" w:themeFill="accent1" w:themeFillTint="66"/>
      </w:tcPr>
    </w:tblStylePr>
  </w:style>
  <w:style w:type="character" w:customStyle="1" w:styleId="SubsubtituloIIICar">
    <w:name w:val="Subsubtitulo III Car"/>
    <w:basedOn w:val="Subsubtitulo2Car"/>
    <w:link w:val="SubsubtituloIII"/>
    <w:rsid w:val="00E12538"/>
    <w:rPr>
      <w:rFonts w:asciiTheme="majorHAnsi" w:eastAsia="Times New Roman" w:hAnsiTheme="majorHAnsi" w:cstheme="majorBidi"/>
      <w:b/>
      <w:caps/>
      <w:color w:val="595959" w:themeColor="text1" w:themeTint="A6"/>
      <w:szCs w:val="32"/>
      <w:lang w:val="es-ES" w:eastAsia="es-MX"/>
    </w:rPr>
  </w:style>
  <w:style w:type="paragraph" w:customStyle="1" w:styleId="Default">
    <w:name w:val="Default"/>
    <w:rsid w:val="00743540"/>
    <w:pPr>
      <w:spacing w:after="0" w:line="240" w:lineRule="auto"/>
    </w:pPr>
    <w:rPr>
      <w:rFonts w:ascii="Times New Roman" w:eastAsia="ヒラギノ角ゴ Pro W3" w:hAnsi="Times New Roman" w:cs="Times New Roman"/>
      <w:color w:val="000000"/>
      <w:sz w:val="24"/>
      <w:szCs w:val="20"/>
      <w:lang w:val="en-GB" w:eastAsia="en-CA"/>
    </w:rPr>
  </w:style>
  <w:style w:type="paragraph" w:customStyle="1" w:styleId="Referencia">
    <w:name w:val="Referencia"/>
    <w:basedOn w:val="Normal"/>
    <w:link w:val="ReferenciaCar"/>
    <w:qFormat/>
    <w:rsid w:val="00260B56"/>
    <w:rPr>
      <w:sz w:val="18"/>
      <w:vertAlign w:val="superscript"/>
    </w:rPr>
  </w:style>
  <w:style w:type="character" w:styleId="Hipervnculovisitado">
    <w:name w:val="FollowedHyperlink"/>
    <w:basedOn w:val="Fuentedeprrafopredeter"/>
    <w:uiPriority w:val="99"/>
    <w:semiHidden/>
    <w:unhideWhenUsed/>
    <w:rsid w:val="00695A36"/>
    <w:rPr>
      <w:color w:val="89C3E5" w:themeColor="followedHyperlink"/>
      <w:u w:val="single"/>
    </w:rPr>
  </w:style>
  <w:style w:type="character" w:customStyle="1" w:styleId="ReferenciaCar">
    <w:name w:val="Referencia Car"/>
    <w:basedOn w:val="Fuentedeprrafopredeter"/>
    <w:link w:val="Referencia"/>
    <w:rsid w:val="00260B56"/>
    <w:rPr>
      <w:rFonts w:ascii="Times New Roman" w:eastAsiaTheme="minorEastAsia" w:hAnsi="Times New Roman"/>
      <w:sz w:val="18"/>
      <w:szCs w:val="23"/>
      <w:vertAlign w:val="superscript"/>
      <w:lang w:val="es-ES"/>
    </w:rPr>
  </w:style>
  <w:style w:type="paragraph" w:customStyle="1" w:styleId="Practica">
    <w:name w:val="Practica"/>
    <w:basedOn w:val="Normal"/>
    <w:link w:val="PracticaCar"/>
    <w:autoRedefine/>
    <w:qFormat/>
    <w:rsid w:val="00D9074B"/>
    <w:pPr>
      <w:ind w:left="284" w:firstLine="0"/>
      <w:jc w:val="center"/>
    </w:pPr>
    <w:rPr>
      <w:rFonts w:ascii="Tw Cen MT" w:hAnsi="Tw Cen MT"/>
      <w:b/>
      <w:i/>
      <w:color w:val="FFFFFF" w:themeColor="background1"/>
    </w:rPr>
  </w:style>
  <w:style w:type="character" w:customStyle="1" w:styleId="PracticaCar">
    <w:name w:val="Practica Car"/>
    <w:basedOn w:val="Fuentedeprrafopredeter"/>
    <w:link w:val="Practica"/>
    <w:rsid w:val="00D9074B"/>
    <w:rPr>
      <w:rFonts w:ascii="Tw Cen MT" w:eastAsiaTheme="minorEastAsia" w:hAnsi="Tw Cen MT"/>
      <w:b/>
      <w:i/>
      <w:color w:val="FFFFFF" w:themeColor="background1"/>
      <w:szCs w:val="23"/>
      <w:lang w:val="es-ES"/>
    </w:rPr>
  </w:style>
  <w:style w:type="paragraph" w:customStyle="1" w:styleId="Ecuacion">
    <w:name w:val="Ecuacion"/>
    <w:basedOn w:val="Normal"/>
    <w:link w:val="EcuacionCar"/>
    <w:autoRedefine/>
    <w:qFormat/>
    <w:rsid w:val="00215DC6"/>
    <w:pPr>
      <w:spacing w:before="0" w:after="0"/>
      <w:ind w:firstLine="0"/>
      <w:jc w:val="center"/>
    </w:pPr>
    <w:rPr>
      <w:rFonts w:ascii="Cambria Math" w:eastAsia="Calibri" w:hAnsi="Cambria Math" w:cs="Times New Roman"/>
      <w:bCs/>
      <w:i/>
      <w:color w:val="C00000"/>
      <w:sz w:val="24"/>
      <w:szCs w:val="22"/>
      <w:lang w:val="es-MX"/>
    </w:rPr>
  </w:style>
  <w:style w:type="character" w:customStyle="1" w:styleId="EcuacionCar">
    <w:name w:val="Ecuacion Car"/>
    <w:basedOn w:val="Fuentedeprrafopredeter"/>
    <w:link w:val="Ecuacion"/>
    <w:rsid w:val="00215DC6"/>
    <w:rPr>
      <w:rFonts w:ascii="Cambria Math" w:eastAsia="Calibri" w:hAnsi="Cambria Math" w:cs="Times New Roman"/>
      <w:bCs/>
      <w:i/>
      <w:color w:val="C00000"/>
      <w:sz w:val="24"/>
      <w:lang w:val="es-MX"/>
    </w:rPr>
  </w:style>
  <w:style w:type="paragraph" w:customStyle="1" w:styleId="Subrayado">
    <w:name w:val="Subrayado"/>
    <w:basedOn w:val="Normal"/>
    <w:link w:val="SubrayadoCar"/>
    <w:qFormat/>
    <w:rsid w:val="00A66210"/>
    <w:rPr>
      <w:i/>
      <w:color w:val="0070C0"/>
      <w:lang w:val="es-MX"/>
    </w:rPr>
  </w:style>
  <w:style w:type="paragraph" w:customStyle="1" w:styleId="Subecu">
    <w:name w:val="Subecu"/>
    <w:basedOn w:val="Normal"/>
    <w:link w:val="SubecuCar"/>
    <w:qFormat/>
    <w:rsid w:val="00A66210"/>
    <w:rPr>
      <w:i/>
      <w:color w:val="002060"/>
    </w:rPr>
  </w:style>
  <w:style w:type="character" w:customStyle="1" w:styleId="SubrayadoCar">
    <w:name w:val="Subrayado Car"/>
    <w:basedOn w:val="Fuentedeprrafopredeter"/>
    <w:link w:val="Subrayado"/>
    <w:rsid w:val="00A66210"/>
    <w:rPr>
      <w:rFonts w:ascii="Times New Roman" w:eastAsiaTheme="minorEastAsia" w:hAnsi="Times New Roman"/>
      <w:i/>
      <w:color w:val="0070C0"/>
      <w:szCs w:val="23"/>
      <w:lang w:val="es-MX"/>
    </w:rPr>
  </w:style>
  <w:style w:type="paragraph" w:customStyle="1" w:styleId="Times">
    <w:name w:val="Times"/>
    <w:basedOn w:val="Normal"/>
    <w:link w:val="TimesCar"/>
    <w:qFormat/>
    <w:rsid w:val="00E80F1B"/>
    <w:pPr>
      <w:widowControl w:val="0"/>
      <w:overflowPunct w:val="0"/>
      <w:autoSpaceDE w:val="0"/>
      <w:autoSpaceDN w:val="0"/>
      <w:adjustRightInd w:val="0"/>
      <w:spacing w:after="240"/>
      <w:ind w:firstLine="180"/>
    </w:pPr>
    <w:rPr>
      <w:rFonts w:eastAsiaTheme="minorHAnsi" w:cs="Times New Roman"/>
      <w:color w:val="000000" w:themeColor="text1"/>
      <w:szCs w:val="22"/>
      <w:lang w:val="es-MX"/>
      <w14:textOutline w14:w="0" w14:cap="flat" w14:cmpd="sng" w14:algn="ctr">
        <w14:noFill/>
        <w14:prstDash w14:val="solid"/>
        <w14:round/>
      </w14:textOutline>
    </w:rPr>
  </w:style>
  <w:style w:type="character" w:customStyle="1" w:styleId="SubecuCar">
    <w:name w:val="Subecu Car"/>
    <w:basedOn w:val="Fuentedeprrafopredeter"/>
    <w:link w:val="Subecu"/>
    <w:rsid w:val="00A66210"/>
    <w:rPr>
      <w:rFonts w:ascii="Times New Roman" w:eastAsiaTheme="minorEastAsia" w:hAnsi="Times New Roman"/>
      <w:i/>
      <w:color w:val="002060"/>
      <w:szCs w:val="23"/>
      <w:lang w:val="es-ES"/>
    </w:rPr>
  </w:style>
  <w:style w:type="character" w:customStyle="1" w:styleId="TimesCar">
    <w:name w:val="Times Car"/>
    <w:basedOn w:val="Fuentedeprrafopredeter"/>
    <w:link w:val="Times"/>
    <w:rsid w:val="00E80F1B"/>
    <w:rPr>
      <w:rFonts w:ascii="Times New Roman" w:hAnsi="Times New Roman" w:cs="Times New Roman"/>
      <w:color w:val="000000" w:themeColor="text1"/>
      <w:lang w:val="es-MX"/>
      <w14:textOutline w14:w="0" w14:cap="flat" w14:cmpd="sng" w14:algn="ctr">
        <w14:noFill/>
        <w14:prstDash w14:val="solid"/>
        <w14:round/>
      </w14:textOutline>
    </w:rPr>
  </w:style>
  <w:style w:type="paragraph" w:customStyle="1" w:styleId="Definicinimportante">
    <w:name w:val="Definición importante"/>
    <w:basedOn w:val="Normal"/>
    <w:link w:val="DefinicinimportanteCar"/>
    <w:autoRedefine/>
    <w:rsid w:val="00E80F1B"/>
    <w:pPr>
      <w:widowControl w:val="0"/>
      <w:autoSpaceDE w:val="0"/>
      <w:autoSpaceDN w:val="0"/>
      <w:adjustRightInd w:val="0"/>
      <w:spacing w:before="0" w:after="0"/>
      <w:ind w:firstLine="180"/>
      <w:jc w:val="right"/>
    </w:pPr>
    <w:rPr>
      <w:rFonts w:ascii="Cambria Math" w:eastAsiaTheme="minorHAnsi" w:hAnsi="Cambria Math"/>
      <w:b/>
      <w:i/>
      <w:color w:val="FF0000"/>
      <w:szCs w:val="22"/>
      <w:lang w:val="es-MX"/>
      <w14:shadow w14:blurRad="38100" w14:dist="88900" w14:dir="2700000" w14:sx="100000" w14:sy="100000" w14:kx="0" w14:ky="0" w14:algn="tl">
        <w14:schemeClr w14:val="tx1">
          <w14:alpha w14:val="25000"/>
          <w14:lumMod w14:val="50000"/>
          <w14:lumOff w14:val="50000"/>
        </w14:schemeClr>
      </w14:shadow>
    </w:rPr>
  </w:style>
  <w:style w:type="character" w:customStyle="1" w:styleId="DefinicinimportanteCar">
    <w:name w:val="Definición importante Car"/>
    <w:basedOn w:val="Fuentedeprrafopredeter"/>
    <w:link w:val="Definicinimportante"/>
    <w:rsid w:val="00E80F1B"/>
    <w:rPr>
      <w:rFonts w:ascii="Cambria Math" w:hAnsi="Cambria Math"/>
      <w:b/>
      <w:i/>
      <w:color w:val="FF0000"/>
      <w:lang w:val="es-MX"/>
      <w14:shadow w14:blurRad="38100" w14:dist="88900" w14:dir="2700000" w14:sx="100000" w14:sy="100000" w14:kx="0" w14:ky="0" w14:algn="tl">
        <w14:schemeClr w14:val="tx1">
          <w14:alpha w14:val="25000"/>
          <w14:lumMod w14:val="50000"/>
          <w14:lumOff w14:val="50000"/>
        </w14:schemeClr>
      </w14:shadow>
    </w:rPr>
  </w:style>
  <w:style w:type="paragraph" w:customStyle="1" w:styleId="Definicinsecundara">
    <w:name w:val="Definición secundaría"/>
    <w:basedOn w:val="Definicinimportante"/>
    <w:link w:val="DefinicinsecundaraCar"/>
    <w:rsid w:val="001D033B"/>
    <w:rPr>
      <w:color w:val="0070C0"/>
    </w:rPr>
  </w:style>
  <w:style w:type="character" w:customStyle="1" w:styleId="DefinicinsecundaraCar">
    <w:name w:val="Definición secundaría Car"/>
    <w:basedOn w:val="DefinicinimportanteCar"/>
    <w:link w:val="Definicinsecundara"/>
    <w:rsid w:val="001D033B"/>
    <w:rPr>
      <w:rFonts w:ascii="Cambria Math" w:hAnsi="Cambria Math"/>
      <w:b/>
      <w:i/>
      <w:color w:val="0070C0"/>
      <w:lang w:val="es-MX"/>
      <w14:shadow w14:blurRad="38100" w14:dist="88900" w14:dir="2700000" w14:sx="100000" w14:sy="100000" w14:kx="0" w14:ky="0" w14:algn="tl">
        <w14:schemeClr w14:val="tx1">
          <w14:alpha w14:val="25000"/>
          <w14:lumMod w14:val="50000"/>
          <w14:lumOff w14:val="50000"/>
        </w14:schemeClr>
      </w14:shadow>
    </w:rPr>
  </w:style>
  <w:style w:type="paragraph" w:customStyle="1" w:styleId="Subtitulo5">
    <w:name w:val="Subtitulo 5"/>
    <w:basedOn w:val="Ttulo1"/>
    <w:link w:val="Subtitulo5Car"/>
    <w:qFormat/>
    <w:rsid w:val="00265200"/>
    <w:pPr>
      <w:numPr>
        <w:numId w:val="12"/>
      </w:numPr>
      <w:ind w:left="1208" w:hanging="357"/>
    </w:pPr>
    <w:rPr>
      <w:rFonts w:eastAsia="Times New Roman"/>
      <w:lang w:eastAsia="es-MX"/>
    </w:rPr>
  </w:style>
  <w:style w:type="character" w:customStyle="1" w:styleId="Subtitulo5Car">
    <w:name w:val="Subtitulo 5 Car"/>
    <w:basedOn w:val="Ttulo1Car"/>
    <w:link w:val="Subtitulo5"/>
    <w:rsid w:val="00265200"/>
    <w:rPr>
      <w:rFonts w:asciiTheme="majorHAnsi" w:eastAsia="Times New Roman" w:hAnsiTheme="majorHAnsi" w:cstheme="majorBidi"/>
      <w:b/>
      <w:caps/>
      <w:color w:val="595959" w:themeColor="text1" w:themeTint="A6"/>
      <w:szCs w:val="32"/>
      <w:lang w:val="es-ES" w:eastAsia="es-MX"/>
    </w:rPr>
  </w:style>
  <w:style w:type="paragraph" w:customStyle="1" w:styleId="Vietas2">
    <w:name w:val="Viñetas 2"/>
    <w:basedOn w:val="Ttulo4"/>
    <w:link w:val="Vietas2Car"/>
    <w:qFormat/>
    <w:rsid w:val="00747FF0"/>
    <w:pPr>
      <w:numPr>
        <w:numId w:val="13"/>
      </w:numPr>
      <w:spacing w:before="0" w:after="0"/>
    </w:pPr>
    <w:rPr>
      <w:rFonts w:eastAsia="Times New Roman"/>
      <w:caps w:val="0"/>
      <w:spacing w:val="0"/>
    </w:rPr>
  </w:style>
  <w:style w:type="character" w:customStyle="1" w:styleId="Vietas2Car">
    <w:name w:val="Viñetas 2 Car"/>
    <w:basedOn w:val="Ttulo4Car"/>
    <w:link w:val="Vietas2"/>
    <w:rsid w:val="00747FF0"/>
    <w:rPr>
      <w:rFonts w:ascii="Times New Roman" w:eastAsia="Times New Roman" w:hAnsi="Times New Roman"/>
      <w:caps w:val="0"/>
      <w:spacing w:val="14"/>
      <w:lang w:val="es-ES"/>
    </w:rPr>
  </w:style>
  <w:style w:type="paragraph" w:customStyle="1" w:styleId="Subtitulo6">
    <w:name w:val="Subtitulo 6"/>
    <w:basedOn w:val="Subtitulo5"/>
    <w:link w:val="Subtitulo6Car"/>
    <w:autoRedefine/>
    <w:qFormat/>
    <w:rsid w:val="00225C20"/>
    <w:pPr>
      <w:numPr>
        <w:numId w:val="14"/>
      </w:numPr>
      <w:ind w:left="1208" w:hanging="357"/>
    </w:pPr>
  </w:style>
  <w:style w:type="character" w:customStyle="1" w:styleId="Subtitulo6Car">
    <w:name w:val="Subtitulo 6 Car"/>
    <w:basedOn w:val="Subtitulo5Car"/>
    <w:link w:val="Subtitulo6"/>
    <w:rsid w:val="00225C20"/>
    <w:rPr>
      <w:rFonts w:asciiTheme="majorHAnsi" w:eastAsia="Times New Roman" w:hAnsiTheme="majorHAnsi" w:cstheme="majorBidi"/>
      <w:b/>
      <w:caps/>
      <w:color w:val="595959" w:themeColor="text1" w:themeTint="A6"/>
      <w:szCs w:val="32"/>
      <w:lang w:val="es-ES" w:eastAsia="es-MX"/>
    </w:rPr>
  </w:style>
  <w:style w:type="character" w:customStyle="1" w:styleId="citation">
    <w:name w:val="citation"/>
    <w:basedOn w:val="Fuentedeprrafopredeter"/>
    <w:rsid w:val="00B72AE5"/>
  </w:style>
  <w:style w:type="paragraph" w:customStyle="1" w:styleId="Referenciasfinal">
    <w:name w:val="Referencias final"/>
    <w:basedOn w:val="Normal"/>
    <w:link w:val="ReferenciasfinalCar"/>
    <w:qFormat/>
    <w:rsid w:val="002829D2"/>
    <w:pPr>
      <w:numPr>
        <w:numId w:val="19"/>
      </w:numPr>
      <w:spacing w:before="0" w:after="0" w:line="240" w:lineRule="auto"/>
      <w:ind w:left="851" w:hanging="567"/>
    </w:pPr>
    <w:rPr>
      <w:sz w:val="20"/>
      <w:lang w:val="en-US"/>
    </w:rPr>
  </w:style>
  <w:style w:type="character" w:customStyle="1" w:styleId="ReferenciasfinalCar">
    <w:name w:val="Referencias final Car"/>
    <w:basedOn w:val="Fuentedeprrafopredeter"/>
    <w:link w:val="Referenciasfinal"/>
    <w:rsid w:val="002829D2"/>
    <w:rPr>
      <w:rFonts w:ascii="Times New Roman" w:eastAsiaTheme="minorEastAsia" w:hAnsi="Times New Roman"/>
      <w:sz w:val="20"/>
      <w:szCs w:val="23"/>
    </w:rPr>
  </w:style>
  <w:style w:type="paragraph" w:customStyle="1" w:styleId="Subtitulo8">
    <w:name w:val="Subtitulo 8"/>
    <w:basedOn w:val="Subtitulo6"/>
    <w:link w:val="Subtitulo8Car"/>
    <w:qFormat/>
    <w:rsid w:val="003B432D"/>
    <w:pPr>
      <w:numPr>
        <w:numId w:val="16"/>
      </w:numPr>
    </w:pPr>
  </w:style>
  <w:style w:type="paragraph" w:customStyle="1" w:styleId="Ejercicios">
    <w:name w:val="Ejercicios"/>
    <w:basedOn w:val="Prrafodelista"/>
    <w:link w:val="EjerciciosCar"/>
    <w:qFormat/>
    <w:rsid w:val="009E0B05"/>
    <w:pPr>
      <w:widowControl w:val="0"/>
      <w:numPr>
        <w:numId w:val="33"/>
      </w:numPr>
      <w:overflowPunct w:val="0"/>
      <w:autoSpaceDE w:val="0"/>
      <w:autoSpaceDN w:val="0"/>
      <w:adjustRightInd w:val="0"/>
      <w:spacing w:before="0"/>
    </w:pPr>
    <w:rPr>
      <w:rFonts w:ascii="Times New Roman" w:hAnsi="Times New Roman" w:cs="Times New Roman"/>
    </w:rPr>
  </w:style>
  <w:style w:type="character" w:customStyle="1" w:styleId="Subtitulo8Car">
    <w:name w:val="Subtitulo 8 Car"/>
    <w:basedOn w:val="Subtitulo6Car"/>
    <w:link w:val="Subtitulo8"/>
    <w:rsid w:val="00225C20"/>
    <w:rPr>
      <w:rFonts w:asciiTheme="majorHAnsi" w:eastAsia="Times New Roman" w:hAnsiTheme="majorHAnsi" w:cstheme="majorBidi"/>
      <w:b/>
      <w:caps/>
      <w:color w:val="595959" w:themeColor="text1" w:themeTint="A6"/>
      <w:szCs w:val="32"/>
      <w:lang w:val="es-ES" w:eastAsia="es-MX"/>
    </w:rPr>
  </w:style>
  <w:style w:type="character" w:customStyle="1" w:styleId="PrrafodelistaCar">
    <w:name w:val="Párrafo de lista Car"/>
    <w:basedOn w:val="Fuentedeprrafopredeter"/>
    <w:link w:val="Prrafodelista"/>
    <w:uiPriority w:val="34"/>
    <w:rsid w:val="009E0B05"/>
    <w:rPr>
      <w:rFonts w:eastAsiaTheme="minorEastAsia"/>
      <w:szCs w:val="23"/>
      <w:lang w:val="es-ES"/>
    </w:rPr>
  </w:style>
  <w:style w:type="character" w:customStyle="1" w:styleId="EjerciciosCar">
    <w:name w:val="Ejercicios Car"/>
    <w:basedOn w:val="PrrafodelistaCar"/>
    <w:link w:val="Ejercicios"/>
    <w:rsid w:val="009E0B05"/>
    <w:rPr>
      <w:rFonts w:ascii="Times New Roman" w:eastAsiaTheme="minorEastAsia" w:hAnsi="Times New Roman" w:cs="Times New Roman"/>
      <w:szCs w:val="23"/>
      <w:lang w:val="es-ES"/>
    </w:rPr>
  </w:style>
  <w:style w:type="character" w:styleId="Refdecomentario">
    <w:name w:val="annotation reference"/>
    <w:basedOn w:val="Fuentedeprrafopredeter"/>
    <w:uiPriority w:val="99"/>
    <w:semiHidden/>
    <w:unhideWhenUsed/>
    <w:rsid w:val="00677EC3"/>
    <w:rPr>
      <w:sz w:val="16"/>
      <w:szCs w:val="16"/>
    </w:rPr>
  </w:style>
  <w:style w:type="paragraph" w:styleId="Textocomentario">
    <w:name w:val="annotation text"/>
    <w:basedOn w:val="Normal"/>
    <w:link w:val="TextocomentarioCar"/>
    <w:uiPriority w:val="99"/>
    <w:semiHidden/>
    <w:unhideWhenUsed/>
    <w:rsid w:val="00677E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77EC3"/>
    <w:rPr>
      <w:rFonts w:ascii="Times New Roman" w:eastAsiaTheme="minorEastAsia" w:hAnsi="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677EC3"/>
    <w:rPr>
      <w:b/>
      <w:bCs/>
    </w:rPr>
  </w:style>
  <w:style w:type="character" w:customStyle="1" w:styleId="AsuntodelcomentarioCar">
    <w:name w:val="Asunto del comentario Car"/>
    <w:basedOn w:val="TextocomentarioCar"/>
    <w:link w:val="Asuntodelcomentario"/>
    <w:uiPriority w:val="99"/>
    <w:semiHidden/>
    <w:rsid w:val="00677EC3"/>
    <w:rPr>
      <w:rFonts w:ascii="Times New Roman" w:eastAsiaTheme="minorEastAsia" w:hAnsi="Times New Roman"/>
      <w:b/>
      <w:bCs/>
      <w:sz w:val="20"/>
      <w:szCs w:val="20"/>
      <w:lang w:val="es-ES"/>
    </w:rPr>
  </w:style>
  <w:style w:type="paragraph" w:customStyle="1" w:styleId="Paginas">
    <w:name w:val="Paginas"/>
    <w:basedOn w:val="Ventana"/>
    <w:link w:val="PaginasCar"/>
    <w:qFormat/>
    <w:rsid w:val="0051514F"/>
    <w:pPr>
      <w:jc w:val="center"/>
    </w:pPr>
    <w:rPr>
      <w:color w:val="000000" w:themeColor="text1"/>
    </w:rPr>
  </w:style>
  <w:style w:type="character" w:customStyle="1" w:styleId="PaginasCar">
    <w:name w:val="Paginas Car"/>
    <w:basedOn w:val="VentanaCar"/>
    <w:link w:val="Paginas"/>
    <w:rsid w:val="0051514F"/>
    <w:rPr>
      <w:rFonts w:ascii="Times New Roman" w:eastAsia="Calibri" w:hAnsi="Times New Roman" w:cs="Times New Roman"/>
      <w:color w:val="000000" w:themeColor="text1"/>
      <w:sz w:val="16"/>
      <w:szCs w:val="40"/>
      <w:lang w:val="es-MX" w:eastAsia="es-MX"/>
    </w:rPr>
  </w:style>
  <w:style w:type="table" w:styleId="Tabladecuadrcula5oscura-nfasis6">
    <w:name w:val="Grid Table 5 Dark Accent 6"/>
    <w:basedOn w:val="Tablanormal"/>
    <w:uiPriority w:val="50"/>
    <w:rsid w:val="00CB7AA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AD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985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985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985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9859" w:themeFill="accent6"/>
      </w:tcPr>
    </w:tblStylePr>
    <w:tblStylePr w:type="band1Vert">
      <w:tblPr/>
      <w:tcPr>
        <w:shd w:val="clear" w:color="auto" w:fill="E6D5BC" w:themeFill="accent6" w:themeFillTint="66"/>
      </w:tcPr>
    </w:tblStylePr>
    <w:tblStylePr w:type="band1Horz">
      <w:tblPr/>
      <w:tcPr>
        <w:shd w:val="clear" w:color="auto" w:fill="E6D5BC" w:themeFill="accent6" w:themeFillTint="66"/>
      </w:tcPr>
    </w:tblStylePr>
  </w:style>
  <w:style w:type="table" w:customStyle="1" w:styleId="OC-I">
    <w:name w:val="OC-I"/>
    <w:basedOn w:val="Tablaclsica2"/>
    <w:uiPriority w:val="99"/>
    <w:rsid w:val="00CB7AAA"/>
    <w:pPr>
      <w:spacing w:after="0" w:line="24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ascii="Times New Roman" w:hAnsi="Times New Roman"/>
        <w:i/>
        <w:color w:val="auto"/>
        <w:sz w:val="22"/>
      </w:rPr>
      <w:tblPr/>
      <w:tcPr>
        <w:tcBorders>
          <w:bottom w:val="single" w:sz="6" w:space="0" w:color="000000"/>
          <w:tl2br w:val="none" w:sz="0" w:space="0" w:color="auto"/>
          <w:tr2bl w:val="none" w:sz="0" w:space="0" w:color="auto"/>
        </w:tcBorders>
        <w:shd w:val="clear" w:color="auto" w:fill="B3D5AB" w:themeFill="accent4" w:themeFillTint="66"/>
      </w:tcPr>
    </w:tblStylePr>
    <w:tblStylePr w:type="lastRow">
      <w:tblPr/>
      <w:tcPr>
        <w:tcBorders>
          <w:top w:val="single" w:sz="6" w:space="0" w:color="000000"/>
          <w:tl2br w:val="none" w:sz="0" w:space="0" w:color="auto"/>
          <w:tr2bl w:val="none" w:sz="0" w:space="0" w:color="auto"/>
        </w:tcBorders>
      </w:tcPr>
    </w:tblStylePr>
    <w:tblStylePr w:type="firstCol">
      <w:rPr>
        <w:rFonts w:ascii="Times New Roman" w:hAnsi="Times New Roman"/>
        <w:b w:val="0"/>
        <w:bCs/>
        <w:i/>
        <w:color w:val="auto"/>
        <w:sz w:val="20"/>
      </w:rPr>
      <w:tblPr/>
      <w:tcPr>
        <w:tcBorders>
          <w:tl2br w:val="none" w:sz="0" w:space="0" w:color="auto"/>
          <w:tr2bl w:val="none" w:sz="0" w:space="0" w:color="auto"/>
        </w:tcBorders>
        <w:shd w:val="clear" w:color="auto" w:fill="D9EAD5" w:themeFill="accent4" w:themeFillTint="33"/>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clear" w:color="auto" w:fill="8DC182" w:themeFill="accent4" w:themeFillTint="99"/>
      </w:tcPr>
    </w:tblStylePr>
    <w:tblStylePr w:type="swCell">
      <w:rPr>
        <w:color w:val="000080"/>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CB7AAA"/>
    <w:pPr>
      <w:spacing w:before="120" w:after="120" w:line="288" w:lineRule="auto"/>
      <w:ind w:firstLine="284"/>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adecuadrcula5oscura-nfasis11">
    <w:name w:val="Tabla de cuadrícula 5 oscura - Énfasis 11"/>
    <w:basedOn w:val="Tablanormal"/>
    <w:next w:val="Tabladecuadrcula5oscura-nfasis1"/>
    <w:uiPriority w:val="50"/>
    <w:rsid w:val="00044FBD"/>
    <w:pPr>
      <w:spacing w:after="0" w:line="240" w:lineRule="auto"/>
    </w:pPr>
    <w:rPr>
      <w:rFonts w:ascii="Tw Cen MT" w:eastAsia="Tw Cen MT" w:hAnsi="Tw Cen MT" w:cs="Times New Roma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5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7F0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7F0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7F0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7F09" w:themeFill="accent1"/>
      </w:tcPr>
    </w:tblStylePr>
    <w:tblStylePr w:type="band1Vert">
      <w:tblPr/>
      <w:tcPr>
        <w:shd w:val="clear" w:color="auto" w:fill="FBCB9A" w:themeFill="accent1" w:themeFillTint="66"/>
      </w:tcPr>
    </w:tblStylePr>
    <w:tblStylePr w:type="band1Horz">
      <w:tblPr/>
      <w:tcPr>
        <w:shd w:val="clear" w:color="auto" w:fill="FBCB9A" w:themeFill="accent1" w:themeFillTint="66"/>
      </w:tcPr>
    </w:tblStylePr>
  </w:style>
  <w:style w:type="table" w:customStyle="1" w:styleId="Tablaconcuadrcula1">
    <w:name w:val="Tabla con cuadrícula1"/>
    <w:basedOn w:val="Tablanormal"/>
    <w:next w:val="Tablaconcuadrcula"/>
    <w:uiPriority w:val="39"/>
    <w:rsid w:val="00703769"/>
    <w:pPr>
      <w:spacing w:after="0" w:line="240" w:lineRule="auto"/>
    </w:pPr>
    <w:rPr>
      <w:rFonts w:eastAsiaTheme="minorEastAsia"/>
      <w:sz w:val="24"/>
      <w:szCs w:val="24"/>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39"/>
    <w:rsid w:val="00C30C21"/>
    <w:pPr>
      <w:spacing w:after="0" w:line="240" w:lineRule="auto"/>
    </w:pPr>
    <w:rPr>
      <w:rFonts w:eastAsiaTheme="minorEastAsia"/>
      <w:sz w:val="24"/>
      <w:szCs w:val="24"/>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cuacin2">
    <w:name w:val="Ecuación 2"/>
    <w:basedOn w:val="Ecuacion"/>
    <w:link w:val="Ecuacin2Car"/>
    <w:qFormat/>
    <w:rsid w:val="00602CC3"/>
    <w:rPr>
      <w:color w:val="auto"/>
      <w:lang w:val="es-ES"/>
    </w:rPr>
  </w:style>
  <w:style w:type="paragraph" w:customStyle="1" w:styleId="Subtit4">
    <w:name w:val="Subtit 4"/>
    <w:basedOn w:val="Subsubtitulo2"/>
    <w:link w:val="Subtit4Car"/>
    <w:qFormat/>
    <w:rsid w:val="00E77D48"/>
    <w:pPr>
      <w:numPr>
        <w:numId w:val="25"/>
      </w:numPr>
      <w:ind w:left="1208" w:hanging="357"/>
    </w:pPr>
    <w:rPr>
      <w:lang w:val="es-MX"/>
    </w:rPr>
  </w:style>
  <w:style w:type="character" w:customStyle="1" w:styleId="Ecuacin2Car">
    <w:name w:val="Ecuación 2 Car"/>
    <w:basedOn w:val="EcuacionCar"/>
    <w:link w:val="Ecuacin2"/>
    <w:rsid w:val="00602CC3"/>
    <w:rPr>
      <w:rFonts w:ascii="Cambria Math" w:eastAsia="Calibri" w:hAnsi="Cambria Math" w:cs="Times New Roman"/>
      <w:bCs/>
      <w:i/>
      <w:color w:val="C00000"/>
      <w:sz w:val="24"/>
      <w:lang w:val="es-ES"/>
    </w:rPr>
  </w:style>
  <w:style w:type="character" w:customStyle="1" w:styleId="Subtit4Car">
    <w:name w:val="Subtit 4 Car"/>
    <w:basedOn w:val="Subsubtitulo2Car"/>
    <w:link w:val="Subtit4"/>
    <w:rsid w:val="00E77D48"/>
    <w:rPr>
      <w:rFonts w:asciiTheme="majorHAnsi" w:eastAsiaTheme="majorEastAsia" w:hAnsiTheme="majorHAnsi" w:cstheme="majorBidi"/>
      <w:b/>
      <w:caps/>
      <w:color w:val="595959" w:themeColor="text1" w:themeTint="A6"/>
      <w:szCs w:val="32"/>
      <w:lang w:val="es-MX"/>
    </w:rPr>
  </w:style>
  <w:style w:type="paragraph" w:customStyle="1" w:styleId="Sub7">
    <w:name w:val="Sub7"/>
    <w:basedOn w:val="Subtitulo6"/>
    <w:link w:val="Sub7Car"/>
    <w:qFormat/>
    <w:rsid w:val="005F4AE6"/>
    <w:pPr>
      <w:numPr>
        <w:numId w:val="28"/>
      </w:numPr>
      <w:ind w:left="1208" w:hanging="357"/>
    </w:pPr>
  </w:style>
  <w:style w:type="paragraph" w:customStyle="1" w:styleId="Sub9">
    <w:name w:val="Sub9"/>
    <w:basedOn w:val="Subtitulo8"/>
    <w:link w:val="Sub9Car"/>
    <w:qFormat/>
    <w:rsid w:val="00DA53EA"/>
    <w:pPr>
      <w:numPr>
        <w:numId w:val="29"/>
      </w:numPr>
      <w:ind w:left="1208" w:hanging="357"/>
    </w:pPr>
  </w:style>
  <w:style w:type="character" w:customStyle="1" w:styleId="Sub7Car">
    <w:name w:val="Sub7 Car"/>
    <w:basedOn w:val="Subtitulo6Car"/>
    <w:link w:val="Sub7"/>
    <w:rsid w:val="005F4AE6"/>
    <w:rPr>
      <w:rFonts w:asciiTheme="majorHAnsi" w:eastAsia="Times New Roman" w:hAnsiTheme="majorHAnsi" w:cstheme="majorBidi"/>
      <w:b/>
      <w:caps/>
      <w:color w:val="595959" w:themeColor="text1" w:themeTint="A6"/>
      <w:szCs w:val="32"/>
      <w:lang w:val="es-ES" w:eastAsia="es-MX"/>
    </w:rPr>
  </w:style>
  <w:style w:type="character" w:customStyle="1" w:styleId="Sub9Car">
    <w:name w:val="Sub9 Car"/>
    <w:basedOn w:val="Subtitulo8Car"/>
    <w:link w:val="Sub9"/>
    <w:rsid w:val="00DA53EA"/>
    <w:rPr>
      <w:rFonts w:asciiTheme="majorHAnsi" w:eastAsia="Times New Roman" w:hAnsiTheme="majorHAnsi" w:cstheme="majorBidi"/>
      <w:b/>
      <w:caps/>
      <w:color w:val="595959" w:themeColor="text1" w:themeTint="A6"/>
      <w:szCs w:val="32"/>
      <w:lang w:val="es-ES" w:eastAsia="es-MX"/>
    </w:rPr>
  </w:style>
  <w:style w:type="paragraph" w:styleId="TtulodeTDC">
    <w:name w:val="TOC Heading"/>
    <w:basedOn w:val="Ttulo1"/>
    <w:next w:val="Normal"/>
    <w:uiPriority w:val="39"/>
    <w:unhideWhenUsed/>
    <w:qFormat/>
    <w:rsid w:val="0012156C"/>
    <w:pPr>
      <w:keepNext/>
      <w:keepLines/>
      <w:numPr>
        <w:numId w:val="0"/>
      </w:numPr>
      <w:spacing w:before="240" w:after="0" w:line="259" w:lineRule="auto"/>
      <w:jc w:val="left"/>
      <w:outlineLvl w:val="9"/>
    </w:pPr>
    <w:rPr>
      <w:b w:val="0"/>
      <w:caps w:val="0"/>
      <w:color w:val="B35E06" w:themeColor="accent1" w:themeShade="BF"/>
      <w:sz w:val="32"/>
      <w:lang w:val="es-MX" w:eastAsia="es-MX"/>
    </w:rPr>
  </w:style>
  <w:style w:type="paragraph" w:customStyle="1" w:styleId="ndice-A">
    <w:name w:val="Índice-A"/>
    <w:basedOn w:val="TDC2"/>
    <w:link w:val="ndice-ACar"/>
    <w:qFormat/>
    <w:rsid w:val="000C79D1"/>
    <w:rPr>
      <w:b w:val="0"/>
      <w:caps/>
    </w:rPr>
  </w:style>
  <w:style w:type="paragraph" w:customStyle="1" w:styleId="ndice-B">
    <w:name w:val="Índice-B"/>
    <w:basedOn w:val="TDC1"/>
    <w:link w:val="ndice-BCar"/>
    <w:qFormat/>
    <w:rsid w:val="009048EB"/>
    <w:rPr>
      <w:caps w:val="0"/>
    </w:rPr>
  </w:style>
  <w:style w:type="character" w:customStyle="1" w:styleId="TDC2Car">
    <w:name w:val="TDC 2 Car"/>
    <w:basedOn w:val="Fuentedeprrafopredeter"/>
    <w:link w:val="TDC2"/>
    <w:uiPriority w:val="39"/>
    <w:rsid w:val="009C1C73"/>
    <w:rPr>
      <w:rFonts w:eastAsia="Times New Roman"/>
      <w:b/>
      <w:bCs/>
      <w:i/>
      <w:iCs/>
      <w:noProof/>
      <w:szCs w:val="23"/>
      <w:lang w:val="es-ES" w:eastAsia="es-MX"/>
    </w:rPr>
  </w:style>
  <w:style w:type="character" w:customStyle="1" w:styleId="ndice-ACar">
    <w:name w:val="Índice-A Car"/>
    <w:basedOn w:val="TDC2Car"/>
    <w:link w:val="ndice-A"/>
    <w:rsid w:val="000C79D1"/>
    <w:rPr>
      <w:rFonts w:eastAsia="Times New Roman"/>
      <w:b w:val="0"/>
      <w:bCs/>
      <w:i/>
      <w:iCs/>
      <w:caps/>
      <w:noProof/>
      <w:szCs w:val="23"/>
      <w:lang w:val="es-ES" w:eastAsia="es-MX"/>
    </w:rPr>
  </w:style>
  <w:style w:type="character" w:customStyle="1" w:styleId="TDC1Car">
    <w:name w:val="TDC 1 Car"/>
    <w:basedOn w:val="Fuentedeprrafopredeter"/>
    <w:link w:val="TDC1"/>
    <w:uiPriority w:val="39"/>
    <w:rsid w:val="009048EB"/>
    <w:rPr>
      <w:rFonts w:eastAsiaTheme="minorEastAsia"/>
      <w:bCs/>
      <w:caps/>
      <w:noProof/>
      <w:color w:val="323232" w:themeColor="text2"/>
      <w:sz w:val="20"/>
      <w:szCs w:val="20"/>
      <w:lang w:val="es-ES"/>
    </w:rPr>
  </w:style>
  <w:style w:type="character" w:customStyle="1" w:styleId="ndice-BCar">
    <w:name w:val="Índice-B Car"/>
    <w:basedOn w:val="TDC1Car"/>
    <w:link w:val="ndice-B"/>
    <w:rsid w:val="009048EB"/>
    <w:rPr>
      <w:rFonts w:eastAsiaTheme="minorEastAsia"/>
      <w:bCs/>
      <w:caps w:val="0"/>
      <w:noProof/>
      <w:color w:val="323232" w:themeColor="text2"/>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419003">
      <w:bodyDiv w:val="1"/>
      <w:marLeft w:val="0"/>
      <w:marRight w:val="0"/>
      <w:marTop w:val="0"/>
      <w:marBottom w:val="0"/>
      <w:divBdr>
        <w:top w:val="none" w:sz="0" w:space="0" w:color="auto"/>
        <w:left w:val="none" w:sz="0" w:space="0" w:color="auto"/>
        <w:bottom w:val="none" w:sz="0" w:space="0" w:color="auto"/>
        <w:right w:val="none" w:sz="0" w:space="0" w:color="auto"/>
      </w:divBdr>
    </w:div>
    <w:div w:id="1074626401">
      <w:bodyDiv w:val="1"/>
      <w:marLeft w:val="0"/>
      <w:marRight w:val="0"/>
      <w:marTop w:val="0"/>
      <w:marBottom w:val="0"/>
      <w:divBdr>
        <w:top w:val="none" w:sz="0" w:space="0" w:color="auto"/>
        <w:left w:val="none" w:sz="0" w:space="0" w:color="auto"/>
        <w:bottom w:val="none" w:sz="0" w:space="0" w:color="auto"/>
        <w:right w:val="none" w:sz="0" w:space="0" w:color="auto"/>
      </w:divBdr>
    </w:div>
    <w:div w:id="110631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19.jpeg"/></Relationships>
</file>

<file path=word/_rels/header3.xml.rels><?xml version="1.0" encoding="UTF-8" standalone="yes"?>
<Relationships xmlns="http://schemas.openxmlformats.org/package/2006/relationships"><Relationship Id="rId1"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3082\Median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4B91DDAB90149E6975681FA370129CB"/>
        <w:category>
          <w:name w:val="General"/>
          <w:gallery w:val="placeholder"/>
        </w:category>
        <w:types>
          <w:type w:val="bbPlcHdr"/>
        </w:types>
        <w:behaviors>
          <w:behavior w:val="content"/>
        </w:behaviors>
        <w:guid w:val="{CA197EB2-5FDD-4731-89CC-B6041231F650}"/>
      </w:docPartPr>
      <w:docPartBody>
        <w:p w:rsidR="002F21EA" w:rsidRDefault="0084753E">
          <w:pPr>
            <w:pStyle w:val="C4B91DDAB90149E6975681FA370129CB"/>
          </w:pPr>
          <w:r>
            <w:rPr>
              <w:rFonts w:asciiTheme="majorHAnsi" w:eastAsiaTheme="majorEastAsia" w:hAnsiTheme="majorHAnsi" w:cstheme="majorBidi"/>
              <w:caps/>
              <w:color w:val="44546A" w:themeColor="text2"/>
              <w:sz w:val="110"/>
              <w:szCs w:val="110"/>
            </w:rPr>
            <w:t>[Escriba el título del documento]</w:t>
          </w:r>
        </w:p>
      </w:docPartBody>
    </w:docPart>
    <w:docPart>
      <w:docPartPr>
        <w:name w:val="94C35B891B504C35936796537EA62EB1"/>
        <w:category>
          <w:name w:val="General"/>
          <w:gallery w:val="placeholder"/>
        </w:category>
        <w:types>
          <w:type w:val="bbPlcHdr"/>
        </w:types>
        <w:behaviors>
          <w:behavior w:val="content"/>
        </w:behaviors>
        <w:guid w:val="{AC52CBFF-9703-400F-8DC9-6E5C839CA1A8}"/>
      </w:docPartPr>
      <w:docPartBody>
        <w:p w:rsidR="000E4369" w:rsidRDefault="00DE104E" w:rsidP="00DE104E">
          <w:pPr>
            <w:pStyle w:val="94C35B891B504C35936796537EA62EB1"/>
          </w:pPr>
          <w:r>
            <w:rPr>
              <w:b/>
              <w:color w:val="44546A" w:themeColor="text2"/>
              <w:sz w:val="20"/>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altName w:val="Lucida Sans Unicode"/>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TI-Nspire Sans">
    <w:altName w:val="Microsoft YaHei"/>
    <w:panose1 w:val="020B0604020202020204"/>
    <w:charset w:val="86"/>
    <w:family w:val="swiss"/>
    <w:pitch w:val="variable"/>
    <w:sig w:usb0="A00002BF" w:usb1="7ACFFCFB" w:usb2="00000016" w:usb3="00000000" w:csb0="0014009F" w:csb1="00000000"/>
  </w:font>
  <w:font w:name="ヒラギノ角ゴ Pro W3">
    <w:altName w:val="Times New Roman"/>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53E"/>
    <w:rsid w:val="00014DB0"/>
    <w:rsid w:val="00026C1B"/>
    <w:rsid w:val="000277E0"/>
    <w:rsid w:val="000416BB"/>
    <w:rsid w:val="00064D35"/>
    <w:rsid w:val="00067252"/>
    <w:rsid w:val="00094010"/>
    <w:rsid w:val="000E4369"/>
    <w:rsid w:val="000F61C7"/>
    <w:rsid w:val="00162638"/>
    <w:rsid w:val="0018318A"/>
    <w:rsid w:val="0018646D"/>
    <w:rsid w:val="00187C9A"/>
    <w:rsid w:val="00195234"/>
    <w:rsid w:val="00195FF7"/>
    <w:rsid w:val="001A5B25"/>
    <w:rsid w:val="001B7E2A"/>
    <w:rsid w:val="001D484D"/>
    <w:rsid w:val="001E5C59"/>
    <w:rsid w:val="001F6976"/>
    <w:rsid w:val="001F7C84"/>
    <w:rsid w:val="002160ED"/>
    <w:rsid w:val="0022046A"/>
    <w:rsid w:val="002333C4"/>
    <w:rsid w:val="00234856"/>
    <w:rsid w:val="00234F5E"/>
    <w:rsid w:val="00234FF9"/>
    <w:rsid w:val="0024324B"/>
    <w:rsid w:val="0025463D"/>
    <w:rsid w:val="00262EB5"/>
    <w:rsid w:val="00270E97"/>
    <w:rsid w:val="002D3F41"/>
    <w:rsid w:val="002F21EA"/>
    <w:rsid w:val="002F4254"/>
    <w:rsid w:val="002F614B"/>
    <w:rsid w:val="003032D7"/>
    <w:rsid w:val="00313406"/>
    <w:rsid w:val="0031684B"/>
    <w:rsid w:val="00331B04"/>
    <w:rsid w:val="00332FEA"/>
    <w:rsid w:val="00363047"/>
    <w:rsid w:val="00365190"/>
    <w:rsid w:val="00365825"/>
    <w:rsid w:val="00377642"/>
    <w:rsid w:val="00382C08"/>
    <w:rsid w:val="003951EC"/>
    <w:rsid w:val="003A5A13"/>
    <w:rsid w:val="003B0265"/>
    <w:rsid w:val="003D3D96"/>
    <w:rsid w:val="003E6F94"/>
    <w:rsid w:val="00415999"/>
    <w:rsid w:val="00416E7A"/>
    <w:rsid w:val="00421FDD"/>
    <w:rsid w:val="0047059F"/>
    <w:rsid w:val="0047438E"/>
    <w:rsid w:val="004A5D96"/>
    <w:rsid w:val="004B18AC"/>
    <w:rsid w:val="004C234D"/>
    <w:rsid w:val="004D540F"/>
    <w:rsid w:val="004F2936"/>
    <w:rsid w:val="005136BF"/>
    <w:rsid w:val="005321EC"/>
    <w:rsid w:val="00533827"/>
    <w:rsid w:val="00551989"/>
    <w:rsid w:val="00556DA2"/>
    <w:rsid w:val="00584D93"/>
    <w:rsid w:val="005A13C7"/>
    <w:rsid w:val="005A1DE6"/>
    <w:rsid w:val="005A5B9E"/>
    <w:rsid w:val="005C603E"/>
    <w:rsid w:val="005E0BF2"/>
    <w:rsid w:val="005E59AE"/>
    <w:rsid w:val="005F7129"/>
    <w:rsid w:val="006051C3"/>
    <w:rsid w:val="0062187B"/>
    <w:rsid w:val="006246DD"/>
    <w:rsid w:val="00634763"/>
    <w:rsid w:val="006368A0"/>
    <w:rsid w:val="00640296"/>
    <w:rsid w:val="006576B2"/>
    <w:rsid w:val="00661C5F"/>
    <w:rsid w:val="006755A4"/>
    <w:rsid w:val="00693439"/>
    <w:rsid w:val="006953D5"/>
    <w:rsid w:val="006B141B"/>
    <w:rsid w:val="00700800"/>
    <w:rsid w:val="007319DE"/>
    <w:rsid w:val="00747479"/>
    <w:rsid w:val="00750CDE"/>
    <w:rsid w:val="0078610C"/>
    <w:rsid w:val="007911FC"/>
    <w:rsid w:val="00793CA2"/>
    <w:rsid w:val="007A21E6"/>
    <w:rsid w:val="007A4824"/>
    <w:rsid w:val="007C25EF"/>
    <w:rsid w:val="007C2977"/>
    <w:rsid w:val="007D12F1"/>
    <w:rsid w:val="007D33F8"/>
    <w:rsid w:val="007F3FA8"/>
    <w:rsid w:val="007F4E21"/>
    <w:rsid w:val="00802FD2"/>
    <w:rsid w:val="008075C8"/>
    <w:rsid w:val="00807D14"/>
    <w:rsid w:val="008157A2"/>
    <w:rsid w:val="008241B7"/>
    <w:rsid w:val="0082511D"/>
    <w:rsid w:val="0084753E"/>
    <w:rsid w:val="00855308"/>
    <w:rsid w:val="0085710F"/>
    <w:rsid w:val="0086721C"/>
    <w:rsid w:val="00872C96"/>
    <w:rsid w:val="00897034"/>
    <w:rsid w:val="008A3C0D"/>
    <w:rsid w:val="008C0B5D"/>
    <w:rsid w:val="008C523F"/>
    <w:rsid w:val="008D6165"/>
    <w:rsid w:val="0093261C"/>
    <w:rsid w:val="00946BA6"/>
    <w:rsid w:val="0096771B"/>
    <w:rsid w:val="009738F5"/>
    <w:rsid w:val="00986FBA"/>
    <w:rsid w:val="009933C3"/>
    <w:rsid w:val="00995170"/>
    <w:rsid w:val="00997CCF"/>
    <w:rsid w:val="009A728A"/>
    <w:rsid w:val="009B5404"/>
    <w:rsid w:val="009C4816"/>
    <w:rsid w:val="009F3422"/>
    <w:rsid w:val="00A149AA"/>
    <w:rsid w:val="00A423B2"/>
    <w:rsid w:val="00AA09BE"/>
    <w:rsid w:val="00AA3838"/>
    <w:rsid w:val="00AB5428"/>
    <w:rsid w:val="00AB70B0"/>
    <w:rsid w:val="00AC130F"/>
    <w:rsid w:val="00AD0B18"/>
    <w:rsid w:val="00AD207B"/>
    <w:rsid w:val="00B07C46"/>
    <w:rsid w:val="00B4396F"/>
    <w:rsid w:val="00B4504F"/>
    <w:rsid w:val="00B56C32"/>
    <w:rsid w:val="00B60F26"/>
    <w:rsid w:val="00B74DC5"/>
    <w:rsid w:val="00BB624B"/>
    <w:rsid w:val="00BF0165"/>
    <w:rsid w:val="00C00A3F"/>
    <w:rsid w:val="00C13A3F"/>
    <w:rsid w:val="00C6525F"/>
    <w:rsid w:val="00C70BB5"/>
    <w:rsid w:val="00C816DA"/>
    <w:rsid w:val="00C821D5"/>
    <w:rsid w:val="00C9204A"/>
    <w:rsid w:val="00C974DC"/>
    <w:rsid w:val="00CB58A0"/>
    <w:rsid w:val="00CC4A05"/>
    <w:rsid w:val="00CE5925"/>
    <w:rsid w:val="00D141D8"/>
    <w:rsid w:val="00D2472D"/>
    <w:rsid w:val="00D252E1"/>
    <w:rsid w:val="00D32726"/>
    <w:rsid w:val="00D40AD1"/>
    <w:rsid w:val="00D917E3"/>
    <w:rsid w:val="00D92485"/>
    <w:rsid w:val="00DE104E"/>
    <w:rsid w:val="00DE302A"/>
    <w:rsid w:val="00DE7BB3"/>
    <w:rsid w:val="00DF5482"/>
    <w:rsid w:val="00DF7827"/>
    <w:rsid w:val="00E37864"/>
    <w:rsid w:val="00E37A49"/>
    <w:rsid w:val="00E55C07"/>
    <w:rsid w:val="00E77C3C"/>
    <w:rsid w:val="00E97ACA"/>
    <w:rsid w:val="00EB2300"/>
    <w:rsid w:val="00EC343B"/>
    <w:rsid w:val="00ED1D7D"/>
    <w:rsid w:val="00ED2F96"/>
    <w:rsid w:val="00F04E0D"/>
    <w:rsid w:val="00F317F6"/>
    <w:rsid w:val="00F40885"/>
    <w:rsid w:val="00F454A3"/>
    <w:rsid w:val="00F45F12"/>
    <w:rsid w:val="00F75D4B"/>
    <w:rsid w:val="00F834DD"/>
    <w:rsid w:val="00F966C6"/>
    <w:rsid w:val="00FD1313"/>
    <w:rsid w:val="00FE33DB"/>
    <w:rsid w:val="00FE6307"/>
    <w:rsid w:val="00FF79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unhideWhenUsed/>
    <w:qFormat/>
    <w:pPr>
      <w:spacing w:before="300" w:after="80" w:line="240" w:lineRule="auto"/>
      <w:outlineLvl w:val="0"/>
    </w:pPr>
    <w:rPr>
      <w:rFonts w:asciiTheme="majorHAnsi" w:eastAsiaTheme="majorEastAsia" w:hAnsiTheme="majorHAnsi" w:cstheme="majorBidi"/>
      <w:caps/>
      <w:color w:val="44546A" w:themeColor="text2"/>
      <w:sz w:val="32"/>
      <w:szCs w:val="32"/>
      <w:lang w:val="es-ES" w:eastAsia="en-US"/>
    </w:rPr>
  </w:style>
  <w:style w:type="paragraph" w:styleId="Ttulo2">
    <w:name w:val="heading 2"/>
    <w:basedOn w:val="Normal"/>
    <w:next w:val="Normal"/>
    <w:link w:val="Ttulo2Car"/>
    <w:uiPriority w:val="9"/>
    <w:unhideWhenUsed/>
    <w:qFormat/>
    <w:pPr>
      <w:spacing w:before="240" w:after="80" w:line="264" w:lineRule="auto"/>
      <w:outlineLvl w:val="1"/>
    </w:pPr>
    <w:rPr>
      <w:b/>
      <w:bCs/>
      <w:color w:val="5B9BD5" w:themeColor="accent1"/>
      <w:spacing w:val="20"/>
      <w:sz w:val="28"/>
      <w:szCs w:val="28"/>
      <w:lang w:val="es-ES" w:eastAsia="en-US"/>
    </w:rPr>
  </w:style>
  <w:style w:type="paragraph" w:styleId="Ttulo3">
    <w:name w:val="heading 3"/>
    <w:basedOn w:val="Normal"/>
    <w:next w:val="Normal"/>
    <w:link w:val="Ttulo3Car"/>
    <w:uiPriority w:val="9"/>
    <w:unhideWhenUsed/>
    <w:qFormat/>
    <w:pPr>
      <w:spacing w:before="240" w:after="60" w:line="264" w:lineRule="auto"/>
      <w:outlineLvl w:val="2"/>
    </w:pPr>
    <w:rPr>
      <w:b/>
      <w:bCs/>
      <w:color w:val="000000" w:themeColor="text1"/>
      <w:spacing w:val="10"/>
      <w:sz w:val="23"/>
      <w:szCs w:val="23"/>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4B91DDAB90149E6975681FA370129CB">
    <w:name w:val="C4B91DDAB90149E6975681FA370129CB"/>
  </w:style>
  <w:style w:type="character" w:customStyle="1" w:styleId="Ttulo1Car">
    <w:name w:val="Título 1 Car"/>
    <w:basedOn w:val="Fuentedeprrafopredeter"/>
    <w:link w:val="Ttulo1"/>
    <w:uiPriority w:val="9"/>
    <w:rPr>
      <w:rFonts w:asciiTheme="majorHAnsi" w:eastAsiaTheme="majorEastAsia" w:hAnsiTheme="majorHAnsi" w:cstheme="majorBidi"/>
      <w:caps/>
      <w:color w:val="44546A" w:themeColor="text2"/>
      <w:sz w:val="32"/>
      <w:szCs w:val="32"/>
      <w:lang w:val="es-ES" w:eastAsia="en-US"/>
    </w:rPr>
  </w:style>
  <w:style w:type="character" w:customStyle="1" w:styleId="Ttulo2Car">
    <w:name w:val="Título 2 Car"/>
    <w:basedOn w:val="Fuentedeprrafopredeter"/>
    <w:link w:val="Ttulo2"/>
    <w:uiPriority w:val="9"/>
    <w:rPr>
      <w:b/>
      <w:bCs/>
      <w:color w:val="5B9BD5" w:themeColor="accent1"/>
      <w:spacing w:val="20"/>
      <w:sz w:val="28"/>
      <w:szCs w:val="28"/>
      <w:lang w:val="es-ES" w:eastAsia="en-US"/>
    </w:rPr>
  </w:style>
  <w:style w:type="character" w:customStyle="1" w:styleId="Ttulo3Car">
    <w:name w:val="Título 3 Car"/>
    <w:basedOn w:val="Fuentedeprrafopredeter"/>
    <w:link w:val="Ttulo3"/>
    <w:uiPriority w:val="9"/>
    <w:rPr>
      <w:b/>
      <w:bCs/>
      <w:color w:val="000000" w:themeColor="text1"/>
      <w:spacing w:val="10"/>
      <w:sz w:val="23"/>
      <w:szCs w:val="23"/>
      <w:lang w:val="es-ES" w:eastAsia="en-US"/>
    </w:rPr>
  </w:style>
  <w:style w:type="paragraph" w:styleId="Citadestacada">
    <w:name w:val="Intense Quote"/>
    <w:basedOn w:val="Normal"/>
    <w:link w:val="CitadestacadaCar"/>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b/>
      <w:bCs/>
      <w:color w:val="ED7D31" w:themeColor="accent2"/>
      <w:sz w:val="23"/>
      <w:szCs w:val="23"/>
      <w:lang w:val="es-ES" w:eastAsia="en-US"/>
    </w:rPr>
  </w:style>
  <w:style w:type="character" w:customStyle="1" w:styleId="CitadestacadaCar">
    <w:name w:val="Cita destacada Car"/>
    <w:basedOn w:val="Fuentedeprrafopredeter"/>
    <w:link w:val="Citadestacada"/>
    <w:uiPriority w:val="30"/>
    <w:rPr>
      <w:b/>
      <w:bCs/>
      <w:color w:val="ED7D31" w:themeColor="accent2"/>
      <w:sz w:val="23"/>
      <w:szCs w:val="23"/>
      <w:shd w:val="clear" w:color="auto" w:fill="FFFFFF" w:themeFill="background1"/>
      <w:lang w:val="es-ES" w:eastAsia="en-US"/>
    </w:rPr>
  </w:style>
  <w:style w:type="character" w:styleId="Textodelmarcadordeposicin">
    <w:name w:val="Placeholder Text"/>
    <w:basedOn w:val="Fuentedeprrafopredeter"/>
    <w:uiPriority w:val="99"/>
    <w:semiHidden/>
    <w:rsid w:val="0062187B"/>
    <w:rPr>
      <w:color w:val="808080"/>
    </w:rPr>
  </w:style>
  <w:style w:type="paragraph" w:customStyle="1" w:styleId="94C35B891B504C35936796537EA62EB1">
    <w:name w:val="94C35B891B504C35936796537EA62EB1"/>
    <w:rsid w:val="00DE10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theme/theme1.xml><?xml version="1.0" encoding="utf-8"?>
<a:theme xmlns:a="http://schemas.openxmlformats.org/drawingml/2006/main" name="Median">
  <a:themeElements>
    <a:clrScheme name="Erick II">
      <a:dk1>
        <a:sysClr val="windowText" lastClr="000000"/>
      </a:dk1>
      <a:lt1>
        <a:sysClr val="window" lastClr="FFFFFF"/>
      </a:lt1>
      <a:dk2>
        <a:srgbClr val="323232"/>
      </a:dk2>
      <a:lt2>
        <a:srgbClr val="6B9F25"/>
      </a:lt2>
      <a:accent1>
        <a:srgbClr val="F07F09"/>
      </a:accent1>
      <a:accent2>
        <a:srgbClr val="C00000"/>
      </a:accent2>
      <a:accent3>
        <a:srgbClr val="1B587C"/>
      </a:accent3>
      <a:accent4>
        <a:srgbClr val="4E8542"/>
      </a:accent4>
      <a:accent5>
        <a:srgbClr val="604878"/>
      </a:accent5>
      <a:accent6>
        <a:srgbClr val="C19859"/>
      </a:accent6>
      <a:hlink>
        <a:srgbClr val="6B9F25"/>
      </a:hlink>
      <a:folHlink>
        <a:srgbClr val="89C3E5"/>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spDef>
      <a:spPr bwMode="auto">
        <a:solidFill>
          <a:srgbClr val="FFFFFF"/>
        </a:solidFill>
        <a:ln w="28575">
          <a:solidFill>
            <a:srgbClr val="C00000"/>
          </a:solidFill>
          <a:round/>
          <a:headEnd/>
          <a:tailEnd/>
        </a:ln>
      </a:spPr>
      <a:bodyPr rot="0" vert="horz" wrap="square" lIns="91440" tIns="0" rIns="91440" bIns="0" anchor="t" anchorCtr="0" upright="1">
        <a:noAutofit/>
      </a:bodyPr>
      <a:lstStyle/>
    </a:spDef>
    <a:txDef>
      <a:spPr>
        <a:noFill/>
        <a:ln w="6350">
          <a:noFill/>
        </a:ln>
        <a:effectLst/>
      </a:spPr>
      <a:bodyPr rot="0" spcFirstLastPara="0"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7BCD29CF-FFC7-46E1-8323-A476395C4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MedianReport</Template>
  <TotalTime>4438</TotalTime>
  <Pages>19</Pages>
  <Words>8098</Words>
  <Characters>44544</Characters>
  <Application>Microsoft Office Word</Application>
  <DocSecurity>0</DocSecurity>
  <Lines>371</Lines>
  <Paragraphs>105</Paragraphs>
  <ScaleCrop>false</ScaleCrop>
  <HeadingPairs>
    <vt:vector size="6" baseType="variant">
      <vt:variant>
        <vt:lpstr>Título</vt:lpstr>
      </vt:variant>
      <vt:variant>
        <vt:i4>1</vt:i4>
      </vt:variant>
      <vt:variant>
        <vt:lpstr>Title</vt:lpstr>
      </vt:variant>
      <vt:variant>
        <vt:i4>1</vt:i4>
      </vt:variant>
      <vt:variant>
        <vt:lpstr>Headings</vt:lpstr>
      </vt:variant>
      <vt:variant>
        <vt:i4>2</vt:i4>
      </vt:variant>
    </vt:vector>
  </HeadingPairs>
  <TitlesOfParts>
    <vt:vector size="4" baseType="lpstr">
      <vt:lpstr>INCERTIDUMBRES Y ANÁLISIS DE MEDICIONES</vt:lpstr>
      <vt:lpstr/>
      <vt:lpstr>    Heading 2|two</vt:lpstr>
      <vt:lpstr>        Heading 3|three</vt:lpstr>
    </vt:vector>
  </TitlesOfParts>
  <Company/>
  <LinksUpToDate>false</LinksUpToDate>
  <CharactersWithSpaces>52537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INCERTIDUMBRES Y ANÁLISIS DE MEDICIONES</dc:title>
  <dc:subject>M en C. Erick Barrios Barocio. Fis. Arnaldo Hernández Cardona. Laboratorio de Óptica, Facultad de Ciencias, UNAM.</dc:subject>
  <dc:creator>Barrios;Hernández</dc:creator>
  <cp:keywords/>
  <dc:description/>
  <cp:lastModifiedBy>Erick</cp:lastModifiedBy>
  <cp:revision>360</cp:revision>
  <cp:lastPrinted>2023-10-31T14:08:00Z</cp:lastPrinted>
  <dcterms:created xsi:type="dcterms:W3CDTF">2021-09-06T23:05:00Z</dcterms:created>
  <dcterms:modified xsi:type="dcterms:W3CDTF">2023-11-02T14:25:00Z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3082</vt:i4>
  </property>
  <property fmtid="{D5CDD505-2E9C-101B-9397-08002B2CF9AE}" pid="3" name="_Version">
    <vt:lpwstr>0809</vt:lpwstr>
  </property>
</Properties>
</file>