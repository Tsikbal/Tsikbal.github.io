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EastAsia" w:hAnsiTheme="majorHAnsi" w:cstheme="minorBidi"/>
          <w:sz w:val="22"/>
          <w:szCs w:val="23"/>
          <w:lang w:val="es-ES" w:eastAsia="en-US"/>
        </w:rPr>
        <w:id w:val="16927735"/>
        <w:docPartObj>
          <w:docPartGallery w:val="Cover Pages"/>
          <w:docPartUnique/>
        </w:docPartObj>
      </w:sdtPr>
      <w:sdtEndPr>
        <w:rPr>
          <w:color w:val="6B9F25" w:themeColor="background2"/>
        </w:rPr>
      </w:sdtEndPr>
      <w:sdtContent>
        <w:tbl>
          <w:tblPr>
            <w:tblStyle w:val="Tablaconcuadrcula"/>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0" w:type="dxa"/>
              <w:right w:w="115" w:type="dxa"/>
            </w:tblCellMar>
            <w:tblLook w:val="01E0" w:firstRow="1" w:lastRow="1" w:firstColumn="1" w:lastColumn="1" w:noHBand="0" w:noVBand="0"/>
          </w:tblPr>
          <w:tblGrid>
            <w:gridCol w:w="1604"/>
            <w:gridCol w:w="8936"/>
          </w:tblGrid>
          <w:tr w:rsidR="00255443" w:rsidRPr="003A4DDC" w14:paraId="01B7AB23" w14:textId="77777777" w:rsidTr="004E4BD6">
            <w:trPr>
              <w:trHeight w:val="3012"/>
              <w:jc w:val="center"/>
            </w:trPr>
            <w:tc>
              <w:tcPr>
                <w:tcW w:w="761" w:type="pct"/>
                <w:tcBorders>
                  <w:top w:val="nil"/>
                  <w:left w:val="nil"/>
                  <w:bottom w:val="nil"/>
                  <w:right w:val="nil"/>
                </w:tcBorders>
                <w:shd w:val="clear" w:color="auto" w:fill="auto"/>
              </w:tcPr>
              <w:p w14:paraId="19D4C325" w14:textId="298AFF7F" w:rsidR="00255443" w:rsidRDefault="00255443" w:rsidP="009C5E23">
                <w:pPr>
                  <w:pStyle w:val="Sinespaciado"/>
                </w:pPr>
              </w:p>
            </w:tc>
            <w:tc>
              <w:tcPr>
                <w:tcW w:w="4239" w:type="pct"/>
                <w:tcBorders>
                  <w:top w:val="nil"/>
                  <w:left w:val="nil"/>
                  <w:bottom w:val="nil"/>
                  <w:right w:val="nil"/>
                </w:tcBorders>
                <w:shd w:val="clear" w:color="auto" w:fill="auto"/>
                <w:tcMar>
                  <w:left w:w="115" w:type="dxa"/>
                  <w:bottom w:w="115" w:type="dxa"/>
                </w:tcMar>
                <w:vAlign w:val="center"/>
              </w:tcPr>
              <w:p w14:paraId="124F27D4" w14:textId="64B3FC7B" w:rsidR="00255443" w:rsidRPr="00DD5A0B" w:rsidRDefault="00842E0E" w:rsidP="006C09F4">
                <w:pPr>
                  <w:pStyle w:val="Sinespaciado"/>
                  <w:jc w:val="right"/>
                  <w:rPr>
                    <w:sz w:val="120"/>
                    <w:szCs w:val="120"/>
                  </w:rPr>
                </w:pPr>
                <w:sdt>
                  <w:sdtPr>
                    <w:rPr>
                      <w:rStyle w:val="TituloPrincipalCar"/>
                      <w14:textFill>
                        <w14:gradFill>
                          <w14:gsLst>
                            <w14:gs w14:pos="0">
                              <w14:srgbClr w14:val="800000"/>
                            </w14:gs>
                            <w14:gs w14:pos="50000">
                              <w14:srgbClr w14:val="990000"/>
                            </w14:gs>
                            <w14:gs w14:pos="100000">
                              <w14:srgbClr w14:val="CC0000"/>
                            </w14:gs>
                          </w14:gsLst>
                          <w14:lin w14:ang="5400000" w14:scaled="0"/>
                        </w14:gradFill>
                      </w14:textFill>
                    </w:rPr>
                    <w:alias w:val="Título"/>
                    <w:id w:val="541102321"/>
                    <w:placeholder>
                      <w:docPart w:val="C4B91DDAB90149E6975681FA370129CB"/>
                    </w:placeholder>
                    <w:dataBinding w:prefixMappings="xmlns:ns0='http://schemas.openxmlformats.org/package/2006/metadata/core-properties' xmlns:ns1='http://purl.org/dc/elements/1.1/'" w:xpath="/ns0:coreProperties[1]/ns1:title[1]" w:storeItemID="{6C3C8BC8-F283-45AE-878A-BAB7291924A1}"/>
                    <w:text/>
                  </w:sdtPr>
                  <w:sdtEndPr>
                    <w:rPr>
                      <w:rStyle w:val="TituloPrincipalCar"/>
                    </w:rPr>
                  </w:sdtEndPr>
                  <w:sdtContent>
                    <w:r w:rsidR="006C09F4">
                      <w:rPr>
                        <w:rStyle w:val="TituloPrincipalCar"/>
                        <w14:textFill>
                          <w14:gradFill>
                            <w14:gsLst>
                              <w14:gs w14:pos="0">
                                <w14:srgbClr w14:val="800000"/>
                              </w14:gs>
                              <w14:gs w14:pos="50000">
                                <w14:srgbClr w14:val="990000"/>
                              </w14:gs>
                              <w14:gs w14:pos="100000">
                                <w14:srgbClr w14:val="CC0000"/>
                              </w14:gs>
                            </w14:gsLst>
                            <w14:lin w14:ang="5400000" w14:scaled="0"/>
                          </w14:gradFill>
                        </w14:textFill>
                      </w:rPr>
                      <w:t>El Vernier</w:t>
                    </w:r>
                  </w:sdtContent>
                </w:sdt>
                <w:r w:rsidR="003A4DDC" w:rsidRPr="00834ED3">
                  <w:rPr>
                    <w:rStyle w:val="TituloPrincipalCar"/>
                  </w:rPr>
                  <w:t xml:space="preserve"> </w:t>
                </w:r>
              </w:p>
            </w:tc>
          </w:tr>
          <w:tr w:rsidR="00255443" w14:paraId="05427D8C" w14:textId="77777777" w:rsidTr="00D92369">
            <w:trPr>
              <w:jc w:val="center"/>
            </w:trPr>
            <w:tc>
              <w:tcPr>
                <w:tcW w:w="761" w:type="pct"/>
                <w:tcBorders>
                  <w:top w:val="nil"/>
                  <w:left w:val="nil"/>
                  <w:bottom w:val="nil"/>
                  <w:right w:val="nil"/>
                </w:tcBorders>
                <w:shd w:val="clear" w:color="auto" w:fill="auto"/>
              </w:tcPr>
              <w:p w14:paraId="7E2D1D40" w14:textId="77777777" w:rsidR="00255443" w:rsidRDefault="00255443" w:rsidP="009C5E23">
                <w:pPr>
                  <w:pStyle w:val="Sinespaciado"/>
                </w:pPr>
              </w:p>
            </w:tc>
            <w:tc>
              <w:tcPr>
                <w:tcW w:w="4239" w:type="pct"/>
                <w:tcBorders>
                  <w:top w:val="nil"/>
                  <w:left w:val="nil"/>
                  <w:bottom w:val="nil"/>
                  <w:right w:val="nil"/>
                </w:tcBorders>
                <w:shd w:val="clear" w:color="auto" w:fill="auto"/>
                <w:tcMar>
                  <w:left w:w="72" w:type="dxa"/>
                  <w:bottom w:w="216" w:type="dxa"/>
                  <w:right w:w="0" w:type="dxa"/>
                </w:tcMar>
                <w:vAlign w:val="bottom"/>
              </w:tcPr>
              <w:p w14:paraId="23C821A8" w14:textId="27DF95FF" w:rsidR="00255443" w:rsidRDefault="006C09F4" w:rsidP="00CE1F75">
                <w:pPr>
                  <w:jc w:val="center"/>
                </w:pPr>
                <w:r>
                  <w:rPr>
                    <w:noProof/>
                    <w:lang w:val="es-MX" w:eastAsia="es-MX"/>
                  </w:rPr>
                  <w:drawing>
                    <wp:inline distT="0" distB="0" distL="0" distR="0" wp14:anchorId="478A1FA5" wp14:editId="18ECC5C6">
                      <wp:extent cx="2787042" cy="1860128"/>
                      <wp:effectExtent l="0" t="0" r="0" b="6985"/>
                      <wp:docPr id="2" name="Imagen 2" descr="0 a 150 mm 6 pulgadas calibrador a vernier de acero inoxid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a 150 mm 6 pulgadas calibrador a vernier de acero inoxidable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980" b="13279"/>
                              <a:stretch/>
                            </pic:blipFill>
                            <pic:spPr bwMode="auto">
                              <a:xfrm>
                                <a:off x="0" y="0"/>
                                <a:ext cx="2792534" cy="1863793"/>
                              </a:xfrm>
                              <a:prstGeom prst="rect">
                                <a:avLst/>
                              </a:prstGeom>
                              <a:noFill/>
                              <a:ln>
                                <a:noFill/>
                              </a:ln>
                              <a:extLst>
                                <a:ext uri="{53640926-AAD7-44D8-BBD7-CCE9431645EC}">
                                  <a14:shadowObscured xmlns:a14="http://schemas.microsoft.com/office/drawing/2010/main"/>
                                </a:ext>
                              </a:extLst>
                            </pic:spPr>
                          </pic:pic>
                        </a:graphicData>
                      </a:graphic>
                    </wp:inline>
                  </w:drawing>
                </w:r>
              </w:p>
              <w:p w14:paraId="1050C281" w14:textId="77777777" w:rsidR="00D20B21" w:rsidRDefault="00D20B21" w:rsidP="00CE1F75">
                <w:pPr>
                  <w:jc w:val="center"/>
                </w:pPr>
              </w:p>
            </w:tc>
            <w:bookmarkStart w:id="0" w:name="_GoBack"/>
            <w:bookmarkEnd w:id="0"/>
          </w:tr>
          <w:tr w:rsidR="00255443" w:rsidRPr="005154A0" w14:paraId="7F3B68DA" w14:textId="77777777" w:rsidTr="00B702FB">
            <w:trPr>
              <w:trHeight w:val="567"/>
              <w:jc w:val="center"/>
            </w:trPr>
            <w:tc>
              <w:tcPr>
                <w:tcW w:w="761" w:type="pct"/>
                <w:tcBorders>
                  <w:top w:val="nil"/>
                  <w:left w:val="nil"/>
                  <w:bottom w:val="nil"/>
                </w:tcBorders>
                <w:shd w:val="clear" w:color="auto" w:fill="002060"/>
                <w:vAlign w:val="center"/>
              </w:tcPr>
              <w:p w14:paraId="7195A52D" w14:textId="0E202394" w:rsidR="00D9074B" w:rsidRPr="005154A0" w:rsidRDefault="00D9074B" w:rsidP="00B600CF">
                <w:pPr>
                  <w:pStyle w:val="Practica"/>
                </w:pPr>
              </w:p>
            </w:tc>
            <w:tc>
              <w:tcPr>
                <w:tcW w:w="4239" w:type="pct"/>
                <w:tcBorders>
                  <w:top w:val="nil"/>
                  <w:bottom w:val="nil"/>
                  <w:right w:val="nil"/>
                </w:tcBorders>
                <w:shd w:val="clear" w:color="auto" w:fill="002060"/>
                <w:tcMar>
                  <w:left w:w="216" w:type="dxa"/>
                </w:tcMar>
              </w:tcPr>
              <w:p w14:paraId="65040997" w14:textId="4A145B2C" w:rsidR="00EA0574" w:rsidRPr="005154A0" w:rsidRDefault="00F87C91" w:rsidP="00EA0574">
                <w:pPr>
                  <w:pStyle w:val="Ventana"/>
                </w:pPr>
                <w:r>
                  <w:t xml:space="preserve">Erick Barrios Barocio; </w:t>
                </w:r>
                <w:r w:rsidR="00EA0574">
                  <w:t xml:space="preserve">Arnaldo Hernández Cardona; </w:t>
                </w:r>
                <w:proofErr w:type="spellStart"/>
                <w:r w:rsidR="00EA0574">
                  <w:t>Roxette</w:t>
                </w:r>
                <w:proofErr w:type="spellEnd"/>
                <w:r w:rsidR="00EA0574">
                  <w:t xml:space="preserve"> Ramírez </w:t>
                </w:r>
                <w:proofErr w:type="spellStart"/>
                <w:r w:rsidR="00EA0574">
                  <w:t>Arvidez</w:t>
                </w:r>
                <w:proofErr w:type="spellEnd"/>
                <w:r w:rsidR="00EA0574" w:rsidRPr="005154A0">
                  <w:t xml:space="preserve">. </w:t>
                </w:r>
              </w:p>
              <w:p w14:paraId="2837C98A" w14:textId="278D8BD1" w:rsidR="00255443" w:rsidRPr="005154A0" w:rsidRDefault="00EA0574" w:rsidP="008357EF">
                <w:pPr>
                  <w:pStyle w:val="Ventana"/>
                </w:pPr>
                <w:r w:rsidRPr="005154A0">
                  <w:t xml:space="preserve">Óptica </w:t>
                </w:r>
                <w:r w:rsidR="00FD7F95">
                  <w:t>(</w:t>
                </w:r>
                <w:r>
                  <w:t>v.202</w:t>
                </w:r>
                <w:r w:rsidR="00FD7F95">
                  <w:t>4)</w:t>
                </w:r>
              </w:p>
            </w:tc>
          </w:tr>
          <w:tr w:rsidR="00255443" w14:paraId="000582BC" w14:textId="77777777" w:rsidTr="00D92369">
            <w:trPr>
              <w:jc w:val="center"/>
            </w:trPr>
            <w:tc>
              <w:tcPr>
                <w:tcW w:w="761" w:type="pct"/>
                <w:tcBorders>
                  <w:top w:val="nil"/>
                  <w:left w:val="nil"/>
                  <w:bottom w:val="nil"/>
                  <w:right w:val="nil"/>
                </w:tcBorders>
                <w:shd w:val="clear" w:color="auto" w:fill="auto"/>
                <w:vAlign w:val="center"/>
              </w:tcPr>
              <w:p w14:paraId="25327C77" w14:textId="77777777" w:rsidR="00255443" w:rsidRDefault="00255443" w:rsidP="009C5E23">
                <w:pPr>
                  <w:pStyle w:val="Sinespaciado"/>
                </w:pPr>
              </w:p>
            </w:tc>
            <w:tc>
              <w:tcPr>
                <w:tcW w:w="4239" w:type="pct"/>
                <w:tcBorders>
                  <w:top w:val="nil"/>
                  <w:left w:val="nil"/>
                  <w:bottom w:val="nil"/>
                  <w:right w:val="nil"/>
                </w:tcBorders>
                <w:shd w:val="clear" w:color="auto" w:fill="auto"/>
                <w:tcMar>
                  <w:top w:w="432" w:type="dxa"/>
                  <w:left w:w="216" w:type="dxa"/>
                  <w:right w:w="432" w:type="dxa"/>
                </w:tcMar>
              </w:tcPr>
              <w:p w14:paraId="3AA78F3B" w14:textId="2310D1E5" w:rsidR="00FD7F95" w:rsidRDefault="006C09F4" w:rsidP="00EA0574">
                <w:pPr>
                  <w:pStyle w:val="Objetivo"/>
                </w:pPr>
                <w:r w:rsidRPr="00A1355C">
                  <w:t>La escala de Vernier es un</w:t>
                </w:r>
                <w:r>
                  <w:t xml:space="preserve"> instrumento de medición de precisión, el cual cuenta con dos escalas, de las cuales, l</w:t>
                </w:r>
                <w:r w:rsidRPr="00A1355C">
                  <w:t xml:space="preserve">a segunda permite </w:t>
                </w:r>
                <w:r>
                  <w:t>una mayor a</w:t>
                </w:r>
                <w:r w:rsidRPr="00A1355C">
                  <w:t>precia</w:t>
                </w:r>
                <w:r>
                  <w:t>ción de</w:t>
                </w:r>
                <w:r w:rsidRPr="00A1355C">
                  <w:t xml:space="preserve"> la escala principal del </w:t>
                </w:r>
                <w:hyperlink r:id="rId10" w:tooltip="Instrumento de medida" w:history="1">
                  <w:r w:rsidRPr="00A1355C">
                    <w:rPr>
                      <w:rStyle w:val="Hipervnculo"/>
                      <w:color w:val="auto"/>
                      <w:u w:val="none"/>
                    </w:rPr>
                    <w:t>instrumento</w:t>
                  </w:r>
                </w:hyperlink>
                <w:r>
                  <w:rPr>
                    <w:rStyle w:val="Hipervnculo"/>
                    <w:color w:val="auto"/>
                    <w:u w:val="none"/>
                  </w:rPr>
                  <w:t xml:space="preserve"> ya que permite </w:t>
                </w:r>
                <w:r>
                  <w:t>fraccionarla</w:t>
                </w:r>
                <w:r w:rsidRPr="00A1355C">
                  <w:t xml:space="preserve">. </w:t>
                </w:r>
                <w:r>
                  <w:t>D</w:t>
                </w:r>
                <w:r w:rsidRPr="00A1355C">
                  <w:t>ebido a los distintos tipos de escalas vernier que existen, en ocasiones</w:t>
                </w:r>
                <w:r>
                  <w:t>,</w:t>
                </w:r>
                <w:r w:rsidRPr="00A1355C">
                  <w:t xml:space="preserve"> su uso </w:t>
                </w:r>
                <w:r>
                  <w:t xml:space="preserve">puede ser </w:t>
                </w:r>
                <w:r w:rsidRPr="00A1355C">
                  <w:t>confuso</w:t>
                </w:r>
                <w:r>
                  <w:t>,</w:t>
                </w:r>
                <w:r w:rsidRPr="00A1355C">
                  <w:t xml:space="preserve"> lo cual puede llevar a errores en la medición. Aquí presentamos la teoría básica de su funcionamiento y como leer correctamente las mediciones</w:t>
                </w:r>
                <w:r w:rsidR="00EA0574">
                  <w:t xml:space="preserve">.  </w:t>
                </w:r>
                <w:r w:rsidR="008F187D">
                  <w:t xml:space="preserve">  </w:t>
                </w:r>
              </w:p>
              <w:p w14:paraId="1E9FF4C0" w14:textId="77777777" w:rsidR="00FD7F95" w:rsidRDefault="00FD7F95" w:rsidP="00EA0574">
                <w:pPr>
                  <w:pStyle w:val="Objetivo"/>
                  <w:rPr>
                    <w:i/>
                    <w:iCs/>
                    <w:color w:val="323232" w:themeColor="text2"/>
                  </w:rPr>
                </w:pPr>
              </w:p>
              <w:p w14:paraId="4816D1CE" w14:textId="77777777" w:rsidR="004E4BD6" w:rsidRDefault="004E4BD6" w:rsidP="00EA0574">
                <w:pPr>
                  <w:pStyle w:val="Objetivo"/>
                  <w:rPr>
                    <w:i/>
                    <w:iCs/>
                    <w:color w:val="323232" w:themeColor="text2"/>
                  </w:rPr>
                </w:pPr>
              </w:p>
              <w:p w14:paraId="226D7A3C" w14:textId="77777777" w:rsidR="006C09F4" w:rsidRDefault="006C09F4" w:rsidP="00EA0574">
                <w:pPr>
                  <w:pStyle w:val="Objetivo"/>
                  <w:rPr>
                    <w:i/>
                    <w:iCs/>
                    <w:color w:val="323232" w:themeColor="text2"/>
                  </w:rPr>
                </w:pPr>
              </w:p>
              <w:p w14:paraId="796C7602" w14:textId="77777777" w:rsidR="006C09F4" w:rsidRDefault="006C09F4" w:rsidP="00EA0574">
                <w:pPr>
                  <w:pStyle w:val="Objetivo"/>
                  <w:rPr>
                    <w:i/>
                    <w:iCs/>
                    <w:color w:val="323232" w:themeColor="text2"/>
                  </w:rPr>
                </w:pPr>
              </w:p>
              <w:p w14:paraId="50F82250" w14:textId="77777777" w:rsidR="006C09F4" w:rsidRDefault="006C09F4" w:rsidP="00EA0574">
                <w:pPr>
                  <w:pStyle w:val="Objetivo"/>
                  <w:rPr>
                    <w:i/>
                    <w:iCs/>
                    <w:color w:val="323232" w:themeColor="text2"/>
                  </w:rPr>
                </w:pPr>
              </w:p>
              <w:p w14:paraId="43D0ED10" w14:textId="77777777" w:rsidR="004E4BD6" w:rsidRDefault="004E4BD6" w:rsidP="00EA0574">
                <w:pPr>
                  <w:pStyle w:val="Objetivo"/>
                  <w:rPr>
                    <w:i/>
                    <w:iCs/>
                    <w:color w:val="323232" w:themeColor="text2"/>
                  </w:rPr>
                </w:pPr>
              </w:p>
              <w:p w14:paraId="1CDDB215" w14:textId="492EAC97" w:rsidR="007E371A" w:rsidRDefault="00842E0E" w:rsidP="00EA0574">
                <w:pPr>
                  <w:pStyle w:val="Objetivo"/>
                  <w:rPr>
                    <w:i/>
                    <w:iCs/>
                    <w:color w:val="323232" w:themeColor="text2"/>
                  </w:rPr>
                </w:pPr>
              </w:p>
            </w:tc>
          </w:tr>
        </w:tbl>
      </w:sdtContent>
    </w:sdt>
    <w:bookmarkStart w:id="1" w:name="_Toc82020882" w:displacedByCustomXml="next"/>
    <w:bookmarkStart w:id="2" w:name="_Toc138273488" w:displacedByCustomXml="next"/>
    <w:bookmarkStart w:id="3" w:name="_Toc149815333" w:displacedByCustomXml="next"/>
    <w:bookmarkStart w:id="4" w:name="_Toc149815415" w:displacedByCustomXml="next"/>
    <w:sdt>
      <w:sdtPr>
        <w:rPr>
          <w:rFonts w:ascii="Times New Roman" w:eastAsia="Times New Roman" w:hAnsi="Times New Roman"/>
          <w:b w:val="0"/>
          <w:bCs w:val="0"/>
          <w:i/>
          <w:iCs/>
          <w:caps/>
          <w:noProof/>
          <w:color w:val="auto"/>
          <w:spacing w:val="0"/>
          <w:sz w:val="22"/>
          <w:szCs w:val="23"/>
          <w:lang w:eastAsia="es-MX"/>
        </w:rPr>
        <w:id w:val="733750775"/>
        <w:docPartObj>
          <w:docPartGallery w:val="Table of Contents"/>
          <w:docPartUnique/>
        </w:docPartObj>
      </w:sdtPr>
      <w:sdtEndPr>
        <w:rPr>
          <w:rFonts w:asciiTheme="minorHAnsi" w:hAnsiTheme="minorHAnsi"/>
          <w:bCs/>
        </w:rPr>
      </w:sdtEndPr>
      <w:sdtContent>
        <w:p w14:paraId="2C047FF4" w14:textId="50B8B866" w:rsidR="005C468B" w:rsidRDefault="005C468B" w:rsidP="00E978D6">
          <w:pPr>
            <w:pStyle w:val="Ttulo2"/>
          </w:pPr>
          <w:r>
            <w:t>Contenido</w:t>
          </w:r>
          <w:bookmarkEnd w:id="4"/>
          <w:bookmarkEnd w:id="3"/>
          <w:bookmarkEnd w:id="2"/>
          <w:bookmarkEnd w:id="1"/>
        </w:p>
        <w:p w14:paraId="7DAD83AB" w14:textId="0341DD75" w:rsidR="007A54DE" w:rsidRDefault="005C468B" w:rsidP="007A54DE">
          <w:pPr>
            <w:pStyle w:val="ndice-A"/>
            <w:rPr>
              <w:rFonts w:eastAsiaTheme="minorEastAsia"/>
              <w:b/>
              <w:szCs w:val="22"/>
              <w:lang w:val="es-MX"/>
            </w:rPr>
          </w:pPr>
          <w:r>
            <w:fldChar w:fldCharType="begin"/>
          </w:r>
          <w:r>
            <w:instrText xml:space="preserve"> TOC \o "1-3" \h \z \u </w:instrText>
          </w:r>
          <w:r>
            <w:fldChar w:fldCharType="separate"/>
          </w:r>
          <w:hyperlink w:anchor="_Toc149815416" w:history="1">
            <w:r w:rsidR="007A54DE" w:rsidRPr="00AD599E">
              <w:rPr>
                <w:rStyle w:val="Hipervnculo"/>
              </w:rPr>
              <w:t>1</w:t>
            </w:r>
            <w:r w:rsidR="007A54DE">
              <w:rPr>
                <w:rFonts w:eastAsiaTheme="minorEastAsia"/>
                <w:b/>
                <w:szCs w:val="22"/>
                <w:lang w:val="es-MX"/>
              </w:rPr>
              <w:tab/>
            </w:r>
            <w:r w:rsidR="007A54DE" w:rsidRPr="00AD599E">
              <w:rPr>
                <w:rStyle w:val="Hipervnculo"/>
              </w:rPr>
              <w:t>CARACTEIRIZACIÓN DEL VERNIER.</w:t>
            </w:r>
            <w:r w:rsidR="007A54DE">
              <w:rPr>
                <w:webHidden/>
              </w:rPr>
              <w:tab/>
            </w:r>
            <w:r w:rsidR="007A54DE">
              <w:rPr>
                <w:webHidden/>
              </w:rPr>
              <w:fldChar w:fldCharType="begin"/>
            </w:r>
            <w:r w:rsidR="007A54DE">
              <w:rPr>
                <w:webHidden/>
              </w:rPr>
              <w:instrText xml:space="preserve"> PAGEREF _Toc149815416 \h </w:instrText>
            </w:r>
            <w:r w:rsidR="007A54DE">
              <w:rPr>
                <w:webHidden/>
              </w:rPr>
            </w:r>
            <w:r w:rsidR="007A54DE">
              <w:rPr>
                <w:webHidden/>
              </w:rPr>
              <w:fldChar w:fldCharType="separate"/>
            </w:r>
            <w:r w:rsidR="00842E0E">
              <w:rPr>
                <w:webHidden/>
              </w:rPr>
              <w:t>1</w:t>
            </w:r>
            <w:r w:rsidR="007A54DE">
              <w:rPr>
                <w:webHidden/>
              </w:rPr>
              <w:fldChar w:fldCharType="end"/>
            </w:r>
          </w:hyperlink>
        </w:p>
        <w:p w14:paraId="04A127AB" w14:textId="77777777" w:rsidR="007A54DE" w:rsidRDefault="00842E0E" w:rsidP="007A54DE">
          <w:pPr>
            <w:pStyle w:val="ndice-A"/>
            <w:rPr>
              <w:rFonts w:eastAsiaTheme="minorEastAsia"/>
              <w:b/>
              <w:szCs w:val="22"/>
              <w:lang w:val="es-MX"/>
            </w:rPr>
          </w:pPr>
          <w:hyperlink w:anchor="_Toc149815417" w:history="1">
            <w:r w:rsidR="007A54DE" w:rsidRPr="00AD599E">
              <w:rPr>
                <w:rStyle w:val="Hipervnculo"/>
              </w:rPr>
              <w:t>2</w:t>
            </w:r>
            <w:r w:rsidR="007A54DE">
              <w:rPr>
                <w:rFonts w:eastAsiaTheme="minorEastAsia"/>
                <w:b/>
                <w:szCs w:val="22"/>
                <w:lang w:val="es-MX"/>
              </w:rPr>
              <w:tab/>
            </w:r>
            <w:r w:rsidR="007A54DE" w:rsidRPr="00AD599E">
              <w:rPr>
                <w:rStyle w:val="Hipervnculo"/>
              </w:rPr>
              <w:t>CARACTERIZACIÓN DEL VERNIER.</w:t>
            </w:r>
            <w:r w:rsidR="007A54DE">
              <w:rPr>
                <w:webHidden/>
              </w:rPr>
              <w:tab/>
            </w:r>
            <w:r w:rsidR="007A54DE">
              <w:rPr>
                <w:webHidden/>
              </w:rPr>
              <w:fldChar w:fldCharType="begin"/>
            </w:r>
            <w:r w:rsidR="007A54DE">
              <w:rPr>
                <w:webHidden/>
              </w:rPr>
              <w:instrText xml:space="preserve"> PAGEREF _Toc149815417 \h </w:instrText>
            </w:r>
            <w:r w:rsidR="007A54DE">
              <w:rPr>
                <w:webHidden/>
              </w:rPr>
            </w:r>
            <w:r w:rsidR="007A54DE">
              <w:rPr>
                <w:webHidden/>
              </w:rPr>
              <w:fldChar w:fldCharType="separate"/>
            </w:r>
            <w:r>
              <w:rPr>
                <w:webHidden/>
              </w:rPr>
              <w:t>1</w:t>
            </w:r>
            <w:r w:rsidR="007A54DE">
              <w:rPr>
                <w:webHidden/>
              </w:rPr>
              <w:fldChar w:fldCharType="end"/>
            </w:r>
          </w:hyperlink>
        </w:p>
        <w:p w14:paraId="357B7801" w14:textId="77777777" w:rsidR="007A54DE" w:rsidRDefault="00842E0E" w:rsidP="007A54DE">
          <w:pPr>
            <w:pStyle w:val="ndice-A"/>
            <w:rPr>
              <w:rFonts w:eastAsiaTheme="minorEastAsia"/>
              <w:b/>
              <w:szCs w:val="22"/>
              <w:lang w:val="es-MX"/>
            </w:rPr>
          </w:pPr>
          <w:hyperlink w:anchor="_Toc149815418" w:history="1">
            <w:r w:rsidR="007A54DE" w:rsidRPr="00AD599E">
              <w:rPr>
                <w:rStyle w:val="Hipervnculo"/>
              </w:rPr>
              <w:t>3</w:t>
            </w:r>
            <w:r w:rsidR="007A54DE">
              <w:rPr>
                <w:rFonts w:eastAsiaTheme="minorEastAsia"/>
                <w:b/>
                <w:szCs w:val="22"/>
                <w:lang w:val="es-MX"/>
              </w:rPr>
              <w:tab/>
            </w:r>
            <w:r w:rsidR="007A54DE" w:rsidRPr="00AD599E">
              <w:rPr>
                <w:rStyle w:val="Hipervnculo"/>
                <w:lang w:val="es-MX"/>
              </w:rPr>
              <w:t>LECTURA DE UN VERNIER</w:t>
            </w:r>
            <w:r w:rsidR="007A54DE" w:rsidRPr="00AD599E">
              <w:rPr>
                <w:rStyle w:val="Hipervnculo"/>
              </w:rPr>
              <w:t>.</w:t>
            </w:r>
            <w:r w:rsidR="007A54DE">
              <w:rPr>
                <w:webHidden/>
              </w:rPr>
              <w:tab/>
            </w:r>
            <w:r w:rsidR="007A54DE">
              <w:rPr>
                <w:webHidden/>
              </w:rPr>
              <w:fldChar w:fldCharType="begin"/>
            </w:r>
            <w:r w:rsidR="007A54DE">
              <w:rPr>
                <w:webHidden/>
              </w:rPr>
              <w:instrText xml:space="preserve"> PAGEREF _Toc149815418 \h </w:instrText>
            </w:r>
            <w:r w:rsidR="007A54DE">
              <w:rPr>
                <w:webHidden/>
              </w:rPr>
            </w:r>
            <w:r w:rsidR="007A54DE">
              <w:rPr>
                <w:webHidden/>
              </w:rPr>
              <w:fldChar w:fldCharType="separate"/>
            </w:r>
            <w:r>
              <w:rPr>
                <w:webHidden/>
              </w:rPr>
              <w:t>2</w:t>
            </w:r>
            <w:r w:rsidR="007A54DE">
              <w:rPr>
                <w:webHidden/>
              </w:rPr>
              <w:fldChar w:fldCharType="end"/>
            </w:r>
          </w:hyperlink>
        </w:p>
        <w:p w14:paraId="5CB790A2" w14:textId="77777777" w:rsidR="007A54DE" w:rsidRDefault="00842E0E" w:rsidP="007A54DE">
          <w:pPr>
            <w:pStyle w:val="ndice-A"/>
            <w:rPr>
              <w:rFonts w:eastAsiaTheme="minorEastAsia"/>
              <w:b/>
              <w:szCs w:val="22"/>
              <w:lang w:val="es-MX"/>
            </w:rPr>
          </w:pPr>
          <w:hyperlink w:anchor="_Toc149815419" w:history="1">
            <w:r w:rsidR="007A54DE" w:rsidRPr="00AD599E">
              <w:rPr>
                <w:rStyle w:val="Hipervnculo"/>
                <w:lang w:val="es-MX"/>
              </w:rPr>
              <w:t>4</w:t>
            </w:r>
            <w:r w:rsidR="007A54DE">
              <w:rPr>
                <w:rFonts w:eastAsiaTheme="minorEastAsia"/>
                <w:b/>
                <w:szCs w:val="22"/>
                <w:lang w:val="es-MX"/>
              </w:rPr>
              <w:tab/>
            </w:r>
            <w:r w:rsidR="007A54DE" w:rsidRPr="00AD599E">
              <w:rPr>
                <w:rStyle w:val="Hipervnculo"/>
              </w:rPr>
              <w:t>VERNIER EN ESCALA SEXAGESIMAL.</w:t>
            </w:r>
            <w:r w:rsidR="007A54DE">
              <w:rPr>
                <w:webHidden/>
              </w:rPr>
              <w:tab/>
            </w:r>
            <w:r w:rsidR="007A54DE">
              <w:rPr>
                <w:webHidden/>
              </w:rPr>
              <w:fldChar w:fldCharType="begin"/>
            </w:r>
            <w:r w:rsidR="007A54DE">
              <w:rPr>
                <w:webHidden/>
              </w:rPr>
              <w:instrText xml:space="preserve"> PAGEREF _Toc149815419 \h </w:instrText>
            </w:r>
            <w:r w:rsidR="007A54DE">
              <w:rPr>
                <w:webHidden/>
              </w:rPr>
            </w:r>
            <w:r w:rsidR="007A54DE">
              <w:rPr>
                <w:webHidden/>
              </w:rPr>
              <w:fldChar w:fldCharType="separate"/>
            </w:r>
            <w:r>
              <w:rPr>
                <w:webHidden/>
              </w:rPr>
              <w:t>3</w:t>
            </w:r>
            <w:r w:rsidR="007A54DE">
              <w:rPr>
                <w:webHidden/>
              </w:rPr>
              <w:fldChar w:fldCharType="end"/>
            </w:r>
          </w:hyperlink>
        </w:p>
        <w:p w14:paraId="093481A1" w14:textId="77777777" w:rsidR="007A54DE" w:rsidRDefault="00842E0E" w:rsidP="007A54DE">
          <w:pPr>
            <w:pStyle w:val="ndice-A"/>
            <w:rPr>
              <w:rFonts w:eastAsiaTheme="minorEastAsia"/>
              <w:b/>
              <w:szCs w:val="22"/>
              <w:lang w:val="es-MX"/>
            </w:rPr>
          </w:pPr>
          <w:hyperlink w:anchor="_Toc149815420" w:history="1">
            <w:r w:rsidR="007A54DE" w:rsidRPr="00AD599E">
              <w:rPr>
                <w:rStyle w:val="Hipervnculo"/>
                <w:lang w:val="es-MX"/>
              </w:rPr>
              <w:t>5</w:t>
            </w:r>
            <w:r w:rsidR="007A54DE">
              <w:rPr>
                <w:rFonts w:eastAsiaTheme="minorEastAsia"/>
                <w:b/>
                <w:szCs w:val="22"/>
                <w:lang w:val="es-MX"/>
              </w:rPr>
              <w:tab/>
            </w:r>
            <w:r w:rsidR="007A54DE" w:rsidRPr="00AD599E">
              <w:rPr>
                <w:rStyle w:val="Hipervnculo"/>
              </w:rPr>
              <w:t>CONFIGURACIÓN TÍPCA DE UN VERNIER LINEAL</w:t>
            </w:r>
            <w:r w:rsidR="007A54DE" w:rsidRPr="00AD599E">
              <w:rPr>
                <w:rStyle w:val="Hipervnculo"/>
                <w:lang w:val="es-MX"/>
              </w:rPr>
              <w:t>.</w:t>
            </w:r>
            <w:r w:rsidR="007A54DE">
              <w:rPr>
                <w:webHidden/>
              </w:rPr>
              <w:tab/>
            </w:r>
            <w:r w:rsidR="007A54DE">
              <w:rPr>
                <w:webHidden/>
              </w:rPr>
              <w:fldChar w:fldCharType="begin"/>
            </w:r>
            <w:r w:rsidR="007A54DE">
              <w:rPr>
                <w:webHidden/>
              </w:rPr>
              <w:instrText xml:space="preserve"> PAGEREF _Toc149815420 \h </w:instrText>
            </w:r>
            <w:r w:rsidR="007A54DE">
              <w:rPr>
                <w:webHidden/>
              </w:rPr>
            </w:r>
            <w:r w:rsidR="007A54DE">
              <w:rPr>
                <w:webHidden/>
              </w:rPr>
              <w:fldChar w:fldCharType="separate"/>
            </w:r>
            <w:r>
              <w:rPr>
                <w:webHidden/>
              </w:rPr>
              <w:t>4</w:t>
            </w:r>
            <w:r w:rsidR="007A54DE">
              <w:rPr>
                <w:webHidden/>
              </w:rPr>
              <w:fldChar w:fldCharType="end"/>
            </w:r>
          </w:hyperlink>
        </w:p>
        <w:p w14:paraId="3E5DAABF" w14:textId="77777777" w:rsidR="007A54DE" w:rsidRDefault="00842E0E" w:rsidP="007A54DE">
          <w:pPr>
            <w:pStyle w:val="ndice-A"/>
            <w:pBdr>
              <w:bottom w:val="double" w:sz="6" w:space="1" w:color="auto"/>
            </w:pBdr>
            <w:rPr>
              <w:rFonts w:eastAsiaTheme="minorEastAsia"/>
              <w:b/>
              <w:szCs w:val="22"/>
              <w:lang w:val="es-MX"/>
            </w:rPr>
          </w:pPr>
          <w:hyperlink w:anchor="_Toc149815421" w:history="1">
            <w:r w:rsidR="007A54DE" w:rsidRPr="00AD599E">
              <w:rPr>
                <w:rStyle w:val="Hipervnculo"/>
                <w:lang w:val="en-US"/>
              </w:rPr>
              <w:t>6</w:t>
            </w:r>
            <w:r w:rsidR="007A54DE">
              <w:rPr>
                <w:rFonts w:eastAsiaTheme="minorEastAsia"/>
                <w:b/>
                <w:szCs w:val="22"/>
                <w:lang w:val="es-MX"/>
              </w:rPr>
              <w:tab/>
            </w:r>
            <w:r w:rsidR="007A54DE" w:rsidRPr="00AD599E">
              <w:rPr>
                <w:rStyle w:val="Hipervnculo"/>
                <w:lang w:val="en-US"/>
              </w:rPr>
              <w:t>REFERENCIAS.</w:t>
            </w:r>
            <w:r w:rsidR="007A54DE">
              <w:rPr>
                <w:webHidden/>
              </w:rPr>
              <w:tab/>
            </w:r>
            <w:r w:rsidR="007A54DE">
              <w:rPr>
                <w:webHidden/>
              </w:rPr>
              <w:fldChar w:fldCharType="begin"/>
            </w:r>
            <w:r w:rsidR="007A54DE">
              <w:rPr>
                <w:webHidden/>
              </w:rPr>
              <w:instrText xml:space="preserve"> PAGEREF _Toc149815421 \h </w:instrText>
            </w:r>
            <w:r w:rsidR="007A54DE">
              <w:rPr>
                <w:webHidden/>
              </w:rPr>
            </w:r>
            <w:r w:rsidR="007A54DE">
              <w:rPr>
                <w:webHidden/>
              </w:rPr>
              <w:fldChar w:fldCharType="separate"/>
            </w:r>
            <w:r>
              <w:rPr>
                <w:webHidden/>
              </w:rPr>
              <w:t>4</w:t>
            </w:r>
            <w:r w:rsidR="007A54DE">
              <w:rPr>
                <w:webHidden/>
              </w:rPr>
              <w:fldChar w:fldCharType="end"/>
            </w:r>
          </w:hyperlink>
        </w:p>
        <w:p w14:paraId="0CF48A19" w14:textId="0B666860" w:rsidR="00F21A5D" w:rsidRPr="005E7EE7" w:rsidRDefault="005C468B" w:rsidP="007A54DE">
          <w:pPr>
            <w:pStyle w:val="ndice-A"/>
          </w:pPr>
          <w:r>
            <w:rPr>
              <w:b/>
            </w:rPr>
            <w:fldChar w:fldCharType="end"/>
          </w:r>
        </w:p>
      </w:sdtContent>
    </w:sdt>
    <w:p w14:paraId="2F1BA871" w14:textId="624447B9" w:rsidR="00FD7F95" w:rsidRDefault="006C09F4" w:rsidP="00FD7F95">
      <w:pPr>
        <w:pStyle w:val="Subtitulo"/>
        <w:rPr>
          <w:rFonts w:eastAsia="Times New Roman"/>
          <w:lang w:eastAsia="es-MX"/>
        </w:rPr>
      </w:pPr>
      <w:bookmarkStart w:id="5" w:name="_Toc80287258"/>
      <w:bookmarkStart w:id="6" w:name="_Toc149815416"/>
      <w:r>
        <w:rPr>
          <w:caps w:val="0"/>
        </w:rPr>
        <w:t>CARACTEIRIZACIÓN DEL VERNIER</w:t>
      </w:r>
      <w:r w:rsidR="00FD7F95">
        <w:rPr>
          <w:rFonts w:eastAsia="Times New Roman"/>
          <w:lang w:eastAsia="es-MX"/>
        </w:rPr>
        <w:t>.</w:t>
      </w:r>
      <w:bookmarkEnd w:id="5"/>
      <w:bookmarkEnd w:id="6"/>
    </w:p>
    <w:p w14:paraId="22BBCE06" w14:textId="77777777" w:rsidR="006C09F4" w:rsidRDefault="006C09F4" w:rsidP="006C09F4">
      <w:r>
        <w:rPr>
          <w:noProof/>
          <w:lang w:val="es-MX" w:eastAsia="es-MX"/>
        </w:rPr>
        <mc:AlternateContent>
          <mc:Choice Requires="wpc">
            <w:drawing>
              <wp:anchor distT="0" distB="0" distL="114300" distR="114300" simplePos="0" relativeHeight="251782144" behindDoc="0" locked="0" layoutInCell="1" allowOverlap="1" wp14:anchorId="637286A7" wp14:editId="3BA4B146">
                <wp:simplePos x="0" y="0"/>
                <wp:positionH relativeFrom="column">
                  <wp:posOffset>4671695</wp:posOffset>
                </wp:positionH>
                <wp:positionV relativeFrom="paragraph">
                  <wp:posOffset>20320</wp:posOffset>
                </wp:positionV>
                <wp:extent cx="1965960" cy="2040255"/>
                <wp:effectExtent l="0" t="0" r="34290" b="0"/>
                <wp:wrapSquare wrapText="bothSides"/>
                <wp:docPr id="122" name="Lienzo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Cuadro de texto 10"/>
                        <wps:cNvSpPr txBox="1"/>
                        <wps:spPr>
                          <a:xfrm>
                            <a:off x="0" y="1638578"/>
                            <a:ext cx="1965960" cy="39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0D3D7" w14:textId="77777777" w:rsidR="006C09F4" w:rsidRDefault="006C09F4" w:rsidP="006C09F4">
                              <w:pPr>
                                <w:pStyle w:val="NormalWeb"/>
                                <w:spacing w:before="0" w:beforeAutospacing="0" w:after="160" w:afterAutospacing="0" w:line="252" w:lineRule="auto"/>
                              </w:pPr>
                              <w:r>
                                <w:rPr>
                                  <w:rFonts w:eastAsia="Calibri"/>
                                  <w:sz w:val="16"/>
                                  <w:szCs w:val="16"/>
                                </w:rPr>
                                <w:t>Figura 1. Escala Vernier. a) Diferencia entre escala principal y Vernier. b) Alineación de extremos de la escala Vernier.</w:t>
                              </w:r>
                            </w:p>
                          </w:txbxContent>
                        </wps:txbx>
                        <wps:bodyPr rot="0" spcFirstLastPara="0" vert="horz" wrap="square" lIns="0" tIns="0" rIns="0" bIns="0" numCol="1" spcCol="0" rtlCol="0" fromWordArt="0" anchor="t" anchorCtr="0" forceAA="0" compatLnSpc="1">
                          <a:prstTxWarp prst="textNoShape">
                            <a:avLst/>
                          </a:prstTxWarp>
                          <a:noAutofit/>
                        </wps:bodyPr>
                      </wps:wsp>
                      <wpg:wgp>
                        <wpg:cNvPr id="53" name="Grupo 53"/>
                        <wpg:cNvGrpSpPr/>
                        <wpg:grpSpPr>
                          <a:xfrm>
                            <a:off x="512752" y="1264546"/>
                            <a:ext cx="752400" cy="345533"/>
                            <a:chOff x="476808" y="1234542"/>
                            <a:chExt cx="832234" cy="344806"/>
                          </a:xfrm>
                        </wpg:grpSpPr>
                        <wps:wsp>
                          <wps:cNvPr id="54" name="Rectángulo 54"/>
                          <wps:cNvSpPr/>
                          <wps:spPr>
                            <a:xfrm>
                              <a:off x="476808" y="1234542"/>
                              <a:ext cx="814705" cy="3429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5" name="Grupo 55"/>
                          <wpg:cNvGrpSpPr/>
                          <wpg:grpSpPr>
                            <a:xfrm>
                              <a:off x="503338" y="1238988"/>
                              <a:ext cx="805704" cy="340360"/>
                              <a:chOff x="503338" y="1238988"/>
                              <a:chExt cx="805704" cy="341178"/>
                            </a:xfrm>
                          </wpg:grpSpPr>
                          <wps:wsp>
                            <wps:cNvPr id="56" name="Conector recto 56"/>
                            <wps:cNvCnPr/>
                            <wps:spPr>
                              <a:xfrm>
                                <a:off x="539422" y="1241816"/>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611355" y="124397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683770" y="124397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755500" y="1241711"/>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Conector recto 61"/>
                            <wps:cNvCnPr/>
                            <wps:spPr>
                              <a:xfrm>
                                <a:off x="827915" y="124397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Conector recto 62"/>
                            <wps:cNvCnPr/>
                            <wps:spPr>
                              <a:xfrm>
                                <a:off x="899670" y="1243976"/>
                                <a:ext cx="0" cy="1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Conector recto 63"/>
                            <wps:cNvCnPr/>
                            <wps:spPr>
                              <a:xfrm>
                                <a:off x="971425" y="1242611"/>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40" name="Conector recto 24640"/>
                            <wps:cNvCnPr/>
                            <wps:spPr>
                              <a:xfrm>
                                <a:off x="1043790" y="124397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41" name="Conector recto 24641"/>
                            <wps:cNvCnPr/>
                            <wps:spPr>
                              <a:xfrm>
                                <a:off x="1115545" y="124397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42" name="Conector recto 24642"/>
                            <wps:cNvCnPr/>
                            <wps:spPr>
                              <a:xfrm>
                                <a:off x="1255428" y="1238988"/>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43" name="Conector recto 24643"/>
                            <wps:cNvCnPr/>
                            <wps:spPr>
                              <a:xfrm>
                                <a:off x="1187240" y="124397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44" name="Cuadro de texto 10"/>
                            <wps:cNvSpPr txBox="1"/>
                            <wps:spPr>
                              <a:xfrm>
                                <a:off x="503338" y="1471883"/>
                                <a:ext cx="72000" cy="1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B8F18"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51" name="Cuadro de texto 10"/>
                            <wps:cNvSpPr txBox="1"/>
                            <wps:spPr>
                              <a:xfrm>
                                <a:off x="1201043" y="1472216"/>
                                <a:ext cx="107999"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6AF83"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g:wgp>
                      <wpg:wgp>
                        <wpg:cNvPr id="24652" name="Grupo 24652"/>
                        <wpg:cNvGrpSpPr/>
                        <wpg:grpSpPr>
                          <a:xfrm>
                            <a:off x="474981" y="385940"/>
                            <a:ext cx="767225" cy="342001"/>
                            <a:chOff x="442929" y="355766"/>
                            <a:chExt cx="847838" cy="343183"/>
                          </a:xfrm>
                        </wpg:grpSpPr>
                        <wps:wsp>
                          <wps:cNvPr id="24653" name="Rectángulo 24653"/>
                          <wps:cNvSpPr/>
                          <wps:spPr>
                            <a:xfrm>
                              <a:off x="442929" y="355766"/>
                              <a:ext cx="847368" cy="343182"/>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4654" name="Grupo 24654"/>
                          <wpg:cNvGrpSpPr/>
                          <wpg:grpSpPr>
                            <a:xfrm>
                              <a:off x="485063" y="360494"/>
                              <a:ext cx="805704" cy="338455"/>
                              <a:chOff x="485063" y="360495"/>
                              <a:chExt cx="805704" cy="338683"/>
                            </a:xfrm>
                          </wpg:grpSpPr>
                          <wps:wsp>
                            <wps:cNvPr id="24656" name="Conector recto 24656"/>
                            <wps:cNvCnPr/>
                            <wps:spPr>
                              <a:xfrm>
                                <a:off x="522924" y="362990"/>
                                <a:ext cx="0" cy="2313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59" name="Conector recto 24659"/>
                            <wps:cNvCnPr/>
                            <wps:spPr>
                              <a:xfrm>
                                <a:off x="598710" y="362990"/>
                                <a:ext cx="0" cy="1156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0" name="Conector recto 24660"/>
                            <wps:cNvCnPr/>
                            <wps:spPr>
                              <a:xfrm>
                                <a:off x="665495" y="36299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1" name="Conector recto 24661"/>
                            <wps:cNvCnPr/>
                            <wps:spPr>
                              <a:xfrm>
                                <a:off x="737225" y="360723"/>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2" name="Conector recto 24662"/>
                            <wps:cNvCnPr/>
                            <wps:spPr>
                              <a:xfrm>
                                <a:off x="809640" y="36299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3" name="Conector recto 24663"/>
                            <wps:cNvCnPr/>
                            <wps:spPr>
                              <a:xfrm>
                                <a:off x="881395" y="362988"/>
                                <a:ext cx="0" cy="1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4" name="Conector recto 24664"/>
                            <wps:cNvCnPr/>
                            <wps:spPr>
                              <a:xfrm>
                                <a:off x="953150" y="361623"/>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5" name="Conector recto 24665"/>
                            <wps:cNvCnPr/>
                            <wps:spPr>
                              <a:xfrm>
                                <a:off x="1025515" y="36299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6" name="Conector recto 24666"/>
                            <wps:cNvCnPr/>
                            <wps:spPr>
                              <a:xfrm>
                                <a:off x="1097270" y="36299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7" name="Conector recto 24667"/>
                            <wps:cNvCnPr/>
                            <wps:spPr>
                              <a:xfrm>
                                <a:off x="1240719" y="360495"/>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8" name="Conector recto 24668"/>
                            <wps:cNvCnPr/>
                            <wps:spPr>
                              <a:xfrm>
                                <a:off x="1168965" y="36299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69" name="Cuadro de texto 10"/>
                            <wps:cNvSpPr txBox="1"/>
                            <wps:spPr>
                              <a:xfrm>
                                <a:off x="485063" y="590895"/>
                                <a:ext cx="72000" cy="1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C1F6C"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70" name="Cuadro de texto 10"/>
                            <wps:cNvSpPr txBox="1"/>
                            <wps:spPr>
                              <a:xfrm>
                                <a:off x="1182767" y="591228"/>
                                <a:ext cx="108000"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148D9"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g:wgp>
                      <wps:wsp>
                        <wps:cNvPr id="24671" name="Rectángulo 24671"/>
                        <wps:cNvSpPr/>
                        <wps:spPr>
                          <a:xfrm>
                            <a:off x="50196" y="685886"/>
                            <a:ext cx="334605" cy="114277"/>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74" name="Rectángulo 24674"/>
                        <wps:cNvSpPr/>
                        <wps:spPr>
                          <a:xfrm>
                            <a:off x="50196" y="511296"/>
                            <a:ext cx="342860" cy="109833"/>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75" name="Onda 24675"/>
                        <wps:cNvSpPr/>
                        <wps:spPr>
                          <a:xfrm rot="16200000">
                            <a:off x="867359" y="-434719"/>
                            <a:ext cx="359339" cy="1295247"/>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4676" name="Grupo 24676"/>
                        <wpg:cNvGrpSpPr/>
                        <wpg:grpSpPr>
                          <a:xfrm>
                            <a:off x="534101" y="53549"/>
                            <a:ext cx="805873" cy="339658"/>
                            <a:chOff x="498160" y="23310"/>
                            <a:chExt cx="805968" cy="339765"/>
                          </a:xfrm>
                        </wpg:grpSpPr>
                        <wps:wsp>
                          <wps:cNvPr id="24677" name="Conector recto 24677"/>
                          <wps:cNvCnPr/>
                          <wps:spPr>
                            <a:xfrm>
                              <a:off x="512080" y="131310"/>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78" name="Conector recto 24678"/>
                          <wps:cNvCnPr/>
                          <wps:spPr>
                            <a:xfrm>
                              <a:off x="584038" y="24561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79" name="Conector recto 24679"/>
                          <wps:cNvCnPr/>
                          <wps:spPr>
                            <a:xfrm>
                              <a:off x="656428" y="24561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0" name="Conector recto 24680"/>
                          <wps:cNvCnPr/>
                          <wps:spPr>
                            <a:xfrm>
                              <a:off x="728183" y="24561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1" name="Conector recto 24681"/>
                          <wps:cNvCnPr/>
                          <wps:spPr>
                            <a:xfrm>
                              <a:off x="800573" y="245610"/>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5" name="Conector recto 24685"/>
                          <wps:cNvCnPr/>
                          <wps:spPr>
                            <a:xfrm>
                              <a:off x="872328" y="183075"/>
                              <a:ext cx="0" cy="1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6" name="Conector recto 24686"/>
                          <wps:cNvCnPr/>
                          <wps:spPr>
                            <a:xfrm>
                              <a:off x="944083" y="246774"/>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7" name="Conector recto 24687"/>
                          <wps:cNvCnPr/>
                          <wps:spPr>
                            <a:xfrm>
                              <a:off x="1016473" y="246774"/>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8" name="Conector recto 24688"/>
                          <wps:cNvCnPr/>
                          <wps:spPr>
                            <a:xfrm>
                              <a:off x="1016473" y="246774"/>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89" name="Conector recto 24689"/>
                          <wps:cNvCnPr/>
                          <wps:spPr>
                            <a:xfrm>
                              <a:off x="1088228" y="246774"/>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90" name="Conector recto 24690"/>
                          <wps:cNvCnPr/>
                          <wps:spPr>
                            <a:xfrm>
                              <a:off x="1231653" y="125925"/>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91" name="Conector recto 24691"/>
                          <wps:cNvCnPr/>
                          <wps:spPr>
                            <a:xfrm>
                              <a:off x="1159898" y="24703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93" name="Conector recto 24693"/>
                          <wps:cNvCnPr/>
                          <wps:spPr>
                            <a:xfrm>
                              <a:off x="1304128" y="247038"/>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94" name="Cuadro de texto 10"/>
                          <wps:cNvSpPr txBox="1"/>
                          <wps:spPr>
                            <a:xfrm>
                              <a:off x="498160" y="23310"/>
                              <a:ext cx="72000" cy="1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8A289"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95" name="Cuadro de texto 10"/>
                          <wps:cNvSpPr txBox="1"/>
                          <wps:spPr>
                            <a:xfrm>
                              <a:off x="1173700" y="32047"/>
                              <a:ext cx="108000"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B1ED1"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24696" name="Cuadro de texto 10"/>
                        <wps:cNvSpPr txBox="1"/>
                        <wps:spPr>
                          <a:xfrm>
                            <a:off x="77498" y="33235"/>
                            <a:ext cx="186668" cy="232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BEBCA" w14:textId="77777777" w:rsidR="006C09F4" w:rsidRDefault="006C09F4" w:rsidP="006C09F4">
                              <w:pPr>
                                <w:pStyle w:val="NormalWeb"/>
                                <w:spacing w:before="0" w:beforeAutospacing="0" w:after="160" w:afterAutospacing="0" w:line="252" w:lineRule="auto"/>
                              </w:pPr>
                              <w:r>
                                <w:rPr>
                                  <w:rFonts w:eastAsia="Calibri"/>
                                  <w:sz w:val="16"/>
                                  <w:szCs w:val="16"/>
                                </w:rPr>
                                <w: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97" name="Cuadro de texto 10"/>
                        <wps:cNvSpPr txBox="1"/>
                        <wps:spPr>
                          <a:xfrm>
                            <a:off x="77498" y="888144"/>
                            <a:ext cx="195557" cy="232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97C72" w14:textId="77777777" w:rsidR="006C09F4" w:rsidRDefault="006C09F4" w:rsidP="006C09F4">
                              <w:pPr>
                                <w:pStyle w:val="NormalWeb"/>
                                <w:spacing w:before="0" w:beforeAutospacing="0" w:after="160" w:afterAutospacing="0" w:line="252" w:lineRule="auto"/>
                              </w:pPr>
                              <w:r>
                                <w:rPr>
                                  <w:rFonts w:eastAsia="Calibri"/>
                                  <w:sz w:val="16"/>
                                  <w:szCs w:val="16"/>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699" name="Cuadro de texto 10"/>
                        <wps:cNvSpPr txBox="1"/>
                        <wps:spPr>
                          <a:xfrm>
                            <a:off x="836478" y="30245"/>
                            <a:ext cx="251970" cy="143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38FAB" w14:textId="77777777" w:rsidR="006C09F4" w:rsidRDefault="006C09F4" w:rsidP="006C09F4">
                              <w:pPr>
                                <w:pStyle w:val="NormalWeb"/>
                                <w:spacing w:before="0" w:beforeAutospacing="0" w:after="160" w:afterAutospacing="0" w:line="252" w:lineRule="auto"/>
                              </w:pPr>
                              <w:r>
                                <w:rPr>
                                  <w:rFonts w:eastAsia="Calibri"/>
                                  <w:sz w:val="16"/>
                                  <w:szCs w:val="16"/>
                                </w:rPr>
                                <w:t>regla</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00" name="Cuadro de texto 10"/>
                        <wps:cNvSpPr txBox="1"/>
                        <wps:spPr>
                          <a:xfrm>
                            <a:off x="820689" y="589385"/>
                            <a:ext cx="323962" cy="107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252EF" w14:textId="77777777" w:rsidR="006C09F4" w:rsidRDefault="006C09F4" w:rsidP="006C09F4">
                              <w:pPr>
                                <w:pStyle w:val="NormalWeb"/>
                                <w:spacing w:before="0" w:beforeAutospacing="0" w:after="160" w:afterAutospacing="0" w:line="252" w:lineRule="auto"/>
                              </w:pPr>
                              <w:r>
                                <w:rPr>
                                  <w:rFonts w:eastAsia="Calibri"/>
                                  <w:sz w:val="16"/>
                                  <w:szCs w:val="16"/>
                                </w:rPr>
                                <w:t>vernier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01" name="Onda 24701"/>
                        <wps:cNvSpPr/>
                        <wps:spPr>
                          <a:xfrm rot="16200000">
                            <a:off x="873535" y="406456"/>
                            <a:ext cx="359339" cy="1358105"/>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4702" name="Grupo 24702"/>
                        <wpg:cNvGrpSpPr/>
                        <wpg:grpSpPr>
                          <a:xfrm>
                            <a:off x="485215" y="926569"/>
                            <a:ext cx="805873" cy="339658"/>
                            <a:chOff x="449268" y="896501"/>
                            <a:chExt cx="805968" cy="339765"/>
                          </a:xfrm>
                        </wpg:grpSpPr>
                        <wps:wsp>
                          <wps:cNvPr id="24703" name="Conector recto 24703"/>
                          <wps:cNvCnPr/>
                          <wps:spPr>
                            <a:xfrm>
                              <a:off x="463188" y="1004501"/>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Conector recto 64"/>
                          <wps:cNvCnPr/>
                          <wps:spPr>
                            <a:xfrm>
                              <a:off x="535146" y="1118801"/>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Conector recto 65"/>
                          <wps:cNvCnPr/>
                          <wps:spPr>
                            <a:xfrm>
                              <a:off x="607536" y="1118801"/>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Conector recto 66"/>
                          <wps:cNvCnPr/>
                          <wps:spPr>
                            <a:xfrm>
                              <a:off x="679291" y="1118801"/>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Conector recto 67"/>
                          <wps:cNvCnPr/>
                          <wps:spPr>
                            <a:xfrm>
                              <a:off x="751681" y="1118801"/>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Conector recto 68"/>
                          <wps:cNvCnPr/>
                          <wps:spPr>
                            <a:xfrm>
                              <a:off x="823436" y="1056266"/>
                              <a:ext cx="0" cy="18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Conector recto 69"/>
                          <wps:cNvCnPr/>
                          <wps:spPr>
                            <a:xfrm>
                              <a:off x="895191" y="1119965"/>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Conector recto 71"/>
                          <wps:cNvCnPr/>
                          <wps:spPr>
                            <a:xfrm>
                              <a:off x="967581" y="1119965"/>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Conector recto 81"/>
                          <wps:cNvCnPr/>
                          <wps:spPr>
                            <a:xfrm>
                              <a:off x="967581" y="1119965"/>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Conector recto 82"/>
                          <wps:cNvCnPr/>
                          <wps:spPr>
                            <a:xfrm>
                              <a:off x="1039336" y="1119965"/>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Conector recto 83"/>
                          <wps:cNvCnPr/>
                          <wps:spPr>
                            <a:xfrm>
                              <a:off x="1182761" y="999116"/>
                              <a:ext cx="0" cy="23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Conector recto 84"/>
                          <wps:cNvCnPr/>
                          <wps:spPr>
                            <a:xfrm>
                              <a:off x="1111006" y="1120229"/>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Conector recto 85"/>
                          <wps:cNvCnPr/>
                          <wps:spPr>
                            <a:xfrm>
                              <a:off x="1255236" y="1120229"/>
                              <a:ext cx="0" cy="11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Cuadro de texto 10"/>
                          <wps:cNvSpPr txBox="1"/>
                          <wps:spPr>
                            <a:xfrm>
                              <a:off x="449268" y="896501"/>
                              <a:ext cx="72000" cy="1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1A864"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Cuadro de texto 10"/>
                          <wps:cNvSpPr txBox="1"/>
                          <wps:spPr>
                            <a:xfrm>
                              <a:off x="1124808" y="905238"/>
                              <a:ext cx="108000"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DDBCA"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92" name="Elipse 92"/>
                        <wps:cNvSpPr/>
                        <wps:spPr>
                          <a:xfrm>
                            <a:off x="519757" y="1158332"/>
                            <a:ext cx="107937" cy="228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Elipse 94"/>
                        <wps:cNvSpPr/>
                        <wps:spPr>
                          <a:xfrm>
                            <a:off x="1164674" y="1148799"/>
                            <a:ext cx="107302" cy="228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Conector recto 103"/>
                        <wps:cNvCnPr/>
                        <wps:spPr>
                          <a:xfrm flipH="1">
                            <a:off x="36000" y="357690"/>
                            <a:ext cx="555560" cy="143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Conector recto 104"/>
                        <wps:cNvCnPr/>
                        <wps:spPr>
                          <a:xfrm flipH="1">
                            <a:off x="399405" y="429676"/>
                            <a:ext cx="248922" cy="3450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Rectángulo 105"/>
                        <wps:cNvSpPr/>
                        <wps:spPr>
                          <a:xfrm>
                            <a:off x="50196" y="501138"/>
                            <a:ext cx="342860" cy="2983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Conector recto 106"/>
                        <wps:cNvCnPr/>
                        <wps:spPr>
                          <a:xfrm flipH="1">
                            <a:off x="263531" y="511296"/>
                            <a:ext cx="635" cy="1123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Conector recto 107"/>
                        <wps:cNvCnPr/>
                        <wps:spPr>
                          <a:xfrm>
                            <a:off x="151784" y="685886"/>
                            <a:ext cx="0" cy="1142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Cuadro de texto 19"/>
                        <wps:cNvSpPr txBox="1"/>
                        <wps:spPr>
                          <a:xfrm>
                            <a:off x="162190" y="684264"/>
                            <a:ext cx="136509" cy="1079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C5D71" w14:textId="77777777" w:rsidR="006C09F4" w:rsidRDefault="006C09F4" w:rsidP="006C09F4">
                              <w:pPr>
                                <w:pStyle w:val="NormalWeb"/>
                                <w:spacing w:before="0" w:beforeAutospacing="0" w:after="89" w:afterAutospacing="0" w:line="254" w:lineRule="auto"/>
                              </w:pPr>
                              <w:r>
                                <w:rPr>
                                  <w:rFonts w:eastAsia="Calibri"/>
                                  <w:b/>
                                  <w:bCs/>
                                  <w:color w:val="FF0000"/>
                                  <w:sz w:val="14"/>
                                  <w:szCs w:val="14"/>
                                </w:rPr>
                                <w:t>0.1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9" name="Conector recto 109"/>
                        <wps:cNvCnPr/>
                        <wps:spPr>
                          <a:xfrm>
                            <a:off x="1317549" y="357690"/>
                            <a:ext cx="648851" cy="118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Conector recto 110"/>
                        <wps:cNvCnPr/>
                        <wps:spPr>
                          <a:xfrm>
                            <a:off x="1170586" y="428409"/>
                            <a:ext cx="359368" cy="343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Rectángulo 111"/>
                        <wps:cNvSpPr/>
                        <wps:spPr bwMode="auto">
                          <a:xfrm>
                            <a:off x="583266" y="357690"/>
                            <a:ext cx="71991" cy="71986"/>
                          </a:xfrm>
                          <a:prstGeom prst="rect">
                            <a:avLst/>
                          </a:prstGeom>
                          <a:noFill/>
                          <a:ln w="12700">
                            <a:solidFill>
                              <a:srgbClr val="FF0000"/>
                            </a:solidFill>
                            <a:prstDash val="solid"/>
                            <a:round/>
                            <a:headEnd/>
                            <a:tailEnd/>
                          </a:ln>
                        </wps:spPr>
                        <wps:bodyPr rot="0" spcFirstLastPara="0" vert="horz" wrap="square" lIns="91440" tIns="0" rIns="91440" bIns="0" numCol="1" spcCol="0" rtlCol="0" fromWordArt="0" anchor="t" anchorCtr="0" forceAA="0" upright="1" compatLnSpc="1">
                          <a:prstTxWarp prst="textNoShape">
                            <a:avLst/>
                          </a:prstTxWarp>
                          <a:noAutofit/>
                        </wps:bodyPr>
                      </wps:wsp>
                      <wps:wsp>
                        <wps:cNvPr id="112" name="Abrir llave 112"/>
                        <wps:cNvSpPr/>
                        <wps:spPr>
                          <a:xfrm rot="16200000">
                            <a:off x="169785" y="594277"/>
                            <a:ext cx="71986" cy="10798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ángulo 113"/>
                        <wps:cNvSpPr/>
                        <wps:spPr bwMode="auto">
                          <a:xfrm>
                            <a:off x="1175917" y="357690"/>
                            <a:ext cx="143983" cy="71741"/>
                          </a:xfrm>
                          <a:prstGeom prst="rect">
                            <a:avLst/>
                          </a:prstGeom>
                          <a:noFill/>
                          <a:ln w="12700">
                            <a:solidFill>
                              <a:srgbClr val="FF0000"/>
                            </a:solidFill>
                            <a:prstDash val="solid"/>
                            <a:round/>
                            <a:headEnd/>
                            <a:tailEnd/>
                          </a:ln>
                        </wps:spPr>
                        <wps:bodyPr rot="0" spcFirstLastPara="0" vert="horz" wrap="square" lIns="91440" tIns="0" rIns="91440" bIns="0" numCol="1" spcCol="0" rtlCol="0" fromWordArt="0" anchor="t" anchorCtr="0" forceAA="0" upright="1" compatLnSpc="1">
                          <a:prstTxWarp prst="textNoShape">
                            <a:avLst/>
                          </a:prstTxWarp>
                          <a:noAutofit/>
                        </wps:bodyPr>
                      </wps:wsp>
                      <wps:wsp>
                        <wps:cNvPr id="114" name="Rectángulo 114"/>
                        <wps:cNvSpPr/>
                        <wps:spPr>
                          <a:xfrm>
                            <a:off x="1537191" y="660491"/>
                            <a:ext cx="420955" cy="114277"/>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ángulo 115"/>
                        <wps:cNvSpPr/>
                        <wps:spPr>
                          <a:xfrm>
                            <a:off x="1537191" y="485266"/>
                            <a:ext cx="429209" cy="109833"/>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ángulo 116"/>
                        <wps:cNvSpPr/>
                        <wps:spPr>
                          <a:xfrm>
                            <a:off x="1537191" y="475743"/>
                            <a:ext cx="429209" cy="2983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Conector recto 117"/>
                        <wps:cNvCnPr/>
                        <wps:spPr>
                          <a:xfrm flipH="1">
                            <a:off x="1836875" y="485266"/>
                            <a:ext cx="635" cy="1123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Conector recto 118"/>
                        <wps:cNvCnPr/>
                        <wps:spPr>
                          <a:xfrm>
                            <a:off x="1651477" y="657317"/>
                            <a:ext cx="0" cy="1142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Cuadro de texto 19"/>
                        <wps:cNvSpPr txBox="1"/>
                        <wps:spPr>
                          <a:xfrm>
                            <a:off x="1720684" y="657317"/>
                            <a:ext cx="136509" cy="1079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FB723" w14:textId="77777777" w:rsidR="006C09F4" w:rsidRDefault="006C09F4" w:rsidP="006C09F4">
                              <w:pPr>
                                <w:pStyle w:val="NormalWeb"/>
                                <w:spacing w:before="0" w:beforeAutospacing="0" w:after="89" w:afterAutospacing="0" w:line="252" w:lineRule="auto"/>
                              </w:pPr>
                              <w:r>
                                <w:rPr>
                                  <w:rFonts w:eastAsia="Calibri"/>
                                  <w:b/>
                                  <w:bCs/>
                                  <w:color w:val="FF0000"/>
                                  <w:sz w:val="14"/>
                                  <w:szCs w:val="14"/>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Conector recto 120"/>
                        <wps:cNvCnPr/>
                        <wps:spPr>
                          <a:xfrm flipH="1">
                            <a:off x="1651477" y="477013"/>
                            <a:ext cx="635" cy="1123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Abrir llave 121"/>
                        <wps:cNvSpPr/>
                        <wps:spPr>
                          <a:xfrm rot="16200000">
                            <a:off x="1703570" y="543398"/>
                            <a:ext cx="71986" cy="17997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37286A7" id="Lienzo 122" o:spid="_x0000_s1026" editas="canvas" style="position:absolute;left:0;text-align:left;margin-left:367.85pt;margin-top:1.6pt;width:154.8pt;height:160.65pt;z-index:251782144;mso-width-relative:margin;mso-height-relative:margin" coordsize="19659,2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659;height:20402;visibility:visible;mso-wrap-style:square">
                  <v:fill o:detectmouseclick="t"/>
                  <v:path o:connecttype="none"/>
                </v:shape>
                <v:shapetype id="_x0000_t202" coordsize="21600,21600" o:spt="202" path="m,l,21600r21600,l21600,xe">
                  <v:stroke joinstyle="miter"/>
                  <v:path gradientshapeok="t" o:connecttype="rect"/>
                </v:shapetype>
                <v:shape id="Cuadro de texto 10" o:spid="_x0000_s1028" type="#_x0000_t202" style="position:absolute;top:16385;width:19659;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14:paraId="06E0D3D7" w14:textId="77777777" w:rsidR="006C09F4" w:rsidRDefault="006C09F4" w:rsidP="006C09F4">
                        <w:pPr>
                          <w:pStyle w:val="NormalWeb"/>
                          <w:spacing w:before="0" w:beforeAutospacing="0" w:after="160" w:afterAutospacing="0" w:line="252" w:lineRule="auto"/>
                        </w:pPr>
                        <w:r>
                          <w:rPr>
                            <w:rFonts w:eastAsia="Calibri"/>
                            <w:sz w:val="16"/>
                            <w:szCs w:val="16"/>
                          </w:rPr>
                          <w:t>Figura 1. Escala Vernier. a) Diferencia entre escala principal y Vernier. b) Alineación de extremos de la escala Vernier.</w:t>
                        </w:r>
                      </w:p>
                    </w:txbxContent>
                  </v:textbox>
                </v:shape>
                <v:group id="Grupo 53" o:spid="_x0000_s1029" style="position:absolute;left:5127;top:12645;width:7524;height:3455" coordorigin="4768,12345" coordsize="8322,3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ángulo 54" o:spid="_x0000_s1030" style="position:absolute;left:4768;top:12345;width:814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PaU8UA&#10;AADbAAAADwAAAGRycy9kb3ducmV2LnhtbESPQWvCQBSE74L/YXmCN7NpqaKpqxRbQUovpkU9PrKv&#10;Sdrs27C7auqv7wqCx2FmvmHmy8404kTO15YVPCQpCOLC6ppLBV+f69EUhA/IGhvLpOCPPCwX/d4c&#10;M23PvKVTHkoRIewzVFCF0GZS+qIigz6xLXH0vq0zGKJ0pdQOzxFuGvmYphNpsOa4UGFLq4qK3/xo&#10;FMzCpLu8rg6X7dv+5wPddJO/76xSw0H38gwiUBfu4Vt7oxWMn+D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9pTxQAAANsAAAAPAAAAAAAAAAAAAAAAAJgCAABkcnMv&#10;ZG93bnJldi54bWxQSwUGAAAAAAQABAD1AAAAigMAAAAA&#10;" fillcolor="#b3d5ab [1303]" stroked="f" strokeweight="1.5pt"/>
                  <v:group id="Grupo 55" o:spid="_x0000_s1031" style="position:absolute;left:5033;top:12389;width:8057;height:3404" coordorigin="5033,12389" coordsize="8057,3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Conector recto 56" o:spid="_x0000_s1032" style="position:absolute;visibility:visible;mso-wrap-style:square" from="5394,12418" to="5394,1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BjcIAAADbAAAADwAAAGRycy9kb3ducmV2LnhtbESPQYvCMBSE78L+h/CEvWmq1iLVKLIg&#10;iAdB3fX8aJ5tNXkpTVa7/34jCB6HmfmGWaw6a8SdWl87VjAaJiCIC6drLhV8nzaDGQgfkDUax6Tg&#10;jzyslh+9BebaPfhA92MoRYSwz1FBFUKTS+mLiiz6oWuIo3dxrcUQZVtK3eIjwq2R4yTJpMWa40KF&#10;DX1VVNyOv1bBOU0nMt3vJsXN/Ixk2G2va+OU+ux36zmIQF14h1/trVYwzeD5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ABjcIAAADbAAAADwAAAAAAAAAAAAAA&#10;AAChAgAAZHJzL2Rvd25yZXYueG1sUEsFBgAAAAAEAAQA+QAAAJADAAAAAA==&#10;" strokecolor="black [3213]" strokeweight=".27778mm"/>
                    <v:line id="Conector recto 57" o:spid="_x0000_s1033" style="position:absolute;visibility:visible;mso-wrap-style:square" from="6113,12439" to="6113,1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kFsQAAADbAAAADwAAAGRycy9kb3ducmV2LnhtbESPQWvCQBSE7wX/w/KE3pqNJq0lZhUR&#10;CuKhUKueH9nXJLr7NmS3Jv333ULB4zAz3zDlerRG3Kj3rWMFsyQFQVw53XKt4Pj59vQKwgdkjcYx&#10;KfghD+vV5KHEQruBP+h2CLWIEPYFKmhC6AopfdWQRZ+4jjh6X663GKLsa6l7HCLcGjlP0xdpseW4&#10;0GBH24aq6+HbKjjneSbz931WXc1pJsN+d9kYp9TjdNwsQQQawz38395pBc8L+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KQWxAAAANsAAAAPAAAAAAAAAAAA&#10;AAAAAKECAABkcnMvZG93bnJldi54bWxQSwUGAAAAAAQABAD5AAAAkgMAAAAA&#10;" strokecolor="black [3213]" strokeweight=".27778mm"/>
                    <v:line id="Conector recto 59" o:spid="_x0000_s1034" style="position:absolute;visibility:visible;mso-wrap-style:square" from="6837,12439" to="6837,1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8QAAADbAAAADwAAAGRycy9kb3ducmV2LnhtbESPQWvCQBSE7wX/w/KE3pqNJi02ZhUR&#10;CuKhUKueH9nXJLr7NmS3Jv333ULB4zAz3zDlerRG3Kj3rWMFsyQFQVw53XKt4Pj59rQA4QOyRuOY&#10;FPyQh/Vq8lBiod3AH3Q7hFpECPsCFTQhdIWUvmrIok9cRxy9L9dbDFH2tdQ9DhFujZyn6Yu02HJc&#10;aLCjbUPV9fBtFZzzPJP5+z6rruY0k2G/u2yMU+pxOm6WIAKN4R7+b++0gudX+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5X/xAAAANsAAAAPAAAAAAAAAAAA&#10;AAAAAKECAABkcnMvZG93bnJldi54bWxQSwUGAAAAAAQABAD5AAAAkgMAAAAA&#10;" strokecolor="black [3213]" strokeweight=".27778mm"/>
                    <v:line id="Conector recto 60" o:spid="_x0000_s1035" style="position:absolute;visibility:visible;mso-wrap-style:square" from="7555,12417" to="7555,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n2374AAADbAAAADwAAAGRycy9kb3ducmV2LnhtbERPy4rCMBTdC/5DuII7TdUi0jGKCEJx&#10;Ifia9aW503ZMbkoTtf69WQguD+e9XHfWiAe1vnasYDJOQBAXTtdcKricd6MFCB+QNRrHpOBFHtar&#10;fm+JmXZPPtLjFEoRQ9hnqKAKocmk9EVFFv3YNcSR+3OtxRBhW0rd4jOGWyOnSTKXFmuODRU2tK2o&#10;uJ3uVsFvms5ketjPipu5TmTY5/8b45QaDrrND4hAXfiKP+5cK5jH9fFL/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fbfvgAAANsAAAAPAAAAAAAAAAAAAAAAAKEC&#10;AABkcnMvZG93bnJldi54bWxQSwUGAAAAAAQABAD5AAAAjAMAAAAA&#10;" strokecolor="black [3213]" strokeweight=".27778mm"/>
                    <v:line id="Conector recto 61" o:spid="_x0000_s1036" style="position:absolute;visibility:visible;mso-wrap-style:square" from="8279,12439" to="8279,1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TRMMAAADbAAAADwAAAGRycy9kb3ducmV2LnhtbESPQWvCQBSE7wX/w/KE3ppNahCJWUMQ&#10;CuJBqG09P7LPJLr7NmS3Gv99t1DocZiZb5iymqwRNxp971hBlqQgiBune24VfH68vaxA+ICs0Tgm&#10;BQ/yUG1mTyUW2t35nW7H0IoIYV+ggi6EoZDSNx1Z9IkbiKN3dqPFEOXYSj3iPcKtka9pupQWe44L&#10;HQ607ai5Hr+tglOeL2R+2C+aq/nKZNjvLrVxSj3Pp3oNItAU/sN/7Z1WsMz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VU0TDAAAA2wAAAA8AAAAAAAAAAAAA&#10;AAAAoQIAAGRycy9kb3ducmV2LnhtbFBLBQYAAAAABAAEAPkAAACRAwAAAAA=&#10;" strokecolor="black [3213]" strokeweight=".27778mm"/>
                    <v:line id="Conector recto 62" o:spid="_x0000_s1037" style="position:absolute;visibility:visible;mso-wrap-style:square" from="8996,12439" to="8996,14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fNM8MAAADbAAAADwAAAGRycy9kb3ducmV2LnhtbESPQWvCQBSE7wX/w/KE3upGDSKpq4gg&#10;SA5CU+35kX0m0d23IbtN4r/vFgo9DjPzDbPZjdaInjrfOFYwnyUgiEunG64UXD6Pb2sQPiBrNI5J&#10;wZM87LaTlw1m2g38QX0RKhEh7DNUUIfQZlL6siaLfuZa4ujdXGcxRNlVUnc4RLg1cpEkK2mx4bhQ&#10;Y0uHmspH8W0VfKXpUqbnfFk+zHUuQ366741T6nU67t9BBBrDf/ivfdIKVgv4/R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HzTPDAAAA2wAAAA8AAAAAAAAAAAAA&#10;AAAAoQIAAGRycy9kb3ducmV2LnhtbFBLBQYAAAAABAAEAPkAAACRAwAAAAA=&#10;" strokecolor="black [3213]" strokeweight=".27778mm"/>
                    <v:line id="Conector recto 63" o:spid="_x0000_s1038" style="position:absolute;visibility:visible;mso-wrap-style:square" from="9714,12426" to="9714,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oqMIAAADbAAAADwAAAGRycy9kb3ducmV2LnhtbESPT4vCMBTE78J+h/AEbzbVFlm6RpEF&#10;QTws+G/Pj+ZtW01eShO1++2NIHgcZuY3zHzZWyNu1PnGsYJJkoIgLp1uuFJwPKzHnyB8QNZoHJOC&#10;f/KwXHwM5lhod+cd3fahEhHCvkAFdQhtIaUva7LoE9cSR+/PdRZDlF0ldYf3CLdGTtN0Ji02HBdq&#10;bOm7pvKyv1oFv3meyfxnm5UXc5rIsN2cV8YpNRr2qy8QgfrwDr/aG61glsHzS/w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toqMIAAADbAAAADwAAAAAAAAAAAAAA&#10;AAChAgAAZHJzL2Rvd25yZXYueG1sUEsFBgAAAAAEAAQA+QAAAJADAAAAAA==&#10;" strokecolor="black [3213]" strokeweight=".27778mm"/>
                    <v:line id="Conector recto 24640" o:spid="_x0000_s1039" style="position:absolute;visibility:visible;mso-wrap-style:square" from="10437,12439" to="10437,1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IrMUAAADeAAAADwAAAGRycy9kb3ducmV2LnhtbESPy2rDMBBF94H+g5hCd4mcRITiRjGm&#10;EDBeFJomXQ/W1HYjjYylxO7fV4tCl5f74uyL2VlxpzH0njWsVxkI4sabnlsN54/j8hlEiMgGrWfS&#10;8EMBisPDYo+58RO/0/0UW5FGOOSooYtxyKUMTUcOw8oPxMn78qPDmOTYSjPilMadlZss20mHPaeH&#10;Dgd67ai5nm5Ow6dSW6ne6m1ztZe1jHX1XVqv9dPjXL6AiDTH//BfuzIaNmqnEkDCSSg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bIrMUAAADeAAAADwAAAAAAAAAA&#10;AAAAAAChAgAAZHJzL2Rvd25yZXYueG1sUEsFBgAAAAAEAAQA+QAAAJMDAAAAAA==&#10;" strokecolor="black [3213]" strokeweight=".27778mm"/>
                    <v:line id="Conector recto 24641" o:spid="_x0000_s1040" style="position:absolute;visibility:visible;mso-wrap-style:square" from="11155,12439" to="11155,1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ptN8YAAADeAAAADwAAAGRycy9kb3ducmV2LnhtbESPwWrDMBBE74H+g9hCb4nsRITgRg4h&#10;EDA5FJomPS/W1nYtrYylJu7fV4VCj8PMvGG2u8lZcaMxdJ415IsMBHHtTceNhsvbcb4BESKyQeuZ&#10;NHxTgF35MNtiYfydX+l2jo1IEA4FamhjHAopQ92Sw7DwA3HyPvzoMCY5NtKMeE9wZ+Uyy9bSYcdp&#10;ocWBDi3V/fnLaXhXaiXVy2lV9/aay3iqPvfWa/30OO2fQUSa4n/4r10ZDUu1Vjn83klXQJ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qbTfGAAAA3gAAAA8AAAAAAAAA&#10;AAAAAAAAoQIAAGRycy9kb3ducmV2LnhtbFBLBQYAAAAABAAEAPkAAACUAwAAAAA=&#10;" strokecolor="black [3213]" strokeweight=".27778mm"/>
                    <v:line id="Conector recto 24642" o:spid="_x0000_s1041" style="position:absolute;visibility:visible;mso-wrap-style:square" from="12554,12389" to="12554,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jzQMUAAADeAAAADwAAAGRycy9kb3ducmV2LnhtbESPT2sCMRTE74V+h/AK3mrWNYhsjSKC&#10;IB4K/uv5sXnuriYvyybq9tubQsHjMDO/YWaL3llxpy40njWMhhkI4tKbhisNx8P6cwoiRGSD1jNp&#10;+KUAi/n72wwL4x+8o/s+ViJBOBSooY6xLaQMZU0Ow9C3xMk7+85hTLKrpOnwkeDOyjzLJtJhw2mh&#10;xpZWNZXX/c1p+FFqLNX3dlxe7Wkk43ZzWVqv9eCjX36BiNTHV/i/vTEacjVROfzdSV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jzQMUAAADeAAAADwAAAAAAAAAA&#10;AAAAAAChAgAAZHJzL2Rvd25yZXYueG1sUEsFBgAAAAAEAAQA+QAAAJMDAAAAAA==&#10;" strokecolor="black [3213]" strokeweight=".27778mm"/>
                    <v:line id="Conector recto 24643" o:spid="_x0000_s1042" style="position:absolute;visibility:visible;mso-wrap-style:square" from="11872,12439" to="11872,13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RW28YAAADeAAAADwAAAGRycy9kb3ducmV2LnhtbESPwWrDMBBE74H8g9hAb7GcWITiRDGh&#10;UAg5FJqmOS/W1nYtrYylJu7fV4VCj8PMvGF21eSsuNEYOs8aVlkOgrj2puNGw+XtefkIIkRkg9Yz&#10;afimANV+PtthafydX+l2jo1IEA4lamhjHEopQ92Sw5D5gTh5H350GJMcG2lGvCe4s3Kd5xvpsOO0&#10;0OJATy3V/fnLabgqVUj1cirq3r6vZDwdPw/Wa/2wmA5bEJGm+B/+ax+NhrXaqAJ+76QrIP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0VtvGAAAA3gAAAA8AAAAAAAAA&#10;AAAAAAAAoQIAAGRycy9kb3ducmV2LnhtbFBLBQYAAAAABAAEAPkAAACUAwAAAAA=&#10;" strokecolor="black [3213]" strokeweight=".27778mm"/>
                    <v:shape id="Cuadro de texto 10" o:spid="_x0000_s1043" type="#_x0000_t202" style="position:absolute;left:5033;top:14718;width:7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SXcgA&#10;AADeAAAADwAAAGRycy9kb3ducmV2LnhtbESPQUvDQBSE74L/YXlCb3bTEorEbovYFnqoWquC3p7Z&#10;ZxLMvg27r2n8964g9DjMzDfMfDm4VvUUYuPZwGScgSIuvW24MvD6srm+ARUF2WLrmQz8UITl4vJi&#10;joX1J36m/iCVShCOBRqoRbpC61jW5DCOfUecvC8fHEqSodI24CnBXaunWTbTDhtOCzV2dF9T+X04&#10;OgPtewy7z0w++lX1IPsnfXxbTx6NGV0Nd7eghAY5h//bW2tgms/yHP7upCu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iZJdyAAAAN4AAAAPAAAAAAAAAAAAAAAAAJgCAABk&#10;cnMvZG93bnJldi54bWxQSwUGAAAAAAQABAD1AAAAjQMAAAAA&#10;" filled="f" stroked="f" strokeweight=".5pt">
                      <v:textbox inset="0,0,0,0">
                        <w:txbxContent>
                          <w:p w14:paraId="71EB8F18"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Cuadro de texto 10" o:spid="_x0000_s1044" type="#_x0000_t202" style="position:absolute;left:12010;top:14722;width:108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nGMgA&#10;AADeAAAADwAAAGRycy9kb3ducmV2LnhtbESPX0vDQBDE3wW/w7FC3+wlRYvEXov4B/pQq1YFfVtz&#10;axLM7YW7bZp++16h4OMwM79hZovBtaqnEBvPBvJxBoq49LbhysDH+9PlDagoyBZbz2RgTxEW8/Oz&#10;GRbW7/iN+o1UKkE4FmigFukKrWNZk8M49h1x8n59cChJhkrbgLsEd62eZNlUO2w4LdTY0X1N5d9m&#10;6wy0XzGsfjL57h+qZ3l90dvPx3xtzOhiuLsFJTTIf/jUXloDk6vpdQ7HO+kK6P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J6cYyAAAAN4AAAAPAAAAAAAAAAAAAAAAAJgCAABk&#10;cnMvZG93bnJldi54bWxQSwUGAAAAAAQABAD1AAAAjQMAAAAA&#10;" filled="f" stroked="f" strokeweight=".5pt">
                      <v:textbox inset="0,0,0,0">
                        <w:txbxContent>
                          <w:p w14:paraId="7236AF83"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v:textbox>
                    </v:shape>
                  </v:group>
                </v:group>
                <v:group id="Grupo 24652" o:spid="_x0000_s1045" style="position:absolute;left:4749;top:3859;width:7673;height:3420" coordorigin="4429,3557" coordsize="8478,3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o39ccAAADeAAAADwAAAGRycy9kb3ducmV2LnhtbESPT2vCQBTE7wW/w/IE&#10;b3WTWEVSVxFR6UEK/gHp7ZF9JsHs25Bdk/jtu4WCx2FmfsMsVr2pREuNKy0riMcRCOLM6pJzBZfz&#10;7n0OwnlkjZVlUvAkB6vl4G2BqbYdH6k9+VwECLsUFRTe16mULivIoBvbmjh4N9sY9EE2udQNdgFu&#10;KplE0UwaLDksFFjTpqDsfnoYBfsOu/Uk3raH+23z/DlPv6+HmJQaDfv1JwhPvX+F/9tfWkHyMZsm&#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zo39ccAAADe&#10;AAAADwAAAAAAAAAAAAAAAACqAgAAZHJzL2Rvd25yZXYueG1sUEsFBgAAAAAEAAQA+gAAAJ4DAAAA&#10;AA==&#10;">
                  <v:rect id="Rectángulo 24653" o:spid="_x0000_s1046" style="position:absolute;left:4429;top:3557;width:8473;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EmsgA&#10;AADeAAAADwAAAGRycy9kb3ducmV2LnhtbESPQWvCQBSE74X+h+UVvNWNWoONrlKsBREvpqX1+Mg+&#10;k2j2bdjdauqvdwuFHoeZ+YaZLTrTiDM5X1tWMOgnIIgLq2suFXy8vz1OQPiArLGxTAp+yMNifn83&#10;w0zbC+/onIdSRAj7DBVUIbSZlL6oyKDv25Y4egfrDIYoXSm1w0uEm0YOkySVBmuOCxW2tKyoOOXf&#10;RsFzSLvr63J/3a2+jlt0k3W++bRK9R66lymIQF34D/+111rB8Ckdj+D3TrwCcn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Z4SayAAAAN4AAAAPAAAAAAAAAAAAAAAAAJgCAABk&#10;cnMvZG93bnJldi54bWxQSwUGAAAAAAQABAD1AAAAjQMAAAAA&#10;" fillcolor="#b3d5ab [1303]" stroked="f" strokeweight="1.5pt"/>
                  <v:group id="Grupo 24654" o:spid="_x0000_s1047" style="position:absolute;left:4850;top:3604;width:8057;height:3385" coordorigin="4850,3604" coordsize="8057,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8KGscAAADeAAAADwAAAGRycy9kb3ducmV2LnhtbESPT4vCMBTE74LfIbwF&#10;b5rWfyxdo4i44kEW1AXx9miebbF5KU22rd/eCAseh5n5DbNYdaYUDdWusKwgHkUgiFOrC84U/J6/&#10;h58gnEfWWFomBQ9ysFr2ewtMtG35SM3JZyJA2CWoIPe+SqR0aU4G3chWxMG72dqgD7LOpK6xDXBT&#10;ynEUzaXBgsNCjhVtckrvpz+jYNdiu57E2+Zwv20e1/Ps53KISanBR7f+AuGp8+/wf3uvFYyn89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58KGscAAADe&#10;AAAADwAAAAAAAAAAAAAAAACqAgAAZHJzL2Rvd25yZXYueG1sUEsFBgAAAAAEAAQA+gAAAJ4DAAAA&#10;AA==&#10;">
                    <v:line id="Conector recto 24656" o:spid="_x0000_s1048" style="position:absolute;visibility:visible;mso-wrap-style:square" from="5229,3629" to="5229,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jnsUAAADeAAAADwAAAGRycy9kb3ducmV2LnhtbESPQYvCMBSE78L+h/AWvGmq1iLVKLKw&#10;IB6EVXfPj+bZVpOX0kSt/94ICx6HmfmGWaw6a8SNWl87VjAaJiCIC6drLhUcD9+DGQgfkDUax6Tg&#10;QR5Wy4/eAnPt7vxDt30oRYSwz1FBFUKTS+mLiiz6oWuIo3dyrcUQZVtK3eI9wq2R4yTJpMWa40KF&#10;DX1VVFz2V6vgL00nMt1tJ8XF/I5k2G7Oa+OU6n926zmIQF14h//bG61gnGbTDF534hW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pjnsUAAADeAAAADwAAAAAAAAAA&#10;AAAAAAChAgAAZHJzL2Rvd25yZXYueG1sUEsFBgAAAAAEAAQA+QAAAJMDAAAAAA==&#10;" strokecolor="black [3213]" strokeweight=".27778mm"/>
                    <v:line id="Conector recto 24659" o:spid="_x0000_s1049" style="position:absolute;visibility:visible;mso-wrap-style:square" from="5987,3629" to="5987,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X37McAAADeAAAADwAAAGRycy9kb3ducmV2LnhtbESPzWrDMBCE74W8g9hCb42cxA2pG9mE&#10;QMD4UGh+el6sre1GWhlLSdy3rwqFHIeZ+YZZF6M14kqD7xwrmE0TEMS10x03Co6H3fMKhA/IGo1j&#10;UvBDHop88rDGTLsbf9B1HxoRIewzVNCG0GdS+roli37qeuLofbnBYohyaKQe8Bbh1sh5kiylxY7j&#10;Qos9bVuqz/uLVfCZpguZvleL+mxOMxmq8ntjnFJPj+PmDUSgMdzD/+1SK5iny5dX+LsTr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RffsxwAAAN4AAAAPAAAAAAAA&#10;AAAAAAAAAKECAABkcnMvZG93bnJldi54bWxQSwUGAAAAAAQABAD5AAAAlQMAAAAA&#10;" strokecolor="black [3213]" strokeweight=".27778mm"/>
                    <v:line id="Conector recto 24660" o:spid="_x0000_s1050" style="position:absolute;visibility:visible;mso-wrap-style:square" from="6654,3629" to="6654,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OUzMMAAADeAAAADwAAAGRycy9kb3ducmV2LnhtbESPy4rCMBSG98K8QzgD7jRVSxmqsciA&#10;IC4GvM360BzbTpOT0kStbz9ZCC5//hvfqhisEXfqfeNYwWyagCAunW64UnA+bSdfIHxA1mgck4In&#10;eSjWH6MV5to9+ED3Y6hEHGGfo4I6hC6X0pc1WfRT1xFH7+p6iyHKvpK6x0cct0bOkySTFhuODzV2&#10;9F1T2R5vVsFvmi5k+rNflK25zGTY7/42xik1/hw2SxCBhvAOv9o7rWCeZlkEiDgRBe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TlMzDAAAA3gAAAA8AAAAAAAAAAAAA&#10;AAAAoQIAAGRycy9kb3ducmV2LnhtbFBLBQYAAAAABAAEAPkAAACRAwAAAAA=&#10;" strokecolor="black [3213]" strokeweight=".27778mm"/>
                    <v:line id="Conector recto 24661" o:spid="_x0000_s1051" style="position:absolute;visibility:visible;mso-wrap-style:square" from="7372,3607" to="7372,4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8xV8UAAADeAAAADwAAAGRycy9kb3ducmV2LnhtbESPT4vCMBTE78J+h/AW9qZptRTpGkUW&#10;FsSD4L89P5pnW01eSpPV+u2NIHgcZuY3zGzRWyOu1PnGsYJ0lIAgLp1uuFJw2P8OpyB8QNZoHJOC&#10;O3lYzD8GMyy0u/GWrrtQiQhhX6CCOoS2kNKXNVn0I9cSR+/kOoshyq6SusNbhFsjx0mSS4sNx4Ua&#10;W/qpqbzs/q2CvyybyGyznpQXc0xlWK/OS+OU+vrsl98gAvXhHX61V1rBOMvzFJ534hW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8xV8UAAADeAAAADwAAAAAAAAAA&#10;AAAAAAChAgAAZHJzL2Rvd25yZXYueG1sUEsFBgAAAAAEAAQA+QAAAJMDAAAAAA==&#10;" strokecolor="black [3213]" strokeweight=".27778mm"/>
                    <v:line id="Conector recto 24662" o:spid="_x0000_s1052" style="position:absolute;visibility:visible;mso-wrap-style:square" from="8096,3629" to="8096,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2vIMUAAADeAAAADwAAAGRycy9kb3ducmV2LnhtbESPT4vCMBTE78J+h/AW9qaptRTpGkUW&#10;FsSD4L89P5pnW01eSpPV+u2NIHgcZuY3zGzRWyOu1PnGsYLxKAFBXDrdcKXgsP8dTkH4gKzROCYF&#10;d/KwmH8MZlhod+MtXXehEhHCvkAFdQhtIaUva7LoR64ljt7JdRZDlF0ldYe3CLdGpkmSS4sNx4Ua&#10;W/qpqbzs/q2CvyybyGyznpQXcxzLsF6dl8Yp9fXZL79BBOrDO/xqr7SCNMvzFJ534hW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2vIMUAAADeAAAADwAAAAAAAAAA&#10;AAAAAAChAgAAZHJzL2Rvd25yZXYueG1sUEsFBgAAAAAEAAQA+QAAAJMDAAAAAA==&#10;" strokecolor="black [3213]" strokeweight=".27778mm"/>
                    <v:line id="Conector recto 24663" o:spid="_x0000_s1053" style="position:absolute;visibility:visible;mso-wrap-style:square" from="8813,3629" to="881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Ku8UAAADeAAAADwAAAGRycy9kb3ducmV2LnhtbESPT4vCMBTE78J+h/AW9qapthTpGkUW&#10;FsSD4L89P5pnW01eSpPV+u2NIHgcZuY3zGzRWyOu1PnGsYLxKAFBXDrdcKXgsP8dTkH4gKzROCYF&#10;d/KwmH8MZlhod+MtXXehEhHCvkAFdQhtIaUva7LoR64ljt7JdRZDlF0ldYe3CLdGTpIklxYbjgs1&#10;tvRTU3nZ/VsFf1mWymyzTsuLOY5lWK/OS+OU+vrsl98gAvXhHX61V1rBJMvzFJ534hW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EKu8UAAADeAAAADwAAAAAAAAAA&#10;AAAAAAChAgAAZHJzL2Rvd25yZXYueG1sUEsFBgAAAAAEAAQA+QAAAJMDAAAAAA==&#10;" strokecolor="black [3213]" strokeweight=".27778mm"/>
                    <v:line id="Conector recto 24664" o:spid="_x0000_s1054" style="position:absolute;visibility:visible;mso-wrap-style:square" from="9531,3616" to="953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iSz8UAAADeAAAADwAAAGRycy9kb3ducmV2LnhtbESPT2sCMRTE70K/Q3iF3jSrhkW2RhFB&#10;WDwU/NfzY/O6uzV5WTapbr+9KRQ8DjPzG2a5HpwVN+pD61nDdJKBIK68abnWcD7txgsQISIbtJ5J&#10;wy8FWK9eRkssjL/zgW7HWIsE4VCghibGrpAyVA05DBPfESfvy/cOY5J9LU2P9wR3Vs6yLJcOW04L&#10;DXa0bai6Hn+chk+l5lJ97OfV1V6mMu7L7431Wr+9Dpt3EJGG+Az/t0ujYabyXMHfnXQF5O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iSz8UAAADeAAAADwAAAAAAAAAA&#10;AAAAAAChAgAAZHJzL2Rvd25yZXYueG1sUEsFBgAAAAAEAAQA+QAAAJMDAAAAAA==&#10;" strokecolor="black [3213]" strokeweight=".27778mm"/>
                    <v:line id="Conector recto 24665" o:spid="_x0000_s1055" style="position:absolute;visibility:visible;mso-wrap-style:square" from="10255,3629" to="10255,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Q3VMUAAADeAAAADwAAAGRycy9kb3ducmV2LnhtbESPQYvCMBSE78L+h/AWvGmq1iLVKLKw&#10;IB6EVXfPj+bZVpOX0kSt/94ICx6HmfmGWaw6a8SNWl87VjAaJiCIC6drLhUcD9+DGQgfkDUax6Tg&#10;QR5Wy4/eAnPt7vxDt30oRYSwz1FBFUKTS+mLiiz6oWuIo3dyrcUQZVtK3eI9wq2R4yTJpMWa40KF&#10;DX1VVFz2V6vgL00nMt1tJ8XF/I5k2G7Oa+OU6n926zmIQF14h//bG61gnGbZFF534hW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Q3VMUAAADeAAAADwAAAAAAAAAA&#10;AAAAAAChAgAAZHJzL2Rvd25yZXYueG1sUEsFBgAAAAAEAAQA+QAAAJMDAAAAAA==&#10;" strokecolor="black [3213]" strokeweight=".27778mm"/>
                    <v:line id="Conector recto 24666" o:spid="_x0000_s1056" style="position:absolute;visibility:visible;mso-wrap-style:square" from="10972,3629" to="10972,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pI8YAAADeAAAADwAAAGRycy9kb3ducmV2LnhtbESPQWvCQBSE7wX/w/KE3upGDUGiawiC&#10;IDkUatXzI/uapO6+DdmtSf99t1DocZiZb5hdMVkjHjT4zrGC5SIBQVw73XGj4PJ+fNmA8AFZo3FM&#10;Cr7JQ7GfPe0w127kN3qcQyMihH2OCtoQ+lxKX7dk0S9cTxy9DzdYDFEOjdQDjhFujVwlSSYtdhwX&#10;Wuzp0FJ9P39ZBbc0Xcv0tVrXd3NdylCdPkvjlHqeT+UWRKAp/If/2ietYJVmWQa/d+IVkP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2qSPGAAAA3gAAAA8AAAAAAAAA&#10;AAAAAAAAoQIAAGRycy9kb3ducmV2LnhtbFBLBQYAAAAABAAEAPkAAACUAwAAAAA=&#10;" strokecolor="black [3213]" strokeweight=".27778mm"/>
                    <v:line id="Conector recto 24667" o:spid="_x0000_s1057" style="position:absolute;visibility:visible;mso-wrap-style:square" from="12407,3604" to="12407,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oMuMUAAADeAAAADwAAAGRycy9kb3ducmV2LnhtbESPQYvCMBSE78L+h/AWvGmqlq5Uo8iC&#10;IB6EVdfzo3m2XZOX0kSt/94sCB6HmfmGmS87a8SNWl87VjAaJiCIC6drLhUcD+vBFIQPyBqNY1Lw&#10;IA/LxUdvjrl2d/6h2z6UIkLY56igCqHJpfRFRRb90DXE0Tu71mKIsi2lbvEe4dbIcZJk0mLNcaHC&#10;hr4rKi77q1VwStOJTHfbSXExvyMZtpu/lXFK9T+71QxEoC68w6/2RisYp1n2Bf934hW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oMuMUAAADeAAAADwAAAAAAAAAA&#10;AAAAAAChAgAAZHJzL2Rvd25yZXYueG1sUEsFBgAAAAAEAAQA+QAAAJMDAAAAAA==&#10;" strokecolor="black [3213]" strokeweight=".27778mm"/>
                    <v:line id="Conector recto 24668" o:spid="_x0000_s1058" style="position:absolute;visibility:visible;mso-wrap-style:square" from="11689,3629" to="11689,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WYysIAAADeAAAADwAAAGRycy9kb3ducmV2LnhtbERPy4rCMBTdC/MP4Q6401QtZajGIgOC&#10;uBjwNetLc207TW5KE7X+/WQhuDyc96oYrBF36n3jWMFsmoAgLp1uuFJwPm0nXyB8QNZoHJOCJ3ko&#10;1h+jFebaPfhA92OoRAxhn6OCOoQul9KXNVn0U9cRR+7qeoshwr6SusdHDLdGzpMkkxYbjg01dvRd&#10;U9keb1bBb5ouZPqzX5Stucxk2O/+NsYpNf4cNksQgYbwFr/cO61gnmZZ3BvvxCs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WYysIAAADeAAAADwAAAAAAAAAAAAAA&#10;AAChAgAAZHJzL2Rvd25yZXYueG1sUEsFBgAAAAAEAAQA+QAAAJADAAAAAA==&#10;" strokecolor="black [3213]" strokeweight=".27778mm"/>
                    <v:shape id="Cuadro de texto 10" o:spid="_x0000_s1059" type="#_x0000_t202" style="position:absolute;left:4850;top:5908;width:7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1ho8gA&#10;AADeAAAADwAAAGRycy9kb3ducmV2LnhtbESPX0vDQBDE3wW/w7FC3+ylRUKNvRbxD/TBVq0K+rbm&#10;1iSY2wt32zT99l6h4OMwM79h5svBtaqnEBvPBibjDBRx6W3DlYH3t8fLGagoyBZbz2TgQBGWi/Oz&#10;ORbW7/mV+q1UKkE4FmigFukKrWNZk8M49h1x8n58cChJhkrbgPsEd62eZlmuHTacFmrs6K6m8ne7&#10;cwbazxievjP56u+rtbw8693Hw2RjzOhiuL0BJTTIf/jUXlkD06s8v4bjnXQF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PWGjyAAAAN4AAAAPAAAAAAAAAAAAAAAAAJgCAABk&#10;cnMvZG93bnJldi54bWxQSwUGAAAAAAQABAD1AAAAjQMAAAAA&#10;" filled="f" stroked="f" strokeweight=".5pt">
                      <v:textbox inset="0,0,0,0">
                        <w:txbxContent>
                          <w:p w14:paraId="6B3C1F6C"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Cuadro de texto 10" o:spid="_x0000_s1060" type="#_x0000_t202" style="position:absolute;left:11827;top:5912;width:108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5e48YA&#10;AADeAAAADwAAAGRycy9kb3ducmV2LnhtbESPTUvDQBCG74L/YRnBm920lFrSbouoBQ9qPwV7m2bH&#10;JJidDbvTNP579yB4fHm/eObL3jWqoxBrzwaGgwwUceFtzaWBw351NwUVBdli45kM/FCE5eL6ao65&#10;9RfeUreTUqURjjkaqETaXOtYVOQwDnxLnLwvHxxKkqHUNuAljbtGj7Jsoh3WnB4qbOmxouJ7d3YG&#10;ms8YXk+ZHLun8k02a33+eB6+G3N70z/MQAn18h/+a79YA6Px5D4BJJyE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5e48YAAADeAAAADwAAAAAAAAAAAAAAAACYAgAAZHJz&#10;L2Rvd25yZXYueG1sUEsFBgAAAAAEAAQA9QAAAIsDAAAAAA==&#10;" filled="f" stroked="f" strokeweight=".5pt">
                      <v:textbox inset="0,0,0,0">
                        <w:txbxContent>
                          <w:p w14:paraId="7CA148D9"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v:textbox>
                    </v:shape>
                  </v:group>
                </v:group>
                <v:rect id="Rectángulo 24671" o:spid="_x0000_s1061" style="position:absolute;left:501;top:6858;width:33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jFsgA&#10;AADeAAAADwAAAGRycy9kb3ducmV2LnhtbESPQWvCQBSE7wX/w/KE3upGKamNrlJsCyK9GKXt8ZF9&#10;JtHs27C71dRf7wqCx2FmvmGm88404kjO15YVDAcJCOLC6ppLBdvN59MYhA/IGhvLpOCfPMxnvYcp&#10;ZtqeeE3HPJQiQthnqKAKoc2k9EVFBv3AtsTR21lnMETpSqkdniLcNHKUJKk0WHNcqLClRUXFIf8z&#10;Cl5D2p3fF7/n9cfP/gvdeJmvvq1Sj/3ubQIiUBfu4Vt7qRWMntOXIVzvxCs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TOMWyAAAAN4AAAAPAAAAAAAAAAAAAAAAAJgCAABk&#10;cnMvZG93bnJldi54bWxQSwUGAAAAAAQABAD1AAAAjQMAAAAA&#10;" fillcolor="#b3d5ab [1303]" stroked="f" strokeweight="1.5pt"/>
                <v:rect id="Rectángulo 24674" o:spid="_x0000_s1062" style="position:absolute;left:501;top:5112;width:3429;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rj28YA&#10;AADeAAAADwAAAGRycy9kb3ducmV2LnhtbESPT4vCMBTE78J+h/AWvGm6Rap0jaLCwoLI4p+Lt0fz&#10;bIvNS0mird/eCAseh5n5DTNf9qYRd3K+tqzga5yAIC6srrlUcDr+jGYgfEDW2FgmBQ/ysFx8DOaY&#10;a9vxnu6HUIoIYZ+jgiqENpfSFxUZ9GPbEkfvYp3BEKUrpXbYRbhpZJokmTRYc1yosKVNRcX1cDMK&#10;bt00u7jr47xKt6HMdke53iZ/Sg0/+9U3iEB9eIf/279aQTrJphN43Y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rj28YAAADeAAAADwAAAAAAAAAAAAAAAACYAgAAZHJz&#10;L2Rvd25yZXYueG1sUEsFBgAAAAAEAAQA9QAAAIsDAAAAAA==&#10;" fillcolor="#ff6" stroked="f" strokeweight="1.5p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4675" o:spid="_x0000_s1063" type="#_x0000_t64" style="position:absolute;left:8673;top:-4347;width:3593;height:129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9MskA&#10;AADeAAAADwAAAGRycy9kb3ducmV2LnhtbESPT2vCQBTE7wW/w/KE3urGUK3ErCJSpUI9VAt6fGZf&#10;/rTZtyG7xvjtu4VCj8PM/IZJl72pRUetqywrGI8iEMSZ1RUXCj6Pm6cZCOeRNdaWScGdHCwXg4cU&#10;E21v/EHdwRciQNglqKD0vkmkdFlJBt3INsTBy21r0AfZFlK3eAtwU8s4iqbSYMVhocSG1iVl34er&#10;UTB7vZxPx+yc37+u/V5379t4t9kq9TjsV3MQnnr/H/5rv2kF8fP0ZQK/d8IVkI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YF9MskAAADeAAAADwAAAAAAAAAAAAAAAACYAgAA&#10;ZHJzL2Rvd25yZXYueG1sUEsFBgAAAAAEAAQA9QAAAI4DAAAAAA==&#10;" adj="810" fillcolor="#ff6" stroked="f" strokeweight="1.5pt"/>
                <v:group id="Grupo 24676" o:spid="_x0000_s1064" style="position:absolute;left:5341;top:535;width:8058;height:3397" coordorigin="4981,233" coordsize="8059,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0bZbIAAAA&#10;3gAAAA8AAAAAAAAAAAAAAAAAqgIAAGRycy9kb3ducmV2LnhtbFBLBQYAAAAABAAEAPoAAACfAwAA&#10;AAA=&#10;">
                  <v:line id="Conector recto 24677" o:spid="_x0000_s1065" style="position:absolute;visibility:visible;mso-wrap-style:square" from="5120,1313" to="5120,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OaZcYAAADeAAAADwAAAGRycy9kb3ducmV2LnhtbESPQWsCMRSE70L/Q3gFb5pVg5atUaRQ&#10;kD0IXdueH5vX3a3Jy7JJdf33piB4HGbmG2a9HZwVZ+pD61nDbJqBIK68abnW8Hl8n7yACBHZoPVM&#10;Gq4UYLt5Gq0xN/7CH3QuYy0ShEOOGpoYu1zKUDXkMEx9R5y8H987jEn2tTQ9XhLcWTnPsqV02HJa&#10;aLCjt4aqU/nnNHwrtZDqUCyqk/2ayVjsf3fWaz1+HnavICIN8RG+t/dGw1wtVyv4v5OugN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jmmXGAAAA3gAAAA8AAAAAAAAA&#10;AAAAAAAAoQIAAGRycy9kb3ducmV2LnhtbFBLBQYAAAAABAAEAPkAAACUAwAAAAA=&#10;" strokecolor="black [3213]" strokeweight=".27778mm"/>
                  <v:line id="Conector recto 24678" o:spid="_x0000_s1066" style="position:absolute;visibility:visible;mso-wrap-style:square" from="5840,2456" to="5840,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wOF8IAAADeAAAADwAAAGRycy9kb3ducmV2LnhtbERPTYvCMBC9C/6HMII3TdWiUk1FFhbE&#10;g7Dq7nloZttuk0lpotZ/bw7CHh/ve7vrrRF36nztWMFsmoAgLpyuuVRwvXxO1iB8QNZoHJOCJ3nY&#10;5cPBFjPtHvxF93MoRQxhn6GCKoQ2k9IXFVn0U9cSR+7XdRZDhF0pdYePGG6NnCfJUlqsOTZU2NJH&#10;RUVzvlkFP2m6kOnpuCga8z2T4Xj42xun1HjU7zcgAvXhX/x2H7SCebpcxb3xTrwCM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wOF8IAAADeAAAADwAAAAAAAAAAAAAA&#10;AAChAgAAZHJzL2Rvd25yZXYueG1sUEsFBgAAAAAEAAQA+QAAAJADAAAAAA==&#10;" strokecolor="black [3213]" strokeweight=".27778mm"/>
                  <v:line id="Conector recto 24679" o:spid="_x0000_s1067" style="position:absolute;visibility:visible;mso-wrap-style:square" from="6564,2456" to="6564,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rjMUAAADeAAAADwAAAGRycy9kb3ducmV2LnhtbESPT4vCMBTE7wt+h/CEva2pWtTtGkWE&#10;BfEg+Pf8aN62XZOX0kSt394IgsdhZn7DTOetNeJKja8cK+j3EhDEudMVFwoO+9+vCQgfkDUax6Tg&#10;Th7ms87HFDPtbryl6y4UIkLYZ6igDKHOpPR5SRZ9z9XE0ftzjcUQZVNI3eAtwq2RgyQZSYsVx4US&#10;a1qWlJ93F6vglKZDmW7Ww/xsjn0Z1qv/hXFKfXbbxQ+IQG14h1/tlVYwSEfjb3jeiV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rjMUAAADeAAAADwAAAAAAAAAA&#10;AAAAAAChAgAAZHJzL2Rvd25yZXYueG1sUEsFBgAAAAAEAAQA+QAAAJMDAAAAAA==&#10;" strokecolor="black [3213]" strokeweight=".27778mm"/>
                  <v:line id="Conector recto 24680" o:spid="_x0000_s1068" style="position:absolute;visibility:visible;mso-wrap-style:square" from="7281,2456" to="7281,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yNsEAAADeAAAADwAAAGRycy9kb3ducmV2LnhtbESPy6rCMBCG94LvEEZwp6laRKpRRDgg&#10;LgSv66EZ22oyKU2O1rc3C8Hlz3/jW6xaa8STGl85VjAaJiCIc6crLhScT3+DGQgfkDUax6TgTR5W&#10;y25ngZl2Lz7Q8xgKEUfYZ6igDKHOpPR5SRb90NXE0bu5xmKIsimkbvAVx62R4ySZSosVx4cSa9qU&#10;lD+O/1bBNU0nMt3vJvnDXEYy7Lb3tXFK9Xvteg4iUBt+4W97qxWM0+ksAkSciAJ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H3I2wQAAAN4AAAAPAAAAAAAAAAAAAAAA&#10;AKECAABkcnMvZG93bnJldi54bWxQSwUGAAAAAAQABAD5AAAAjwMAAAAA&#10;" strokecolor="black [3213]" strokeweight=".27778mm"/>
                  <v:line id="Conector recto 24681" o:spid="_x0000_s1069" style="position:absolute;visibility:visible;mso-wrap-style:square" from="8005,2456" to="8005,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XrcUAAADeAAAADwAAAGRycy9kb3ducmV2LnhtbESPT4vCMBTE78J+h/AWvGlaLVK6RpGF&#10;BfGw4L89P5pnW01eShO1++2NIHgcZuY3zHzZWyNu1PnGsYJ0nIAgLp1uuFJw2P+MchA+IGs0jknB&#10;P3lYLj4Gcyy0u/OWbrtQiQhhX6CCOoS2kNKXNVn0Y9cSR+/kOoshyq6SusN7hFsjJ0kykxYbjgs1&#10;tvRdU3nZXa2Cvyybyux3My0v5pjKsFmfV8YpNfzsV18gAvXhHX6111rBJJvlKTzvxCs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PXrcUAAADeAAAADwAAAAAAAAAA&#10;AAAAAAChAgAAZHJzL2Rvd25yZXYueG1sUEsFBgAAAAAEAAQA+QAAAJMDAAAAAA==&#10;" strokecolor="black [3213]" strokeweight=".27778mm"/>
                  <v:line id="Conector recto 24685" o:spid="_x0000_s1070" style="position:absolute;visibility:visible;mso-wrap-style:square" from="8723,1830" to="8723,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RrsUAAADeAAAADwAAAGRycy9kb3ducmV2LnhtbESPQYvCMBSE78L+h/AWvGmq1iLVKLKw&#10;IB6E1V3Pj+bZVpOX0kSt/94ICx6HmfmGWaw6a8SNWl87VjAaJiCIC6drLhX8Hr4HMxA+IGs0jknB&#10;gzyslh+9Beba3fmHbvtQighhn6OCKoQml9IXFVn0Q9cQR+/kWoshyraUusV7hFsjx0mSSYs1x4UK&#10;G/qqqLjsr1bBMU0nMt1tJ8XF/I1k2G7Oa+OU6n926zmIQF14h//bG61gnGazKbzuxCs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jRrsUAAADeAAAADwAAAAAAAAAA&#10;AAAAAAChAgAAZHJzL2Rvd25yZXYueG1sUEsFBgAAAAAEAAQA+QAAAJMDAAAAAA==&#10;" strokecolor="black [3213]" strokeweight=".27778mm"/>
                  <v:line id="Conector recto 24686" o:spid="_x0000_s1071" style="position:absolute;visibility:visible;mso-wrap-style:square" from="9440,2467" to="9440,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P2cYAAADeAAAADwAAAGRycy9kb3ducmV2LnhtbESPQWvCQBSE7wX/w/KE3pqNSQgSXUUE&#10;IXgQalvPj+xrkrr7NmS3Gv99t1DocZiZb5j1drJG3Gj0vWMFiyQFQdw43XOr4P3t8LIE4QOyRuOY&#10;FDzIw3Yze1pjpd2dX+l2Dq2IEPYVKuhCGCopfdORRZ+4gTh6n260GKIcW6lHvEe4NTJL01Ja7Dku&#10;dDjQvqPmev62Ci5FkcvidMybq/lYyHCsv3bGKfU8n3YrEIGm8B/+a9daQVaUyxJ+78Qr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6T9nGAAAA3gAAAA8AAAAAAAAA&#10;AAAAAAAAoQIAAGRycy9kb3ducmV2LnhtbFBLBQYAAAAABAAEAPkAAACUAwAAAAA=&#10;" strokecolor="black [3213]" strokeweight=".27778mm"/>
                  <v:line id="Conector recto 24687" o:spid="_x0000_s1072" style="position:absolute;visibility:visible;mso-wrap-style:square" from="10164,2467" to="10164,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bqQsYAAADeAAAADwAAAGRycy9kb3ducmV2LnhtbESPQWsCMRSE70L/Q3gFb5pVg5WtUaRQ&#10;kD0IXdueH5vX3a3Jy7JJdf33piB4HGbmG2a9HZwVZ+pD61nDbJqBIK68abnW8Hl8n6xAhIhs0Hom&#10;DVcKsN08jdaYG3/hDzqXsRYJwiFHDU2MXS5lqBpyGKa+I07ej+8dxiT7WpoeLwnurJxn2VI6bDkt&#10;NNjRW0PVqfxzGr6VWkh1KBbVyX7NZCz2vzvrtR4/D7tXEJGG+Ajf23ujYa6Wqxf4v5OugN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26kLGAAAA3gAAAA8AAAAAAAAA&#10;AAAAAAAAoQIAAGRycy9kb3ducmV2LnhtbFBLBQYAAAAABAAEAPkAAACUAwAAAAA=&#10;" strokecolor="black [3213]" strokeweight=".27778mm"/>
                  <v:line id="Conector recto 24688" o:spid="_x0000_s1073" style="position:absolute;visibility:visible;mso-wrap-style:square" from="10164,2467" to="10164,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l+MMAAAADeAAAADwAAAGRycy9kb3ducmV2LnhtbERPy6rCMBDdC/5DGMGdpmoRqUYR4YK4&#10;EHyuh2Zsq8mkNLla/94sBJeH816sWmvEkxpfOVYwGiYgiHOnKy4UnE9/gxkIH5A1Gsek4E0eVstu&#10;Z4GZdi8+0PMYChFD2GeooAyhzqT0eUkW/dDVxJG7ucZiiLAppG7wFcOtkeMkmUqLFceGEmvalJQ/&#10;jv9WwTVNJzLd7yb5w1xGMuy297VxSvV77XoOIlAbfuKve6sVjNPpLO6Nd+IV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pfjDAAAAA3gAAAA8AAAAAAAAAAAAAAAAA&#10;oQIAAGRycy9kb3ducmV2LnhtbFBLBQYAAAAABAAEAPkAAACOAwAAAAA=&#10;" strokecolor="black [3213]" strokeweight=".27778mm"/>
                  <v:line id="Conector recto 24689" o:spid="_x0000_s1074" style="position:absolute;visibility:visible;mso-wrap-style:square" from="10882,2467" to="10882,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Xbq8YAAADeAAAADwAAAGRycy9kb3ducmV2LnhtbESPQWsCMRSE70L/Q3gFb5pVg9itUaRQ&#10;kD0IXdueH5vX3a3Jy7JJdf33piB4HGbmG2a9HZwVZ+pD61nDbJqBIK68abnW8Hl8n6xAhIhs0Hom&#10;DVcKsN08jdaYG3/hDzqXsRYJwiFHDU2MXS5lqBpyGKa+I07ej+8dxiT7WpoeLwnurJxn2VI6bDkt&#10;NNjRW0PVqfxzGr6VWkh1KBbVyX7NZCz2vzvrtR4/D7tXEJGG+Ajf23ujYa6Wqxf4v5OugN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l26vGAAAA3gAAAA8AAAAAAAAA&#10;AAAAAAAAoQIAAGRycy9kb3ducmV2LnhtbFBLBQYAAAAABAAEAPkAAACUAwAAAAA=&#10;" strokecolor="black [3213]" strokeweight=".27778mm"/>
                  <v:line id="Conector recto 24690" o:spid="_x0000_s1075" style="position:absolute;visibility:visible;mso-wrap-style:square" from="12316,1259" to="12316,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bk68QAAADeAAAADwAAAGRycy9kb3ducmV2LnhtbESPzYrCMBSF94LvEK7gTlO1iFZTkYEB&#10;cSGMOrO+NHfaTpOb0kStb28WwiwP549vu+utEXfqfO1YwWyagCAunK65VHC9fE5WIHxA1mgck4In&#10;edjlw8EWM+0e/EX3cyhFHGGfoYIqhDaT0hcVWfRT1xJH79d1FkOUXSl1h484bo2cJ8lSWqw5PlTY&#10;0kdFRXO+WQU/abqQ6em4KBrzPZPhePjbG6fUeNTvNyAC9eE//G4ftIJ5ulxHgIgTUUDm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xuTrxAAAAN4AAAAPAAAAAAAAAAAA&#10;AAAAAKECAABkcnMvZG93bnJldi54bWxQSwUGAAAAAAQABAD5AAAAkgMAAAAA&#10;" strokecolor="black [3213]" strokeweight=".27778mm"/>
                  <v:line id="Conector recto 24691" o:spid="_x0000_s1076" style="position:absolute;visibility:visible;mso-wrap-style:square" from="11598,2470" to="11598,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pBcMUAAADeAAAADwAAAGRycy9kb3ducmV2LnhtbESPQYvCMBSE74L/ITxhb5pWi2g1igiC&#10;eFjQXT0/mmdbTV5KE7X77zfCwh6HmfmGWa47a8STWl87VpCOEhDEhdM1lwq+v3bDGQgfkDUax6Tg&#10;hzysV/3eEnPtXnyk5ymUIkLY56igCqHJpfRFRRb9yDXE0bu61mKIsi2lbvEV4dbIcZJMpcWa40KF&#10;DW0rKu6nh1VwybKJzD4Pk+JuzqkMh/1tY5xSH4NuswARqAv/4b/2XisYZ9N5Cu878Qr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4pBcMUAAADeAAAADwAAAAAAAAAA&#10;AAAAAAChAgAAZHJzL2Rvd25yZXYueG1sUEsFBgAAAAAEAAQA+QAAAJMDAAAAAA==&#10;" strokecolor="black [3213]" strokeweight=".27778mm"/>
                  <v:line id="Conector recto 24693" o:spid="_x0000_s1077" style="position:absolute;visibility:visible;mso-wrap-style:square" from="13041,2470" to="13041,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R6nMYAAADeAAAADwAAAGRycy9kb3ducmV2LnhtbESPQWvCQBSE70L/w/IKvZmNJkiNWUUK&#10;QvBQqG09P7LPJHX3bciuMf333UKhx2FmvmHK3WSNGGnwnWMFiyQFQVw73XGj4OP9MH8G4QOyRuOY&#10;FHyTh932YVZiod2d32g8hUZECPsCFbQh9IWUvm7Jok9cTxy9ixsshiiHRuoB7xFujVym6Upa7Dgu&#10;tNjTS0v19XSzCs55nsn89ZjVV/O5kOFYfe2NU+rpcdpvQASawn/4r11pBct8tc7g9068An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UepzGAAAA3gAAAA8AAAAAAAAA&#10;AAAAAAAAoQIAAGRycy9kb3ducmV2LnhtbFBLBQYAAAAABAAEAPkAAACUAwAAAAA=&#10;" strokecolor="black [3213]" strokeweight=".27778mm"/>
                  <v:shape id="Cuadro de texto 10" o:spid="_x0000_s1078" type="#_x0000_t202" style="position:absolute;left:4981;top:233;width:7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GsgA&#10;AADeAAAADwAAAGRycy9kb3ducmV2LnhtbESPX0vDQBDE3wW/w7GCb/bSUorGXotYBR+0tX8EfVtz&#10;axKa2wt32zR+e68g9HGYmd8w03nvGtVRiLVnA8NBBoq48Lbm0sBu+3xzCyoKssXGMxn4pQjz2eXF&#10;FHPrj7ymbiOlShCOORqoRNpc61hU5DAOfEucvB8fHEqSodQ24DHBXaNHWTbRDmtOCxW29FhRsd8c&#10;nIHmM4bX70y+ukX5Ju8rffh4Gi6Nub7qH+5BCfVyDv+3X6yB0XhyN4bTnXQF9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6b4ayAAAAN4AAAAPAAAAAAAAAAAAAAAAAJgCAABk&#10;cnMvZG93bnJldi54bWxQSwUGAAAAAAQABAD1AAAAjQMAAAAA&#10;" filled="f" stroked="f" strokeweight=".5pt">
                    <v:textbox inset="0,0,0,0">
                      <w:txbxContent>
                        <w:p w14:paraId="5E78A289"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Cuadro de texto 10" o:spid="_x0000_s1079" type="#_x0000_t202" style="position:absolute;left:11737;top:320;width:108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UbgckA&#10;AADeAAAADwAAAGRycy9kb3ducmV2LnhtbESPX0vDQBDE3wt+h2OFvtlLSy0aey3iH+iDrVoV9G3N&#10;rUkwtxfutmn89r2C0MdhZn7DzJe9a1RHIdaeDYxHGSjiwtuaSwPvb48XV6CiIFtsPJOBP4qwXJwN&#10;5phbv+dX6rZSqgThmKOBSqTNtY5FRQ7jyLfEyfvxwaEkGUptA+4T3DV6kmUz7bDmtFBhS3cVFb/b&#10;nTPQfMbw9J3JV3dfruXlWe8+HsYbY4bn/e0NKKFeTuH/9soamExn15dwvJOugF4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6UbgckAAADeAAAADwAAAAAAAAAAAAAAAACYAgAA&#10;ZHJzL2Rvd25yZXYueG1sUEsFBgAAAAAEAAQA9QAAAI4DAAAAAA==&#10;" filled="f" stroked="f" strokeweight=".5pt">
                    <v:textbox inset="0,0,0,0">
                      <w:txbxContent>
                        <w:p w14:paraId="07FB1ED1"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v:textbox>
                  </v:shape>
                </v:group>
                <v:shape id="Cuadro de texto 10" o:spid="_x0000_s1080" type="#_x0000_t202" style="position:absolute;left:774;top:332;width:1867;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F9sgA&#10;AADeAAAADwAAAGRycy9kb3ducmV2LnhtbESPX0vDQBDE3wW/w7FC3+ylRUKNvRbxD/TBVq0K+rbm&#10;1iSY2wt32zT99l6h4OMwM79h5svBtaqnEBvPBibjDBRx6W3DlYH3t8fLGagoyBZbz2TgQBGWi/Oz&#10;ORbW7/mV+q1UKkE4FmigFukKrWNZk8M49h1x8n58cChJhkrbgPsEd62eZlmuHTacFmrs6K6m8ne7&#10;cwbazxievjP56u+rtbw8693Hw2RjzOhiuL0BJTTIf/jUXlkD06v8OofjnXQF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d4X2yAAAAN4AAAAPAAAAAAAAAAAAAAAAAJgCAABk&#10;cnMvZG93bnJldi54bWxQSwUGAAAAAAQABAD1AAAAjQMAAAAA&#10;" filled="f" stroked="f" strokeweight=".5pt">
                  <v:textbox inset="0,0,0,0">
                    <w:txbxContent>
                      <w:p w14:paraId="0FEBEBCA" w14:textId="77777777" w:rsidR="006C09F4" w:rsidRDefault="006C09F4" w:rsidP="006C09F4">
                        <w:pPr>
                          <w:pStyle w:val="NormalWeb"/>
                          <w:spacing w:before="0" w:beforeAutospacing="0" w:after="160" w:afterAutospacing="0" w:line="252" w:lineRule="auto"/>
                        </w:pPr>
                        <w:r>
                          <w:rPr>
                            <w:rFonts w:eastAsia="Calibri"/>
                            <w:sz w:val="16"/>
                            <w:szCs w:val="16"/>
                          </w:rPr>
                          <w:t>a)</w:t>
                        </w:r>
                      </w:p>
                    </w:txbxContent>
                  </v:textbox>
                </v:shape>
                <v:shape id="Cuadro de texto 10" o:spid="_x0000_s1081" type="#_x0000_t202" style="position:absolute;left:774;top:8881;width:1956;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gbckA&#10;AADeAAAADwAAAGRycy9kb3ducmV2LnhtbESPS0sDQRCE74L/YWjBm5lNkMSsmQTxATlo1DxAb+1O&#10;u7u407PMdDbrv88EBI9FVX1FzRa9a1RHIdaeDQwHGSjiwtuaSwPbzdPVDagoyBYbz2TglyIs5udn&#10;M8ytP/A7dWspVYJwzNFAJdLmWseiIodx4Fvi5H374FCSDKW2AQ8J7ho9yrKxdlhzWqiwpfuKip/1&#10;3hloPmJ4/srks3soX+TtVe93j8OVMZcX/d0tKKFe/sN/7aU1MLoeTydwupOugJ4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DsgbckAAADeAAAADwAAAAAAAAAAAAAAAACYAgAA&#10;ZHJzL2Rvd25yZXYueG1sUEsFBgAAAAAEAAQA9QAAAI4DAAAAAA==&#10;" filled="f" stroked="f" strokeweight=".5pt">
                  <v:textbox inset="0,0,0,0">
                    <w:txbxContent>
                      <w:p w14:paraId="5D097C72" w14:textId="77777777" w:rsidR="006C09F4" w:rsidRDefault="006C09F4" w:rsidP="006C09F4">
                        <w:pPr>
                          <w:pStyle w:val="NormalWeb"/>
                          <w:spacing w:before="0" w:beforeAutospacing="0" w:after="160" w:afterAutospacing="0" w:line="252" w:lineRule="auto"/>
                        </w:pPr>
                        <w:r>
                          <w:rPr>
                            <w:rFonts w:eastAsia="Calibri"/>
                            <w:sz w:val="16"/>
                            <w:szCs w:val="16"/>
                          </w:rPr>
                          <w:t>b)</w:t>
                        </w:r>
                      </w:p>
                    </w:txbxContent>
                  </v:textbox>
                </v:shape>
                <v:shape id="Cuadro de texto 10" o:spid="_x0000_s1082" type="#_x0000_t202" style="position:absolute;left:8364;top:302;width:25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RhMkA&#10;AADeAAAADwAAAGRycy9kb3ducmV2LnhtbESPS0sDQRCE74L/YWjBm5lNkJCsmQTxAR7yMA9Bb+1O&#10;u7u407PMdDbrv3cEIceiqr6iZoveNaqjEGvPBoaDDBRx4W3NpYHD/vlmAioKssXGMxn4oQiL+eXF&#10;DHPrT7ylbielShCOORqoRNpc61hU5DAOfEucvC8fHEqSodQ24CnBXaNHWTbWDmtOCxW29FBR8b07&#10;OgPNewzLz0w+usdyJa8bfXx7Gq6Nub7q7+9ACfVyDv+3X6yB0e14OoW/O+kK6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ugRhMkAAADeAAAADwAAAAAAAAAAAAAAAACYAgAA&#10;ZHJzL2Rvd25yZXYueG1sUEsFBgAAAAAEAAQA9QAAAI4DAAAAAA==&#10;" filled="f" stroked="f" strokeweight=".5pt">
                  <v:textbox inset="0,0,0,0">
                    <w:txbxContent>
                      <w:p w14:paraId="78B38FAB" w14:textId="77777777" w:rsidR="006C09F4" w:rsidRDefault="006C09F4" w:rsidP="006C09F4">
                        <w:pPr>
                          <w:pStyle w:val="NormalWeb"/>
                          <w:spacing w:before="0" w:beforeAutospacing="0" w:after="160" w:afterAutospacing="0" w:line="252" w:lineRule="auto"/>
                        </w:pPr>
                        <w:r>
                          <w:rPr>
                            <w:rFonts w:eastAsia="Calibri"/>
                            <w:sz w:val="16"/>
                            <w:szCs w:val="16"/>
                          </w:rPr>
                          <w:t>regla</w:t>
                        </w:r>
                      </w:p>
                    </w:txbxContent>
                  </v:textbox>
                </v:shape>
                <v:shape id="Cuadro de texto 10" o:spid="_x0000_s1083" type="#_x0000_t202" style="position:absolute;left:8206;top:5893;width:32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iA8YA&#10;AADeAAAADwAAAGRycy9kb3ducmV2LnhtbESPTUvDQBCG74L/YRnBW7vbIiqxmyBWwYOfVUFvY3ZM&#10;QrOzYXeaxn/vHgoeX94vnlU1+V6NFFMX2MJibkAR18F13Fh4f7ubXYJKguywD0wWfilBVR4frbBw&#10;Yc+vNG6kUXmEU4EWWpGh0DrVLXlM8zAQZ+8nRI+SZWy0i7jP477XS2POtceO80OLA920VG83O2+h&#10;/0zx4dvI17huHuXlWe8+bhdP1p6eTNdXoIQm+Q8f2vfOwvLswmSAjJNRQ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kiA8YAAADeAAAADwAAAAAAAAAAAAAAAACYAgAAZHJz&#10;L2Rvd25yZXYueG1sUEsFBgAAAAAEAAQA9QAAAIsDAAAAAA==&#10;" filled="f" stroked="f" strokeweight=".5pt">
                  <v:textbox inset="0,0,0,0">
                    <w:txbxContent>
                      <w:p w14:paraId="399252EF" w14:textId="77777777" w:rsidR="006C09F4" w:rsidRDefault="006C09F4" w:rsidP="006C09F4">
                        <w:pPr>
                          <w:pStyle w:val="NormalWeb"/>
                          <w:spacing w:before="0" w:beforeAutospacing="0" w:after="160" w:afterAutospacing="0" w:line="252" w:lineRule="auto"/>
                        </w:pPr>
                        <w:r>
                          <w:rPr>
                            <w:rFonts w:eastAsia="Calibri"/>
                            <w:sz w:val="16"/>
                            <w:szCs w:val="16"/>
                          </w:rPr>
                          <w:t>vernier</w:t>
                        </w:r>
                      </w:p>
                    </w:txbxContent>
                  </v:textbox>
                </v:shape>
                <v:shape id="Onda 24701" o:spid="_x0000_s1084" type="#_x0000_t64" style="position:absolute;left:8735;top:4064;width:3593;height:13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H0cgA&#10;AADeAAAADwAAAGRycy9kb3ducmV2LnhtbESPT2vCQBTE70K/w/IKvenGUGqIrlJKlRb04B/Q4zP7&#10;TNJm34bsGuO3dwXB4zAzv2Ems85UoqXGlZYVDAcRCOLM6pJzBbvtvJ+AcB5ZY2WZFFzJwWz60ptg&#10;qu2F19RufC4ChF2KCgrv61RKlxVk0A1sTRy8k20M+iCbXOoGLwFuKhlH0Yc0WHJYKLCmr4Ky/83Z&#10;KEi+j4f9Njucrn/nbqXb5SL+nS+UenvtPscgPHX+GX60f7SC+H0UDeF+J1w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XQfRyAAAAN4AAAAPAAAAAAAAAAAAAAAAAJgCAABk&#10;cnMvZG93bnJldi54bWxQSwUGAAAAAAQABAD1AAAAjQMAAAAA&#10;" adj="810" fillcolor="#ff6" stroked="f" strokeweight="1.5pt"/>
                <v:group id="Grupo 24702" o:spid="_x0000_s1085" style="position:absolute;left:4852;top:9265;width:8058;height:3397" coordorigin="4492,8965" coordsize="8059,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mgXdccAAADe&#10;AAAADwAAAAAAAAAAAAAAAACqAgAAZHJzL2Rvd25yZXYueG1sUEsFBgAAAAAEAAQA+gAAAJ4DAAAA&#10;AA==&#10;">
                  <v:line id="Conector recto 24703" o:spid="_x0000_s1086" style="position:absolute;visibility:visible;mso-wrap-style:square" from="4631,10045" to="4631,1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ghsQAAADeAAAADwAAAGRycy9kb3ducmV2LnhtbESPQYvCMBSE78L+h/AW9qaptrhSjSIL&#10;C+JBUFfPj+bZVpOX0mS1/nsjCB6HmfmGmS06a8SVWl87VjAcJCCIC6drLhX87X/7ExA+IGs0jknB&#10;nTws5h+9Geba3XhL110oRYSwz1FBFUKTS+mLiiz6gWuIo3dyrcUQZVtK3eItwq2RoyQZS4s1x4UK&#10;G/qpqLjs/q2CY5alMtus0+JiDkMZ1qvz0jilvj675RREoC68w6/2SisYZd9JCs878Qr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CGxAAAAN4AAAAPAAAAAAAAAAAA&#10;AAAAAKECAABkcnMvZG93bnJldi54bWxQSwUGAAAAAAQABAD5AAAAkgMAAAAA&#10;" strokecolor="black [3213]" strokeweight=".27778mm"/>
                  <v:line id="Conector recto 64" o:spid="_x0000_s1087" style="position:absolute;visibility:visible;mso-wrap-style:square" from="5351,11188" to="5351,1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w3MEAAADbAAAADwAAAGRycy9kb3ducmV2LnhtbESPzarCMBSE94LvEM4Fd5qqRaTXKCII&#10;4kLwd31ozm17TU5KE7W+vREEl8PMfMPMFq014k6NrxwrGA4SEMS50xUXCk7HdX8KwgdkjcYxKXiS&#10;h8W825lhpt2D93Q/hEJECPsMFZQh1JmUPi/Joh+4mjh6f66xGKJsCqkbfES4NXKUJBNpseK4UGJN&#10;q5Ly6+FmFVzSdCzT3XacX815KMN28780TqneT7v8BRGoDd/wp73RCiYpvL/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4vDcwQAAANsAAAAPAAAAAAAAAAAAAAAA&#10;AKECAABkcnMvZG93bnJldi54bWxQSwUGAAAAAAQABAD5AAAAjwMAAAAA&#10;" strokecolor="black [3213]" strokeweight=".27778mm"/>
                  <v:line id="Conector recto 65" o:spid="_x0000_s1088" style="position:absolute;visibility:visible;mso-wrap-style:square" from="6075,11188" to="6075,1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5VR8IAAADbAAAADwAAAGRycy9kb3ducmV2LnhtbESPQYvCMBSE78L+h/CEvWmq1iLVKLIg&#10;iAdB3fX8aJ5tNXkpTVa7/34jCB6HmfmGWaw6a8SdWl87VjAaJiCIC6drLhV8nzaDGQgfkDUax6Tg&#10;jzyslh+9BebaPfhA92MoRYSwz1FBFUKTS+mLiiz6oWuIo3dxrcUQZVtK3eIjwq2R4yTJpMWa40KF&#10;DX1VVNyOv1bBOU0nMt3vJsXN/Ixk2G2va+OU+ux36zmIQF14h1/trVaQTeH5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5VR8IAAADbAAAADwAAAAAAAAAAAAAA&#10;AAChAgAAZHJzL2Rvd25yZXYueG1sUEsFBgAAAAAEAAQA+QAAAJADAAAAAA==&#10;" strokecolor="black [3213]" strokeweight=".27778mm"/>
                  <v:line id="Conector recto 66" o:spid="_x0000_s1089" style="position:absolute;visibility:visible;mso-wrap-style:square" from="6792,11188" to="6792,1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zLMMMAAADbAAAADwAAAGRycy9kb3ducmV2LnhtbESPQWvCQBSE70L/w/IK3nSTJoQSXUMo&#10;FMRDQas9P7LPJHX3bciumv57t1DocZiZb5h1NVkjbjT63rGCdJmAIG6c7rlVcPx8X7yC8AFZo3FM&#10;Cn7IQ7V5mq2x1O7Oe7odQisihH2JCroQhlJK33Rk0S/dQBy9sxsthijHVuoR7xFujXxJkkJa7Dku&#10;dDjQW0fN5XC1Cr7yPJP5xy5rLuaUyrDbftfGKTV/nuoViEBT+A//tbdaQVHA7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8yzDDAAAA2wAAAA8AAAAAAAAAAAAA&#10;AAAAoQIAAGRycy9kb3ducmV2LnhtbFBLBQYAAAAABAAEAPkAAACRAwAAAAA=&#10;" strokecolor="black [3213]" strokeweight=".27778mm"/>
                  <v:line id="Conector recto 67" o:spid="_x0000_s1090" style="position:absolute;visibility:visible;mso-wrap-style:square" from="7516,11188" to="7516,1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Buq8IAAADbAAAADwAAAGRycy9kb3ducmV2LnhtbESPQYvCMBSE78L+h/AWvNlULa5Uo4gg&#10;iAdhdXfPj+bZVpOX0kSt/94sCB6HmfmGmS87a8SNWl87VjBMUhDEhdM1lwp+jpvBFIQPyBqNY1Lw&#10;IA/LxUdvjrl2d/6m2yGUIkLY56igCqHJpfRFRRZ94hri6J1cazFE2ZZSt3iPcGvkKE0n0mLNcaHC&#10;htYVFZfD1Sr4y7KxzPa7cXExv0MZdtvzyjil+p/dagYiUBfe4Vd7qxVMvuD/S/wB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Buq8IAAADbAAAADwAAAAAAAAAAAAAA&#10;AAChAgAAZHJzL2Rvd25yZXYueG1sUEsFBgAAAAAEAAQA+QAAAJADAAAAAA==&#10;" strokecolor="black [3213]" strokeweight=".27778mm"/>
                  <v:line id="Conector recto 68" o:spid="_x0000_s1091" style="position:absolute;visibility:visible;mso-wrap-style:square" from="8234,10562" to="8234,1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62b4AAADbAAAADwAAAGRycy9kb3ducmV2LnhtbERPy4rCMBTdC/5DuII7TdUi0jGKCEJx&#10;Ifia9aW503ZMbkoTtf69WQguD+e9XHfWiAe1vnasYDJOQBAXTtdcKricd6MFCB+QNRrHpOBFHtar&#10;fm+JmXZPPtLjFEoRQ9hnqKAKocmk9EVFFv3YNcSR+3OtxRBhW0rd4jOGWyOnSTKXFmuODRU2tK2o&#10;uJ3uVsFvms5ketjPipu5TmTY5/8b45QaDrrND4hAXfiKP+5cK5jHsfFL/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r/rZvgAAANsAAAAPAAAAAAAAAAAAAAAAAKEC&#10;AABkcnMvZG93bnJldi54bWxQSwUGAAAAAAQABAD5AAAAjAMAAAAA&#10;" strokecolor="black [3213]" strokeweight=".27778mm"/>
                  <v:line id="Conector recto 69" o:spid="_x0000_s1092" style="position:absolute;visibility:visible;mso-wrap-style:square" from="8951,11199" to="8951,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fQsIAAADbAAAADwAAAGRycy9kb3ducmV2LnhtbESPQYvCMBSE78L+h/AWvNlULbJWo4gg&#10;iAdhdXfPj+bZVpOX0kSt/94sCB6HmfmGmS87a8SNWl87VjBMUhDEhdM1lwp+jpvBFwgfkDUax6Tg&#10;QR6Wi4/eHHPt7vxNt0MoRYSwz1FBFUKTS+mLiiz6xDXE0Tu51mKIsi2lbvEe4dbIUZpOpMWa40KF&#10;Da0rKi6Hq1Xwl2Vjme134+Jifocy7LbnlXFK9T+71QxEoC68w6/2ViuYTOH/S/wB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NfQsIAAADbAAAADwAAAAAAAAAAAAAA&#10;AAChAgAAZHJzL2Rvd25yZXYueG1sUEsFBgAAAAAEAAQA+QAAAJADAAAAAA==&#10;" strokecolor="black [3213]" strokeweight=".27778mm"/>
                  <v:line id="Conector recto 71" o:spid="_x0000_s1093" style="position:absolute;visibility:visible;mso-wrap-style:square" from="9675,11199" to="9675,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zFmcMAAADbAAAADwAAAGRycy9kb3ducmV2LnhtbESPT4vCMBTE78J+h/CEvWlaLa5Uo8iC&#10;IB4E/6znR/Nsq8lLabLa/fYbQfA4zMxvmPmys0bcqfW1YwXpMAFBXDhdc6ngdFwPpiB8QNZoHJOC&#10;P/KwXHz05phr9+A93Q+hFBHCPkcFVQhNLqUvKrLoh64hjt7FtRZDlG0pdYuPCLdGjpJkIi3WHBcq&#10;bOi7ouJ2+LUKzlk2ltluOy5u5ieVYbu5roxT6rPfrWYgAnXhHX61N1rBVwr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xZnDAAAA2wAAAA8AAAAAAAAAAAAA&#10;AAAAoQIAAGRycy9kb3ducmV2LnhtbFBLBQYAAAAABAAEAPkAAACRAwAAAAA=&#10;" strokecolor="black [3213]" strokeweight=".27778mm"/>
                  <v:line id="Conector recto 81" o:spid="_x0000_s1094" style="position:absolute;visibility:visible;mso-wrap-style:square" from="9675,11199" to="9675,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m1vsEAAADbAAAADwAAAGRycy9kb3ducmV2LnhtbESPQYvCMBSE74L/ITzBm6bVskg1igiC&#10;eFhYVz0/mmdbTV5KE7X++82C4HGYmW+YxaqzRjyo9bVjBek4AUFcOF1zqeD4ux3NQPiArNE4JgUv&#10;8rBa9nsLzLV78g89DqEUEcI+RwVVCE0upS8qsujHriGO3sW1FkOUbSl1i88It0ZOkuRLWqw5LlTY&#10;0Kai4na4WwXnLJvK7Hs/LW7mlMqw313Xxik1HHTrOYhAXfiE3+2dVjBL4f9L/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mbW+wQAAANsAAAAPAAAAAAAAAAAAAAAA&#10;AKECAABkcnMvZG93bnJldi54bWxQSwUGAAAAAAQABAD5AAAAjwMAAAAA&#10;" strokecolor="black [3213]" strokeweight=".27778mm"/>
                  <v:line id="Conector recto 82" o:spid="_x0000_s1095" style="position:absolute;visibility:visible;mso-wrap-style:square" from="10393,11199" to="10393,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rycQAAADbAAAADwAAAGRycy9kb3ducmV2LnhtbESPwWrDMBBE74X+g9hAb41sx4TgRg6h&#10;EAg+FJqkPS/W1nYsrYylxO7fV4VCj8PMvGG2u9kacafRd44VpMsEBHHtdMeNgsv58LwB4QOyRuOY&#10;FHyTh135+LDFQruJ3+l+Co2IEPYFKmhDGAopfd2SRb90A3H0vtxoMUQ5NlKPOEW4NTJLkrW02HFc&#10;aHGg15bq/nSzCj7zfCXzt2pV9+YjlaE6XvfGKfW0mPcvIALN4T/81z5qBZsM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yvJxAAAANsAAAAPAAAAAAAAAAAA&#10;AAAAAKECAABkcnMvZG93bnJldi54bWxQSwUGAAAAAAQABAD5AAAAkgMAAAAA&#10;" strokecolor="black [3213]" strokeweight=".27778mm"/>
                  <v:line id="Conector recto 83" o:spid="_x0000_s1096" style="position:absolute;visibility:visible;mso-wrap-style:square" from="11827,9991" to="11827,12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OUsEAAADbAAAADwAAAGRycy9kb3ducmV2LnhtbESPQYvCMBSE74L/ITzBm6baskg1igiC&#10;eFhYVz0/mmdbTV5KE7X++82C4HGYmW+YxaqzRjyo9bVjBZNxAoK4cLrmUsHxdzuagfABWaNxTApe&#10;5GG17PcWmGv35B96HEIpIoR9jgqqEJpcSl9UZNGPXUMcvYtrLYYo21LqFp8Rbo2cJsmXtFhzXKiw&#10;oU1Fxe1wtwrOWZbK7HufFjdzmsiw313Xxik1HHTrOYhAXfiE3+2dVjBL4f9L/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45SwQAAANsAAAAPAAAAAAAAAAAAAAAA&#10;AKECAABkcnMvZG93bnJldi54bWxQSwUGAAAAAAQABAD5AAAAjwMAAAAA&#10;" strokecolor="black [3213]" strokeweight=".27778mm"/>
                  <v:line id="Conector recto 84" o:spid="_x0000_s1097" style="position:absolute;visibility:visible;mso-wrap-style:square" from="11110,11202" to="1111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4WJsMAAADbAAAADwAAAGRycy9kb3ducmV2LnhtbESPQWvCQBSE7wX/w/KE3urGGopE1xAE&#10;QXIoNFXPj+wzie6+Ddmtpv++WxA8DjPzDbPOR2vEjQbfOVYwnyUgiGunO24UHL53b0sQPiBrNI5J&#10;wS95yDeTlzVm2t35i25VaESEsM9QQRtCn0np65Ys+pnriaN3doPFEOXQSD3gPcKtke9J8iEtdhwX&#10;Wuxp21J9rX6sglOaLmT6WS7qqznOZSj3l8I4pV6nY7ECEWgMz/CjvdcKlin8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uFibDAAAA2wAAAA8AAAAAAAAAAAAA&#10;AAAAoQIAAGRycy9kb3ducmV2LnhtbFBLBQYAAAAABAAEAPkAAACRAwAAAAA=&#10;" strokecolor="black [3213]" strokeweight=".27778mm"/>
                  <v:line id="Conector recto 85" o:spid="_x0000_s1098" style="position:absolute;visibility:visible;mso-wrap-style:square" from="12552,11202" to="1255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KzvcIAAADbAAAADwAAAGRycy9kb3ducmV2LnhtbESPQYvCMBSE78L+h/CEvdlUrYtUo8iC&#10;IB4EdfX8aJ5tNXkpTVa7/34jCB6HmfmGmS87a8SdWl87VjBMUhDEhdM1lwp+juvBFIQPyBqNY1Lw&#10;Rx6Wi4/eHHPtHryn+yGUIkLY56igCqHJpfRFRRZ94hri6F1cazFE2ZZSt/iIcGvkKE2/pMWa40KF&#10;DX1XVNwOv1bBOcvGMtttx8XNnIYybDfXlXFKffa71QxEoC68w6/2RiuYTuD5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KzvcIAAADbAAAADwAAAAAAAAAAAAAA&#10;AAChAgAAZHJzL2Rvd25yZXYueG1sUEsFBgAAAAAEAAQA+QAAAJADAAAAAA==&#10;" strokecolor="black [3213]" strokeweight=".27778mm"/>
                  <v:shape id="Cuadro de texto 10" o:spid="_x0000_s1099" type="#_x0000_t202" style="position:absolute;left:4492;top:8965;width:7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sUA&#10;AADbAAAADwAAAGRycy9kb3ducmV2LnhtbESPT2vCQBTE74LfYXmCN93Yg0jqKqUq9GD/aFtob6/Z&#10;1ySYfRt2nzH99t1CweMwM79hluveNaqjEGvPBmbTDBRx4W3NpYG3191kASoKssXGMxn4oQjr1XCw&#10;xNz6Cx+oO0qpEoRjjgYqkTbXOhYVOYxT3xIn79sHh5JkKLUNeElw1+ibLJtrhzWnhQpbuq+oOB3P&#10;zkDzEcP+K5PPblM+ysuzPr9vZ0/GjEf93S0ooV6u4f/2gzWwmMPf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8ixQAAANsAAAAPAAAAAAAAAAAAAAAAAJgCAABkcnMv&#10;ZG93bnJldi54bWxQSwUGAAAAAAQABAD1AAAAigMAAAAA&#10;" filled="f" stroked="f" strokeweight=".5pt">
                    <v:textbox inset="0,0,0,0">
                      <w:txbxContent>
                        <w:p w14:paraId="1B51A864"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Cuadro de texto 10" o:spid="_x0000_s1100" type="#_x0000_t202" style="position:absolute;left:11248;top:9052;width:108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aucYA&#10;AADbAAAADwAAAGRycy9kb3ducmV2LnhtbESPT2vCQBTE7wW/w/KE3urGHlpJXUVsCz30n9pCvT2z&#10;zySYfRt2nzH99q5Q6HGYmd8w03nvGtVRiLVnA+NRBoq48Lbm0sDX5vlmAioKssXGMxn4pQjz2eBq&#10;irn1J15Rt5ZSJQjHHA1UIm2udSwqchhHviVO3t4Hh5JkKLUNeEpw1+jbLLvTDmtOCxW2tKyoOKyP&#10;zkDzE8PrLpNt91i+yeeHPn4/jd+NuR72iwdQQr38h//aL9bA5B4uX9IP0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NaucYAAADbAAAADwAAAAAAAAAAAAAAAACYAgAAZHJz&#10;L2Rvd25yZXYueG1sUEsFBgAAAAAEAAQA9QAAAIsDAAAAAA==&#10;" filled="f" stroked="f" strokeweight=".5pt">
                    <v:textbox inset="0,0,0,0">
                      <w:txbxContent>
                        <w:p w14:paraId="287DDBCA"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v:textbox>
                  </v:shape>
                </v:group>
                <v:oval id="Elipse 92" o:spid="_x0000_s1101" style="position:absolute;left:5197;top:11583;width:1079;height:2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iBb8A&#10;AADbAAAADwAAAGRycy9kb3ducmV2LnhtbESPzarCMBSE94LvEI7gTlNdSK1GEeWC4sofXB+aY1Ns&#10;TkqTq9WnN4Lgcpj5Zpj5srWVuFPjS8cKRsMEBHHudMmFgvPpb5CC8AFZY+WYFDzJw3LR7cwx0+7B&#10;B7ofQyFiCfsMFZgQ6kxKnxuy6IeuJo7e1TUWQ5RNIXWDj1huKzlOkom0WHJcMFjT2lB+O/5bBdPN&#10;Vp8uycvYtHpS0b52uE9rpfq9djUDEagNv/CX3urIjeHzJf4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j+IFvwAAANsAAAAPAAAAAAAAAAAAAAAAAJgCAABkcnMvZG93bnJl&#10;di54bWxQSwUGAAAAAAQABAD1AAAAhAMAAAAA&#10;" filled="f" strokecolor="red" strokeweight="1.5pt"/>
                <v:oval id="Elipse 94" o:spid="_x0000_s1102" style="position:absolute;left:11646;top:11487;width:10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f6sAA&#10;AADbAAAADwAAAGRycy9kb3ducmV2LnhtbESPzarCMBSE9xd8h3AEd9dUkUutRhFFUO7KH1wfmmNT&#10;bE5KE7X69EYQXA4z3wwznbe2EjdqfOlYwaCfgCDOnS65UHA8rH9TED4ga6wck4IHeZjPOj9TzLS7&#10;845u+1CIWMI+QwUmhDqT0ueGLPq+q4mjd3aNxRBlU0jd4D2W20oOk+RPWiw5LhisaWkov+yvVsF4&#10;tdGHU/I0Nq0eVLTPLf6ntVK9bruYgAjUhm/4Q2905Ebw/hJ/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rf6sAAAADbAAAADwAAAAAAAAAAAAAAAACYAgAAZHJzL2Rvd25y&#10;ZXYueG1sUEsFBgAAAAAEAAQA9QAAAIUDAAAAAA==&#10;" filled="f" strokecolor="red" strokeweight="1.5pt"/>
                <v:line id="Conector recto 103" o:spid="_x0000_s1103" style="position:absolute;flip:x;visibility:visible;mso-wrap-style:square" from="360,3576" to="5915,5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klTsIAAADcAAAADwAAAGRycy9kb3ducmV2LnhtbERPTYvCMBC9C/6HMII3TV1BpGsUV1nw&#10;oMKq4O5tSMa22ExKE2v990ZY8DaP9zmzRWtL0VDtC8cKRsMEBLF2puBMwen4PZiC8AHZYOmYFDzI&#10;w2Le7cwwNe7OP9QcQiZiCPsUFeQhVKmUXudk0Q9dRRy5i6sthgjrTJoa7zHclvIjSSbSYsGxIceK&#10;Vjnp6+FmFfzJr53Rl30THu68nK4r/XtdbZXq99rlJ4hAbXiL/90bE+cnY3g9Ey+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klTsIAAADcAAAADwAAAAAAAAAAAAAA&#10;AAChAgAAZHJzL2Rvd25yZXYueG1sUEsFBgAAAAAEAAQA+QAAAJADAAAAAA==&#10;" strokecolor="#f07f09 [3204]" strokeweight=".27778mm"/>
                <v:line id="Conector recto 104" o:spid="_x0000_s1104" style="position:absolute;flip:x;visibility:visible;mso-wrap-style:square" from="3994,4296" to="6483,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C9OsIAAADcAAAADwAAAGRycy9kb3ducmV2LnhtbERPTYvCMBC9C/6HMII3TV1EpGsUV1nw&#10;oMKq4O5tSMa22ExKE2v990ZY8DaP9zmzRWtL0VDtC8cKRsMEBLF2puBMwen4PZiC8AHZYOmYFDzI&#10;w2Le7cwwNe7OP9QcQiZiCPsUFeQhVKmUXudk0Q9dRRy5i6sthgjrTJoa7zHclvIjSSbSYsGxIceK&#10;Vjnp6+FmFfzJr53Rl30THu68nK4r/XtdbZXq99rlJ4hAbXiL/90bE+cnY3g9Ey+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C9OsIAAADcAAAADwAAAAAAAAAAAAAA&#10;AAChAgAAZHJzL2Rvd25yZXYueG1sUEsFBgAAAAAEAAQA+QAAAJADAAAAAA==&#10;" strokecolor="#f07f09 [3204]" strokeweight=".27778mm"/>
                <v:rect id="Rectángulo 105" o:spid="_x0000_s1105" style="position:absolute;left:501;top:5011;width:3429;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IMEA&#10;AADcAAAADwAAAGRycy9kb3ducmV2LnhtbERPS4vCMBC+C/6HMMLeNLWwKtUoKojr4sHnfWjGtthM&#10;ShPb7r/fLCx4m4/vOYtVZ0rRUO0KywrGowgEcWp1wZmC23U3nIFwHlljaZkU/JCD1bLfW2Cibctn&#10;ai4+EyGEXYIKcu+rREqX5mTQjWxFHLiHrQ36AOtM6hrbEG5KGUfRRBosODTkWNE2p/R5eRkFJ/t8&#10;yPIex9/TzT6eHsyszZqjUh+Dbj0H4anzb/G/+0uH+dEn/D0TLp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vjSDBAAAA3AAAAA8AAAAAAAAAAAAAAAAAmAIAAGRycy9kb3du&#10;cmV2LnhtbFBLBQYAAAAABAAEAPUAAACGAwAAAAA=&#10;" filled="f" strokecolor="red" strokeweight="1.5pt"/>
                <v:line id="Conector recto 106" o:spid="_x0000_s1106" style="position:absolute;flip:x;visibility:visible;mso-wrap-style:square" from="2635,5112" to="2641,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NksIAAADcAAAADwAAAGRycy9kb3ducmV2LnhtbERPS2sCMRC+C/6HMII3TSxodWuUIhSK&#10;qODqpbdhM/vAzWS7SXX990YoeJuP7znLdWdrcaXWV441TMYKBHHmTMWFhvPpazQH4QOywdoxabiT&#10;h/Wq31tiYtyNj3RNQyFiCPsENZQhNImUPivJoh+7hjhyuWsthgjbQpoWbzHc1vJNqZm0WHFsKLGh&#10;TUnZJf2zGranRb7ZbfeHu//9OVD+ro7T9Kz1cNB9foAI1IWX+N/9beJ8NYPnM/EC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NksIAAADcAAAADwAAAAAAAAAAAAAA&#10;AAChAgAAZHJzL2Rvd25yZXYueG1sUEsFBgAAAAAEAAQA+QAAAJADAAAAAA==&#10;" strokecolor="black [3213]" strokeweight="1pt"/>
                <v:line id="Conector recto 107" o:spid="_x0000_s1107" style="position:absolute;visibility:visible;mso-wrap-style:square" from="1517,6858" to="1517,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jcxcMAAADcAAAADwAAAGRycy9kb3ducmV2LnhtbERPS4vCMBC+C/6HMMJeZE1VfHWNIi4L&#10;XkTsetDb0Ixt2WZSmqyt/94Igrf5+J6zXLemFDeqXWFZwXAQgSBOrS44U3D6/fmcg3AeWWNpmRTc&#10;ycF61e0sMda24SPdEp+JEMIuRgW591UspUtzMugGtiIO3NXWBn2AdSZ1jU0IN6UcRdFUGiw4NORY&#10;0Tan9C/5Nwq+T9MmWWSTWX843rcLPozOl71R6qPXbr5AeGr9W/xy73SYH83g+Uy4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o3MXDAAAA3AAAAA8AAAAAAAAAAAAA&#10;AAAAoQIAAGRycy9kb3ducmV2LnhtbFBLBQYAAAAABAAEAPkAAACRAwAAAAA=&#10;" strokecolor="black [3213]" strokeweight="1pt"/>
                <v:shape id="Cuadro de texto 19" o:spid="_x0000_s1108" type="#_x0000_t202" style="position:absolute;left:1621;top:6842;width:1365;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BLcYA&#10;AADcAAAADwAAAGRycy9kb3ducmV2LnhtbESPS08DMQyE70j8h8hI3GhSDggtTSvEQ+LAqwWk9mY2&#10;ZnfFxlkl7nb59/iAxM3WjGc+L1ZT7M1IuXSJPcxnDgxxnULHjYf3t/uzSzBFkAP2icnDDxVYLY+P&#10;FliFdOA1jRtpjIZwqdBDKzJU1pa6pYhllgZi1b5Sjii65saGjAcNj709d+7CRuxYG1oc6Kal+nuz&#10;jx76bcmPn052423zJK8vdv9xN3/2/vRkur4CIzTJv/nv+iEovlN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fBLcYAAADcAAAADwAAAAAAAAAAAAAAAACYAgAAZHJz&#10;L2Rvd25yZXYueG1sUEsFBgAAAAAEAAQA9QAAAIsDAAAAAA==&#10;" filled="f" stroked="f" strokeweight=".5pt">
                  <v:textbox inset="0,0,0,0">
                    <w:txbxContent>
                      <w:p w14:paraId="771C5D71" w14:textId="77777777" w:rsidR="006C09F4" w:rsidRDefault="006C09F4" w:rsidP="006C09F4">
                        <w:pPr>
                          <w:pStyle w:val="NormalWeb"/>
                          <w:spacing w:before="0" w:beforeAutospacing="0" w:after="89" w:afterAutospacing="0" w:line="254" w:lineRule="auto"/>
                        </w:pPr>
                        <w:r>
                          <w:rPr>
                            <w:rFonts w:eastAsia="Calibri"/>
                            <w:b/>
                            <w:bCs/>
                            <w:color w:val="FF0000"/>
                            <w:sz w:val="14"/>
                            <w:szCs w:val="14"/>
                          </w:rPr>
                          <w:t>0.1</w:t>
                        </w:r>
                      </w:p>
                    </w:txbxContent>
                  </v:textbox>
                </v:shape>
                <v:line id="Conector recto 109" o:spid="_x0000_s1109" style="position:absolute;visibility:visible;mso-wrap-style:square" from="13175,3576" to="19664,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1ZuMMAAADcAAAADwAAAGRycy9kb3ducmV2LnhtbERPTWvCQBC9F/wPywje6q5FSpO6CUUo&#10;mkIPjYLXITsmabOzIbtq9Nd3CwVv83ifs8pH24kzDb51rGExVyCIK2darjXsd++PLyB8QDbYOSYN&#10;V/KQZ5OHFabGXfiLzmWoRQxhn6KGJoQ+ldJXDVn0c9cTR+7oBoshwqGWZsBLDLedfFLqWVpsOTY0&#10;2NO6oeqnPFkN28/kgElfLG/H5KPg8lsVm53SejYd315BBBrDXfzv3po4XyXw90y8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tWbjDAAAA3AAAAA8AAAAAAAAAAAAA&#10;AAAAoQIAAGRycy9kb3ducmV2LnhtbFBLBQYAAAAABAAEAPkAAACRAwAAAAA=&#10;" strokecolor="#f07f09 [3204]" strokeweight=".27778mm"/>
                <v:line id="Conector recto 110" o:spid="_x0000_s1110" style="position:absolute;visibility:visible;mso-wrap-style:square" from="11705,4284" to="15299,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5m+MYAAADcAAAADwAAAGRycy9kb3ducmV2LnhtbESPQWvCQBCF7wX/wzKF3uqupUiTukoR&#10;So3goVHodciOSTQ7G7JbTfvrnUOhtxnem/e+WaxG36kLDbENbGE2NaCIq+Bari0c9u+PL6BiQnbY&#10;BSYLPxRhtZzcLTB34cqfdClTrSSEY44WmpT6XOtYNeQxTkNPLNoxDB6TrEOt3YBXCfedfjJmrj22&#10;LA0N9rRuqDqX397CZpd9YdYXz7/HbFtweTLFx95Y+3A/vr2CSjSmf/Pf9cYJ/kzw5RmZQC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OZvjGAAAA3AAAAA8AAAAAAAAA&#10;AAAAAAAAoQIAAGRycy9kb3ducmV2LnhtbFBLBQYAAAAABAAEAPkAAACUAwAAAAA=&#10;" strokecolor="#f07f09 [3204]" strokeweight=".27778mm"/>
                <v:rect id="Rectángulo 111" o:spid="_x0000_s1111" style="position:absolute;left:5832;top:3576;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isAA&#10;AADcAAAADwAAAGRycy9kb3ducmV2LnhtbERPzYrCMBC+C75DGMGbphUUW40iiuBlXezuA4zN2Aab&#10;SWmidt/eLCzsbT6+31lve9uIJ3XeOFaQThMQxKXThisF31/HyRKED8gaG8ek4Ic8bDfDwRpz7V58&#10;oWcRKhFD2OeooA6hzaX0ZU0W/dS1xJG7uc5iiLCrpO7wFcNtI2dJspAWDceGGlva11Tei4dVcHWL&#10;zM35Mzv1WXkwzdl8tFWh1HjU71YgAvXhX/znPuk4P03h95l4gd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XisAAAADcAAAADwAAAAAAAAAAAAAAAACYAgAAZHJzL2Rvd25y&#10;ZXYueG1sUEsFBgAAAAAEAAQA9QAAAIUDAAAAAA==&#10;" filled="f" strokecolor="red" strokeweight="1pt">
                  <v:stroke joinstyle="round"/>
                  <v:textbox inset=",0,,0"/>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12" o:spid="_x0000_s1112" type="#_x0000_t87" style="position:absolute;left:1697;top:5942;width:720;height:10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pLWMEA&#10;AADcAAAADwAAAGRycy9kb3ducmV2LnhtbERPzWrCQBC+C77DMoI3szGHWlJXESFtLxWqfYAhO82G&#10;ZmfT7FSTt3cLhd7m4/ud7X70nbrSENvABtZZDoq4DrblxsDHpVo9goqCbLELTAYmirDfzWdbLG24&#10;8Ttdz9KoFMKxRANOpC+1jrUjjzELPXHiPsPgURIcGm0HvKVw3+kizx+0x5ZTg8Oejo7qr/OPN1DJ&#10;m34+VHkR9LccN26aTuNLa8xyMR6eQAmN8i/+c7/aNH9dwO8z6QK9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qS1jBAAAA3AAAAA8AAAAAAAAAAAAAAAAAmAIAAGRycy9kb3du&#10;cmV2LnhtbFBLBQYAAAAABAAEAPUAAACGAwAAAAA=&#10;" adj="1200" strokecolor="#f07f09 [3204]" strokeweight=".27778mm"/>
                <v:rect id="Rectángulo 113" o:spid="_x0000_s1113" style="position:absolute;left:11759;top:3576;width:1440;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3sZsAA&#10;AADcAAAADwAAAGRycy9kb3ducmV2LnhtbERPzYrCMBC+C/sOYRa8aaqysq1GWRTBi4pdH2BsxjZs&#10;MylN1Pr2ZkHwNh/f78yXna3FjVpvHCsYDRMQxIXThksFp9/N4BuED8gaa8ek4EEelouP3hwz7e58&#10;pFseShFD2GeooAqhyaT0RUUW/dA1xJG7uNZiiLAtpW7xHsNtLcdJMpUWDceGChtaVVT85Ver4Oym&#10;qfviQ7rt0mJt6r3ZNWWuVP+z+5mBCNSFt/jl3uo4fzSB/2fi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G3sZsAAAADcAAAADwAAAAAAAAAAAAAAAACYAgAAZHJzL2Rvd25y&#10;ZXYueG1sUEsFBgAAAAAEAAQA9QAAAIUDAAAAAA==&#10;" filled="f" strokecolor="red" strokeweight="1pt">
                  <v:stroke joinstyle="round"/>
                  <v:textbox inset=",0,,0"/>
                </v:rect>
                <v:rect id="Rectángulo 114" o:spid="_x0000_s1114" style="position:absolute;left:15371;top:6604;width:4210;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c8cMA&#10;AADcAAAADwAAAGRycy9kb3ducmV2LnhtbERPTWsCMRC9F/ofwgjeNKsUsatRxFqQ0otbUY/DZtxd&#10;3UyWJOrWX28KQm/zeJ8znbemFldyvrKsYNBPQBDnVldcKNj+fPbGIHxA1lhbJgW/5GE+e32ZYqrt&#10;jTd0zUIhYgj7FBWUITSplD4vyaDv24Y4ckfrDIYIXSG1w1sMN7UcJslIGqw4NpTY0LKk/JxdjIL3&#10;MGrvH8vDfbPan77RjdfZ184q1e20iwmIQG34Fz/dax3nD97g7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dc8cMAAADcAAAADwAAAAAAAAAAAAAAAACYAgAAZHJzL2Rv&#10;d25yZXYueG1sUEsFBgAAAAAEAAQA9QAAAIgDAAAAAA==&#10;" fillcolor="#b3d5ab [1303]" stroked="f" strokeweight="1.5pt"/>
                <v:rect id="Rectángulo 115" o:spid="_x0000_s1115" style="position:absolute;left:15371;top:4852;width:4293;height:1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OscMA&#10;AADcAAAADwAAAGRycy9kb3ducmV2LnhtbERPTWvCQBC9F/oflil4azYKpiW6higIgpRS04u3ITsm&#10;wexs2F1N/PfdQqG3ebzPWReT6cWdnO8sK5gnKQji2uqOGwXf1f71HYQPyBp7y6TgQR6KzfPTGnNt&#10;R/6i+yk0Ioawz1FBG8KQS+nrlgz6xA7EkbtYZzBE6BqpHY4x3PRykaaZNNhxbGhxoF1L9fV0Mwpu&#10;41t2cdfHuVwcQ5N9VHJ7TD+Vmr1M5QpEoCn8i//cBx3nz5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OscMAAADcAAAADwAAAAAAAAAAAAAAAACYAgAAZHJzL2Rv&#10;d25yZXYueG1sUEsFBgAAAAAEAAQA9QAAAIgDAAAAAA==&#10;" fillcolor="#ff6" stroked="f" strokeweight="1.5pt"/>
                <v:rect id="Rectángulo 116" o:spid="_x0000_s1116" style="position:absolute;left:15371;top:4757;width:4293;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isIA&#10;AADcAAAADwAAAGRycy9kb3ducmV2LnhtbERPTWvCQBC9F/wPyxS81Y05mBBdpRVKVXporb0P2TEJ&#10;7s6G7JrEf+8Khd7m8T5ntRmtET11vnGsYD5LQBCXTjdcKTj9vL/kIHxA1mgck4IbedisJ08rLLQb&#10;+Jv6Y6hEDGFfoII6hLaQ0pc1WfQz1xJH7uw6iyHCrpK6wyGGWyPTJFlIiw3Hhhpb2tZUXo5Xq+DL&#10;Xc7S/KbpIXv7SLO9zYeq/1Rq+jy+LkEEGsO/+M+903H+fAG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IWKwgAAANwAAAAPAAAAAAAAAAAAAAAAAJgCAABkcnMvZG93&#10;bnJldi54bWxQSwUGAAAAAAQABAD1AAAAhwMAAAAA&#10;" filled="f" strokecolor="red" strokeweight="1.5pt"/>
                <v:line id="Conector recto 117" o:spid="_x0000_s1117" style="position:absolute;flip:x;visibility:visible;mso-wrap-style:square" from="18368,4852" to="18375,5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i+1MIAAADcAAAADwAAAGRycy9kb3ducmV2LnhtbERPS4vCMBC+C/6HMII3TRXUtRpFBEHE&#10;FaxevA3N9IHNpDZR67/fLCzsbT6+5yzXranEixpXWlYwGkYgiFOrS84VXC+7wRcI55E1VpZJwYcc&#10;rFfdzhJjbd98plficxFC2MWooPC+jqV0aUEG3dDWxIHLbGPQB9jkUjf4DuGmkuMomkqDJYeGAmva&#10;FpTek6dRcLjMs+3x8H36uMftRNksOk+Sq1L9XrtZgPDU+n/xn3uvw/zRDH6fCR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i+1MIAAADcAAAADwAAAAAAAAAAAAAA&#10;AAChAgAAZHJzL2Rvd25yZXYueG1sUEsFBgAAAAAEAAQA+QAAAJADAAAAAA==&#10;" strokecolor="black [3213]" strokeweight="1pt"/>
                <v:line id="Conector recto 118" o:spid="_x0000_s1118" style="position:absolute;visibility:visible;mso-wrap-style:square" from="16514,6573" to="16514,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7eascAAADcAAAADwAAAGRycy9kb3ducmV2LnhtbESPT2vCQBDF74V+h2UKvRTdxFL/RFcp&#10;LQUvUho96G3IjklodjZktyZ+e+cg9DbDe/Peb1abwTXqQl2oPRtIxwko4sLbmksDh/3XaA4qRGSL&#10;jWcycKUAm/Xjwwoz63v+oUseSyUhHDI0UMXYZlqHoiKHYexbYtHOvnMYZe1KbTvsJdw1epIkU+2w&#10;ZmmosKWPiorf/M8Z+DxM+3xRvs1e0tfdsODvyfG0c8Y8Pw3vS1CRhvhvvl9vreCnQivPyAR6f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Lt5qxwAAANwAAAAPAAAAAAAA&#10;AAAAAAAAAKECAABkcnMvZG93bnJldi54bWxQSwUGAAAAAAQABAD5AAAAlQMAAAAA&#10;" strokecolor="black [3213]" strokeweight="1pt"/>
                <v:shape id="Cuadro de texto 19" o:spid="_x0000_s1119" type="#_x0000_t202" style="position:absolute;left:17206;top:6573;width:1365;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a8QA&#10;AADcAAAADwAAAGRycy9kb3ducmV2LnhtbERPS0vDQBC+C/0PyxR6s5t4KDZ2W0Qt9OCj1hb0NmbH&#10;JJidDbvTNP57Vyh4m4/vOYvV4FrVU4iNZwP5NANFXHrbcGVg/7a+vAYVBdli65kM/FCE1XJ0scDC&#10;+hO/Ur+TSqUQjgUaqEW6QutY1uQwTn1HnLgvHxxKgqHSNuAphbtWX2XZTDtsODXU2NFdTeX37ugM&#10;tO8xPH5m8tHfV0+yfdHHw0P+bMxkPNzegBIa5F98dm9smp/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8mvEAAAA3AAAAA8AAAAAAAAAAAAAAAAAmAIAAGRycy9k&#10;b3ducmV2LnhtbFBLBQYAAAAABAAEAPUAAACJAwAAAAA=&#10;" filled="f" stroked="f" strokeweight=".5pt">
                  <v:textbox inset="0,0,0,0">
                    <w:txbxContent>
                      <w:p w14:paraId="3DFFB723" w14:textId="77777777" w:rsidR="006C09F4" w:rsidRDefault="006C09F4" w:rsidP="006C09F4">
                        <w:pPr>
                          <w:pStyle w:val="NormalWeb"/>
                          <w:spacing w:before="0" w:beforeAutospacing="0" w:after="89" w:afterAutospacing="0" w:line="252" w:lineRule="auto"/>
                        </w:pPr>
                        <w:r>
                          <w:rPr>
                            <w:rFonts w:eastAsia="Calibri"/>
                            <w:b/>
                            <w:bCs/>
                            <w:color w:val="FF0000"/>
                            <w:sz w:val="14"/>
                            <w:szCs w:val="14"/>
                          </w:rPr>
                          <w:t>1</w:t>
                        </w:r>
                      </w:p>
                    </w:txbxContent>
                  </v:textbox>
                </v:shape>
                <v:line id="Conector recto 120" o:spid="_x0000_s1120" style="position:absolute;flip:x;visibility:visible;mso-wrap-style:square" from="16514,4770" to="1652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3sHcYAAADcAAAADwAAAGRycy9kb3ducmV2LnhtbESPS2sCQRCE7wH/w9CCtzirYB6ro4gQ&#10;EDGCqxdvzU7vA3d61p2Jrv8+fQjk1k1VV329WPWuUXfqQu3ZwGScgCLOva25NHA+fb1+gAoR2WLj&#10;mQw8KcBqOXhZYGr9g490z2KpJIRDigaqGNtU65BX5DCMfUssWuE7h1HWrtS2w4eEu0ZPk+RNO6xZ&#10;GipsaVNRfs1+nIHd6bPY7Hffh2e4XQ5UvCfHWXY2ZjTs13NQkfr4b/673lrBnwq+PCMT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N7B3GAAAA3AAAAA8AAAAAAAAA&#10;AAAAAAAAoQIAAGRycy9kb3ducmV2LnhtbFBLBQYAAAAABAAEAPkAAACUAwAAAAA=&#10;" strokecolor="black [3213]" strokeweight="1pt"/>
                <v:shape id="Abrir llave 121" o:spid="_x0000_s1121" type="#_x0000_t87" style="position:absolute;left:17035;top:5433;width:720;height:18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xTL8A&#10;AADcAAAADwAAAGRycy9kb3ducmV2LnhtbERPy6rCMBDdX/AfwgjurmlFRKpRRFC6UMEHrodmbIrN&#10;pDRR698b4cLdzeE8Z77sbC2e1PrKsYJ0mIAgLpyuuFRwOW9+pyB8QNZYOyYFb/KwXPR+5php9+Ij&#10;PU+hFDGEfYYKTAhNJqUvDFn0Q9cQR+7mWoshwraUusVXDLe1HCXJRFqsODYYbGhtqLifHlZBnm/H&#10;4+vN1Fru03dY33epPXilBv1uNQMRqAv/4j93ruP8UQrfZ+IF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zFMvwAAANwAAAAPAAAAAAAAAAAAAAAAAJgCAABkcnMvZG93bnJl&#10;di54bWxQSwUGAAAAAAQABAD1AAAAhAMAAAAA&#10;" adj="720" strokecolor="#f07f09 [3204]" strokeweight=".27778mm"/>
                <w10:wrap type="square"/>
              </v:group>
            </w:pict>
          </mc:Fallback>
        </mc:AlternateContent>
      </w:r>
      <w:r>
        <w:rPr>
          <w:rFonts w:cs="Times New Roman"/>
          <w:color w:val="000000" w:themeColor="text1"/>
        </w:rPr>
        <w:t xml:space="preserve">El vernier es un sistema de medición que permite apreciar fracciones de valores entre dos divisiones consecutivas de una escala principal. Puede ser interpretado como una sub-escala, la cual puede distinguir valores más pequeños que la escala principal </w:t>
      </w:r>
      <w:r w:rsidRPr="00765C67">
        <w:rPr>
          <w:rStyle w:val="ReferenciaCar"/>
        </w:rPr>
        <w:t>[1]</w:t>
      </w:r>
      <w:r>
        <w:t xml:space="preserve">. </w:t>
      </w:r>
    </w:p>
    <w:p w14:paraId="19DB8FF4" w14:textId="77777777" w:rsidR="006C09F4" w:rsidRPr="005564A6" w:rsidRDefault="006C09F4" w:rsidP="006C09F4">
      <w:pPr>
        <w:rPr>
          <w:lang w:val="es-MX"/>
        </w:rPr>
      </w:pPr>
      <w:r w:rsidRPr="005564A6">
        <w:rPr>
          <w:lang w:val="es-MX"/>
        </w:rPr>
        <w:t xml:space="preserve">El vernier toma un número de unidades de la escala principal y las divide en un cierto número de sub-unidades; por ejemplo, en la Figura </w:t>
      </w:r>
      <w:r>
        <w:rPr>
          <w:lang w:val="es-MX"/>
        </w:rPr>
        <w:t>1</w:t>
      </w:r>
      <w:r w:rsidRPr="005564A6">
        <w:rPr>
          <w:lang w:val="es-MX"/>
        </w:rPr>
        <w:t xml:space="preserve">a, 9 unidades de la escala principal son divididas en </w:t>
      </w:r>
      <w:r w:rsidRPr="004850B7">
        <w:rPr>
          <w:lang w:val="es-MX"/>
        </w:rPr>
        <w:t>10 partes</w:t>
      </w:r>
      <w:r w:rsidRPr="005564A6">
        <w:rPr>
          <w:lang w:val="es-MX"/>
        </w:rPr>
        <w:t xml:space="preserve"> iguales por el vernier. Esto implica que, si hacemos que el cero del vernier coincida con el cero de la escala principal, la di</w:t>
      </w:r>
      <w:r>
        <w:rPr>
          <w:lang w:val="es-MX"/>
        </w:rPr>
        <w:t>ferencia</w:t>
      </w:r>
      <w:r w:rsidRPr="005564A6">
        <w:rPr>
          <w:lang w:val="es-MX"/>
        </w:rPr>
        <w:t xml:space="preserve"> entre la primer</w:t>
      </w:r>
      <w:r>
        <w:rPr>
          <w:lang w:val="es-MX"/>
        </w:rPr>
        <w:t>a</w:t>
      </w:r>
      <w:r w:rsidRPr="005564A6">
        <w:rPr>
          <w:lang w:val="es-MX"/>
        </w:rPr>
        <w:t xml:space="preserve"> división de la escala principal y la primera del vernier será de 0.1; entre la segunda división de la regla y la segunda del vernier 0.2; y así, sucesivamente, de forma que entre la décima división de la escala principal y la décima del vernier habrá una diferencia de 1.0 unidad. Esto hace que en todos los casos en los que el 0 del vernier coincida con una división de la regla</w:t>
      </w:r>
      <w:r>
        <w:rPr>
          <w:lang w:val="es-MX"/>
        </w:rPr>
        <w:t>,</w:t>
      </w:r>
      <w:r w:rsidRPr="005564A6">
        <w:rPr>
          <w:lang w:val="es-MX"/>
        </w:rPr>
        <w:t xml:space="preserve"> l</w:t>
      </w:r>
      <w:r>
        <w:rPr>
          <w:lang w:val="es-MX"/>
        </w:rPr>
        <w:t>a</w:t>
      </w:r>
      <w:r w:rsidRPr="005564A6">
        <w:rPr>
          <w:lang w:val="es-MX"/>
        </w:rPr>
        <w:t xml:space="preserve"> </w:t>
      </w:r>
      <w:r>
        <w:rPr>
          <w:lang w:val="es-MX"/>
        </w:rPr>
        <w:t xml:space="preserve">décima división </w:t>
      </w:r>
      <w:r w:rsidRPr="005564A6">
        <w:rPr>
          <w:lang w:val="es-MX"/>
        </w:rPr>
        <w:t>del vernier también lo hará (Figura 1b).</w:t>
      </w:r>
    </w:p>
    <w:p w14:paraId="172E39F7" w14:textId="77777777" w:rsidR="006C09F4" w:rsidRDefault="006C09F4" w:rsidP="006C09F4">
      <w:r w:rsidRPr="005564A6">
        <w:rPr>
          <w:lang w:val="es-MX"/>
        </w:rPr>
        <w:t>Así, el vernier usa el principio de interpolación mecánica basada en la relación lineal entre dos escalas (lineales)</w:t>
      </w:r>
      <w:r>
        <w:rPr>
          <w:lang w:val="es-MX"/>
        </w:rPr>
        <w:t xml:space="preserve"> </w:t>
      </w:r>
      <w:r w:rsidRPr="00765C67">
        <w:rPr>
          <w:rStyle w:val="ReferenciaCar"/>
        </w:rPr>
        <w:t>[</w:t>
      </w:r>
      <w:r>
        <w:rPr>
          <w:rStyle w:val="ReferenciaCar"/>
        </w:rPr>
        <w:t>2</w:t>
      </w:r>
      <w:r w:rsidRPr="00765C67">
        <w:rPr>
          <w:rStyle w:val="ReferenciaCar"/>
        </w:rPr>
        <w:t>]</w:t>
      </w:r>
      <w:r>
        <w:rPr>
          <w:lang w:val="es-MX"/>
        </w:rPr>
        <w:t>.</w:t>
      </w:r>
    </w:p>
    <w:p w14:paraId="1CB85AA0" w14:textId="3A589660" w:rsidR="00255443" w:rsidRDefault="006C09F4" w:rsidP="00690B76">
      <w:pPr>
        <w:pStyle w:val="Subtitulo"/>
      </w:pPr>
      <w:bookmarkStart w:id="7" w:name="_Toc80287239"/>
      <w:bookmarkStart w:id="8" w:name="_Toc149815417"/>
      <w:r>
        <w:rPr>
          <w:caps w:val="0"/>
        </w:rPr>
        <w:t>CARACTERIZACIÓN DEL VERNIER</w:t>
      </w:r>
      <w:r w:rsidR="004F5278" w:rsidRPr="00690B76">
        <w:t>.</w:t>
      </w:r>
      <w:bookmarkEnd w:id="7"/>
      <w:bookmarkEnd w:id="8"/>
    </w:p>
    <w:p w14:paraId="6FE619E2" w14:textId="77777777" w:rsidR="006C09F4" w:rsidRDefault="006C09F4" w:rsidP="006C09F4">
      <w:pPr>
        <w:rPr>
          <w:rFonts w:eastAsia="Times New Roman" w:cs="Times New Roman"/>
        </w:rPr>
      </w:pPr>
      <w:r>
        <w:rPr>
          <w:rFonts w:cs="Times New Roman"/>
          <w:noProof/>
          <w:lang w:val="es-MX" w:eastAsia="es-MX"/>
        </w:rPr>
        <mc:AlternateContent>
          <mc:Choice Requires="wpc">
            <w:drawing>
              <wp:anchor distT="0" distB="0" distL="114300" distR="114300" simplePos="0" relativeHeight="251784192" behindDoc="0" locked="0" layoutInCell="1" allowOverlap="1" wp14:anchorId="163F94F5" wp14:editId="20422F15">
                <wp:simplePos x="0" y="0"/>
                <wp:positionH relativeFrom="column">
                  <wp:posOffset>4526720</wp:posOffset>
                </wp:positionH>
                <wp:positionV relativeFrom="paragraph">
                  <wp:posOffset>58816</wp:posOffset>
                </wp:positionV>
                <wp:extent cx="2123440" cy="1155065"/>
                <wp:effectExtent l="0" t="0" r="0" b="6985"/>
                <wp:wrapSquare wrapText="bothSides"/>
                <wp:docPr id="609" name="Lienzo 6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3" name="Cuadro de texto 34"/>
                        <wps:cNvSpPr txBox="1"/>
                        <wps:spPr>
                          <a:xfrm>
                            <a:off x="285593" y="1011955"/>
                            <a:ext cx="1755140"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6E758" w14:textId="77777777" w:rsidR="006C09F4" w:rsidRDefault="006C09F4" w:rsidP="006C09F4">
                              <w:pPr>
                                <w:pStyle w:val="NormalWeb"/>
                                <w:spacing w:before="0" w:beforeAutospacing="0" w:after="160" w:afterAutospacing="0" w:line="252" w:lineRule="auto"/>
                              </w:pPr>
                              <w:r>
                                <w:rPr>
                                  <w:rFonts w:eastAsia="Calibri"/>
                                  <w:sz w:val="16"/>
                                  <w:szCs w:val="16"/>
                                </w:rPr>
                                <w:t>Figura 2. Características de un vernier.</w:t>
                              </w:r>
                            </w:p>
                          </w:txbxContent>
                        </wps:txbx>
                        <wps:bodyPr rot="0" spcFirstLastPara="0" vert="horz" wrap="square" lIns="0" tIns="0" rIns="0" bIns="0" numCol="1" spcCol="0" rtlCol="0" fromWordArt="0" anchor="t" anchorCtr="0" forceAA="0" compatLnSpc="1">
                          <a:prstTxWarp prst="textNoShape">
                            <a:avLst/>
                          </a:prstTxWarp>
                          <a:noAutofit/>
                        </wps:bodyPr>
                      </wps:wsp>
                      <wpg:wgp>
                        <wpg:cNvPr id="124" name="Grupo 124"/>
                        <wpg:cNvGrpSpPr/>
                        <wpg:grpSpPr>
                          <a:xfrm>
                            <a:off x="36000" y="53215"/>
                            <a:ext cx="2088000" cy="936000"/>
                            <a:chOff x="0" y="92705"/>
                            <a:chExt cx="2088000" cy="936000"/>
                          </a:xfrm>
                        </wpg:grpSpPr>
                        <wps:wsp>
                          <wps:cNvPr id="125" name="Rectángulo 125"/>
                          <wps:cNvSpPr/>
                          <wps:spPr>
                            <a:xfrm>
                              <a:off x="172085" y="560705"/>
                              <a:ext cx="1463040" cy="4680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04" name="Cuadro de texto 10"/>
                          <wps:cNvSpPr txBox="1"/>
                          <wps:spPr>
                            <a:xfrm>
                              <a:off x="172085" y="851536"/>
                              <a:ext cx="135890" cy="160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73EC0" w14:textId="77777777" w:rsidR="006C09F4" w:rsidRDefault="006C09F4" w:rsidP="006C09F4">
                                <w:pPr>
                                  <w:pStyle w:val="NormalWeb"/>
                                  <w:spacing w:before="0" w:beforeAutospacing="0" w:after="89" w:afterAutospacing="0" w:line="252" w:lineRule="auto"/>
                                </w:pPr>
                                <w:r>
                                  <w:rPr>
                                    <w:rFonts w:eastAsia="Times New Roman"/>
                                    <w:sz w:val="18"/>
                                    <w:szCs w:val="18"/>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20" name="Onda 24720"/>
                          <wps:cNvSpPr/>
                          <wps:spPr>
                            <a:xfrm rot="16200000">
                              <a:off x="810000" y="-717295"/>
                              <a:ext cx="468000" cy="2088000"/>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21" name="Conector recto 24721"/>
                          <wps:cNvCnPr/>
                          <wps:spPr>
                            <a:xfrm>
                              <a:off x="269875" y="200025"/>
                              <a:ext cx="0" cy="358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22" name="Conector recto 24722"/>
                          <wps:cNvCnPr/>
                          <wps:spPr>
                            <a:xfrm>
                              <a:off x="400050" y="377825"/>
                              <a:ext cx="0" cy="17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23" name="Conector recto 24723"/>
                          <wps:cNvCnPr/>
                          <wps:spPr>
                            <a:xfrm>
                              <a:off x="531495" y="377825"/>
                              <a:ext cx="0" cy="17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0" name="Conector recto 24740"/>
                          <wps:cNvCnPr/>
                          <wps:spPr>
                            <a:xfrm>
                              <a:off x="662305" y="377825"/>
                              <a:ext cx="0" cy="17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1" name="Conector recto 24741"/>
                          <wps:cNvCnPr/>
                          <wps:spPr>
                            <a:xfrm>
                              <a:off x="793115" y="377825"/>
                              <a:ext cx="0" cy="17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2" name="Conector recto 24742"/>
                          <wps:cNvCnPr/>
                          <wps:spPr>
                            <a:xfrm>
                              <a:off x="923925" y="280670"/>
                              <a:ext cx="0" cy="280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3" name="Conector recto 24743"/>
                          <wps:cNvCnPr/>
                          <wps:spPr>
                            <a:xfrm>
                              <a:off x="1054100" y="379730"/>
                              <a:ext cx="0" cy="17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4" name="Conector recto 24744"/>
                          <wps:cNvCnPr/>
                          <wps:spPr>
                            <a:xfrm>
                              <a:off x="1185545" y="379730"/>
                              <a:ext cx="0" cy="17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5" name="Conector recto 24745"/>
                          <wps:cNvCnPr/>
                          <wps:spPr>
                            <a:xfrm>
                              <a:off x="1185545" y="379730"/>
                              <a:ext cx="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6" name="Conector recto 24746"/>
                          <wps:cNvCnPr/>
                          <wps:spPr>
                            <a:xfrm>
                              <a:off x="1313815" y="379730"/>
                              <a:ext cx="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7" name="Conector recto 24747"/>
                          <wps:cNvCnPr/>
                          <wps:spPr>
                            <a:xfrm>
                              <a:off x="1572895" y="211455"/>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8" name="Conector recto 24748"/>
                          <wps:cNvCnPr/>
                          <wps:spPr>
                            <a:xfrm>
                              <a:off x="1443355" y="379730"/>
                              <a:ext cx="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49" name="Conector recto 24749"/>
                          <wps:cNvCnPr/>
                          <wps:spPr>
                            <a:xfrm>
                              <a:off x="1703070" y="379730"/>
                              <a:ext cx="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50" name="Cuadro de texto 10"/>
                          <wps:cNvSpPr txBox="1"/>
                          <wps:spPr>
                            <a:xfrm>
                              <a:off x="177800" y="113030"/>
                              <a:ext cx="130175" cy="167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85590" w14:textId="77777777" w:rsidR="006C09F4" w:rsidRDefault="006C09F4" w:rsidP="006C09F4">
                                <w:pPr>
                                  <w:pStyle w:val="NormalWeb"/>
                                  <w:spacing w:before="0" w:beforeAutospacing="0" w:after="89" w:afterAutospacing="0" w:line="252" w:lineRule="auto"/>
                                </w:pPr>
                                <w:r>
                                  <w:rPr>
                                    <w:rFonts w:eastAsia="Times New Roman"/>
                                    <w:sz w:val="18"/>
                                    <w:szCs w:val="18"/>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51" name="Cuadro de texto 10"/>
                          <wps:cNvSpPr txBox="1"/>
                          <wps:spPr>
                            <a:xfrm>
                              <a:off x="1573782" y="129540"/>
                              <a:ext cx="195580" cy="167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38530" w14:textId="77777777" w:rsidR="006C09F4" w:rsidRDefault="006C09F4" w:rsidP="006C09F4">
                                <w:pPr>
                                  <w:pStyle w:val="NormalWeb"/>
                                  <w:spacing w:before="0" w:beforeAutospacing="0" w:after="89" w:afterAutospacing="0" w:line="252" w:lineRule="auto"/>
                                </w:pPr>
                                <w:r>
                                  <w:rPr>
                                    <w:rFonts w:eastAsia="Times New Roman"/>
                                    <w:sz w:val="18"/>
                                    <w:szCs w:val="18"/>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52" name="Conector recto 24752"/>
                          <wps:cNvCnPr/>
                          <wps:spPr>
                            <a:xfrm rot="10800000">
                              <a:off x="1185545" y="564515"/>
                              <a:ext cx="0" cy="344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53" name="Conector recto 24753"/>
                          <wps:cNvCnPr/>
                          <wps:spPr>
                            <a:xfrm rot="10800000">
                              <a:off x="967105" y="563880"/>
                              <a:ext cx="0" cy="172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54" name="Conector recto 24754"/>
                          <wps:cNvCnPr/>
                          <wps:spPr>
                            <a:xfrm rot="10800000">
                              <a:off x="734695" y="560705"/>
                              <a:ext cx="0" cy="269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55" name="Conector recto 24755"/>
                          <wps:cNvCnPr/>
                          <wps:spPr>
                            <a:xfrm rot="10800000">
                              <a:off x="502285" y="562610"/>
                              <a:ext cx="0" cy="172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Conector recto 516"/>
                          <wps:cNvCnPr/>
                          <wps:spPr>
                            <a:xfrm rot="10800000">
                              <a:off x="502285" y="562610"/>
                              <a:ext cx="0" cy="172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Conector recto 517"/>
                          <wps:cNvCnPr/>
                          <wps:spPr>
                            <a:xfrm rot="10800000">
                              <a:off x="269875" y="564515"/>
                              <a:ext cx="0" cy="344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Conector recto de flecha 518"/>
                          <wps:cNvCnPr/>
                          <wps:spPr>
                            <a:xfrm>
                              <a:off x="269875" y="441325"/>
                              <a:ext cx="143510" cy="0"/>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9" name="Cuadro de texto 10"/>
                          <wps:cNvSpPr txBox="1"/>
                          <wps:spPr>
                            <a:xfrm>
                              <a:off x="283210" y="297180"/>
                              <a:ext cx="107950"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B8018"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u</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0" name="Conector recto de flecha 570"/>
                          <wps:cNvCnPr/>
                          <wps:spPr>
                            <a:xfrm>
                              <a:off x="267970" y="278765"/>
                              <a:ext cx="251460" cy="0"/>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71" name="Conector recto 571"/>
                          <wps:cNvCnPr/>
                          <wps:spPr>
                            <a:xfrm>
                              <a:off x="535305" y="261620"/>
                              <a:ext cx="0" cy="116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7" name="Cuadro de texto 10"/>
                          <wps:cNvSpPr txBox="1"/>
                          <wps:spPr>
                            <a:xfrm>
                              <a:off x="370205" y="153670"/>
                              <a:ext cx="107950"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5561"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k</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9" name="Conector recto de flecha 579"/>
                          <wps:cNvCnPr/>
                          <wps:spPr>
                            <a:xfrm>
                              <a:off x="269875" y="713740"/>
                              <a:ext cx="215900" cy="0"/>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602" name="Conector recto de flecha 602"/>
                          <wps:cNvCnPr/>
                          <wps:spPr>
                            <a:xfrm>
                              <a:off x="269876" y="987425"/>
                              <a:ext cx="918000" cy="0"/>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603" name="Cuadro de texto 10"/>
                          <wps:cNvSpPr txBox="1"/>
                          <wps:spPr>
                            <a:xfrm>
                              <a:off x="344170" y="570230"/>
                              <a:ext cx="107950"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25E7C"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4" name="Cuadro de texto 10"/>
                          <wps:cNvSpPr txBox="1"/>
                          <wps:spPr>
                            <a:xfrm>
                              <a:off x="478155" y="799465"/>
                              <a:ext cx="107950"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BC5C2"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5" name="Cuadro de texto 10"/>
                          <wps:cNvSpPr txBox="1"/>
                          <wps:spPr>
                            <a:xfrm>
                              <a:off x="739766" y="843915"/>
                              <a:ext cx="107950"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05E28"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L</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6" name="Conector recto 606"/>
                          <wps:cNvCnPr/>
                          <wps:spPr>
                            <a:xfrm>
                              <a:off x="541655" y="620395"/>
                              <a:ext cx="0" cy="116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07" name="Abrir corchete 607"/>
                          <wps:cNvSpPr/>
                          <wps:spPr>
                            <a:xfrm rot="16200000">
                              <a:off x="507365" y="758190"/>
                              <a:ext cx="35560" cy="35560"/>
                            </a:xfrm>
                            <a:prstGeom prst="lef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Cuadro de texto 10"/>
                          <wps:cNvSpPr txBox="1"/>
                          <wps:spPr>
                            <a:xfrm>
                              <a:off x="1195070" y="843915"/>
                              <a:ext cx="246380" cy="113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15845"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n=4</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63F94F5" id="Lienzo 609" o:spid="_x0000_s1122" editas="canvas" style="position:absolute;left:0;text-align:left;margin-left:356.45pt;margin-top:4.65pt;width:167.2pt;height:90.95pt;z-index:251784192;mso-width-relative:margin;mso-height-relative:margin" coordsize="21234,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">
                <v:shape id="_x0000_s1123" type="#_x0000_t75" style="position:absolute;width:21234;height:11550;visibility:visible;mso-wrap-style:square">
                  <v:fill o:detectmouseclick="t"/>
                  <v:path o:connecttype="none"/>
                </v:shape>
                <v:shape id="Cuadro de texto 34" o:spid="_x0000_s1124" type="#_x0000_t202" style="position:absolute;left:2855;top:10119;width:17552;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026E758" w14:textId="77777777" w:rsidR="006C09F4" w:rsidRDefault="006C09F4" w:rsidP="006C09F4">
                        <w:pPr>
                          <w:pStyle w:val="NormalWeb"/>
                          <w:spacing w:before="0" w:beforeAutospacing="0" w:after="160" w:afterAutospacing="0" w:line="252" w:lineRule="auto"/>
                        </w:pPr>
                        <w:r>
                          <w:rPr>
                            <w:rFonts w:eastAsia="Calibri"/>
                            <w:sz w:val="16"/>
                            <w:szCs w:val="16"/>
                          </w:rPr>
                          <w:t>Figura 2. Características de un vernier.</w:t>
                        </w:r>
                      </w:p>
                    </w:txbxContent>
                  </v:textbox>
                </v:shape>
                <v:group id="Grupo 124" o:spid="_x0000_s1125" style="position:absolute;left:360;top:532;width:20880;height:9360" coordorigin=",927" coordsize="20880,9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ángulo 125" o:spid="_x0000_s1126" style="position:absolute;left:1720;top:5607;width:1463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z18QA&#10;AADcAAAADwAAAGRycy9kb3ducmV2LnhtbERPTWvCQBC9C/6HZQRvuqmg2NQ1lLSCSC+mpe1xyE6T&#10;tNnZsLtq9Ne7BcHbPN7nrLLetOJIzjeWFTxMExDEpdUNVwo+3jeTJQgfkDW2lknBmTxk6+Fgham2&#10;J97TsQiViCHsU1RQh9ClUvqyJoN+ajviyP1YZzBE6CqpHZ5iuGnlLEkW0mDDsaHGjvKayr/iYBQ8&#10;hkV/ecm/L/vXr983dMttsfu0So1H/fMTiEB9uItv7q2O82dz+H8mX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M9fEAAAA3AAAAA8AAAAAAAAAAAAAAAAAmAIAAGRycy9k&#10;b3ducmV2LnhtbFBLBQYAAAAABAAEAPUAAACJAwAAAAA=&#10;" fillcolor="#b3d5ab [1303]" stroked="f" strokeweight="1.5pt"/>
                  <v:shape id="Cuadro de texto 10" o:spid="_x0000_s1127" type="#_x0000_t202" style="position:absolute;left:1720;top:8515;width:1359;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kAMgA&#10;AADeAAAADwAAAGRycy9kb3ducmV2LnhtbESPS0sDQRCE74L/YWjBm5lJCBo2mQTxAR58xgTird1p&#10;dxd3epaZzmb9944g5FhU1VfUYjX4VvUUUxPYwnhkQBGXwTVcWdi831/MQCVBdtgGJgs/lGC1PD1Z&#10;YOHCgd+oX0ulMoRTgRZqka7QOpU1eUyj0BFn7ytEj5JlrLSLeMhw3+qJMZfaY8N5ocaObmoqv9d7&#10;b6Hdpfj4aeSjv62e5PVF77d342drz8+G6zkooUGO4f/2g7MwmV6ZKfzdyVdA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AiQAyAAAAN4AAAAPAAAAAAAAAAAAAAAAAJgCAABk&#10;cnMvZG93bnJldi54bWxQSwUGAAAAAAQABAD1AAAAjQMAAAAA&#10;" filled="f" stroked="f" strokeweight=".5pt">
                    <v:textbox inset="0,0,0,0">
                      <w:txbxContent>
                        <w:p w14:paraId="60B73EC0" w14:textId="77777777" w:rsidR="006C09F4" w:rsidRDefault="006C09F4" w:rsidP="006C09F4">
                          <w:pPr>
                            <w:pStyle w:val="NormalWeb"/>
                            <w:spacing w:before="0" w:beforeAutospacing="0" w:after="89" w:afterAutospacing="0" w:line="252" w:lineRule="auto"/>
                          </w:pPr>
                          <w:r>
                            <w:rPr>
                              <w:rFonts w:eastAsia="Times New Roman"/>
                              <w:sz w:val="18"/>
                              <w:szCs w:val="18"/>
                            </w:rPr>
                            <w:t>0</w:t>
                          </w:r>
                        </w:p>
                      </w:txbxContent>
                    </v:textbox>
                  </v:shape>
                  <v:shape id="Onda 24720" o:spid="_x0000_s1128" type="#_x0000_t64" style="position:absolute;left:8100;top:-7173;width:4680;height:208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KsYA&#10;AADeAAAADwAAAGRycy9kb3ducmV2LnhtbESPy4rCMBSG9wO+QzjC7MbUMjhSjSLDKAq68AK6PDbH&#10;ttqclCbW+vZmMeDy57/xjaetKUVDtSssK+j3IhDEqdUFZwoO+/nXEITzyBpLy6TgSQ6mk87HGBNt&#10;H7ylZuczEUbYJagg975KpHRpTgZdz1bEwbvY2qAPss6krvERxk0p4ygaSIMFh4ccK/rNKb3t7kbB&#10;8O98Ou7T0+V5vbcb3awX8Wq+UOqz285GIDy1/h3+by+1gvj7Jw4AASeggJy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T+KsYAAADeAAAADwAAAAAAAAAAAAAAAACYAgAAZHJz&#10;L2Rvd25yZXYueG1sUEsFBgAAAAAEAAQA9QAAAIsDAAAAAA==&#10;" adj="810" fillcolor="#ff6" stroked="f" strokeweight="1.5pt"/>
                  <v:line id="Conector recto 24721" o:spid="_x0000_s1129" style="position:absolute;visibility:visible;mso-wrap-style:square" from="2698,2000" to="2698,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HCsUAAADeAAAADwAAAGRycy9kb3ducmV2LnhtbESPT4vCMBTE7wt+h/AEb2vaWlapRpGF&#10;BfGwsP47P5pnW01eShO1fnuzsLDHYWZ+wyxWvTXiTp1vHCtIxwkI4tLphisFh/3X+wyED8gajWNS&#10;8CQPq+XgbYGFdg/+ofsuVCJC2BeooA6hLaT0ZU0W/di1xNE7u85iiLKrpO7wEeHWyCxJPqTFhuNC&#10;jS191lRedzer4JTnE5l/byfl1RxTGbaby9o4pUbDfj0HEagP/+G/9kYryPJplsLvnXgF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SHCsUAAADeAAAADwAAAAAAAAAA&#10;AAAAAAChAgAAZHJzL2Rvd25yZXYueG1sUEsFBgAAAAAEAAQA+QAAAJMDAAAAAA==&#10;" strokecolor="black [3213]" strokeweight=".27778mm"/>
                  <v:line id="Conector recto 24722" o:spid="_x0000_s1130" style="position:absolute;visibility:visible;mso-wrap-style:square" from="4000,3778" to="4000,5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YZfcQAAADeAAAADwAAAGRycy9kb3ducmV2LnhtbESPQYvCMBSE74L/ITzBm6bW4ko1igiC&#10;eBDU3T0/mrdt1+SlNFG7/34jCB6HmfmGWa47a8SdWl87VjAZJyCIC6drLhV8XnajOQgfkDUax6Tg&#10;jzysV/3eEnPtHnyi+zmUIkLY56igCqHJpfRFRRb92DXE0ftxrcUQZVtK3eIjwq2RaZLMpMWa40KF&#10;DW0rKq7nm1XwnWVTmR0P0+JqviYyHPa/G+OUGg66zQJEoC68w6/2XitIs480heedeAX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hl9xAAAAN4AAAAPAAAAAAAAAAAA&#10;AAAAAKECAABkcnMvZG93bnJldi54bWxQSwUGAAAAAAQABAD5AAAAkgMAAAAA&#10;" strokecolor="black [3213]" strokeweight=".27778mm"/>
                  <v:line id="Conector recto 24723" o:spid="_x0000_s1131" style="position:absolute;visibility:visible;mso-wrap-style:square" from="5314,3778" to="5314,5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5sUAAADeAAAADwAAAGRycy9kb3ducmV2LnhtbESPT4vCMBTE7wt+h/CEva2pbVmlGkUE&#10;QTwsrP/Oj+bZVpOX0mS1fnuzsLDHYWZ+w8yXvTXiTp1vHCsYjxIQxKXTDVcKjofNxxSED8gajWNS&#10;8CQPy8XgbY6Fdg/+pvs+VCJC2BeooA6hLaT0ZU0W/ci1xNG7uM5iiLKrpO7wEeHWyDRJPqXFhuNC&#10;jS2taypv+x+r4Jznmcy/dll5M6exDLvtdWWcUu/DfjUDEagP/+G/9lYrSPNJmsHvnXgF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q85sUAAADeAAAADwAAAAAAAAAA&#10;AAAAAAChAgAAZHJzL2Rvd25yZXYueG1sUEsFBgAAAAAEAAQA+QAAAJMDAAAAAA==&#10;" strokecolor="black [3213]" strokeweight=".27778mm"/>
                  <v:line id="Conector recto 24740" o:spid="_x0000_s1132" style="position:absolute;visibility:visible;mso-wrap-style:square" from="6623,3778" to="6623,5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fHMcUAAADeAAAADwAAAGRycy9kb3ducmV2LnhtbESPXWvCMBSG7wf+h3AG3q2pGrbRNYoI&#10;g+KFoPu4PjRnbWdyUpqs1n9vLoRdvrxfPOVmclaMNITOs4ZFloMgrr3puNHw+fH+9AoiRGSD1jNp&#10;uFKAzXr2UGJh/IWPNJ5iI9IIhwI1tDH2hZShbslhyHxPnLwfPziMSQ6NNANe0rizcpnnz9Jhx+mh&#10;xZ52LdXn05/T8K3USqrDflWf7ddCxn31u7Ve6/njtH0DEWmK/+F7uzIalupFJYCEk1B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fHMcUAAADeAAAADwAAAAAAAAAA&#10;AAAAAAChAgAAZHJzL2Rvd25yZXYueG1sUEsFBgAAAAAEAAQA+QAAAJMDAAAAAA==&#10;" strokecolor="black [3213]" strokeweight=".27778mm"/>
                  <v:line id="Conector recto 24741" o:spid="_x0000_s1133" style="position:absolute;visibility:visible;mso-wrap-style:square" from="7931,3778" to="7931,5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iqsYAAADeAAAADwAAAGRycy9kb3ducmV2LnhtbESPQWvCQBSE7wX/w/KE3uomutiSuhEp&#10;FMSDUK2eH9nXJM3u25Ddavrvu0LB4zAz3zCr9eisuNAQWs8a8lkGgrjypuVaw+fx/ekFRIjIBq1n&#10;0vBLAdbl5GGFhfFX/qDLIdYiQTgUqKGJsS+kDFVDDsPM98TJ+/KDw5jkUEsz4DXBnZXzLFtKhy2n&#10;hQZ7emuo6g4/TsNZqYVU+92i6uwpl3G3/d5Yr/XjdNy8gog0xnv4v701GubqWeVwu5Ou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LYqrGAAAA3gAAAA8AAAAAAAAA&#10;AAAAAAAAoQIAAGRycy9kb3ducmV2LnhtbFBLBQYAAAAABAAEAPkAAACUAwAAAAA=&#10;" strokecolor="black [3213]" strokeweight=".27778mm"/>
                  <v:line id="Conector recto 24742" o:spid="_x0000_s1134" style="position:absolute;visibility:visible;mso-wrap-style:square" from="9239,2806" to="9239,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n83cUAAADeAAAADwAAAGRycy9kb3ducmV2LnhtbESPT2sCMRTE70K/Q3gFb5p1DVVWo0ih&#10;IB4K/j0/Nq+7W5OXZRN1++2bgtDjMDO/YZbr3llxpy40njVMxhkI4tKbhisNp+PHaA4iRGSD1jNp&#10;+KEA69XLYImF8Q/e0/0QK5EgHArUUMfYFlKGsiaHYexb4uR9+c5hTLKrpOnwkeDOyjzL3qTDhtNC&#10;jS2911ReDzen4aLUVKrP3bS82vNExt32e2O91sPXfrMAEamP/+Fne2s05Gqmcvi7k6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n83cUAAADeAAAADwAAAAAAAAAA&#10;AAAAAAChAgAAZHJzL2Rvd25yZXYueG1sUEsFBgAAAAAEAAQA+QAAAJMDAAAAAA==&#10;" strokecolor="black [3213]" strokeweight=".27778mm"/>
                  <v:line id="Conector recto 24743" o:spid="_x0000_s1135" style="position:absolute;visibility:visible;mso-wrap-style:square" from="10541,3797" to="1054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VZRsUAAADeAAAADwAAAGRycy9kb3ducmV2LnhtbESPQWsCMRSE7wX/Q3hCbzWrG1RWo0ih&#10;IB6Equ35sXnd3Zq8LJtU139vhILHYWa+YZbr3llxoS40njWMRxkI4tKbhisNp+PH2xxEiMgGrWfS&#10;cKMA69XgZYmF8Vf+pMshViJBOBSooY6xLaQMZU0Ow8i3xMn78Z3DmGRXSdPhNcGdlZMsm0qHDaeF&#10;Glt6r6k8H/6chm+lcqn2u7w826+xjLvt78Z6rV+H/WYBIlIfn+H/9tZomKiZyuFxJ10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VZRsUAAADeAAAADwAAAAAAAAAA&#10;AAAAAAChAgAAZHJzL2Rvd25yZXYueG1sUEsFBgAAAAAEAAQA+QAAAJMDAAAAAA==&#10;" strokecolor="black [3213]" strokeweight=".27778mm"/>
                  <v:line id="Conector recto 24744" o:spid="_x0000_s1136" style="position:absolute;visibility:visible;mso-wrap-style:square" from="11855,3797" to="11855,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zBMsUAAADeAAAADwAAAGRycy9kb3ducmV2LnhtbESPQWsCMRSE7wX/Q3iCt25WDVVWo0ih&#10;IB6Equ35sXnd3Zq8LJuo6783QqHHYWa+YZbr3llxpS40njWMsxwEcelNw5WG0/HjdQ4iRGSD1jNp&#10;uFOA9WrwssTC+Bt/0vUQK5EgHArUUMfYFlKGsiaHIfMtcfJ+fOcwJtlV0nR4S3Bn5STP36TDhtNC&#10;jS2911SeDxen4VupqVT73bQ826+xjLvt78Z6rUfDfrMAEamP/+G/9tZomKiZUvC8k6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3zBMsUAAADeAAAADwAAAAAAAAAA&#10;AAAAAAChAgAAZHJzL2Rvd25yZXYueG1sUEsFBgAAAAAEAAQA+QAAAJMDAAAAAA==&#10;" strokecolor="black [3213]" strokeweight=".27778mm"/>
                  <v:line id="Conector recto 24745" o:spid="_x0000_s1137" style="position:absolute;visibility:visible;mso-wrap-style:square" from="11855,3797" to="11855,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kqcUAAADeAAAADwAAAGRycy9kb3ducmV2LnhtbESPQWsCMRSE74X+h/CE3mpWTausRpGC&#10;IB4K1er5sXnuriYvyybq9t83guBxmJlvmNmic1ZcqQ21Zw2DfgaCuPCm5lLD7271PgERIrJB65k0&#10;/FGAxfz1ZYa58Tf+oes2liJBOOSooYqxyaUMRUUOQ983xMk7+tZhTLItpWnxluDOymGWfUqHNaeF&#10;Chv6qqg4by9Ow0GpkVTfm1FxtvuBjJv1aWm91m+9bjkFEamLz/CjvTYahmqsPuB+J10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BkqcUAAADeAAAADwAAAAAAAAAA&#10;AAAAAAChAgAAZHJzL2Rvd25yZXYueG1sUEsFBgAAAAAEAAQA+QAAAJMDAAAAAA==&#10;" strokecolor="black [3213]" strokeweight=".27778mm"/>
                  <v:line id="Conector recto 24746" o:spid="_x0000_s1138" style="position:absolute;visibility:visible;mso-wrap-style:square" from="13138,3797" to="13138,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63sUAAADeAAAADwAAAGRycy9kb3ducmV2LnhtbESPT2sCMRTE70K/Q3gFb5pVgy2rUaRQ&#10;EA+Cf9rzY/Pc3Zq8LJtU129vBMHjMDO/YebLzllxoTbUnjWMhhkI4sKbmksNx8P34BNEiMgGrWfS&#10;cKMAy8Vbb4658Vfe0WUfS5EgHHLUUMXY5FKGoiKHYegb4uSdfOswJtmW0rR4TXBn5TjLptJhzWmh&#10;woa+KirO+3+n4VepiVTbzaQ425+RjJv138p6rfvv3WoGIlIXX+Fne200jNWHmsLjTro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L63sUAAADeAAAADwAAAAAAAAAA&#10;AAAAAAChAgAAZHJzL2Rvd25yZXYueG1sUEsFBgAAAAAEAAQA+QAAAJMDAAAAAA==&#10;" strokecolor="black [3213]" strokeweight=".27778mm"/>
                  <v:line id="Conector recto 24747" o:spid="_x0000_s1139" style="position:absolute;visibility:visible;mso-wrap-style:square" from="15728,2114" to="15728,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5fRcYAAADeAAAADwAAAGRycy9kb3ducmV2LnhtbESPT2sCMRTE70K/Q3gFb5pVg1u2RpFC&#10;QTwI/mnPj83r7tbkZdlE3X77RhA8DjPzG2ax6p0VV+pC41nDZJyBIC69abjScDp+jt5AhIhs0Hom&#10;DX8UYLV8GSywMP7Ge7oeYiUShEOBGuoY20LKUNbkMIx9S5y8H985jEl2lTQd3hLcWTnNsrl02HBa&#10;qLGlj5rK8+HiNHwrNZNqt52VZ/s1kXG7+V1br/XwtV+/g4jUx2f40d4YDVOVqxzud9IV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uX0XGAAAA3gAAAA8AAAAAAAAA&#10;AAAAAAAAoQIAAGRycy9kb3ducmV2LnhtbFBLBQYAAAAABAAEAPkAAACUAwAAAAA=&#10;" strokecolor="black [3213]" strokeweight=".27778mm"/>
                  <v:line id="Conector recto 24748" o:spid="_x0000_s1140" style="position:absolute;visibility:visible;mso-wrap-style:square" from="14433,3797" to="14433,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HLN8MAAADeAAAADwAAAGRycy9kb3ducmV2LnhtbERPW2vCMBR+H/gfwhn4tqZq2EbXKCIM&#10;ig+C7vJ8aM7azuSkNFmt/948CHv8+O7lZnJWjDSEzrOGRZaDIK696bjR8Pnx/vQKIkRkg9YzabhS&#10;gM169lBiYfyFjzSeYiNSCIcCNbQx9oWUoW7JYch8T5y4Hz84jAkOjTQDXlK4s3KZ58/SYcepocWe&#10;di3V59Of0/Ct1Eqqw35Vn+3XQsZ99bu1Xuv547R9AxFpiv/iu7syGpbqRaW96U66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yzfDAAAA3gAAAA8AAAAAAAAAAAAA&#10;AAAAoQIAAGRycy9kb3ducmV2LnhtbFBLBQYAAAAABAAEAPkAAACRAwAAAAA=&#10;" strokecolor="black [3213]" strokeweight=".27778mm"/>
                  <v:line id="Conector recto 24749" o:spid="_x0000_s1141" style="position:absolute;visibility:visible;mso-wrap-style:square" from="17030,3797" to="17030,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1urMUAAADeAAAADwAAAGRycy9kb3ducmV2LnhtbESPQWsCMRSE74X+h/CE3mpWDa2uRpGC&#10;IB4K1er5sXnuriYvyybq9t83guBxmJlvmNmic1ZcqQ21Zw2DfgaCuPCm5lLD7271PgYRIrJB65k0&#10;/FGAxfz1ZYa58Tf+oes2liJBOOSooYqxyaUMRUUOQ983xMk7+tZhTLItpWnxluDOymGWfUiHNaeF&#10;Chv6qqg4by9Ow0GpkVTfm1FxtvuBjJv1aWm91m+9bjkFEamLz/CjvTYahupTTeB+J10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1urMUAAADeAAAADwAAAAAAAAAA&#10;AAAAAAChAgAAZHJzL2Rvd25yZXYueG1sUEsFBgAAAAAEAAQA+QAAAJMDAAAAAA==&#10;" strokecolor="black [3213]" strokeweight=".27778mm"/>
                  <v:shape id="Cuadro de texto 10" o:spid="_x0000_s1142" type="#_x0000_t202" style="position:absolute;left:1778;top:1130;width:1301;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NHscA&#10;AADeAAAADwAAAGRycy9kb3ducmV2LnhtbESPTU/CQBCG7yT+h82YeIMtRJRUFmJUEg6KCprobeyO&#10;bWN3ttkdSvn37oGE45v3K8982btGdRRi7dnAeJSBIi68rbk08LFbDWegoiBbbDyTgSNFWC4uBnPM&#10;rT/wO3VbKVUa4ZijgUqkzbWORUUO48i3xMn79cGhJBlKbQMe0rhr9CTLbrTDmtNDhS09VFT8bffO&#10;QPMVw/NPJt/dY/kib696//k03hhzddnf34ES6uUcPrXX1sDk+naaABJOQgG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KDR7HAAAA3gAAAA8AAAAAAAAAAAAAAAAAmAIAAGRy&#10;cy9kb3ducmV2LnhtbFBLBQYAAAAABAAEAPUAAACMAwAAAAA=&#10;" filled="f" stroked="f" strokeweight=".5pt">
                    <v:textbox inset="0,0,0,0">
                      <w:txbxContent>
                        <w:p w14:paraId="22B85590" w14:textId="77777777" w:rsidR="006C09F4" w:rsidRDefault="006C09F4" w:rsidP="006C09F4">
                          <w:pPr>
                            <w:pStyle w:val="NormalWeb"/>
                            <w:spacing w:before="0" w:beforeAutospacing="0" w:after="89" w:afterAutospacing="0" w:line="252" w:lineRule="auto"/>
                          </w:pPr>
                          <w:r>
                            <w:rPr>
                              <w:rFonts w:eastAsia="Times New Roman"/>
                              <w:sz w:val="18"/>
                              <w:szCs w:val="18"/>
                            </w:rPr>
                            <w:t>0</w:t>
                          </w:r>
                        </w:p>
                      </w:txbxContent>
                    </v:textbox>
                  </v:shape>
                  <v:shape id="Cuadro de texto 10" o:spid="_x0000_s1143" type="#_x0000_t202" style="position:absolute;left:15737;top:1295;width:1956;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ohcgA&#10;AADeAAAADwAAAGRycy9kb3ducmV2LnhtbESPW0vDQBSE3wX/w3IE3+wmpV6I3ZbSVvDBa1XQt9Ps&#10;aRKaPRt2T9P4711B8HGYmW+Y6XxwreopxMazgXyUgSIuvW24MvD+dndxAyoKssXWMxn4pgjz2enJ&#10;FAvrj/xK/UYqlSAcCzRQi3SF1rGsyWEc+Y44eTsfHEqSodI24DHBXavHWXalHTacFmrsaFlTud8c&#10;nIH2M4aHbSZf/ap6lJdnffhY50/GnJ8Ni1tQQoP8h//a99bAeHJ9mcPvnXQF9O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xqiFyAAAAN4AAAAPAAAAAAAAAAAAAAAAAJgCAABk&#10;cnMvZG93bnJldi54bWxQSwUGAAAAAAQABAD1AAAAjQMAAAAA&#10;" filled="f" stroked="f" strokeweight=".5pt">
                    <v:textbox inset="0,0,0,0">
                      <w:txbxContent>
                        <w:p w14:paraId="53E38530" w14:textId="77777777" w:rsidR="006C09F4" w:rsidRDefault="006C09F4" w:rsidP="006C09F4">
                          <w:pPr>
                            <w:pStyle w:val="NormalWeb"/>
                            <w:spacing w:before="0" w:beforeAutospacing="0" w:after="89" w:afterAutospacing="0" w:line="252" w:lineRule="auto"/>
                          </w:pPr>
                          <w:r>
                            <w:rPr>
                              <w:rFonts w:eastAsia="Times New Roman"/>
                              <w:sz w:val="18"/>
                              <w:szCs w:val="18"/>
                            </w:rPr>
                            <w:t>10</w:t>
                          </w:r>
                        </w:p>
                      </w:txbxContent>
                    </v:textbox>
                  </v:shape>
                  <v:line id="Conector recto 24752" o:spid="_x0000_s1144" style="position:absolute;rotation:180;visibility:visible;mso-wrap-style:square" from="11855,5645" to="11855,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aS4sYAAADeAAAADwAAAGRycy9kb3ducmV2LnhtbESPwU7DMBBE70j9B2srcaNOQyBRqFtB&#10;pUhcm3LhtsTb2CJep7Fpw99jJCSOo5l5o9nsZjeIC03BelawXmUgiDuvLfcK3o7NXQUiRGSNg2dS&#10;8E0BdtvFzQZr7a98oEsbe5EgHGpUYGIcaylDZ8hhWPmROHknPzmMSU691BNeE9wNMs+yR+nQclow&#10;ONLeUPfZfjkFh492sOd3u79vGnmqypeiMmWh1O1yfn4CEWmO/+G/9qtWkBflQw6/d9IV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WkuLGAAAA3gAAAA8AAAAAAAAA&#10;AAAAAAAAoQIAAGRycy9kb3ducmV2LnhtbFBLBQYAAAAABAAEAPkAAACUAwAAAAA=&#10;" strokecolor="black [3213]" strokeweight=".27778mm"/>
                  <v:line id="Conector recto 24753" o:spid="_x0000_s1145" style="position:absolute;rotation:180;visibility:visible;mso-wrap-style:square" from="9671,5638" to="9671,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3ecYAAADeAAAADwAAAGRycy9kb3ducmV2LnhtbESPwWrDMBBE74X+g9hCbo3cxK2NGyUk&#10;AUOvcXvpbWttLFFr5VhK4vx9VSj0OMzMG2a1mVwvLjQG61nB0zwDQdx6bblT8PFeP5YgQkTW2Hsm&#10;BTcKsFnf362w0v7KB7o0sRMJwqFCBSbGoZIytIYchrkfiJN39KPDmOTYST3iNcFdLxdZ9iIdWk4L&#10;BgfaG2q/m7NTcPhqenv6tPtlXctjWezy0hS5UrOHafsKItIU/8N/7TetYJEXz0v4vZOu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aN3nGAAAA3gAAAA8AAAAAAAAA&#10;AAAAAAAAoQIAAGRycy9kb3ducmV2LnhtbFBLBQYAAAAABAAEAPkAAACUAwAAAAA=&#10;" strokecolor="black [3213]" strokeweight=".27778mm"/>
                  <v:line id="Conector recto 24754" o:spid="_x0000_s1146" style="position:absolute;rotation:180;visibility:visible;mso-wrap-style:square" from="7346,5607" to="7346,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vDcYAAADeAAAADwAAAGRycy9kb3ducmV2LnhtbESPwWrDMBBE74X8g9hCb43c1I2NEyW0&#10;AUOvcXLpbWttLBFr5Vhq4v59VSj0OMzMG2a9nVwvrjQG61nB0zwDQdx6bblTcDzUjyWIEJE19p5J&#10;wTcF2G5md2ustL/xnq5N7ESCcKhQgYlxqKQMrSGHYe4H4uSd/OgwJjl2Uo94S3DXy0WWLaVDy2nB&#10;4EA7Q+25+XIK9p9Nby8fdvdc1/JUFm95aYpcqYf76XUFItIU/8N/7XetYJEXLzn83klX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zrw3GAAAA3gAAAA8AAAAAAAAA&#10;AAAAAAAAoQIAAGRycy9kb3ducmV2LnhtbFBLBQYAAAAABAAEAPkAAACUAwAAAAA=&#10;" strokecolor="black [3213]" strokeweight=".27778mm"/>
                  <v:line id="Conector recto 24755" o:spid="_x0000_s1147" style="position:absolute;rotation:180;visibility:visible;mso-wrap-style:square" from="5022,5626" to="5022,7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KlsYAAADeAAAADwAAAGRycy9kb3ducmV2LnhtbESPwWrDMBBE74X8g9hAb42c1KmNGyWk&#10;AUOvcXvpbWttLBFr5Vhq4v59VSj0OMzMG2azm1wvrjQG61nBcpGBIG69ttwpeH+rH0oQISJr7D2T&#10;gm8KsNvO7jZYaX/jI12b2IkE4VChAhPjUEkZWkMOw8IPxMk7+dFhTHLspB7xluCul6sse5IOLacF&#10;gwMdDLXn5sspOH42vb182MNjXctTWbzkpSlype7n0/4ZRKQp/of/2q9awSov1mv4vZOu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CpbGAAAA3gAAAA8AAAAAAAAA&#10;AAAAAAAAoQIAAGRycy9kb3ducmV2LnhtbFBLBQYAAAAABAAEAPkAAACUAwAAAAA=&#10;" strokecolor="black [3213]" strokeweight=".27778mm"/>
                  <v:line id="Conector recto 516" o:spid="_x0000_s1148" style="position:absolute;rotation:180;visibility:visible;mso-wrap-style:square" from="5022,5626" to="5022,7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XyicQAAADcAAAADwAAAGRycy9kb3ducmV2LnhtbESPwW7CMBBE75X6D9ZW4lYcWgpRwKAW&#10;KVKvBC7clniJLeJ1GrsQ/r5GQupxNDNvNMv14FpxoT5Yzwom4wwEce215UbBfle+5iBCRNbYeiYF&#10;NwqwXj0/LbHQ/spbulSxEQnCoUAFJsaukDLUhhyGse+Ik3fyvcOYZN9I3eM1wV0r37JsJh1aTgsG&#10;O9oYqs/Vr1OwPVat/TnYzXtZylM+/5rmZj5VavQyfC5ARBrif/jR/tYKPiYzuJ9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fKJxAAAANwAAAAPAAAAAAAAAAAA&#10;AAAAAKECAABkcnMvZG93bnJldi54bWxQSwUGAAAAAAQABAD5AAAAkgMAAAAA&#10;" strokecolor="black [3213]" strokeweight=".27778mm"/>
                  <v:line id="Conector recto 517" o:spid="_x0000_s1149" style="position:absolute;rotation:180;visibility:visible;mso-wrap-style:square" from="2698,5645" to="2698,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lXEsQAAADcAAAADwAAAGRycy9kb3ducmV2LnhtbESPwW7CMBBE75X6D9ZW4lYcKDRRwKCC&#10;FKlXQi+9beMltojXaexC+Pu6UiWOo5l5o1lvR9eJCw3BelYwm2YgiBuvLbcKPo7VcwEiRGSNnWdS&#10;cKMA283jwxpL7a98oEsdW5EgHEpUYGLsSylDY8hhmPqeOHknPziMSQ6t1ANeE9x1cp5lr9Kh5bRg&#10;sKe9oeZc/zgFh6+6s9+fdv9SVfJU5LtFYfKFUpOn8W0FItIY7+H/9rtWsJzl8HcmHQ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cSxAAAANwAAAAPAAAAAAAAAAAA&#10;AAAAAKECAABkcnMvZG93bnJldi54bWxQSwUGAAAAAAQABAD5AAAAkgMAAAAA&#10;" strokecolor="black [3213]" strokeweight=".27778mm"/>
                  <v:shapetype id="_x0000_t32" coordsize="21600,21600" o:spt="32" o:oned="t" path="m,l21600,21600e" filled="f">
                    <v:path arrowok="t" fillok="f" o:connecttype="none"/>
                    <o:lock v:ext="edit" shapetype="t"/>
                  </v:shapetype>
                  <v:shape id="Conector recto de flecha 518" o:spid="_x0000_s1150" type="#_x0000_t32" style="position:absolute;left:2698;top:4413;width:1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4CaMAAAADcAAAADwAAAGRycy9kb3ducmV2LnhtbERPz2vCMBS+D/Y/hDfwNtMWN6UaRQZD&#10;YaepeH4kz6SueSlNVut/bw6DHT++36vN6FsxUB+bwArKaQGCWAfTsFVwOn6+LkDEhGywDUwK7hRh&#10;s35+WmFtwo2/aTgkK3IIxxoVuJS6WsqoHXmM09ARZ+4Seo8pw95K0+Mth/tWVkXxLj02nBscdvTh&#10;SP8cfr0Cu63SQvPczb92BWl7Pc/KoVJq8jJulyASjelf/OfeGwVvZV6bz+Qj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AmjAAAAA3AAAAA8AAAAAAAAAAAAAAAAA&#10;oQIAAGRycy9kb3ducmV2LnhtbFBLBQYAAAAABAAEAPkAAACOAwAAAAA=&#10;" strokecolor="red" strokeweight=".27778mm">
                    <v:stroke startarrow="block" startarrowwidth="narrow" startarrowlength="short" endarrow="block" endarrowwidth="narrow" endarrowlength="short"/>
                  </v:shape>
                  <v:shape id="Cuadro de texto 10" o:spid="_x0000_s1151" type="#_x0000_t202" style="position:absolute;left:2832;top:2971;width:1079;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ecsYA&#10;AADcAAAADwAAAGRycy9kb3ducmV2LnhtbESPW0vDQBSE3wX/w3IE3+wmgqJpt6VoCz5460Wwb6fZ&#10;0ySYPRt2T9P4711B8HGYmW+YyWxwreopxMazgXyUgSIuvW24MrDdLK/uQEVBtth6JgPfFGE2PT+b&#10;YGH9iVfUr6VSCcKxQAO1SFdoHcuaHMaR74iTd/DBoSQZKm0DnhLctfo6y261w4bTQo0dPdRUfq2P&#10;zkD7GcPzPpNd/1i9yPubPn4s8ldjLi+G+RiU0CD/4b/2kzVwk9/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1ecsYAAADcAAAADwAAAAAAAAAAAAAAAACYAgAAZHJz&#10;L2Rvd25yZXYueG1sUEsFBgAAAAAEAAQA9QAAAIsDAAAAAA==&#10;" filled="f" stroked="f" strokeweight=".5pt">
                    <v:textbox inset="0,0,0,0">
                      <w:txbxContent>
                        <w:p w14:paraId="7FBB8018"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u</w:t>
                          </w:r>
                        </w:p>
                      </w:txbxContent>
                    </v:textbox>
                  </v:shape>
                  <v:shape id="Conector recto de flecha 570" o:spid="_x0000_s1152" type="#_x0000_t32" style="position:absolute;left:2679;top:2787;width:2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frzsAAAADcAAAADwAAAGRycy9kb3ducmV2LnhtbERPy2oCMRTdF/yHcIXuasbBOjI1igjF&#10;Qlc+6PqS3CZTJzfDJB2nf98sBJeH815vR9+KgfrYBFYwnxUgiHUwDVsFl/P7ywpETMgG28Ck4I8i&#10;bDeTpzXWJtz4SMMpWZFDONaowKXU1VJG7chjnIWOOHPfofeYMuytND3ecrhvZVkUS+mx4dzgsKO9&#10;I309/XoFdlemlebKVZ+HgrT9+VrMh1Kp5+m4ewORaEwP8d39YRS8Vnl+PpOP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687AAAAA3AAAAA8AAAAAAAAAAAAAAAAA&#10;oQIAAGRycy9kb3ducmV2LnhtbFBLBQYAAAAABAAEAPkAAACOAwAAAAA=&#10;" strokecolor="red" strokeweight=".27778mm">
                    <v:stroke startarrow="block" startarrowwidth="narrow" startarrowlength="short" endarrow="block" endarrowwidth="narrow" endarrowlength="short"/>
                  </v:shape>
                  <v:line id="Conector recto 571" o:spid="_x0000_s1153" style="position:absolute;visibility:visible;mso-wrap-style:square" from="5353,2616" to="5353,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jBMUAAADcAAAADwAAAGRycy9kb3ducmV2LnhtbESPW4vCMBSE34X9D+Es7Ito6oIXukYR&#10;QXAXFC8LfT00pxdsTkoTtf33RhB8HGbmG2a+bE0lbtS40rKC0TACQZxaXXKu4P+8GcxAOI+ssbJM&#10;CjpysFx89OYYa3vnI91OPhcBwi5GBYX3dSylSwsy6Ia2Jg5eZhuDPsgml7rBe4CbSn5H0UQaLDks&#10;FFjTuqD0croaBQesk276d+h2v/v+Zp9dkuMsS5T6+mxXPyA8tf4dfrW3WsF4OoL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UjBMUAAADcAAAADwAAAAAAAAAA&#10;AAAAAAChAgAAZHJzL2Rvd25yZXYueG1sUEsFBgAAAAAEAAQA+QAAAJMDAAAAAA==&#10;" strokecolor="red" strokeweight=".27778mm"/>
                  <v:shape id="Cuadro de texto 10" o:spid="_x0000_s1154" type="#_x0000_t202" style="position:absolute;left:3702;top:1536;width:1079;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KO8cA&#10;AADcAAAADwAAAGRycy9kb3ducmV2LnhtbESPQUvDQBSE70L/w/IK3uymQm2J3ZZSLXhQW9sKentm&#10;n0kw+zbsvqbx37uC4HGYmW+Y+bJ3jeooxNqzgfEoA0VceFtzaeB42FzNQEVBtth4JgPfFGG5GFzM&#10;Mbf+zC/U7aVUCcIxRwOVSJtrHYuKHMaRb4mT9+mDQ0kylNoGPCe4a/R1lt1ohzWnhQpbWldUfO1P&#10;zkDzFsPjRybv3V35JLutPr3ej5+NuRz2q1tQQr38h//aD9bAZDq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BijvHAAAA3AAAAA8AAAAAAAAAAAAAAAAAmAIAAGRy&#10;cy9kb3ducmV2LnhtbFBLBQYAAAAABAAEAPUAAACMAwAAAAA=&#10;" filled="f" stroked="f" strokeweight=".5pt">
                    <v:textbox inset="0,0,0,0">
                      <w:txbxContent>
                        <w:p w14:paraId="20115561"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k</w:t>
                          </w:r>
                        </w:p>
                      </w:txbxContent>
                    </v:textbox>
                  </v:shape>
                  <v:shape id="Conector recto de flecha 579" o:spid="_x0000_s1155" type="#_x0000_t32" style="position:absolute;left:2698;top:7137;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1CU8MAAADcAAAADwAAAGRycy9kb3ducmV2LnhtbESPQWsCMRSE7wX/Q3hCbzXrUru6GkUK&#10;pUJPtcXzI3km225elk26bv99UxA8DjPzDbPZjb4VA/WxCaxgPitAEOtgGrYKPj9eHpYgYkI22AYm&#10;Bb8UYbed3G2wNuHC7zQckxUZwrFGBS6lrpYyakce4yx0xNk7h95jyrK30vR4yXDfyrIonqTHhvOC&#10;w46eHenv449XYPdlWmquXPX2WpC2X6fH+VAqdT8d92sQicZ0C1/bB6NgUa3g/0w+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tQlPDAAAA3AAAAA8AAAAAAAAAAAAA&#10;AAAAoQIAAGRycy9kb3ducmV2LnhtbFBLBQYAAAAABAAEAPkAAACRAwAAAAA=&#10;" strokecolor="red" strokeweight=".27778mm">
                    <v:stroke startarrow="block" startarrowwidth="narrow" startarrowlength="short" endarrow="block" endarrowwidth="narrow" endarrowlength="short"/>
                  </v:shape>
                  <v:shape id="Conector recto de flecha 602" o:spid="_x0000_s1156" type="#_x0000_t32" style="position:absolute;left:2698;top:9874;width:9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rCI8IAAADcAAAADwAAAGRycy9kb3ducmV2LnhtbESPQWsCMRSE70L/Q3gFb5q4iMrWKFKQ&#10;FnqqSs+P5DXZdvOybOK6/fdNoeBxmJlvmO1+DK0YqE9NZA2LuQJBbKJt2Gm4nI+zDYiUkS22kUnD&#10;DyXY7x4mW6xtvPE7DafsRIFwqlGDz7mrpUzGU8A0jx1x8T5jHzAX2Ttpe7wVeGhlpdRKBmy4LHjs&#10;6NmT+T5dgwZ3qPLG8Nqv314UGff1sVwMldbTx/HwBCLTmO/h//ar1bBSFfydK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rCI8IAAADcAAAADwAAAAAAAAAAAAAA&#10;AAChAgAAZHJzL2Rvd25yZXYueG1sUEsFBgAAAAAEAAQA+QAAAJADAAAAAA==&#10;" strokecolor="red" strokeweight=".27778mm">
                    <v:stroke startarrow="block" startarrowwidth="narrow" startarrowlength="short" endarrow="block" endarrowwidth="narrow" endarrowlength="short"/>
                  </v:shape>
                  <v:shape id="Cuadro de texto 10" o:spid="_x0000_s1157" type="#_x0000_t202" style="position:absolute;left:3441;top:5702;width:1080;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eOcYA&#10;AADcAAAADwAAAGRycy9kb3ducmV2LnhtbESPX0sDMRDE3wW/Q1ihbzapQpFr0yK2gg/1X22hvq2X&#10;9e7wsjmS7fX89kYQfBxm5jfMfDn4VvUUUxPYwmRsQBGXwTVcWdi93V/egEqC7LANTBa+KcFycX42&#10;x8KFE79Sv5VKZQinAi3UIl2hdSpr8pjGoSPO3meIHiXLWGkX8ZThvtVXxky1x4bzQo0d3dVUfm2P&#10;3kJ7SHHzYeS9X1WP8vKsj/v15Mna0cVwOwMlNMh/+K/94CxMzTX8nslH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meOcYAAADcAAAADwAAAAAAAAAAAAAAAACYAgAAZHJz&#10;L2Rvd25yZXYueG1sUEsFBgAAAAAEAAQA9QAAAIsDAAAAAA==&#10;" filled="f" stroked="f" strokeweight=".5pt">
                    <v:textbox inset="0,0,0,0">
                      <w:txbxContent>
                        <w:p w14:paraId="64125E7C"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S</w:t>
                          </w:r>
                        </w:p>
                      </w:txbxContent>
                    </v:textbox>
                  </v:shape>
                  <v:shape id="Cuadro de texto 10" o:spid="_x0000_s1158" type="#_x0000_t202" style="position:absolute;left:4781;top:7994;width:1080;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TcYA&#10;AADcAAAADwAAAGRycy9kb3ducmV2LnhtbESPX0sDMRDE3wW/Q1ihbzapSJFr0yK2gg/1X22hvq2X&#10;9e7wsjmS7fX89kYQfBxm5jfMfDn4VvUUUxPYwmRsQBGXwTVcWdi93V/egEqC7LANTBa+KcFycX42&#10;x8KFE79Sv5VKZQinAi3UIl2hdSpr8pjGoSPO3meIHiXLWGkX8ZThvtVXxky1x4bzQo0d3dVUfm2P&#10;3kJ7SHHzYeS9X1WP8vKsj/v15Mna0cVwOwMlNMh/+K/94CxMzTX8nslH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GTcYAAADcAAAADwAAAAAAAAAAAAAAAACYAgAAZHJz&#10;L2Rvd25yZXYueG1sUEsFBgAAAAAEAAQA9QAAAIsDAAAAAA==&#10;" filled="f" stroked="f" strokeweight=".5pt">
                    <v:textbox inset="0,0,0,0">
                      <w:txbxContent>
                        <w:p w14:paraId="684BC5C2"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A</w:t>
                          </w:r>
                        </w:p>
                      </w:txbxContent>
                    </v:textbox>
                  </v:shape>
                  <v:shape id="Cuadro de texto 10" o:spid="_x0000_s1159" type="#_x0000_t202" style="position:absolute;left:7397;top:8439;width:1080;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j1sYA&#10;AADcAAAADwAAAGRycy9kb3ducmV2LnhtbESPX0sDMRDE3wW/Q1ihbzapYJFr0yK2gg/1X22hvq2X&#10;9e7wsjmS7fX89kYQfBxm5jfMfDn4VvUUUxPYwmRsQBGXwTVcWdi93V/egEqC7LANTBa+KcFycX42&#10;x8KFE79Sv5VKZQinAi3UIl2hdSpr8pjGoSPO3meIHiXLWGkX8ZThvtVXxky1x4bzQo0d3dVUfm2P&#10;3kJ7SHHzYeS9X1WP8vKsj/v15Mna0cVwOwMlNMh/+K/94CxMzTX8nslH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yj1sYAAADcAAAADwAAAAAAAAAAAAAAAACYAgAAZHJz&#10;L2Rvd25yZXYueG1sUEsFBgAAAAAEAAQA9QAAAIsDAAAAAA==&#10;" filled="f" stroked="f" strokeweight=".5pt">
                    <v:textbox inset="0,0,0,0">
                      <w:txbxContent>
                        <w:p w14:paraId="04105E28"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L</w:t>
                          </w:r>
                        </w:p>
                      </w:txbxContent>
                    </v:textbox>
                  </v:shape>
                  <v:line id="Conector recto 606" o:spid="_x0000_s1160" style="position:absolute;visibility:visible;mso-wrap-style:square" from="5416,6203" to="5416,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pccUAAADcAAAADwAAAGRycy9kb3ducmV2LnhtbESPS4vCQBCE78L+h6EX9iI6WQ9RoqPI&#10;gqALK74g1ybTeWCmJ2RGTf79jiB4LKrqK2qx6kwt7tS6yrKC73EEgjizuuJCweW8Gc1AOI+ssbZM&#10;CnpysFp+DBaYaPvgI91PvhABwi5BBaX3TSKly0oy6Ma2IQ5ebluDPsi2kLrFR4CbWk6iKJYGKw4L&#10;JTb0U1J2Pd2MggM2aT/9PfR/u/1ws8+v6XGWp0p9fXbrOQhPnX+HX+2tVhBHMTzPh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pccUAAADcAAAADwAAAAAAAAAA&#10;AAAAAAChAgAAZHJzL2Rvd25yZXYueG1sUEsFBgAAAAAEAAQA+QAAAJMDAAAAAA==&#10;" strokecolor="red" strokeweight=".27778mm"/>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607" o:spid="_x0000_s1161" type="#_x0000_t85" style="position:absolute;left:5073;top:7581;width:356;height:3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wT8YA&#10;AADcAAAADwAAAGRycy9kb3ducmV2LnhtbESP3WoCMRSE7wt9h3AK3tVEBbVboxTBHxCL2tJ6edgc&#10;d5duTpZNXNe3N4LQy2FmvmEms9aWoqHaF4419LoKBHHqTMGZhu+vxesYhA/IBkvHpOFKHmbT56cJ&#10;JsZdeE/NIWQiQtgnqCEPoUqk9GlOFn3XVcTRO7naYoiyzqSp8RLhtpR9pYbSYsFxIceK5jmlf4ez&#10;1bDZXX/ejsuwO/5+qsaMeLVdbAZad17aj3cQgdrwH36010bDUI3gfiYe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OwT8YAAADcAAAADwAAAAAAAAAAAAAAAACYAgAAZHJz&#10;L2Rvd25yZXYueG1sUEsFBgAAAAAEAAQA9QAAAIsDAAAAAA==&#10;" strokecolor="red" strokeweight=".27778mm"/>
                  <v:shape id="Cuadro de texto 10" o:spid="_x0000_s1162" type="#_x0000_t202" style="position:absolute;left:11950;top:8439;width:2464;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MSMMA&#10;AADcAAAADwAAAGRycy9kb3ducmV2LnhtbERPS08CMRC+m/gfmjHxJi0eiFkphPhIOKAiSgK3YTvs&#10;btxON+2wrP+eHkw8fvne0/ngW9VTTE1gC+ORAUVcBtdwZeH76/XuAVQSZIdtYLLwSwnms+urKRYu&#10;nPmT+o1UKodwKtBCLdIVWqeyJo9pFDrizB1D9CgZxkq7iOcc7lt9b8xEe2w4N9TY0VNN5c/m5C20&#10;uxRXByP7/rl6k/WHPm1fxu/W3t4Mi0dQQoP8i//cS2dhYvLafCYfAT2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0MSMMAAADcAAAADwAAAAAAAAAAAAAAAACYAgAAZHJzL2Rv&#10;d25yZXYueG1sUEsFBgAAAAAEAAQA9QAAAIgDAAAAAA==&#10;" filled="f" stroked="f" strokeweight=".5pt">
                    <v:textbox inset="0,0,0,0">
                      <w:txbxContent>
                        <w:p w14:paraId="22215845" w14:textId="77777777" w:rsidR="006C09F4" w:rsidRDefault="006C09F4" w:rsidP="006C09F4">
                          <w:pPr>
                            <w:pStyle w:val="NormalWeb"/>
                            <w:spacing w:before="0" w:beforeAutospacing="0" w:after="89" w:afterAutospacing="0" w:line="252" w:lineRule="auto"/>
                          </w:pPr>
                          <w:r>
                            <w:rPr>
                              <w:rFonts w:eastAsia="Times New Roman"/>
                              <w:i/>
                              <w:iCs/>
                              <w:color w:val="FF0000"/>
                              <w:sz w:val="18"/>
                              <w:szCs w:val="18"/>
                            </w:rPr>
                            <w:t>n=4</w:t>
                          </w:r>
                        </w:p>
                      </w:txbxContent>
                    </v:textbox>
                  </v:shape>
                </v:group>
                <w10:wrap type="square"/>
              </v:group>
            </w:pict>
          </mc:Fallback>
        </mc:AlternateContent>
      </w:r>
      <w:r>
        <w:rPr>
          <w:rFonts w:eastAsia="Times New Roman"/>
          <w:lang w:eastAsia="es-MX"/>
        </w:rPr>
        <w:t>Partiendo de una regla de proporcionalidad entre divisiones linealmente espaciadas se definen (Figura 2)</w:t>
      </w:r>
      <w:r>
        <w:rPr>
          <w:rFonts w:eastAsia="Times New Roman" w:cs="Times New Roman"/>
        </w:rPr>
        <w:t>:</w:t>
      </w:r>
    </w:p>
    <w:p w14:paraId="697BF39A" w14:textId="77777777" w:rsidR="006C09F4" w:rsidRDefault="006C09F4" w:rsidP="006C09F4">
      <w:pPr>
        <w:pStyle w:val="Listaconvietas5"/>
        <w:ind w:left="920"/>
        <w:rPr>
          <w:rFonts w:eastAsia="Times New Roman"/>
          <w:lang w:eastAsia="es-MX"/>
        </w:rPr>
      </w:pPr>
      <w:r w:rsidRPr="005E03DD">
        <w:rPr>
          <w:rFonts w:eastAsia="Times New Roman"/>
          <w:b/>
          <w:bCs/>
          <w:i/>
          <w:lang w:eastAsia="es-MX"/>
        </w:rPr>
        <w:t>u</w:t>
      </w:r>
      <w:r>
        <w:rPr>
          <w:rFonts w:eastAsia="Times New Roman"/>
          <w:lang w:eastAsia="es-MX"/>
        </w:rPr>
        <w:t xml:space="preserve"> : unidad de la regla.</w:t>
      </w:r>
    </w:p>
    <w:p w14:paraId="533D4891" w14:textId="77777777" w:rsidR="006C09F4" w:rsidRDefault="006C09F4" w:rsidP="006C09F4">
      <w:pPr>
        <w:pStyle w:val="Listaconvietas5"/>
        <w:ind w:left="920"/>
        <w:rPr>
          <w:rFonts w:eastAsia="Times New Roman"/>
          <w:lang w:eastAsia="es-MX"/>
        </w:rPr>
      </w:pPr>
      <w:r w:rsidRPr="005E03DD">
        <w:rPr>
          <w:rFonts w:eastAsia="Times New Roman"/>
          <w:b/>
          <w:bCs/>
          <w:i/>
          <w:lang w:eastAsia="es-MX"/>
        </w:rPr>
        <w:t>n</w:t>
      </w:r>
      <w:r>
        <w:rPr>
          <w:rFonts w:eastAsia="Times New Roman"/>
          <w:lang w:eastAsia="es-MX"/>
        </w:rPr>
        <w:t xml:space="preserve"> : número de divisiones del vernier.</w:t>
      </w:r>
    </w:p>
    <w:p w14:paraId="7115B28C" w14:textId="77777777" w:rsidR="006C09F4" w:rsidRDefault="006C09F4" w:rsidP="006C09F4">
      <w:pPr>
        <w:pStyle w:val="Listaconvietas5"/>
        <w:ind w:left="920"/>
        <w:rPr>
          <w:rFonts w:eastAsia="Times New Roman"/>
          <w:lang w:eastAsia="es-MX"/>
        </w:rPr>
      </w:pPr>
      <w:r w:rsidRPr="005E03DD">
        <w:rPr>
          <w:rFonts w:eastAsia="Times New Roman"/>
          <w:b/>
          <w:bCs/>
          <w:i/>
          <w:lang w:eastAsia="es-MX"/>
        </w:rPr>
        <w:t>k</w:t>
      </w:r>
      <w:r>
        <w:rPr>
          <w:rFonts w:eastAsia="Times New Roman"/>
          <w:lang w:eastAsia="es-MX"/>
        </w:rPr>
        <w:t xml:space="preserve"> : constante adimensional de extensión.</w:t>
      </w:r>
    </w:p>
    <w:p w14:paraId="686F96D3" w14:textId="77777777" w:rsidR="006C09F4" w:rsidRDefault="006C09F4" w:rsidP="006C09F4">
      <w:pPr>
        <w:pStyle w:val="Listaconvietas5"/>
        <w:ind w:left="920"/>
        <w:rPr>
          <w:rFonts w:eastAsia="Times New Roman"/>
          <w:lang w:eastAsia="es-MX"/>
        </w:rPr>
      </w:pPr>
      <w:r w:rsidRPr="005E03DD">
        <w:rPr>
          <w:rFonts w:eastAsia="Times New Roman"/>
          <w:b/>
          <w:bCs/>
          <w:i/>
          <w:lang w:eastAsia="es-MX"/>
        </w:rPr>
        <w:t>A</w:t>
      </w:r>
      <w:r>
        <w:rPr>
          <w:rFonts w:eastAsia="Times New Roman"/>
          <w:lang w:eastAsia="es-MX"/>
        </w:rPr>
        <w:t xml:space="preserve"> : apreciación, medida más pequeña que puede obtenerse.</w:t>
      </w:r>
    </w:p>
    <w:p w14:paraId="1BFA0122" w14:textId="77777777" w:rsidR="006C09F4" w:rsidRDefault="006C09F4" w:rsidP="006C09F4">
      <w:pPr>
        <w:pStyle w:val="Listaconvietas5"/>
        <w:ind w:left="920"/>
        <w:rPr>
          <w:rFonts w:eastAsia="Times New Roman"/>
          <w:lang w:eastAsia="es-MX"/>
        </w:rPr>
      </w:pPr>
      <w:r w:rsidRPr="005E03DD">
        <w:rPr>
          <w:rFonts w:eastAsia="Times New Roman"/>
          <w:b/>
          <w:bCs/>
          <w:i/>
          <w:lang w:eastAsia="es-MX"/>
        </w:rPr>
        <w:t>L</w:t>
      </w:r>
      <w:r>
        <w:rPr>
          <w:rFonts w:eastAsia="Times New Roman"/>
          <w:lang w:eastAsia="es-MX"/>
        </w:rPr>
        <w:t xml:space="preserve"> : distancia entre la primera y última división del </w:t>
      </w:r>
      <w:r w:rsidRPr="00ED139E">
        <w:rPr>
          <w:rStyle w:val="SubrayadoCar"/>
        </w:rPr>
        <w:t>nonio</w:t>
      </w:r>
      <w:r>
        <w:rPr>
          <w:rStyle w:val="SubrayadoCar"/>
        </w:rPr>
        <w:t xml:space="preserve"> </w:t>
      </w:r>
      <w:r>
        <w:rPr>
          <w:rFonts w:eastAsia="Times New Roman"/>
          <w:lang w:eastAsia="es-MX"/>
        </w:rPr>
        <w:t>(vernier), medida en unidades de la escala principal.</w:t>
      </w:r>
    </w:p>
    <w:p w14:paraId="610A3F14" w14:textId="77777777" w:rsidR="006C09F4" w:rsidRPr="005935AF" w:rsidRDefault="006C09F4" w:rsidP="006C09F4">
      <w:pPr>
        <w:pStyle w:val="Listaconvietas5"/>
        <w:ind w:left="920"/>
        <w:rPr>
          <w:rFonts w:eastAsia="Times New Roman"/>
          <w:lang w:eastAsia="es-MX"/>
        </w:rPr>
      </w:pPr>
      <w:r w:rsidRPr="005E03DD">
        <w:rPr>
          <w:rFonts w:eastAsia="Times New Roman"/>
          <w:b/>
          <w:bCs/>
          <w:i/>
          <w:lang w:eastAsia="es-MX"/>
        </w:rPr>
        <w:t>S</w:t>
      </w:r>
      <w:r>
        <w:rPr>
          <w:rFonts w:eastAsia="Times New Roman"/>
          <w:lang w:eastAsia="es-MX"/>
        </w:rPr>
        <w:t xml:space="preserve"> : separación entre dos divisiones sucesivas del nonio, medida en unidades de la escala principal.</w:t>
      </w:r>
    </w:p>
    <w:p w14:paraId="6122D847" w14:textId="77777777" w:rsidR="006C09F4" w:rsidRDefault="006C09F4" w:rsidP="006C09F4">
      <w:pPr>
        <w:rPr>
          <w:rFonts w:eastAsia="Times New Roman"/>
          <w:lang w:eastAsia="es-MX"/>
        </w:rPr>
      </w:pPr>
      <w:r>
        <w:rPr>
          <w:rFonts w:eastAsia="Times New Roman"/>
          <w:lang w:eastAsia="es-MX"/>
        </w:rPr>
        <w:t>Una escala vernier se basa en la siguiente relación: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7935"/>
        <w:gridCol w:w="1014"/>
      </w:tblGrid>
      <w:tr w:rsidR="006C09F4" w14:paraId="3C7B107C" w14:textId="77777777" w:rsidTr="00FD6E63">
        <w:trPr>
          <w:jc w:val="center"/>
        </w:trPr>
        <w:tc>
          <w:tcPr>
            <w:tcW w:w="455" w:type="dxa"/>
            <w:vAlign w:val="center"/>
          </w:tcPr>
          <w:p w14:paraId="10CFF8DB" w14:textId="77777777" w:rsidR="006C09F4" w:rsidRDefault="006C09F4" w:rsidP="00FD6E63">
            <w:pPr>
              <w:jc w:val="center"/>
              <w:rPr>
                <w:rFonts w:eastAsia="Times New Roman"/>
                <w:lang w:eastAsia="es-MX"/>
              </w:rPr>
            </w:pPr>
          </w:p>
        </w:tc>
        <w:tc>
          <w:tcPr>
            <w:tcW w:w="7935" w:type="dxa"/>
            <w:vAlign w:val="center"/>
          </w:tcPr>
          <w:p w14:paraId="158AB3F7" w14:textId="77777777" w:rsidR="006C09F4" w:rsidRDefault="006C09F4" w:rsidP="00FD6E63">
            <w:pPr>
              <w:pStyle w:val="Ecuacion"/>
              <w:rPr>
                <w:rFonts w:eastAsia="Times New Roman"/>
                <w:lang w:eastAsia="es-MX"/>
              </w:rPr>
            </w:pPr>
            <m:oMathPara>
              <m:oMath>
                <m:r>
                  <w:rPr>
                    <w:lang w:val="es-ES"/>
                  </w:rPr>
                  <m:t>S+A=k×u .</m:t>
                </m:r>
              </m:oMath>
            </m:oMathPara>
          </w:p>
        </w:tc>
        <w:tc>
          <w:tcPr>
            <w:tcW w:w="1014" w:type="dxa"/>
            <w:vAlign w:val="center"/>
          </w:tcPr>
          <w:p w14:paraId="0526CC5F" w14:textId="77777777" w:rsidR="006C09F4" w:rsidRDefault="006C09F4" w:rsidP="00FD6E63">
            <w:pPr>
              <w:jc w:val="center"/>
              <w:rPr>
                <w:rFonts w:eastAsia="Times New Roman"/>
                <w:lang w:eastAsia="es-MX"/>
              </w:rPr>
            </w:pPr>
            <w:r>
              <w:rPr>
                <w:rFonts w:eastAsia="Times New Roman"/>
                <w:lang w:eastAsia="es-MX"/>
              </w:rPr>
              <w:t>(</w:t>
            </w:r>
            <w:r>
              <w:rPr>
                <w:rFonts w:eastAsia="Times New Roman"/>
              </w:rPr>
              <w:fldChar w:fldCharType="begin"/>
            </w:r>
            <w:r>
              <w:rPr>
                <w:rFonts w:eastAsia="Times New Roman"/>
                <w:lang w:eastAsia="es-MX"/>
              </w:rPr>
              <w:instrText xml:space="preserve"> SEQ ec \* MERGEFORMAT </w:instrText>
            </w:r>
            <w:r>
              <w:rPr>
                <w:rFonts w:eastAsia="Times New Roman"/>
              </w:rPr>
              <w:fldChar w:fldCharType="separate"/>
            </w:r>
            <w:r w:rsidR="00842E0E">
              <w:rPr>
                <w:rFonts w:eastAsia="Times New Roman"/>
                <w:noProof/>
                <w:lang w:eastAsia="es-MX"/>
              </w:rPr>
              <w:t>1</w:t>
            </w:r>
            <w:r>
              <w:rPr>
                <w:rFonts w:eastAsia="Times New Roman"/>
              </w:rPr>
              <w:fldChar w:fldCharType="end"/>
            </w:r>
            <w:r>
              <w:rPr>
                <w:rFonts w:eastAsia="Times New Roman"/>
                <w:lang w:eastAsia="es-MX"/>
              </w:rPr>
              <w:t>)</w:t>
            </w:r>
          </w:p>
        </w:tc>
      </w:tr>
    </w:tbl>
    <w:p w14:paraId="583432D2" w14:textId="77777777" w:rsidR="006C09F4" w:rsidRDefault="006C09F4" w:rsidP="006C09F4">
      <w:r>
        <w:lastRenderedPageBreak/>
        <w:t>Además, e</w:t>
      </w:r>
      <w:r w:rsidRPr="007818BC">
        <w:t xml:space="preserve">l vernier desplazado </w:t>
      </w:r>
      <w:r w:rsidRPr="007818BC">
        <w:rPr>
          <w:i/>
        </w:rPr>
        <w:t>n</w:t>
      </w:r>
      <w:r w:rsidRPr="007818BC">
        <w:t xml:space="preserve"> veces la medida de apreciación (</w:t>
      </w:r>
      <w:r w:rsidRPr="007818BC">
        <w:rPr>
          <w:i/>
        </w:rPr>
        <w:t>A</w:t>
      </w:r>
      <w:r w:rsidRPr="007818BC">
        <w:t>) deberá ser igual a un desplazamiento de una unidad de la regla</w: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7935"/>
        <w:gridCol w:w="1014"/>
      </w:tblGrid>
      <w:tr w:rsidR="006C09F4" w14:paraId="1301889E" w14:textId="77777777" w:rsidTr="00FD6E63">
        <w:trPr>
          <w:jc w:val="center"/>
        </w:trPr>
        <w:tc>
          <w:tcPr>
            <w:tcW w:w="455" w:type="dxa"/>
            <w:vAlign w:val="center"/>
          </w:tcPr>
          <w:p w14:paraId="658E90F5" w14:textId="77777777" w:rsidR="006C09F4" w:rsidRDefault="006C09F4" w:rsidP="00FD6E63">
            <w:pPr>
              <w:jc w:val="center"/>
              <w:rPr>
                <w:rFonts w:eastAsia="Times New Roman"/>
                <w:lang w:eastAsia="es-MX"/>
              </w:rPr>
            </w:pPr>
          </w:p>
        </w:tc>
        <w:tc>
          <w:tcPr>
            <w:tcW w:w="7935" w:type="dxa"/>
            <w:vAlign w:val="center"/>
          </w:tcPr>
          <w:p w14:paraId="295BEBB6" w14:textId="77777777" w:rsidR="006C09F4" w:rsidRDefault="006C09F4" w:rsidP="00FD6E63">
            <w:pPr>
              <w:pStyle w:val="Ecuacion"/>
              <w:rPr>
                <w:rFonts w:eastAsia="Times New Roman"/>
                <w:lang w:eastAsia="es-MX"/>
              </w:rPr>
            </w:pPr>
            <m:oMathPara>
              <m:oMath>
                <m:r>
                  <w:rPr>
                    <w:lang w:val="es-ES"/>
                  </w:rPr>
                  <m:t>n×A=u .</m:t>
                </m:r>
              </m:oMath>
            </m:oMathPara>
          </w:p>
        </w:tc>
        <w:tc>
          <w:tcPr>
            <w:tcW w:w="1014" w:type="dxa"/>
            <w:vAlign w:val="center"/>
          </w:tcPr>
          <w:p w14:paraId="466E5D63" w14:textId="77777777" w:rsidR="006C09F4" w:rsidRDefault="006C09F4" w:rsidP="00FD6E63">
            <w:pPr>
              <w:jc w:val="center"/>
              <w:rPr>
                <w:rFonts w:eastAsia="Times New Roman"/>
                <w:lang w:eastAsia="es-MX"/>
              </w:rPr>
            </w:pPr>
            <w:r>
              <w:rPr>
                <w:rFonts w:eastAsia="Times New Roman"/>
                <w:lang w:eastAsia="es-MX"/>
              </w:rPr>
              <w:t>(</w:t>
            </w:r>
            <w:r>
              <w:rPr>
                <w:rFonts w:eastAsia="Times New Roman"/>
              </w:rPr>
              <w:fldChar w:fldCharType="begin"/>
            </w:r>
            <w:r>
              <w:rPr>
                <w:rFonts w:eastAsia="Times New Roman"/>
                <w:lang w:eastAsia="es-MX"/>
              </w:rPr>
              <w:instrText xml:space="preserve"> SEQ ec \* MERGEFORMAT </w:instrText>
            </w:r>
            <w:r>
              <w:rPr>
                <w:rFonts w:eastAsia="Times New Roman"/>
              </w:rPr>
              <w:fldChar w:fldCharType="separate"/>
            </w:r>
            <w:r w:rsidR="00842E0E">
              <w:rPr>
                <w:rFonts w:eastAsia="Times New Roman"/>
                <w:noProof/>
                <w:lang w:eastAsia="es-MX"/>
              </w:rPr>
              <w:t>2</w:t>
            </w:r>
            <w:r>
              <w:rPr>
                <w:rFonts w:eastAsia="Times New Roman"/>
              </w:rPr>
              <w:fldChar w:fldCharType="end"/>
            </w:r>
            <w:r>
              <w:rPr>
                <w:rFonts w:eastAsia="Times New Roman"/>
                <w:lang w:eastAsia="es-MX"/>
              </w:rPr>
              <w:t>)</w:t>
            </w:r>
          </w:p>
        </w:tc>
      </w:tr>
    </w:tbl>
    <w:p w14:paraId="3CE2CD38" w14:textId="77777777" w:rsidR="006C09F4" w:rsidRDefault="006C09F4" w:rsidP="006C09F4">
      <w:pPr>
        <w:rPr>
          <w:rFonts w:eastAsia="Times New Roman"/>
          <w:lang w:eastAsia="es-MX"/>
        </w:rPr>
      </w:pPr>
      <w:r w:rsidRPr="00822FE4">
        <w:t>De esta forma se asegura que solo una división del vernier coincida con una división de la regla</w:t>
      </w:r>
      <w:r>
        <w:t xml:space="preserve"> principal</w:t>
      </w:r>
      <w:r>
        <w:rPr>
          <w:rFonts w:eastAsia="Times New Roman" w:cs="Times New Roman"/>
          <w:szCs w:val="24"/>
          <w:lang w:eastAsia="es-MX"/>
        </w:rPr>
        <w:t xml:space="preserve"> (exceptuando el caso donde el cero del vernier es el coincidente, donde coinciden dos divisiones). </w:t>
      </w:r>
      <w:r>
        <w:rPr>
          <w:rFonts w:eastAsia="Times New Roman"/>
          <w:lang w:eastAsia="es-MX"/>
        </w:rPr>
        <w:t>De las dos ecuaciones anteriores se obtienen las relaciones: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7935"/>
        <w:gridCol w:w="780"/>
      </w:tblGrid>
      <w:tr w:rsidR="006C09F4" w14:paraId="20BD38FA" w14:textId="77777777" w:rsidTr="006C09F4">
        <w:trPr>
          <w:jc w:val="center"/>
        </w:trPr>
        <w:tc>
          <w:tcPr>
            <w:tcW w:w="455" w:type="dxa"/>
            <w:vAlign w:val="center"/>
          </w:tcPr>
          <w:p w14:paraId="63E7C38B" w14:textId="77777777" w:rsidR="006C09F4" w:rsidRDefault="006C09F4" w:rsidP="00FD6E63">
            <w:pPr>
              <w:jc w:val="center"/>
              <w:rPr>
                <w:rFonts w:eastAsia="Times New Roman"/>
                <w:lang w:eastAsia="es-MX"/>
              </w:rPr>
            </w:pPr>
          </w:p>
        </w:tc>
        <w:tc>
          <w:tcPr>
            <w:tcW w:w="7935" w:type="dxa"/>
            <w:vAlign w:val="center"/>
          </w:tcPr>
          <w:p w14:paraId="4D45A268" w14:textId="77777777" w:rsidR="006C09F4" w:rsidRDefault="00842E0E" w:rsidP="00FD6E63">
            <w:pPr>
              <w:pStyle w:val="Ecuacion"/>
              <w:rPr>
                <w:rFonts w:eastAsia="Times New Roman"/>
                <w:lang w:eastAsia="es-MX"/>
              </w:rPr>
            </w:pPr>
            <m:oMathPara>
              <m:oMath>
                <m:d>
                  <m:dPr>
                    <m:begChr m:val="{"/>
                    <m:endChr m:val=""/>
                    <m:ctrlPr>
                      <w:rPr>
                        <w:lang w:val="es-ES"/>
                      </w:rPr>
                    </m:ctrlPr>
                  </m:dPr>
                  <m:e>
                    <m:eqArr>
                      <m:eqArrPr>
                        <m:ctrlPr>
                          <w:rPr>
                            <w:lang w:val="es-ES"/>
                          </w:rPr>
                        </m:ctrlPr>
                      </m:eqArrPr>
                      <m:e>
                        <m:r>
                          <w:rPr>
                            <w:lang w:val="es-ES"/>
                          </w:rPr>
                          <m:t>A=</m:t>
                        </m:r>
                        <m:f>
                          <m:fPr>
                            <m:type m:val="skw"/>
                            <m:ctrlPr>
                              <w:rPr>
                                <w:lang w:val="es-ES"/>
                              </w:rPr>
                            </m:ctrlPr>
                          </m:fPr>
                          <m:num>
                            <m:r>
                              <w:rPr>
                                <w:lang w:val="es-ES"/>
                              </w:rPr>
                              <m:t>u</m:t>
                            </m:r>
                          </m:num>
                          <m:den>
                            <m:r>
                              <w:rPr>
                                <w:lang w:val="es-ES"/>
                              </w:rPr>
                              <m:t>n</m:t>
                            </m:r>
                          </m:den>
                        </m:f>
                      </m:e>
                      <m:e>
                        <m:r>
                          <w:rPr>
                            <w:lang w:val="es-ES"/>
                          </w:rPr>
                          <m:t>S=</m:t>
                        </m:r>
                        <m:d>
                          <m:dPr>
                            <m:ctrlPr>
                              <w:rPr>
                                <w:lang w:val="es-ES"/>
                              </w:rPr>
                            </m:ctrlPr>
                          </m:dPr>
                          <m:e>
                            <m:r>
                              <w:rPr>
                                <w:lang w:val="es-ES"/>
                              </w:rPr>
                              <m:t>k-</m:t>
                            </m:r>
                            <m:f>
                              <m:fPr>
                                <m:type m:val="skw"/>
                                <m:ctrlPr>
                                  <w:rPr>
                                    <w:lang w:val="es-ES"/>
                                  </w:rPr>
                                </m:ctrlPr>
                              </m:fPr>
                              <m:num>
                                <m:r>
                                  <w:rPr>
                                    <w:lang w:val="es-ES"/>
                                  </w:rPr>
                                  <m:t>1</m:t>
                                </m:r>
                              </m:num>
                              <m:den>
                                <m:r>
                                  <w:rPr>
                                    <w:lang w:val="es-ES"/>
                                  </w:rPr>
                                  <m:t>n</m:t>
                                </m:r>
                              </m:den>
                            </m:f>
                          </m:e>
                        </m:d>
                        <m:r>
                          <w:rPr>
                            <w:lang w:val="es-ES"/>
                          </w:rPr>
                          <m:t>u</m:t>
                        </m:r>
                      </m:e>
                      <m:e>
                        <m:r>
                          <w:rPr>
                            <w:lang w:val="es-ES"/>
                          </w:rPr>
                          <m:t>L=S×n=</m:t>
                        </m:r>
                        <m:d>
                          <m:dPr>
                            <m:ctrlPr>
                              <w:rPr>
                                <w:lang w:val="es-ES"/>
                              </w:rPr>
                            </m:ctrlPr>
                          </m:dPr>
                          <m:e>
                            <m:r>
                              <w:rPr>
                                <w:lang w:val="es-ES"/>
                              </w:rPr>
                              <m:t>k×n-1</m:t>
                            </m:r>
                          </m:e>
                        </m:d>
                        <m:r>
                          <w:rPr>
                            <w:lang w:val="es-ES"/>
                          </w:rPr>
                          <m:t>u</m:t>
                        </m:r>
                      </m:e>
                    </m:eqArr>
                  </m:e>
                </m:d>
              </m:oMath>
            </m:oMathPara>
          </w:p>
        </w:tc>
        <w:tc>
          <w:tcPr>
            <w:tcW w:w="780" w:type="dxa"/>
            <w:vAlign w:val="center"/>
          </w:tcPr>
          <w:p w14:paraId="037453BD" w14:textId="77777777" w:rsidR="006C09F4" w:rsidRDefault="006C09F4" w:rsidP="00FD6E63">
            <w:pPr>
              <w:jc w:val="center"/>
              <w:rPr>
                <w:rFonts w:eastAsia="Times New Roman"/>
                <w:lang w:eastAsia="es-MX"/>
              </w:rPr>
            </w:pPr>
            <w:r>
              <w:rPr>
                <w:rFonts w:eastAsia="Times New Roman"/>
                <w:lang w:eastAsia="es-MX"/>
              </w:rPr>
              <w:t>(</w:t>
            </w:r>
            <w:r>
              <w:rPr>
                <w:rFonts w:eastAsia="Times New Roman"/>
              </w:rPr>
              <w:fldChar w:fldCharType="begin"/>
            </w:r>
            <w:r>
              <w:rPr>
                <w:rFonts w:eastAsia="Times New Roman"/>
                <w:lang w:eastAsia="es-MX"/>
              </w:rPr>
              <w:instrText xml:space="preserve"> SEQ ec \* MERGEFORMAT </w:instrText>
            </w:r>
            <w:r>
              <w:rPr>
                <w:rFonts w:eastAsia="Times New Roman"/>
              </w:rPr>
              <w:fldChar w:fldCharType="separate"/>
            </w:r>
            <w:r w:rsidR="00842E0E">
              <w:rPr>
                <w:rFonts w:eastAsia="Times New Roman"/>
                <w:noProof/>
                <w:lang w:eastAsia="es-MX"/>
              </w:rPr>
              <w:t>3</w:t>
            </w:r>
            <w:r>
              <w:rPr>
                <w:rFonts w:eastAsia="Times New Roman"/>
              </w:rPr>
              <w:fldChar w:fldCharType="end"/>
            </w:r>
            <w:r>
              <w:rPr>
                <w:rFonts w:eastAsia="Times New Roman"/>
                <w:lang w:eastAsia="es-MX"/>
              </w:rPr>
              <w:t>)</w:t>
            </w:r>
          </w:p>
        </w:tc>
      </w:tr>
    </w:tbl>
    <w:p w14:paraId="4AE79DF7" w14:textId="176F728A" w:rsidR="00E079E0" w:rsidRPr="00B13060" w:rsidRDefault="006C09F4" w:rsidP="00B13060">
      <w:pPr>
        <w:pStyle w:val="Subtitulo"/>
      </w:pPr>
      <w:bookmarkStart w:id="9" w:name="_Toc80287240"/>
      <w:bookmarkStart w:id="10" w:name="_Toc149815418"/>
      <w:r>
        <w:rPr>
          <w:caps w:val="0"/>
          <w:lang w:val="es-MX"/>
        </w:rPr>
        <w:t>LECTURA DE UN VERNIER</w:t>
      </w:r>
      <w:r w:rsidR="0026796A" w:rsidRPr="00B13060">
        <w:t>.</w:t>
      </w:r>
      <w:bookmarkEnd w:id="9"/>
      <w:bookmarkEnd w:id="10"/>
    </w:p>
    <w:p w14:paraId="18CBD6E2" w14:textId="77777777" w:rsidR="006C09F4" w:rsidRDefault="006C09F4" w:rsidP="006C09F4">
      <w:pPr>
        <w:rPr>
          <w:lang w:val="es-MX"/>
        </w:rPr>
      </w:pPr>
      <w:r>
        <w:rPr>
          <w:rFonts w:cs="Times New Roman"/>
          <w:noProof/>
          <w:lang w:val="es-MX" w:eastAsia="es-MX"/>
        </w:rPr>
        <mc:AlternateContent>
          <mc:Choice Requires="wpc">
            <w:drawing>
              <wp:anchor distT="0" distB="0" distL="114300" distR="114300" simplePos="0" relativeHeight="251786240" behindDoc="0" locked="0" layoutInCell="1" allowOverlap="1" wp14:anchorId="60C44AAE" wp14:editId="6571DD96">
                <wp:simplePos x="0" y="0"/>
                <wp:positionH relativeFrom="column">
                  <wp:posOffset>5009762</wp:posOffset>
                </wp:positionH>
                <wp:positionV relativeFrom="paragraph">
                  <wp:posOffset>51435</wp:posOffset>
                </wp:positionV>
                <wp:extent cx="1650365" cy="981710"/>
                <wp:effectExtent l="0" t="0" r="6985" b="8890"/>
                <wp:wrapSquare wrapText="bothSides"/>
                <wp:docPr id="24881" name="Lienzo 248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0" name="Cuadro de texto 34"/>
                        <wps:cNvSpPr txBox="1"/>
                        <wps:spPr>
                          <a:xfrm>
                            <a:off x="36001" y="802642"/>
                            <a:ext cx="1614805" cy="14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B4717" w14:textId="77777777" w:rsidR="006C09F4" w:rsidRDefault="006C09F4" w:rsidP="006C09F4">
                              <w:pPr>
                                <w:pStyle w:val="NormalWeb"/>
                                <w:spacing w:before="0" w:beforeAutospacing="0" w:after="160" w:afterAutospacing="0" w:line="252" w:lineRule="auto"/>
                              </w:pPr>
                              <w:r>
                                <w:rPr>
                                  <w:rFonts w:eastAsia="Calibri"/>
                                  <w:sz w:val="16"/>
                                  <w:szCs w:val="16"/>
                                </w:rPr>
                                <w:t xml:space="preserve">Figura 3. Ejemplo de escala Vernier </w:t>
                              </w:r>
                            </w:p>
                          </w:txbxContent>
                        </wps:txbx>
                        <wps:bodyPr rot="0" spcFirstLastPara="0" vert="horz" wrap="square" lIns="0" tIns="0" rIns="0" bIns="0" numCol="1" spcCol="0" rtlCol="0" fromWordArt="0" anchor="t" anchorCtr="0" forceAA="0" compatLnSpc="1">
                          <a:prstTxWarp prst="textNoShape">
                            <a:avLst/>
                          </a:prstTxWarp>
                          <a:noAutofit/>
                        </wps:bodyPr>
                      </wps:wsp>
                      <wpg:wgp>
                        <wpg:cNvPr id="611" name="Grupo 611"/>
                        <wpg:cNvGrpSpPr/>
                        <wpg:grpSpPr>
                          <a:xfrm>
                            <a:off x="36001" y="0"/>
                            <a:ext cx="1511935" cy="802642"/>
                            <a:chOff x="67945" y="0"/>
                            <a:chExt cx="1512000" cy="802969"/>
                          </a:xfrm>
                        </wpg:grpSpPr>
                        <wpg:grpSp>
                          <wpg:cNvPr id="612" name="Grupo 612"/>
                          <wpg:cNvGrpSpPr/>
                          <wpg:grpSpPr>
                            <a:xfrm>
                              <a:off x="165099" y="363856"/>
                              <a:ext cx="925200" cy="435600"/>
                              <a:chOff x="165099" y="363856"/>
                              <a:chExt cx="1188000" cy="435610"/>
                            </a:xfrm>
                          </wpg:grpSpPr>
                          <wps:wsp>
                            <wps:cNvPr id="632" name="Rectángulo 632"/>
                            <wps:cNvSpPr/>
                            <wps:spPr>
                              <a:xfrm>
                                <a:off x="165099" y="363856"/>
                                <a:ext cx="1188000" cy="43561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34" name="Grupo 634"/>
                            <wpg:cNvGrpSpPr/>
                            <wpg:grpSpPr>
                              <a:xfrm>
                                <a:off x="309843" y="378461"/>
                                <a:ext cx="915757" cy="251460"/>
                                <a:chOff x="309843" y="378461"/>
                                <a:chExt cx="915758" cy="352990"/>
                              </a:xfrm>
                            </wpg:grpSpPr>
                            <wps:wsp>
                              <wps:cNvPr id="635" name="Conector recto 635"/>
                              <wps:cNvCnPr/>
                              <wps:spPr>
                                <a:xfrm rot="10800000">
                                  <a:off x="1225601" y="378461"/>
                                  <a:ext cx="0" cy="344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6" name="Conector recto 636"/>
                              <wps:cNvCnPr/>
                              <wps:spPr>
                                <a:xfrm rot="10800000">
                                  <a:off x="1007321" y="385956"/>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7" name="Conector recto 637"/>
                              <wps:cNvCnPr/>
                              <wps:spPr>
                                <a:xfrm rot="10800000">
                                  <a:off x="774830" y="382566"/>
                                  <a:ext cx="0" cy="2694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8" name="Conector recto 638"/>
                              <wps:cNvCnPr/>
                              <wps:spPr>
                                <a:xfrm rot="10800000">
                                  <a:off x="542336" y="384215"/>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9" name="Conector recto 639"/>
                              <wps:cNvCnPr/>
                              <wps:spPr>
                                <a:xfrm rot="10800000">
                                  <a:off x="542336" y="384215"/>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Conector recto 128"/>
                              <wps:cNvCnPr/>
                              <wps:spPr>
                                <a:xfrm rot="10800000">
                                  <a:off x="309843" y="386509"/>
                                  <a:ext cx="0" cy="344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31" name="Cuadro de texto 10"/>
                          <wps:cNvSpPr txBox="1"/>
                          <wps:spPr>
                            <a:xfrm>
                              <a:off x="258430" y="642949"/>
                              <a:ext cx="135890" cy="160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31C36"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Onda 136"/>
                          <wps:cNvSpPr/>
                          <wps:spPr>
                            <a:xfrm rot="16200000">
                              <a:off x="635350" y="-567405"/>
                              <a:ext cx="377190" cy="1512000"/>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Conector recto 137"/>
                          <wps:cNvCnPr/>
                          <wps:spPr>
                            <a:xfrm>
                              <a:off x="277494" y="134621"/>
                              <a:ext cx="0" cy="24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Conector recto 138"/>
                          <wps:cNvCnPr/>
                          <wps:spPr>
                            <a:xfrm>
                              <a:off x="378459" y="25463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Conector recto 139"/>
                          <wps:cNvCnPr/>
                          <wps:spPr>
                            <a:xfrm>
                              <a:off x="480694" y="25463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Conector recto 140"/>
                          <wps:cNvCnPr/>
                          <wps:spPr>
                            <a:xfrm>
                              <a:off x="581659" y="25463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Conector recto 141"/>
                          <wps:cNvCnPr/>
                          <wps:spPr>
                            <a:xfrm>
                              <a:off x="683894" y="25463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Conector recto 142"/>
                          <wps:cNvCnPr/>
                          <wps:spPr>
                            <a:xfrm>
                              <a:off x="784859" y="189231"/>
                              <a:ext cx="0" cy="188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Conector recto 143"/>
                          <wps:cNvCnPr/>
                          <wps:spPr>
                            <a:xfrm>
                              <a:off x="885824" y="25590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Conector recto 144"/>
                          <wps:cNvCnPr/>
                          <wps:spPr>
                            <a:xfrm>
                              <a:off x="988059" y="25590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Conector recto 145"/>
                          <wps:cNvCnPr/>
                          <wps:spPr>
                            <a:xfrm>
                              <a:off x="988059" y="25590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Conector recto 146"/>
                          <wps:cNvCnPr/>
                          <wps:spPr>
                            <a:xfrm>
                              <a:off x="1089024" y="25590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Conector recto 147"/>
                          <wps:cNvCnPr/>
                          <wps:spPr>
                            <a:xfrm>
                              <a:off x="1292224" y="133351"/>
                              <a:ext cx="0" cy="240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Conector recto 148"/>
                          <wps:cNvCnPr/>
                          <wps:spPr>
                            <a:xfrm>
                              <a:off x="1191259" y="255906"/>
                              <a:ext cx="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Conector recto 149"/>
                          <wps:cNvCnPr/>
                          <wps:spPr>
                            <a:xfrm>
                              <a:off x="1393189" y="255906"/>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Cuadro de texto 10"/>
                          <wps:cNvSpPr txBox="1"/>
                          <wps:spPr>
                            <a:xfrm>
                              <a:off x="257809" y="21591"/>
                              <a:ext cx="100965" cy="113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E422D"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1" name="Cuadro de texto 10"/>
                          <wps:cNvSpPr txBox="1"/>
                          <wps:spPr>
                            <a:xfrm>
                              <a:off x="1252854" y="21591"/>
                              <a:ext cx="151765" cy="113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D63E2"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60C44AAE" id="Lienzo 24881" o:spid="_x0000_s1163" editas="canvas" style="position:absolute;left:0;text-align:left;margin-left:394.45pt;margin-top:4.05pt;width:129.95pt;height:77.3pt;z-index:251786240;mso-width-relative:margin;mso-height-relative:margin" coordsize="16503,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">
                <v:shape id="_x0000_s1164" type="#_x0000_t75" style="position:absolute;width:16503;height:9817;visibility:visible;mso-wrap-style:square">
                  <v:fill o:detectmouseclick="t"/>
                  <v:path o:connecttype="none"/>
                </v:shape>
                <v:shape id="Cuadro de texto 34" o:spid="_x0000_s1165" type="#_x0000_t202" style="position:absolute;left:360;top:8026;width:16148;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Wk8MA&#10;AADcAAAADwAAAGRycy9kb3ducmV2LnhtbERPTU/CQBC9k/gfNmPCTbb1QExlIQY04QCigInexu7Y&#10;NnZnm92hlH/vHkw4vrzv2WJwreopxMazgXySgSIuvW24MnA8vNw9gIqCbLH1TAYuFGExvxnNsLD+&#10;zO/U76VSKYRjgQZqka7QOpY1OYwT3xEn7scHh5JgqLQNeE7hrtX3WTbVDhtODTV2tKyp/N2fnIH2&#10;M4bNdyZf/arayttOnz6e81djxrfD0yMooUGu4n/32hqY5ml+OpOO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Wk8MAAADcAAAADwAAAAAAAAAAAAAAAACYAgAAZHJzL2Rv&#10;d25yZXYueG1sUEsFBgAAAAAEAAQA9QAAAIgDAAAAAA==&#10;" filled="f" stroked="f" strokeweight=".5pt">
                  <v:textbox inset="0,0,0,0">
                    <w:txbxContent>
                      <w:p w14:paraId="52BB4717" w14:textId="77777777" w:rsidR="006C09F4" w:rsidRDefault="006C09F4" w:rsidP="006C09F4">
                        <w:pPr>
                          <w:pStyle w:val="NormalWeb"/>
                          <w:spacing w:before="0" w:beforeAutospacing="0" w:after="160" w:afterAutospacing="0" w:line="252" w:lineRule="auto"/>
                        </w:pPr>
                        <w:r>
                          <w:rPr>
                            <w:rFonts w:eastAsia="Calibri"/>
                            <w:sz w:val="16"/>
                            <w:szCs w:val="16"/>
                          </w:rPr>
                          <w:t xml:space="preserve">Figura 3. Ejemplo de escala Vernier </w:t>
                        </w:r>
                      </w:p>
                    </w:txbxContent>
                  </v:textbox>
                </v:shape>
                <v:group id="Grupo 611" o:spid="_x0000_s1166" style="position:absolute;left:360;width:15119;height:8026" coordorigin="679" coordsize="15120,8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group id="Grupo 612" o:spid="_x0000_s1167" style="position:absolute;left:1650;top:3638;width:9252;height:4356" coordorigin="1650,3638" coordsize="11880,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rect id="Rectángulo 632" o:spid="_x0000_s1168" style="position:absolute;left:1650;top:3638;width:11880;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wG8YA&#10;AADcAAAADwAAAGRycy9kb3ducmV2LnhtbESPT2vCQBTE70K/w/IKvdVNFYJGVyn+ASm9GEU9PrLP&#10;JG32bdjdauqn7xYEj8PM/IaZzjvTiAs5X1tW8NZPQBAXVtdcKtjv1q8jED4ga2wsk4Jf8jCfPfWm&#10;mGl75S1d8lCKCGGfoYIqhDaT0hcVGfR92xJH72ydwRClK6V2eI1w08hBkqTSYM1xocKWFhUV3/mP&#10;UTAOaXdbLk637er49YlutMk/Dlapl+fufQIiUBce4Xt7oxWkwwH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3wG8YAAADcAAAADwAAAAAAAAAAAAAAAACYAgAAZHJz&#10;L2Rvd25yZXYueG1sUEsFBgAAAAAEAAQA9QAAAIsDAAAAAA==&#10;" fillcolor="#b3d5ab [1303]" stroked="f" strokeweight="1.5pt"/>
                    <v:group id="Grupo 634" o:spid="_x0000_s1169" style="position:absolute;left:3098;top:3784;width:9158;height:2515" coordorigin="3098,3784" coordsize="9157,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line id="Conector recto 635" o:spid="_x0000_s1170" style="position:absolute;rotation:180;visibility:visible;mso-wrap-style:square" from="12256,3784" to="12256,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R4sQAAADcAAAADwAAAGRycy9kb3ducmV2LnhtbESPwW7CMBBE75X6D9ZW4lacAoUoYBBF&#10;itQrgUtv23iJLeJ1GrsQ/r5GQupxNDNvNKvN4FpxoT5YzwrexhkI4tpry42C46F8zUGEiKyx9UwK&#10;bhRgs35+WmGh/ZX3dKliIxKEQ4EKTIxdIWWoDTkMY98RJ+/ke4cxyb6RusdrgrtWTrJsLh1aTgsG&#10;O9oZqs/Vr1Ow/65a+/Nld9OylKd88THLzWKm1Ohl2C5BRBrif/jR/tQK5tN3u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91HixAAAANwAAAAPAAAAAAAAAAAA&#10;AAAAAKECAABkcnMvZG93bnJldi54bWxQSwUGAAAAAAQABAD5AAAAkgMAAAAA&#10;" strokecolor="black [3213]" strokeweight=".27778mm"/>
                      <v:line id="Conector recto 636" o:spid="_x0000_s1171" style="position:absolute;rotation:180;visibility:visible;mso-wrap-style:square" from="10073,3859" to="10073,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PlcQAAADcAAAADwAAAGRycy9kb3ducmV2LnhtbESPQWvCQBSE74X+h+UVequbVokhdRUV&#10;Al6NXnp7zT6zS7Nv0+xW03/vCoLHYWa+YRar0XXiTEOwnhW8TzIQxI3XllsFx0P1VoAIEVlj55kU&#10;/FOA1fL5aYGl9hfe07mOrUgQDiUqMDH2pZShMeQwTHxPnLyTHxzGJIdW6gEvCe46+ZFluXRoOS0Y&#10;7GlrqPmp/5yC/Xfd2d8vu51WlTwV882sMPOZUq8v4/oTRKQxPsL39k4ryKc53M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c+VxAAAANwAAAAPAAAAAAAAAAAA&#10;AAAAAKECAABkcnMvZG93bnJldi54bWxQSwUGAAAAAAQABAD5AAAAkgMAAAAA&#10;" strokecolor="black [3213]" strokeweight=".27778mm"/>
                      <v:line id="Conector recto 637" o:spid="_x0000_s1172" style="position:absolute;rotation:180;visibility:visible;mso-wrap-style:square" from="7748,3825" to="7748,6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qDsQAAADcAAAADwAAAGRycy9kb3ducmV2LnhtbESPQWvCQBSE7wX/w/IK3uqmVUxIXaUV&#10;Ar2aevH2zD6zS7NvY3ar8d93BaHHYWa+YVab0XXiQkOwnhW8zjIQxI3XllsF++/qpQARIrLGzjMp&#10;uFGAzXrytMJS+yvv6FLHViQIhxIVmBj7UsrQGHIYZr4nTt7JDw5jkkMr9YDXBHedfMuypXRoOS0Y&#10;7GlrqPmpf52C3bHu7Plgt/Oqkqci/1wUJl8oNX0eP95BRBrjf/jR/tIKlvMc7mfS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aWoOxAAAANwAAAAPAAAAAAAAAAAA&#10;AAAAAKECAABkcnMvZG93bnJldi54bWxQSwUGAAAAAAQABAD5AAAAkgMAAAAA&#10;" strokecolor="black [3213]" strokeweight=".27778mm"/>
                      <v:line id="Conector recto 638" o:spid="_x0000_s1173" style="position:absolute;rotation:180;visibility:visible;mso-wrap-style:square" from="5423,3842" to="5423,5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b+fMAAAADcAAAADwAAAGRycy9kb3ducmV2LnhtbERPPW/CMBDdkfgP1iGxgdOCIEoxiCJF&#10;YiVlYbvGR2w1PofYQPj39VCp49P73uwG14oH9cF6VvA2z0AQ115bbhScv8pZDiJEZI2tZ1LwogC7&#10;7Xi0wUL7J5/oUcVGpBAOBSowMXaFlKE25DDMfUecuKvvHcYE+0bqHp8p3LXyPctW0qHl1GCwo4Oh&#10;+qe6OwWn76q1t4s9LMpSXvP15zI366VS08mw/wARaYj/4j/3UStYLdLadCYdAb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32/nzAAAAA3AAAAA8AAAAAAAAAAAAAAAAA&#10;oQIAAGRycy9kb3ducmV2LnhtbFBLBQYAAAAABAAEAPkAAACOAwAAAAA=&#10;" strokecolor="black [3213]" strokeweight=".27778mm"/>
                      <v:line id="Conector recto 639" o:spid="_x0000_s1174" style="position:absolute;rotation:180;visibility:visible;mso-wrap-style:square" from="5423,3842" to="5423,5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b58QAAADcAAAADwAAAGRycy9kb3ducmV2LnhtbESPwW7CMBBE70j9B2sr9QZOAZE0xaCC&#10;FIkraS+9beMlthqv09iF9O9rJCSOo5l5o1lvR9eJMw3BelbwPMtAEDdeW24VfLxX0wJEiMgaO8+k&#10;4I8CbDcPkzWW2l/4SOc6tiJBOJSowMTYl1KGxpDDMPM9cfJOfnAYkxxaqQe8JLjr5DzLVtKh5bRg&#10;sKe9oea7/nUKjl91Z38+7X5RVfJU5LtlYfKlUk+P49sriEhjvIdv7YNWsFq8wPV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lvnxAAAANwAAAAPAAAAAAAAAAAA&#10;AAAAAKECAABkcnMvZG93bnJldi54bWxQSwUGAAAAAAQABAD5AAAAkgMAAAAA&#10;" strokecolor="black [3213]" strokeweight=".27778mm"/>
                      <v:line id="Conector recto 128" o:spid="_x0000_s1175" style="position:absolute;rotation:180;visibility:visible;mso-wrap-style:square" from="3098,3865" to="3098,7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WlxMQAAADcAAAADwAAAGRycy9kb3ducmV2LnhtbESPQU/DMAyF70j7D5GRuLGUMbGqLJtg&#10;UqVdV3bhZhqviWicrglb+ffzAYmbrff83uf1dgq9utCYfGQDT/MCFHEbrefOwPGjfixBpYxssY9M&#10;Bn4pwXYzu1tjZeOVD3RpcqckhFOFBlzOQ6V1ah0FTPM4EIt2imPALOvYaTviVcJDrxdF8aIDepYG&#10;hwPtHLXfzU8wcPhqen/+9LvnutancvW+LN1qaczD/fT2CirTlP/Nf9d7K/gLoZVnZAK9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aXExAAAANwAAAAPAAAAAAAAAAAA&#10;AAAAAKECAABkcnMvZG93bnJldi54bWxQSwUGAAAAAAQABAD5AAAAkgMAAAAA&#10;" strokecolor="black [3213]" strokeweight=".27778mm"/>
                    </v:group>
                  </v:group>
                  <v:shape id="Cuadro de texto 10" o:spid="_x0000_s1176" type="#_x0000_t202" style="position:absolute;left:2584;top:6429;width:1359;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75A31C36"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Onda 136" o:spid="_x0000_s1177" type="#_x0000_t64" style="position:absolute;left:6353;top:-5674;width:3771;height:151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u0dcIA&#10;AADcAAAADwAAAGRycy9kb3ducmV2LnhtbERPS4vCMBC+C/6HMMLeNNUFkWoUERUXdg8+QI9jM7bV&#10;ZlKaWOu/3wiCt/n4njOZNaYQNVUut6yg34tAECdW55wqOOxX3REI55E1FpZJwZMczKbt1gRjbR+8&#10;pXrnUxFC2MWoIPO+jKV0SUYGXc+WxIG72MqgD7BKpa7wEcJNIQdRNJQGcw4NGZa0yCi57e5GwWh5&#10;Ph33yenyvN6bP13/rgc/q7VSX51mPgbhqfEf8du90WH+9xBez4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7R1wgAAANwAAAAPAAAAAAAAAAAAAAAAAJgCAABkcnMvZG93&#10;bnJldi54bWxQSwUGAAAAAAQABAD1AAAAhwMAAAAA&#10;" adj="810" fillcolor="#ff6" stroked="f" strokeweight="1.5pt"/>
                  <v:line id="Conector recto 137" o:spid="_x0000_s1178" style="position:absolute;visibility:visible;mso-wrap-style:square" from="2774,1346" to="2774,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wdmMEAAADcAAAADwAAAGRycy9kb3ducmV2LnhtbERPS4vCMBC+C/sfwgh701RbXKlGkQVB&#10;PAg+1vPQjG01mZQmq91/vxEEb/PxPWe+7KwRd2p97VjBaJiAIC6crrlUcDquB1MQPiBrNI5JwR95&#10;WC4+enPMtXvwnu6HUIoYwj5HBVUITS6lLyqy6IeuIY7cxbUWQ4RtKXWLjxhujRwnyURarDk2VNjQ&#10;d0XF7fBrFZyzLJXZbpsWN/MzkmG7ua6MU+qz361mIAJ14S1+uTc6zk+/4PlMvE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bB2YwQAAANwAAAAPAAAAAAAAAAAAAAAA&#10;AKECAABkcnMvZG93bnJldi54bWxQSwUGAAAAAAQABAD5AAAAjwMAAAAA&#10;" strokecolor="black [3213]" strokeweight=".27778mm"/>
                  <v:line id="Conector recto 138" o:spid="_x0000_s1179" style="position:absolute;visibility:visible;mso-wrap-style:square" from="3784,2546" to="3784,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6sQAAADcAAAADwAAAGRycy9kb3ducmV2LnhtbESPQWvCQBCF7wX/wzKCt7qxCUWiq4hQ&#10;EA9Cbet5yI5JdHc2ZFeN/75zKPQ2w3vz3jfL9eCdulMf28AGZtMMFHEVbMu1ge+vj9c5qJiQLbrA&#10;ZOBJEdar0csSSxse/En3Y6qVhHAs0UCTUldqHauGPMZp6IhFO4feY5K1r7Xt8SHh3um3LHvXHluW&#10;hgY72jZUXY83b+BUFLkuDvu8urqfmU773WXjgjGT8bBZgEo0pH/z3/XOCn4utPKMT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84nqxAAAANwAAAAPAAAAAAAAAAAA&#10;AAAAAKECAABkcnMvZG93bnJldi54bWxQSwUGAAAAAAQABAD5AAAAkgMAAAAA&#10;" strokecolor="black [3213]" strokeweight=".27778mm"/>
                  <v:line id="Conector recto 139" o:spid="_x0000_s1180" style="position:absolute;visibility:visible;mso-wrap-style:square" from="4806,2546" to="4806,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8sccEAAADcAAAADwAAAGRycy9kb3ducmV2LnhtbERPS4vCMBC+C/sfwgh701RbZK1GkQVB&#10;PAg+1vPQjG01mZQmq91/vxEEb/PxPWe+7KwRd2p97VjBaJiAIC6crrlUcDquB18gfEDWaByTgj/y&#10;sFx89OaYa/fgPd0PoRQxhH2OCqoQmlxKX1Rk0Q9dQxy5i2sthgjbUuoWHzHcGjlOkom0WHNsqLCh&#10;74qK2+HXKjhnWSqz3TYtbuZnJMN2c10Zp9Rnv1vNQATqwlv8cm90nJ9O4flMvE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vyxxwQAAANwAAAAPAAAAAAAAAAAAAAAA&#10;AKECAABkcnMvZG93bnJldi54bWxQSwUGAAAAAAQABAD5AAAAjwMAAAAA&#10;" strokecolor="black [3213]" strokeweight=".27778mm"/>
                  <v:line id="Conector recto 140" o:spid="_x0000_s1181" style="position:absolute;visibility:visible;mso-wrap-style:square" from="5816,2546" to="5816,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P2kcMAAADcAAAADwAAAGRycy9kb3ducmV2LnhtbESPQWvCQBCF7wX/wzJCb3VjDSLRVUQo&#10;iAeh2noesmMS3Z0N2a3Gf985CN5meG/e+2ax6r1TN+piE9jAeJSBIi6Dbbgy8HP8+piBignZogtM&#10;Bh4UYbUcvC2wsOHO33Q7pEpJCMcCDdQptYXWsazJYxyFlli0c+g8Jlm7StsO7xLunf7Msqn22LA0&#10;1NjSpqbyevjzBk55PtH5fjcpr+53rNNue1m7YMz7sF/PQSXq08v8vN5awc8FX56RCf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D9pHDAAAA3AAAAA8AAAAAAAAAAAAA&#10;AAAAoQIAAGRycy9kb3ducmV2LnhtbFBLBQYAAAAABAAEAPkAAACRAwAAAAA=&#10;" strokecolor="black [3213]" strokeweight=".27778mm"/>
                  <v:line id="Conector recto 141" o:spid="_x0000_s1182" style="position:absolute;visibility:visible;mso-wrap-style:square" from="6838,2546" to="6838,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9TCsIAAADcAAAADwAAAGRycy9kb3ducmV2LnhtbERPTWvCQBC9F/wPywi9NZtoKCVmFREE&#10;yaFQaz0P2TGJ7s6G7GrSf98tFHqbx/uccjNZIx40+M6xgixJQRDXTnfcKDh97l/eQPiArNE4JgXf&#10;5GGznj2VWGg38gc9jqERMYR9gQraEPpCSl+3ZNEnrieO3MUNFkOEQyP1gGMMt0Yu0vRVWuw4NrTY&#10;066l+na8WwXnPF/K/L1a1jfzlclQHa5b45R6nk/bFYhAU/gX/7kPOs7PM/h9Jl4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9TCsIAAADcAAAADwAAAAAAAAAAAAAA&#10;AAChAgAAZHJzL2Rvd25yZXYueG1sUEsFBgAAAAAEAAQA+QAAAJADAAAAAA==&#10;" strokecolor="black [3213]" strokeweight=".27778mm"/>
                  <v:line id="Conector recto 142" o:spid="_x0000_s1183" style="position:absolute;visibility:visible;mso-wrap-style:square" from="7848,1892" to="7848,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3NfcEAAADcAAAADwAAAGRycy9kb3ducmV2LnhtbERPTYvCMBC9C/6HMAveNFWLSNdYRBDE&#10;g6Dueh6a2bbbZFKaqPXfG2Fhb/N4n7PKe2vEnTpfO1YwnSQgiAunay4VfF124yUIH5A1Gsek4Eke&#10;8vVwsMJMuwef6H4OpYgh7DNUUIXQZlL6oiKLfuJa4sj9uM5iiLArpe7wEcOtkbMkWUiLNceGClva&#10;VlQ055tVcE3TuUyPh3nRmO+pDIf978Y4pUYf/eYTRKA+/Iv/3Hsd56czeD8TL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Hc19wQAAANwAAAAPAAAAAAAAAAAAAAAA&#10;AKECAABkcnMvZG93bnJldi54bWxQSwUGAAAAAAQABAD5AAAAjwMAAAAA&#10;" strokecolor="black [3213]" strokeweight=".27778mm"/>
                  <v:line id="Conector recto 143" o:spid="_x0000_s1184" style="position:absolute;visibility:visible;mso-wrap-style:square" from="8858,2559" to="8858,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Fo5sIAAADcAAAADwAAAGRycy9kb3ducmV2LnhtbERPTWvCQBC9F/oflil4qxtNKJJmIyII&#10;kkOhVnsesmMS3Z0N2dXEf98tFHqbx/ucYj1ZI+40+M6xgsU8AUFcO91xo+D4tXtdgfABWaNxTAoe&#10;5GFdPj8VmGs38ifdD6ERMYR9jgraEPpcSl+3ZNHPXU8cubMbLIYIh0bqAccYbo1cJsmbtNhxbGix&#10;p21L9fVwswq+syyV2UeV1ldzWshQ7S8b45SavUybdxCBpvAv/nPvdZyfpfD7TLxAl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Fo5sIAAADcAAAADwAAAAAAAAAAAAAA&#10;AAChAgAAZHJzL2Rvd25yZXYueG1sUEsFBgAAAAAEAAQA+QAAAJADAAAAAA==&#10;" strokecolor="black [3213]" strokeweight=".27778mm"/>
                  <v:line id="Conector recto 144" o:spid="_x0000_s1185" style="position:absolute;visibility:visible;mso-wrap-style:square" from="9880,2559" to="988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ksIAAADcAAAADwAAAGRycy9kb3ducmV2LnhtbERP32vCMBB+H/g/hBN8m6lrGKMzigiC&#10;9GEw5/Z8NLe2M7mUJmvrf78MBN/u4/t56+3krBioD61nDatlBoK48qblWsP54/D4AiJEZIPWM2m4&#10;UoDtZvawxsL4kd9pOMVapBAOBWpoYuwKKUPVkMOw9B1x4r597zAm2NfS9DimcGflU5Y9S4ctp4YG&#10;O9o3VF1Ov07Dl1K5VG9lXl3s50rG8vizs17rxXzavYKINMW7+OY+mjRfKfh/Jl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jwksIAAADcAAAADwAAAAAAAAAAAAAA&#10;AAChAgAAZHJzL2Rvd25yZXYueG1sUEsFBgAAAAAEAAQA+QAAAJADAAAAAA==&#10;" strokecolor="black [3213]" strokeweight=".27778mm"/>
                  <v:line id="Conector recto 145" o:spid="_x0000_s1186" style="position:absolute;visibility:visible;mso-wrap-style:square" from="9880,2559" to="988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RVCcIAAADcAAAADwAAAGRycy9kb3ducmV2LnhtbERPS2vCQBC+C/0PyxS8mY0aS0mzCaEg&#10;iAeh9nEestMkdXc2ZFdN/31XKHibj+85RTVZIy40+t6xgmWSgiBunO65VfDxvl08g/ABWaNxTAp+&#10;yUNVPswKzLW78htdjqEVMYR9jgq6EIZcSt90ZNEnbiCO3LcbLYYIx1bqEa8x3Bq5StMnabHn2NDh&#10;QK8dNafj2Sr4yrK1zA77dXMyn0sZ9ruf2jil5o9T/QIi0BTu4n/3Tsf52QZuz8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RVCcIAAADcAAAADwAAAAAAAAAAAAAA&#10;AAChAgAAZHJzL2Rvd25yZXYueG1sUEsFBgAAAAAEAAQA+QAAAJADAAAAAA==&#10;" strokecolor="black [3213]" strokeweight=".27778mm"/>
                  <v:line id="Conector recto 146" o:spid="_x0000_s1187" style="position:absolute;visibility:visible;mso-wrap-style:square" from="10890,2559" to="1089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bLfr8AAADcAAAADwAAAGRycy9kb3ducmV2LnhtbERPy6rCMBDdC/5DmAvuNFWLSK9RRBDE&#10;heBzPTRz216TSWmi1r83guBuDuc5s0VrjbhT4yvHCoaDBARx7nTFhYLTcd2fgvABWaNxTAqe5GEx&#10;73ZmmGn34D3dD6EQMYR9hgrKEOpMSp+XZNEPXE0cuT/XWAwRNoXUDT5iuDVylCQTabHi2FBiTauS&#10;8uvhZhVc0nQs0912nF/NeSjDdvO/NE6p3k+7/AURqA1f8ce90XF+OoH3M/EC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SbLfr8AAADcAAAADwAAAAAAAAAAAAAAAACh&#10;AgAAZHJzL2Rvd25yZXYueG1sUEsFBgAAAAAEAAQA+QAAAI0DAAAAAA==&#10;" strokecolor="black [3213]" strokeweight=".27778mm"/>
                  <v:line id="Conector recto 147" o:spid="_x0000_s1188" style="position:absolute;visibility:visible;mso-wrap-style:square" from="12922,1333" to="12922,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u5cIAAADcAAAADwAAAGRycy9kb3ducmV2LnhtbERPS2vCQBC+C/0PyxS8mY0abEmzCaEg&#10;iAeh9nEestMkdXc2ZFdN/31XKHibj+85RTVZIy40+t6xgmWSgiBunO65VfDxvl08g/ABWaNxTAp+&#10;yUNVPswKzLW78htdjqEVMYR9jgq6EIZcSt90ZNEnbiCO3LcbLYYIx1bqEa8x3Bq5StONtNhzbOhw&#10;oNeOmtPxbBV8ZdlaZof9ujmZz6UM+91PbZxS88epfgERaAp38b97p+P87Aluz8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pu5cIAAADcAAAADwAAAAAAAAAAAAAA&#10;AAChAgAAZHJzL2Rvd25yZXYueG1sUEsFBgAAAAAEAAQA+QAAAJADAAAAAA==&#10;" strokecolor="black [3213]" strokeweight=".27778mm"/>
                  <v:line id="Conector recto 148" o:spid="_x0000_s1189" style="position:absolute;visibility:visible;mso-wrap-style:square" from="11912,2559" to="11912,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l8MAAADcAAAADwAAAGRycy9kb3ducmV2LnhtbESPQWvCQBCF7wX/wzJCb3VjDSLRVUQo&#10;iAeh2noesmMS3Z0N2a3Gf985CN5meG/e+2ax6r1TN+piE9jAeJSBIi6Dbbgy8HP8+piBignZogtM&#10;Bh4UYbUcvC2wsOHO33Q7pEpJCMcCDdQptYXWsazJYxyFlli0c+g8Jlm7StsO7xLunf7Msqn22LA0&#10;1NjSpqbyevjzBk55PtH5fjcpr+53rNNue1m7YMz7sF/PQSXq08v8vN5awc+FVp6RCf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pfDAAAA3AAAAA8AAAAAAAAAAAAA&#10;AAAAoQIAAGRycy9kb3ducmV2LnhtbFBLBQYAAAAABAAEAPkAAACRAwAAAAA=&#10;" strokecolor="black [3213]" strokeweight=".27778mm"/>
                  <v:line id="Conector recto 149" o:spid="_x0000_s1190" style="position:absolute;visibility:visible;mso-wrap-style:square" from="13931,2559" to="13931,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fDMIAAADcAAAADwAAAGRycy9kb3ducmV2LnhtbERPS2vCQBC+C/0PyxS8mY0apE2zCaEg&#10;iAeh9nEestMkdXc2ZFdN/31XKHibj+85RTVZIy40+t6xgmWSgiBunO65VfDxvl08gfABWaNxTAp+&#10;yUNVPswKzLW78htdjqEVMYR9jgq6EIZcSt90ZNEnbiCO3LcbLYYIx1bqEa8x3Bq5StONtNhzbOhw&#10;oNeOmtPxbBV8ZdlaZof9ujmZz6UM+91PbZxS88epfgERaAp38b97p+P87Bluz8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lfDMIAAADcAAAADwAAAAAAAAAAAAAA&#10;AAChAgAAZHJzL2Rvd25yZXYueG1sUEsFBgAAAAAEAAQA+QAAAJADAAAAAA==&#10;" strokecolor="black [3213]" strokeweight=".27778mm"/>
                  <v:shape id="Cuadro de texto 10" o:spid="_x0000_s1191" type="#_x0000_t202" style="position:absolute;left:2578;top:215;width:1009;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iNsYA&#10;AADcAAAADwAAAGRycy9kb3ducmV2LnhtbESPzUvDQBDF74L/wzKCN7upo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LiNsYAAADcAAAADwAAAAAAAAAAAAAAAACYAgAAZHJz&#10;L2Rvd25yZXYueG1sUEsFBgAAAAAEAAQA9QAAAIsDAAAAAA==&#10;" filled="f" stroked="f" strokeweight=".5pt">
                    <v:textbox inset="0,0,0,0">
                      <w:txbxContent>
                        <w:p w14:paraId="0D7E422D"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Cuadro de texto 10" o:spid="_x0000_s1192" type="#_x0000_t202" style="position:absolute;left:12528;top:215;width:1518;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5HrcQA&#10;AADcAAAADwAAAGRycy9kb3ducmV2LnhtbERPS0vDQBC+C/0PyxR6s5sIl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eR63EAAAA3AAAAA8AAAAAAAAAAAAAAAAAmAIAAGRycy9k&#10;b3ducmV2LnhtbFBLBQYAAAAABAAEAPUAAACJAwAAAAA=&#10;" filled="f" stroked="f" strokeweight=".5pt">
                    <v:textbox inset="0,0,0,0">
                      <w:txbxContent>
                        <w:p w14:paraId="3FBD63E2"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v:textbox>
                  </v:shape>
                </v:group>
                <w10:wrap type="square"/>
              </v:group>
            </w:pict>
          </mc:Fallback>
        </mc:AlternateContent>
      </w:r>
      <w:r w:rsidRPr="0068248D">
        <w:t>Si se toma una regla graduada en milímetros (</w:t>
      </w:r>
      <m:oMath>
        <m:r>
          <w:rPr>
            <w:rFonts w:ascii="Cambria Math" w:hAnsi="Cambria Math"/>
          </w:rPr>
          <m:t>u=1mm</m:t>
        </m:r>
      </m:oMath>
      <w:r w:rsidRPr="0068248D">
        <w:t xml:space="preserve">) y el vernier se divide en 4 (Figura 3) con una constante </w:t>
      </w:r>
      <w:r w:rsidRPr="0068248D">
        <w:rPr>
          <w:bCs/>
          <w:i/>
        </w:rPr>
        <w:t>k</w:t>
      </w:r>
      <w:r w:rsidRPr="0068248D">
        <w:t xml:space="preserve"> = 2, tendremos lo siguiente</w:t>
      </w:r>
      <w:r w:rsidRPr="00216A8F">
        <w:rPr>
          <w:lang w:val="es-MX"/>
        </w:rPr>
        <w:t>:</w:t>
      </w:r>
    </w:p>
    <w:p w14:paraId="5EFF69E0" w14:textId="77777777" w:rsidR="006C09F4" w:rsidRDefault="00842E0E" w:rsidP="006C09F4">
      <w:pPr>
        <w:spacing w:line="240" w:lineRule="auto"/>
        <w:ind w:firstLine="180"/>
        <w:rPr>
          <w:rFonts w:eastAsia="Times New Roman" w:cs="Times New Roman"/>
          <w:szCs w:val="22"/>
          <w:lang w:val="es-MX" w:eastAsia="es-MX"/>
        </w:rPr>
      </w:pPr>
      <m:oMathPara>
        <m:oMath>
          <m:d>
            <m:dPr>
              <m:begChr m:val=""/>
              <m:endChr m:val="}"/>
              <m:ctrlPr>
                <w:rPr>
                  <w:rFonts w:ascii="Cambria Math" w:eastAsia="Times New Roman" w:hAnsi="Cambria Math" w:cs="Times New Roman"/>
                  <w:i/>
                  <w:szCs w:val="22"/>
                </w:rPr>
              </m:ctrlPr>
            </m:dPr>
            <m:e>
              <m:m>
                <m:mPr>
                  <m:mcs>
                    <m:mc>
                      <m:mcPr>
                        <m:count m:val="1"/>
                        <m:mcJc m:val="center"/>
                      </m:mcPr>
                    </m:mc>
                  </m:mcs>
                  <m:ctrlPr>
                    <w:rPr>
                      <w:rFonts w:ascii="Cambria Math" w:eastAsia="Times New Roman" w:hAnsi="Cambria Math" w:cs="Times New Roman"/>
                      <w:i/>
                      <w:szCs w:val="22"/>
                    </w:rPr>
                  </m:ctrlPr>
                </m:mPr>
                <m:mr>
                  <m:e>
                    <m:r>
                      <w:rPr>
                        <w:rFonts w:ascii="Cambria Math" w:eastAsia="Times New Roman" w:hAnsi="Cambria Math" w:cs="Times New Roman"/>
                        <w:lang w:eastAsia="es-MX"/>
                      </w:rPr>
                      <m:t>u=1mm</m:t>
                    </m:r>
                  </m:e>
                </m:mr>
                <m:mr>
                  <m:e>
                    <m:r>
                      <w:rPr>
                        <w:rFonts w:ascii="Cambria Math" w:eastAsia="Times New Roman" w:hAnsi="Cambria Math" w:cs="Times New Roman"/>
                        <w:lang w:eastAsia="es-MX"/>
                      </w:rPr>
                      <m:t>n=4</m:t>
                    </m:r>
                  </m:e>
                </m:mr>
                <m:mr>
                  <m:e>
                    <m:r>
                      <w:rPr>
                        <w:rFonts w:ascii="Cambria Math" w:eastAsia="Times New Roman" w:hAnsi="Cambria Math" w:cs="Times New Roman"/>
                        <w:lang w:eastAsia="es-MX"/>
                      </w:rPr>
                      <m:t>k=2</m:t>
                    </m:r>
                  </m:e>
                </m:mr>
              </m:m>
            </m:e>
          </m:d>
          <m:r>
            <w:rPr>
              <w:rFonts w:ascii="Cambria Math" w:eastAsia="Times New Roman" w:hAnsi="Cambria Math" w:cs="Times New Roman"/>
              <w:lang w:eastAsia="es-MX"/>
            </w:rPr>
            <m:t>⇒</m:t>
          </m:r>
          <m:d>
            <m:dPr>
              <m:begChr m:val="{"/>
              <m:endChr m:val=""/>
              <m:ctrlPr>
                <w:rPr>
                  <w:rFonts w:ascii="Cambria Math" w:eastAsia="Times New Roman" w:hAnsi="Cambria Math" w:cs="Times New Roman"/>
                  <w:i/>
                  <w:szCs w:val="22"/>
                </w:rPr>
              </m:ctrlPr>
            </m:dPr>
            <m:e>
              <m:eqArr>
                <m:eqArrPr>
                  <m:ctrlPr>
                    <w:rPr>
                      <w:rFonts w:ascii="Cambria Math" w:eastAsia="Times New Roman" w:hAnsi="Cambria Math" w:cs="Times New Roman"/>
                      <w:i/>
                      <w:szCs w:val="22"/>
                    </w:rPr>
                  </m:ctrlPr>
                </m:eqArrPr>
                <m:e>
                  <m:r>
                    <w:rPr>
                      <w:rFonts w:ascii="Cambria Math" w:eastAsia="Times New Roman" w:hAnsi="Cambria Math" w:cs="Times New Roman"/>
                      <w:color w:val="C00000"/>
                      <w:lang w:eastAsia="es-MX"/>
                    </w:rPr>
                    <m:t>A=0.25mm</m:t>
                  </m:r>
                </m:e>
                <m:e>
                  <m:r>
                    <w:rPr>
                      <w:rFonts w:ascii="Cambria Math" w:eastAsia="Times New Roman" w:hAnsi="Cambria Math" w:cs="Times New Roman"/>
                      <w:lang w:eastAsia="es-MX"/>
                    </w:rPr>
                    <m:t>S=1.75mm</m:t>
                  </m:r>
                </m:e>
                <m:e>
                  <m:r>
                    <w:rPr>
                      <w:rFonts w:ascii="Cambria Math" w:eastAsia="Times New Roman" w:hAnsi="Cambria Math" w:cs="Times New Roman"/>
                      <w:lang w:eastAsia="es-MX"/>
                    </w:rPr>
                    <m:t>L=7mm</m:t>
                  </m:r>
                </m:e>
              </m:eqArr>
            </m:e>
          </m:d>
        </m:oMath>
      </m:oMathPara>
    </w:p>
    <w:p w14:paraId="078DA50C" w14:textId="77777777" w:rsidR="006C09F4" w:rsidRDefault="006C09F4" w:rsidP="006C09F4">
      <w:pPr>
        <w:rPr>
          <w:rFonts w:cs="Times New Roman"/>
        </w:rPr>
      </w:pPr>
      <w:r w:rsidRPr="00211B5C">
        <w:t>En la Figura 4 podemos ver que cuando el cero del vernier coincid</w:t>
      </w:r>
      <w:r>
        <w:t>e</w:t>
      </w:r>
      <w:r w:rsidRPr="00211B5C">
        <w:t xml:space="preserve"> con el cero de la regla, la última división del vernier coincidirá con la séptima de la regla</w:t>
      </w:r>
      <w:r>
        <w:t xml:space="preserve"> (</w:t>
      </w:r>
      <m:oMath>
        <m:r>
          <w:rPr>
            <w:rFonts w:ascii="Cambria Math" w:eastAsia="Times New Roman" w:hAnsi="Cambria Math" w:cs="Times New Roman"/>
            <w:lang w:eastAsia="es-MX"/>
          </w:rPr>
          <m:t>L=7mm</m:t>
        </m:r>
      </m:oMath>
      <w:r>
        <w:t>)</w:t>
      </w:r>
      <w:r w:rsidRPr="00211B5C">
        <w:t>. En este caso las divisiones del vernier nos permiten una apreciación de</w:t>
      </w:r>
      <w:r>
        <w:t xml:space="preserve"> </w:t>
      </w:r>
      <m:oMath>
        <m:r>
          <w:rPr>
            <w:rFonts w:ascii="Cambria Math" w:hAnsi="Cambria Math"/>
          </w:rPr>
          <m:t>0.25mm</m:t>
        </m:r>
      </m:oMath>
      <w:r w:rsidRPr="00211B5C">
        <w:t>. Esto implica una progresión de medidas de 0.25, conforme se da la coincidencia sucesiva de las divisiones del vernier con las de la regla</w:t>
      </w:r>
      <w:r>
        <w:t>.</w:t>
      </w:r>
    </w:p>
    <w:p w14:paraId="60017BB3" w14:textId="77777777" w:rsidR="006C09F4" w:rsidRDefault="006C09F4" w:rsidP="006C09F4">
      <w:pPr>
        <w:rPr>
          <w:rFonts w:eastAsia="Times New Roman" w:cs="Times New Roman"/>
          <w:lang w:eastAsia="es-MX"/>
        </w:rPr>
      </w:pPr>
      <w:r w:rsidRPr="00FF2EA9">
        <w:rPr>
          <w:noProof/>
          <w:lang w:val="es-MX" w:eastAsia="es-MX"/>
        </w:rPr>
        <mc:AlternateContent>
          <mc:Choice Requires="wpc">
            <w:drawing>
              <wp:anchor distT="0" distB="0" distL="114300" distR="114300" simplePos="0" relativeHeight="251787264" behindDoc="0" locked="0" layoutInCell="1" allowOverlap="1" wp14:anchorId="5C4E9E4E" wp14:editId="4F1BF5DE">
                <wp:simplePos x="0" y="0"/>
                <wp:positionH relativeFrom="column">
                  <wp:posOffset>87242</wp:posOffset>
                </wp:positionH>
                <wp:positionV relativeFrom="paragraph">
                  <wp:posOffset>1263650</wp:posOffset>
                </wp:positionV>
                <wp:extent cx="6498590" cy="1158875"/>
                <wp:effectExtent l="0" t="0" r="0" b="3175"/>
                <wp:wrapTopAndBottom/>
                <wp:docPr id="24882" name="Lienzo 248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Cuadro de texto 34"/>
                        <wps:cNvSpPr txBox="1"/>
                        <wps:spPr>
                          <a:xfrm>
                            <a:off x="2831761" y="971399"/>
                            <a:ext cx="1318490" cy="187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D9D08" w14:textId="77777777" w:rsidR="006C09F4" w:rsidRDefault="006C09F4" w:rsidP="006C09F4">
                              <w:pPr>
                                <w:pStyle w:val="NormalWeb"/>
                                <w:spacing w:before="0" w:beforeAutospacing="0" w:after="160" w:afterAutospacing="0" w:line="252" w:lineRule="auto"/>
                              </w:pPr>
                              <w:r>
                                <w:rPr>
                                  <w:rFonts w:eastAsia="Calibri"/>
                                  <w:sz w:val="16"/>
                                  <w:szCs w:val="16"/>
                                </w:rPr>
                                <w:t>Figura 4. Uso del Vernier.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3" name="Cuadro de texto 10"/>
                        <wps:cNvSpPr txBox="1"/>
                        <wps:spPr>
                          <a:xfrm>
                            <a:off x="199390" y="36477"/>
                            <a:ext cx="107983" cy="143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E2422" w14:textId="77777777" w:rsidR="006C09F4" w:rsidRDefault="006C09F4" w:rsidP="006C09F4">
                              <w:pPr>
                                <w:pStyle w:val="NormalWeb"/>
                                <w:spacing w:before="0" w:beforeAutospacing="0" w:after="160" w:afterAutospacing="0" w:line="252" w:lineRule="auto"/>
                              </w:pPr>
                              <w:r>
                                <w:rPr>
                                  <w:rFonts w:eastAsia="Calibri"/>
                                  <w:sz w:val="16"/>
                                  <w:szCs w:val="16"/>
                                </w:rPr>
                                <w:t>a)</w:t>
                              </w:r>
                            </w:p>
                          </w:txbxContent>
                        </wps:txbx>
                        <wps:bodyPr rot="0" spcFirstLastPara="0" vert="horz" wrap="square" lIns="0" tIns="0" rIns="0" bIns="0" numCol="1" spcCol="0" rtlCol="0" fromWordArt="0" anchor="t" anchorCtr="0" forceAA="0" compatLnSpc="1">
                          <a:prstTxWarp prst="textNoShape">
                            <a:avLst/>
                          </a:prstTxWarp>
                          <a:noAutofit/>
                        </wps:bodyPr>
                      </wps:wsp>
                      <wpg:wgp>
                        <wpg:cNvPr id="154" name="Grupo 154"/>
                        <wpg:cNvGrpSpPr/>
                        <wpg:grpSpPr>
                          <a:xfrm>
                            <a:off x="275038" y="45746"/>
                            <a:ext cx="1367790" cy="818339"/>
                            <a:chOff x="180000" y="205088"/>
                            <a:chExt cx="1367790" cy="818339"/>
                          </a:xfrm>
                        </wpg:grpSpPr>
                        <wps:wsp>
                          <wps:cNvPr id="155" name="Rectángulo 155"/>
                          <wps:cNvSpPr/>
                          <wps:spPr>
                            <a:xfrm>
                              <a:off x="246374" y="591787"/>
                              <a:ext cx="827873" cy="43164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Cuadro de texto 10"/>
                          <wps:cNvSpPr txBox="1"/>
                          <wps:spPr>
                            <a:xfrm>
                              <a:off x="311124" y="853850"/>
                              <a:ext cx="135869" cy="159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CF93A"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158" name="Grupo 158"/>
                          <wpg:cNvGrpSpPr/>
                          <wpg:grpSpPr>
                            <a:xfrm>
                              <a:off x="325741" y="591443"/>
                              <a:ext cx="667719" cy="262703"/>
                              <a:chOff x="137199" y="555648"/>
                              <a:chExt cx="915758" cy="366592"/>
                            </a:xfrm>
                          </wpg:grpSpPr>
                          <wps:wsp>
                            <wps:cNvPr id="159" name="Conector recto 159"/>
                            <wps:cNvCnPr/>
                            <wps:spPr>
                              <a:xfrm rot="10800000">
                                <a:off x="1052957" y="555648"/>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Conector recto 160"/>
                            <wps:cNvCnPr/>
                            <wps:spPr>
                              <a:xfrm rot="10800000">
                                <a:off x="834678" y="576745"/>
                                <a:ext cx="0" cy="172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Conector recto 161"/>
                            <wps:cNvCnPr/>
                            <wps:spPr>
                              <a:xfrm rot="10800000">
                                <a:off x="602185" y="573355"/>
                                <a:ext cx="0" cy="269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Conector recto 162"/>
                            <wps:cNvCnPr/>
                            <wps:spPr>
                              <a:xfrm rot="10800000">
                                <a:off x="369692" y="575003"/>
                                <a:ext cx="0" cy="172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Conector recto 164"/>
                            <wps:cNvCnPr/>
                            <wps:spPr>
                              <a:xfrm rot="10800000">
                                <a:off x="369692" y="575003"/>
                                <a:ext cx="0" cy="172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Conector recto 165"/>
                            <wps:cNvCnPr/>
                            <wps:spPr>
                              <a:xfrm rot="10800000">
                                <a:off x="137199" y="577299"/>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6" name="Onda 166"/>
                          <wps:cNvSpPr/>
                          <wps:spPr>
                            <a:xfrm rot="16200000">
                              <a:off x="665968" y="-280880"/>
                              <a:ext cx="395853" cy="1367790"/>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67" name="Grupo 167"/>
                          <wpg:cNvGrpSpPr/>
                          <wpg:grpSpPr>
                            <a:xfrm>
                              <a:off x="308324" y="277211"/>
                              <a:ext cx="1074234" cy="323731"/>
                              <a:chOff x="121279" y="241300"/>
                              <a:chExt cx="1146810" cy="356235"/>
                            </a:xfrm>
                          </wpg:grpSpPr>
                          <wps:wsp>
                            <wps:cNvPr id="168" name="Conector recto 168"/>
                            <wps:cNvCnPr/>
                            <wps:spPr>
                              <a:xfrm>
                                <a:off x="140964" y="354330"/>
                                <a:ext cx="0" cy="24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Conector recto 169"/>
                            <wps:cNvCnPr/>
                            <wps:spPr>
                              <a:xfrm>
                                <a:off x="242564" y="47434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Conector recto 170"/>
                            <wps:cNvCnPr/>
                            <wps:spPr>
                              <a:xfrm>
                                <a:off x="344799" y="47434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Conector recto 175"/>
                            <wps:cNvCnPr/>
                            <wps:spPr>
                              <a:xfrm>
                                <a:off x="445764" y="47434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Conector recto 178"/>
                            <wps:cNvCnPr/>
                            <wps:spPr>
                              <a:xfrm>
                                <a:off x="547364" y="47434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Conector recto 179"/>
                            <wps:cNvCnPr/>
                            <wps:spPr>
                              <a:xfrm>
                                <a:off x="648964" y="408939"/>
                                <a:ext cx="0" cy="188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Conector recto 184"/>
                            <wps:cNvCnPr/>
                            <wps:spPr>
                              <a:xfrm>
                                <a:off x="749929" y="47561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Conector recto 185"/>
                            <wps:cNvCnPr/>
                            <wps:spPr>
                              <a:xfrm>
                                <a:off x="851529" y="47561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Conector recto 186"/>
                            <wps:cNvCnPr/>
                            <wps:spPr>
                              <a:xfrm>
                                <a:off x="851529" y="47561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Conector recto 187"/>
                            <wps:cNvCnPr/>
                            <wps:spPr>
                              <a:xfrm>
                                <a:off x="953129" y="47561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Conector recto 188"/>
                            <wps:cNvCnPr/>
                            <wps:spPr>
                              <a:xfrm>
                                <a:off x="1156329" y="353060"/>
                                <a:ext cx="0" cy="240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Conector recto 189"/>
                            <wps:cNvCnPr/>
                            <wps:spPr>
                              <a:xfrm>
                                <a:off x="1055364" y="475615"/>
                                <a:ext cx="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Conector recto 190"/>
                            <wps:cNvCnPr/>
                            <wps:spPr>
                              <a:xfrm>
                                <a:off x="1257294" y="475615"/>
                                <a:ext cx="0" cy="120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Cuadro de texto 10"/>
                            <wps:cNvSpPr txBox="1"/>
                            <wps:spPr>
                              <a:xfrm>
                                <a:off x="121279" y="241300"/>
                                <a:ext cx="100965" cy="113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20DD8"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640" name="Cuadro de texto 10"/>
                            <wps:cNvSpPr txBox="1"/>
                            <wps:spPr>
                              <a:xfrm>
                                <a:off x="1116324" y="241300"/>
                                <a:ext cx="151765" cy="113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A0756"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641" name="Elipse 641"/>
                          <wps:cNvSpPr/>
                          <wps:spPr>
                            <a:xfrm>
                              <a:off x="286011" y="516518"/>
                              <a:ext cx="71744" cy="17900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2" name="Elipse 642"/>
                          <wps:cNvSpPr/>
                          <wps:spPr>
                            <a:xfrm>
                              <a:off x="954405" y="521139"/>
                              <a:ext cx="72000" cy="180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Cuadro de texto 10"/>
                          <wps:cNvSpPr txBox="1"/>
                          <wps:spPr>
                            <a:xfrm>
                              <a:off x="492556" y="823611"/>
                              <a:ext cx="251961" cy="102197"/>
                            </a:xfrm>
                            <a:prstGeom prst="rect">
                              <a:avLst/>
                            </a:prstGeom>
                            <a:noFill/>
                            <a:ln w="1270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14:paraId="7EF84F59"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0mm</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649" name="Conector recto de flecha 649"/>
                          <wps:cNvCnPr/>
                          <wps:spPr>
                            <a:xfrm flipH="1" flipV="1">
                              <a:off x="357739" y="606020"/>
                              <a:ext cx="142543" cy="217591"/>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g:wgp>
                      <wps:wsp>
                        <wps:cNvPr id="652" name="Cuadro de texto 10"/>
                        <wps:cNvSpPr txBox="1"/>
                        <wps:spPr>
                          <a:xfrm>
                            <a:off x="1772545" y="36477"/>
                            <a:ext cx="186661" cy="23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F2C2" w14:textId="77777777" w:rsidR="006C09F4" w:rsidRDefault="006C09F4" w:rsidP="006C09F4">
                              <w:pPr>
                                <w:pStyle w:val="NormalWeb"/>
                                <w:spacing w:before="0" w:beforeAutospacing="0" w:after="160" w:afterAutospacing="0" w:line="252" w:lineRule="auto"/>
                              </w:pPr>
                              <w:r>
                                <w:rPr>
                                  <w:rFonts w:eastAsia="Calibri"/>
                                  <w:sz w:val="16"/>
                                  <w:szCs w:val="16"/>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3" name="Cuadro de texto 10"/>
                        <wps:cNvSpPr txBox="1"/>
                        <wps:spPr>
                          <a:xfrm>
                            <a:off x="3281162" y="36477"/>
                            <a:ext cx="186661" cy="232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5C5D5" w14:textId="77777777" w:rsidR="006C09F4" w:rsidRDefault="006C09F4" w:rsidP="006C09F4">
                              <w:pPr>
                                <w:pStyle w:val="NormalWeb"/>
                                <w:spacing w:before="0" w:beforeAutospacing="0" w:after="160" w:afterAutospacing="0" w:line="252" w:lineRule="auto"/>
                              </w:pPr>
                              <w:r>
                                <w:rPr>
                                  <w:rFonts w:eastAsia="Calibri"/>
                                  <w:sz w:val="16"/>
                                  <w:szCs w:val="16"/>
                                </w:rPr>
                                <w:t>c)</w:t>
                              </w:r>
                            </w:p>
                          </w:txbxContent>
                        </wps:txbx>
                        <wps:bodyPr rot="0" spcFirstLastPara="0" vert="horz" wrap="square" lIns="0" tIns="0" rIns="0" bIns="0" numCol="1" spcCol="0" rtlCol="0" fromWordArt="0" anchor="t" anchorCtr="0" forceAA="0" compatLnSpc="1">
                          <a:prstTxWarp prst="textNoShape">
                            <a:avLst/>
                          </a:prstTxWarp>
                          <a:noAutofit/>
                        </wps:bodyPr>
                      </wps:wsp>
                      <wpg:wgp>
                        <wpg:cNvPr id="654" name="Grupo 654"/>
                        <wpg:cNvGrpSpPr/>
                        <wpg:grpSpPr>
                          <a:xfrm>
                            <a:off x="3362959" y="62224"/>
                            <a:ext cx="1367790" cy="817762"/>
                            <a:chOff x="2964475" y="213284"/>
                            <a:chExt cx="1367790" cy="817762"/>
                          </a:xfrm>
                        </wpg:grpSpPr>
                        <wps:wsp>
                          <wps:cNvPr id="655" name="Rectángulo 655"/>
                          <wps:cNvSpPr/>
                          <wps:spPr>
                            <a:xfrm>
                              <a:off x="3069339" y="599652"/>
                              <a:ext cx="827873" cy="431394"/>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Cuadro de texto 10"/>
                          <wps:cNvSpPr txBox="1"/>
                          <wps:spPr>
                            <a:xfrm>
                              <a:off x="3102816" y="865740"/>
                              <a:ext cx="135835" cy="15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34F8C"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657" name="Grupo 657"/>
                          <wpg:cNvGrpSpPr/>
                          <wpg:grpSpPr>
                            <a:xfrm>
                              <a:off x="3161030" y="601491"/>
                              <a:ext cx="669600" cy="262800"/>
                              <a:chOff x="2981340" y="563385"/>
                              <a:chExt cx="915758" cy="366592"/>
                            </a:xfrm>
                          </wpg:grpSpPr>
                          <wps:wsp>
                            <wps:cNvPr id="658" name="Conector recto 658"/>
                            <wps:cNvCnPr/>
                            <wps:spPr>
                              <a:xfrm rot="10800000">
                                <a:off x="3897098" y="563385"/>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Conector recto 659"/>
                            <wps:cNvCnPr/>
                            <wps:spPr>
                              <a:xfrm rot="10800000">
                                <a:off x="3678819" y="584481"/>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0" name="Conector recto 660"/>
                            <wps:cNvCnPr/>
                            <wps:spPr>
                              <a:xfrm rot="10800000">
                                <a:off x="3446326" y="581094"/>
                                <a:ext cx="0" cy="2694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1" name="Conector recto 661"/>
                            <wps:cNvCnPr/>
                            <wps:spPr>
                              <a:xfrm rot="10800000">
                                <a:off x="3213833" y="582740"/>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2" name="Conector recto 662"/>
                            <wps:cNvCnPr/>
                            <wps:spPr>
                              <a:xfrm rot="10800000">
                                <a:off x="3213833" y="582740"/>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3" name="Conector recto 663"/>
                            <wps:cNvCnPr/>
                            <wps:spPr>
                              <a:xfrm rot="10800000">
                                <a:off x="2981340" y="585036"/>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64" name="Onda 664"/>
                          <wps:cNvSpPr/>
                          <wps:spPr>
                            <a:xfrm rot="16200000">
                              <a:off x="3450913" y="-273154"/>
                              <a:ext cx="394913" cy="1367790"/>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65" name="Grupo 665"/>
                          <wpg:cNvGrpSpPr/>
                          <wpg:grpSpPr>
                            <a:xfrm>
                              <a:off x="3102816" y="284913"/>
                              <a:ext cx="1072800" cy="323285"/>
                              <a:chOff x="2920176" y="248945"/>
                              <a:chExt cx="1146810" cy="356235"/>
                            </a:xfrm>
                          </wpg:grpSpPr>
                          <wps:wsp>
                            <wps:cNvPr id="666" name="Conector recto 666"/>
                            <wps:cNvCnPr/>
                            <wps:spPr>
                              <a:xfrm>
                                <a:off x="2939861" y="361976"/>
                                <a:ext cx="0" cy="24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Conector recto 678"/>
                            <wps:cNvCnPr/>
                            <wps:spPr>
                              <a:xfrm>
                                <a:off x="3041461" y="481989"/>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Conector recto 679"/>
                            <wps:cNvCnPr/>
                            <wps:spPr>
                              <a:xfrm>
                                <a:off x="3143696" y="481989"/>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0" name="Conector recto 680"/>
                            <wps:cNvCnPr/>
                            <wps:spPr>
                              <a:xfrm>
                                <a:off x="3244661" y="481989"/>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Conector recto 681"/>
                            <wps:cNvCnPr/>
                            <wps:spPr>
                              <a:xfrm>
                                <a:off x="3346261" y="481989"/>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2" name="Conector recto 682"/>
                            <wps:cNvCnPr/>
                            <wps:spPr>
                              <a:xfrm>
                                <a:off x="3447861" y="416584"/>
                                <a:ext cx="0" cy="188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3" name="Conector recto 683"/>
                            <wps:cNvCnPr/>
                            <wps:spPr>
                              <a:xfrm>
                                <a:off x="3548826" y="483260"/>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4" name="Conector recto 684"/>
                            <wps:cNvCnPr/>
                            <wps:spPr>
                              <a:xfrm>
                                <a:off x="3650426" y="483260"/>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5" name="Conector recto 685"/>
                            <wps:cNvCnPr/>
                            <wps:spPr>
                              <a:xfrm>
                                <a:off x="3650426" y="483260"/>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6" name="Conector recto 686"/>
                            <wps:cNvCnPr/>
                            <wps:spPr>
                              <a:xfrm>
                                <a:off x="3752026" y="483260"/>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7" name="Conector recto 687"/>
                            <wps:cNvCnPr/>
                            <wps:spPr>
                              <a:xfrm>
                                <a:off x="3955226" y="360705"/>
                                <a:ext cx="0" cy="240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8" name="Conector recto 688"/>
                            <wps:cNvCnPr/>
                            <wps:spPr>
                              <a:xfrm>
                                <a:off x="3854261" y="483260"/>
                                <a:ext cx="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 name="Conector recto 689"/>
                            <wps:cNvCnPr/>
                            <wps:spPr>
                              <a:xfrm>
                                <a:off x="4056191" y="483260"/>
                                <a:ext cx="0" cy="120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0" name="Cuadro de texto 10"/>
                            <wps:cNvSpPr txBox="1"/>
                            <wps:spPr>
                              <a:xfrm>
                                <a:off x="2920176" y="248945"/>
                                <a:ext cx="100965" cy="113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F9F87"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1" name="Cuadro de texto 10"/>
                            <wps:cNvSpPr txBox="1"/>
                            <wps:spPr>
                              <a:xfrm>
                                <a:off x="3915221" y="248945"/>
                                <a:ext cx="151765" cy="113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7C6A7"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692" name="Elipse 692"/>
                          <wps:cNvSpPr/>
                          <wps:spPr>
                            <a:xfrm>
                              <a:off x="3459514" y="536577"/>
                              <a:ext cx="71109" cy="1796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3" name="Cuadro de texto 10"/>
                          <wps:cNvSpPr txBox="1"/>
                          <wps:spPr>
                            <a:xfrm>
                              <a:off x="3294215" y="827085"/>
                              <a:ext cx="359945" cy="102220"/>
                            </a:xfrm>
                            <a:prstGeom prst="rect">
                              <a:avLst/>
                            </a:prstGeom>
                            <a:noFill/>
                            <a:ln w="1270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14:paraId="250CA885"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0.5mm</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694" name="Conector recto de flecha 694"/>
                          <wps:cNvCnPr/>
                          <wps:spPr>
                            <a:xfrm flipH="1" flipV="1">
                              <a:off x="3163569" y="614024"/>
                              <a:ext cx="141583" cy="217139"/>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g:wgp>
                      <wps:wsp>
                        <wps:cNvPr id="695" name="Cuadro de texto 10"/>
                        <wps:cNvSpPr txBox="1"/>
                        <wps:spPr>
                          <a:xfrm>
                            <a:off x="4800511" y="36477"/>
                            <a:ext cx="186624" cy="232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9C477" w14:textId="77777777" w:rsidR="006C09F4" w:rsidRDefault="006C09F4" w:rsidP="006C09F4">
                              <w:pPr>
                                <w:pStyle w:val="NormalWeb"/>
                                <w:spacing w:before="0" w:beforeAutospacing="0" w:after="160" w:afterAutospacing="0" w:line="252" w:lineRule="auto"/>
                              </w:pPr>
                              <w:r>
                                <w:rPr>
                                  <w:rFonts w:eastAsia="Calibri"/>
                                  <w:sz w:val="16"/>
                                  <w:szCs w:val="16"/>
                                </w:rPr>
                                <w:t>d)</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6" name="Grupo 696"/>
                        <wpg:cNvGrpSpPr/>
                        <wpg:grpSpPr>
                          <a:xfrm>
                            <a:off x="4725432" y="57324"/>
                            <a:ext cx="1582421" cy="822662"/>
                            <a:chOff x="4165898" y="209018"/>
                            <a:chExt cx="1582421" cy="822662"/>
                          </a:xfrm>
                        </wpg:grpSpPr>
                        <wps:wsp>
                          <wps:cNvPr id="697" name="Rectángulo 697"/>
                          <wps:cNvSpPr/>
                          <wps:spPr>
                            <a:xfrm>
                              <a:off x="4547431" y="600524"/>
                              <a:ext cx="827112" cy="431156"/>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Cuadro de texto 10"/>
                          <wps:cNvSpPr txBox="1"/>
                          <wps:spPr>
                            <a:xfrm>
                              <a:off x="4612820" y="861785"/>
                              <a:ext cx="135207" cy="158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2F461"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699" name="Grupo 699"/>
                          <wpg:cNvGrpSpPr/>
                          <wpg:grpSpPr>
                            <a:xfrm>
                              <a:off x="4586966" y="591787"/>
                              <a:ext cx="669600" cy="262794"/>
                              <a:chOff x="4425378" y="560953"/>
                              <a:chExt cx="915758" cy="366592"/>
                            </a:xfrm>
                          </wpg:grpSpPr>
                          <wps:wsp>
                            <wps:cNvPr id="700" name="Conector recto 700"/>
                            <wps:cNvCnPr/>
                            <wps:spPr>
                              <a:xfrm rot="10800000">
                                <a:off x="5341136" y="560953"/>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1" name="Conector recto 701"/>
                            <wps:cNvCnPr/>
                            <wps:spPr>
                              <a:xfrm rot="10800000">
                                <a:off x="5122857" y="582049"/>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2" name="Conector recto 702"/>
                            <wps:cNvCnPr/>
                            <wps:spPr>
                              <a:xfrm rot="10800000">
                                <a:off x="4890364" y="578661"/>
                                <a:ext cx="0" cy="269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7" name="Conector recto 707"/>
                            <wps:cNvCnPr/>
                            <wps:spPr>
                              <a:xfrm rot="10800000">
                                <a:off x="4657871" y="580308"/>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8" name="Conector recto 708"/>
                            <wps:cNvCnPr/>
                            <wps:spPr>
                              <a:xfrm rot="10800000">
                                <a:off x="4657871" y="580308"/>
                                <a:ext cx="0" cy="172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9" name="Conector recto 709"/>
                            <wps:cNvCnPr/>
                            <wps:spPr>
                              <a:xfrm rot="10800000">
                                <a:off x="4425378" y="582604"/>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0" name="Onda 710"/>
                          <wps:cNvSpPr/>
                          <wps:spPr>
                            <a:xfrm rot="16200000">
                              <a:off x="4867502" y="-277471"/>
                              <a:ext cx="394327" cy="1367306"/>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11" name="Grupo 711"/>
                          <wpg:cNvGrpSpPr/>
                          <wpg:grpSpPr>
                            <a:xfrm>
                              <a:off x="4509138" y="280773"/>
                              <a:ext cx="1072800" cy="323209"/>
                              <a:chOff x="4344952" y="244776"/>
                              <a:chExt cx="1146810" cy="356235"/>
                            </a:xfrm>
                          </wpg:grpSpPr>
                          <wps:wsp>
                            <wps:cNvPr id="712" name="Conector recto 712"/>
                            <wps:cNvCnPr/>
                            <wps:spPr>
                              <a:xfrm>
                                <a:off x="4364637" y="357807"/>
                                <a:ext cx="0" cy="24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3" name="Conector recto 713"/>
                            <wps:cNvCnPr/>
                            <wps:spPr>
                              <a:xfrm>
                                <a:off x="4466237" y="47782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4" name="Conector recto 714"/>
                            <wps:cNvCnPr/>
                            <wps:spPr>
                              <a:xfrm>
                                <a:off x="4568472" y="47782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5" name="Conector recto 715"/>
                            <wps:cNvCnPr/>
                            <wps:spPr>
                              <a:xfrm>
                                <a:off x="4669437" y="47782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4771037" y="47782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a:off x="4872637" y="412415"/>
                                <a:ext cx="0" cy="188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8" name="Conector recto 718"/>
                            <wps:cNvCnPr/>
                            <wps:spPr>
                              <a:xfrm>
                                <a:off x="4973602" y="47909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9" name="Conector recto 719"/>
                            <wps:cNvCnPr/>
                            <wps:spPr>
                              <a:xfrm>
                                <a:off x="5075202" y="47909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Conector recto 720"/>
                            <wps:cNvCnPr/>
                            <wps:spPr>
                              <a:xfrm>
                                <a:off x="5075202" y="47909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1" name="Conector recto 721"/>
                            <wps:cNvCnPr/>
                            <wps:spPr>
                              <a:xfrm>
                                <a:off x="5176802" y="47909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Conector recto 722"/>
                            <wps:cNvCnPr/>
                            <wps:spPr>
                              <a:xfrm>
                                <a:off x="5380002" y="356536"/>
                                <a:ext cx="0" cy="240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3" name="Conector recto 723"/>
                            <wps:cNvCnPr/>
                            <wps:spPr>
                              <a:xfrm>
                                <a:off x="5279037" y="479091"/>
                                <a:ext cx="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4" name="Conector recto 724"/>
                            <wps:cNvCnPr/>
                            <wps:spPr>
                              <a:xfrm>
                                <a:off x="5480967" y="479091"/>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 name="Cuadro de texto 10"/>
                            <wps:cNvSpPr txBox="1"/>
                            <wps:spPr>
                              <a:xfrm>
                                <a:off x="4344952" y="244776"/>
                                <a:ext cx="100965" cy="113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5FD7C"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6" name="Cuadro de texto 10"/>
                            <wps:cNvSpPr txBox="1"/>
                            <wps:spPr>
                              <a:xfrm>
                                <a:off x="5339997" y="244776"/>
                                <a:ext cx="151765" cy="113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A6C7E"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727" name="Elipse 727"/>
                          <wps:cNvSpPr/>
                          <wps:spPr>
                            <a:xfrm>
                              <a:off x="5058410" y="525925"/>
                              <a:ext cx="72000" cy="180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Cuadro de texto 10"/>
                          <wps:cNvSpPr txBox="1"/>
                          <wps:spPr>
                            <a:xfrm>
                              <a:off x="4165898" y="789717"/>
                              <a:ext cx="359873" cy="102233"/>
                            </a:xfrm>
                            <a:prstGeom prst="rect">
                              <a:avLst/>
                            </a:prstGeom>
                            <a:noFill/>
                            <a:ln w="1270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14:paraId="57E6E509"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0.75mm</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729" name="Conector recto de flecha 729"/>
                          <wps:cNvCnPr/>
                          <wps:spPr>
                            <a:xfrm flipV="1">
                              <a:off x="4499740" y="605251"/>
                              <a:ext cx="76799" cy="191680"/>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g:wgp>
                      <wpg:wgp>
                        <wpg:cNvPr id="730" name="Grupo 730"/>
                        <wpg:cNvGrpSpPr/>
                        <wpg:grpSpPr>
                          <a:xfrm>
                            <a:off x="1841214" y="67069"/>
                            <a:ext cx="1367787" cy="823633"/>
                            <a:chOff x="1575091" y="209953"/>
                            <a:chExt cx="1367787" cy="823633"/>
                          </a:xfrm>
                        </wpg:grpSpPr>
                        <wps:wsp>
                          <wps:cNvPr id="731" name="Rectángulo 731"/>
                          <wps:cNvSpPr/>
                          <wps:spPr>
                            <a:xfrm>
                              <a:off x="1667981" y="602004"/>
                              <a:ext cx="827871" cy="431582"/>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Cuadro de texto 10"/>
                          <wps:cNvSpPr txBox="1"/>
                          <wps:spPr>
                            <a:xfrm>
                              <a:off x="1733474" y="862513"/>
                              <a:ext cx="135869" cy="159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9BE7E"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3" name="Cuadro de texto 10"/>
                          <wps:cNvSpPr txBox="1"/>
                          <wps:spPr>
                            <a:xfrm>
                              <a:off x="1869351" y="828180"/>
                              <a:ext cx="359944" cy="102217"/>
                            </a:xfrm>
                            <a:prstGeom prst="rect">
                              <a:avLst/>
                            </a:prstGeom>
                            <a:noFill/>
                            <a:ln w="1270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14:paraId="358777E4"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0.25mm</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734" name="Conector recto de flecha 734"/>
                          <wps:cNvCnPr/>
                          <wps:spPr>
                            <a:xfrm flipH="1" flipV="1">
                              <a:off x="1734302" y="610413"/>
                              <a:ext cx="142218" cy="217133"/>
                            </a:xfrm>
                            <a:prstGeom prst="straightConnector1">
                              <a:avLst/>
                            </a:prstGeom>
                            <a:ln>
                              <a:tailEnd type="stealth" w="sm" len="med"/>
                            </a:ln>
                          </wps:spPr>
                          <wps:style>
                            <a:lnRef idx="1">
                              <a:schemeClr val="accent1"/>
                            </a:lnRef>
                            <a:fillRef idx="0">
                              <a:schemeClr val="accent1"/>
                            </a:fillRef>
                            <a:effectRef idx="0">
                              <a:schemeClr val="accent1"/>
                            </a:effectRef>
                            <a:fontRef idx="minor">
                              <a:schemeClr val="tx1"/>
                            </a:fontRef>
                          </wps:style>
                          <wps:bodyPr/>
                        </wps:wsp>
                        <wpg:grpSp>
                          <wpg:cNvPr id="735" name="Grupo 735"/>
                          <wpg:cNvGrpSpPr/>
                          <wpg:grpSpPr>
                            <a:xfrm>
                              <a:off x="1739265" y="564195"/>
                              <a:ext cx="669600" cy="262800"/>
                              <a:chOff x="0" y="0"/>
                              <a:chExt cx="915758" cy="366592"/>
                            </a:xfrm>
                          </wpg:grpSpPr>
                          <wps:wsp>
                            <wps:cNvPr id="736" name="Conector recto 736"/>
                            <wps:cNvCnPr/>
                            <wps:spPr>
                              <a:xfrm rot="10800000">
                                <a:off x="915758" y="0"/>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7" name="Conector recto 737"/>
                            <wps:cNvCnPr/>
                            <wps:spPr>
                              <a:xfrm rot="10800000">
                                <a:off x="697479" y="21098"/>
                                <a:ext cx="0" cy="172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8" name="Conector recto 738"/>
                            <wps:cNvCnPr/>
                            <wps:spPr>
                              <a:xfrm rot="10800000">
                                <a:off x="464986" y="17707"/>
                                <a:ext cx="0" cy="269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 name="Conector recto 739"/>
                            <wps:cNvCnPr/>
                            <wps:spPr>
                              <a:xfrm rot="10800000">
                                <a:off x="232493" y="19355"/>
                                <a:ext cx="0" cy="172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 name="Conector recto 740"/>
                            <wps:cNvCnPr/>
                            <wps:spPr>
                              <a:xfrm rot="10800000">
                                <a:off x="232493" y="19355"/>
                                <a:ext cx="0" cy="172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1" name="Conector recto 741"/>
                            <wps:cNvCnPr/>
                            <wps:spPr>
                              <a:xfrm rot="10800000">
                                <a:off x="0" y="21651"/>
                                <a:ext cx="0" cy="344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42" name="Onda 742"/>
                          <wps:cNvSpPr/>
                          <wps:spPr>
                            <a:xfrm rot="16200000">
                              <a:off x="2061217" y="-276173"/>
                              <a:ext cx="395536" cy="1367787"/>
                            </a:xfrm>
                            <a:prstGeom prst="wave">
                              <a:avLst>
                                <a:gd name="adj1" fmla="val 3750"/>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3" name="Grupo 743"/>
                          <wpg:cNvGrpSpPr/>
                          <wpg:grpSpPr>
                            <a:xfrm>
                              <a:off x="1696562" y="281695"/>
                              <a:ext cx="1072800" cy="323794"/>
                              <a:chOff x="1523381" y="245735"/>
                              <a:chExt cx="1146810" cy="356235"/>
                            </a:xfrm>
                          </wpg:grpSpPr>
                          <wps:wsp>
                            <wps:cNvPr id="744" name="Conector recto 744"/>
                            <wps:cNvCnPr/>
                            <wps:spPr>
                              <a:xfrm>
                                <a:off x="1543066" y="358766"/>
                                <a:ext cx="0" cy="241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5" name="Conector recto 745"/>
                            <wps:cNvCnPr/>
                            <wps:spPr>
                              <a:xfrm>
                                <a:off x="1644666" y="478779"/>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Conector recto 746"/>
                            <wps:cNvCnPr/>
                            <wps:spPr>
                              <a:xfrm>
                                <a:off x="1746901" y="478779"/>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7" name="Conector recto 747"/>
                            <wps:cNvCnPr/>
                            <wps:spPr>
                              <a:xfrm>
                                <a:off x="1847866" y="478779"/>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Conector recto 748"/>
                            <wps:cNvCnPr/>
                            <wps:spPr>
                              <a:xfrm>
                                <a:off x="1949466" y="478779"/>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 name="Conector recto 749"/>
                            <wps:cNvCnPr/>
                            <wps:spPr>
                              <a:xfrm>
                                <a:off x="2051066" y="413374"/>
                                <a:ext cx="0" cy="188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 name="Conector recto 750"/>
                            <wps:cNvCnPr/>
                            <wps:spPr>
                              <a:xfrm>
                                <a:off x="2152031" y="480050"/>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 name="Conector recto 751"/>
                            <wps:cNvCnPr/>
                            <wps:spPr>
                              <a:xfrm>
                                <a:off x="2253631" y="480050"/>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Conector recto 752"/>
                            <wps:cNvCnPr/>
                            <wps:spPr>
                              <a:xfrm>
                                <a:off x="2253631" y="480050"/>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Conector recto 753"/>
                            <wps:cNvCnPr/>
                            <wps:spPr>
                              <a:xfrm>
                                <a:off x="2355231" y="480050"/>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Conector recto 754"/>
                            <wps:cNvCnPr/>
                            <wps:spPr>
                              <a:xfrm>
                                <a:off x="2558431" y="357495"/>
                                <a:ext cx="0" cy="2406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5" name="Conector recto 755"/>
                            <wps:cNvCnPr/>
                            <wps:spPr>
                              <a:xfrm>
                                <a:off x="2457466" y="480050"/>
                                <a:ext cx="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 name="Conector recto 756"/>
                            <wps:cNvCnPr/>
                            <wps:spPr>
                              <a:xfrm>
                                <a:off x="2659396" y="480050"/>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 name="Cuadro de texto 10"/>
                            <wps:cNvSpPr txBox="1"/>
                            <wps:spPr>
                              <a:xfrm>
                                <a:off x="1523381" y="245735"/>
                                <a:ext cx="100965" cy="113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96C97"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8" name="Cuadro de texto 10"/>
                            <wps:cNvSpPr txBox="1"/>
                            <wps:spPr>
                              <a:xfrm>
                                <a:off x="2518426" y="245735"/>
                                <a:ext cx="151765" cy="113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E6CA2"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759" name="Elipse 759"/>
                          <wps:cNvSpPr/>
                          <wps:spPr>
                            <a:xfrm>
                              <a:off x="1869343" y="521603"/>
                              <a:ext cx="71744" cy="17967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5C4E9E4E" id="Lienzo 24882" o:spid="_x0000_s1193" editas="canvas" style="position:absolute;left:0;text-align:left;margin-left:6.85pt;margin-top:99.5pt;width:511.7pt;height:91.25pt;z-index:251787264;mso-width-relative:margin;mso-height-relative:margin" coordsize="64985,11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">
                <v:shape id="_x0000_s1194" type="#_x0000_t75" style="position:absolute;width:64985;height:11588;visibility:visible;mso-wrap-style:square">
                  <v:fill o:detectmouseclick="t"/>
                  <v:path o:connecttype="none"/>
                </v:shape>
                <v:shape id="Cuadro de texto 34" o:spid="_x0000_s1195" type="#_x0000_t202" style="position:absolute;left:28317;top:9713;width:1318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2sQA&#10;AADcAAAADwAAAGRycy9kb3ducmV2LnhtbERPS2vCQBC+F/wPywje6kbB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M2drEAAAA3AAAAA8AAAAAAAAAAAAAAAAAmAIAAGRycy9k&#10;b3ducmV2LnhtbFBLBQYAAAAABAAEAPUAAACJAwAAAAA=&#10;" filled="f" stroked="f" strokeweight=".5pt">
                  <v:textbox inset="0,0,0,0">
                    <w:txbxContent>
                      <w:p w14:paraId="5FAD9D08" w14:textId="77777777" w:rsidR="006C09F4" w:rsidRDefault="006C09F4" w:rsidP="006C09F4">
                        <w:pPr>
                          <w:pStyle w:val="NormalWeb"/>
                          <w:spacing w:before="0" w:beforeAutospacing="0" w:after="160" w:afterAutospacing="0" w:line="252" w:lineRule="auto"/>
                        </w:pPr>
                        <w:r>
                          <w:rPr>
                            <w:rFonts w:eastAsia="Calibri"/>
                            <w:sz w:val="16"/>
                            <w:szCs w:val="16"/>
                          </w:rPr>
                          <w:t>Figura 4. Uso del Vernier.</w:t>
                        </w:r>
                      </w:p>
                    </w:txbxContent>
                  </v:textbox>
                </v:shape>
                <v:shape id="Cuadro de texto 10" o:spid="_x0000_s1196" type="#_x0000_t202" style="position:absolute;left:1993;top:364;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8QcQA&#10;AADcAAAADwAAAGRycy9kb3ducmV2LnhtbERPS0vDQBC+F/oflil4azdVLC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AfEHEAAAA3AAAAA8AAAAAAAAAAAAAAAAAmAIAAGRycy9k&#10;b3ducmV2LnhtbFBLBQYAAAAABAAEAPUAAACJAwAAAAA=&#10;" filled="f" stroked="f" strokeweight=".5pt">
                  <v:textbox inset="0,0,0,0">
                    <w:txbxContent>
                      <w:p w14:paraId="226E2422" w14:textId="77777777" w:rsidR="006C09F4" w:rsidRDefault="006C09F4" w:rsidP="006C09F4">
                        <w:pPr>
                          <w:pStyle w:val="NormalWeb"/>
                          <w:spacing w:before="0" w:beforeAutospacing="0" w:after="160" w:afterAutospacing="0" w:line="252" w:lineRule="auto"/>
                        </w:pPr>
                        <w:r>
                          <w:rPr>
                            <w:rFonts w:eastAsia="Calibri"/>
                            <w:sz w:val="16"/>
                            <w:szCs w:val="16"/>
                          </w:rPr>
                          <w:t>a)</w:t>
                        </w:r>
                      </w:p>
                    </w:txbxContent>
                  </v:textbox>
                </v:shape>
                <v:group id="Grupo 154" o:spid="_x0000_s1197" style="position:absolute;left:2750;top:457;width:13678;height:8183" coordorigin="1800,2050" coordsize="13677,8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Rectángulo 155" o:spid="_x0000_s1198" style="position:absolute;left:2463;top:5917;width:8279;height:4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FAqsQA&#10;AADcAAAADwAAAGRycy9kb3ducmV2LnhtbERPTWvCQBC9F/oflin0VjcWFI2uQdIWpPRiFPU4ZMck&#10;mp0Nu1tN/fXdgtDbPN7nzLPetOJCzjeWFQwHCQji0uqGKwXbzcfLBIQPyBpby6Tghzxki8eHOaba&#10;XnlNlyJUIoawT1FBHUKXSunLmgz6ge2II3e0zmCI0FVSO7zGcNPK1yQZS4MNx4YaO8prKs/Ft1Ew&#10;DeP+9pYfbuv3/ekL3WRVfO6sUs9P/XIGIlAf/sV390rH+aMR/D0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QKrEAAAA3AAAAA8AAAAAAAAAAAAAAAAAmAIAAGRycy9k&#10;b3ducmV2LnhtbFBLBQYAAAAABAAEAPUAAACJAwAAAAA=&#10;" fillcolor="#b3d5ab [1303]" stroked="f" strokeweight="1.5pt"/>
                  <v:shape id="Cuadro de texto 10" o:spid="_x0000_s1199" type="#_x0000_t202" style="position:absolute;left:3111;top:8538;width:1358;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14:paraId="766CF93A"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group id="Grupo 158" o:spid="_x0000_s1200" style="position:absolute;left:3257;top:5914;width:6677;height:2627" coordorigin="1371,5556" coordsize="9157,3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Conector recto 159" o:spid="_x0000_s1201" style="position:absolute;rotation:180;visibility:visible;mso-wrap-style:square" from="10529,5556" to="10529,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zIsIAAADcAAAADwAAAGRycy9kb3ducmV2LnhtbERPPW/CMBDdK/EfrEPqVhxaWkKKQQUp&#10;UlfSLt2O+IitxucQGwj/HleqxHZP7/OW68G14kx9sJ4VTCcZCOLaa8uNgu+v8ikHESKyxtYzKbhS&#10;gPVq9LDEQvsL7+hcxUakEA4FKjAxdoWUoTbkMEx8R5y4g+8dxgT7RuoeLynctfI5y96kQ8upwWBH&#10;W0P1b3VyCnb7qrXHH7t9KUt5yOebWW7mM6Uex8PHO4hIQ7yL/92fOs1/XcDfM+kC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zIsIAAADcAAAADwAAAAAAAAAAAAAA&#10;AAChAgAAZHJzL2Rvd25yZXYueG1sUEsFBgAAAAAEAAQA+QAAAJADAAAAAA==&#10;" strokecolor="black [3213]" strokeweight=".27778mm"/>
                    <v:line id="Conector recto 160" o:spid="_x0000_s1202" style="position:absolute;rotation:180;visibility:visible;mso-wrap-style:square" from="8346,5767" to="8346,7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kQAsQAAADcAAAADwAAAGRycy9kb3ducmV2LnhtbESPQU/DMAyF70j7D5GRuLEUmLaqLJtg&#10;UiWuK7vs5jVeE9E4XRO28u/xAYmbrff83uf1dgq9utKYfGQDT/MCFHEbrefOwOGzfixBpYxssY9M&#10;Bn4owXYzu1tjZeON93RtcqckhFOFBlzOQ6V1ah0FTPM4EIt2jmPALOvYaTviTcJDr5+LYqkDepYG&#10;hwPtHLVfzXcwsD81vb8c/e6lrvW5XL0vSrdaGPNwP729gso05X/z3/WH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RACxAAAANwAAAAPAAAAAAAAAAAA&#10;AAAAAKECAABkcnMvZG93bnJldi54bWxQSwUGAAAAAAQABAD5AAAAkgMAAAAA&#10;" strokecolor="black [3213]" strokeweight=".27778mm"/>
                    <v:line id="Conector recto 161" o:spid="_x0000_s1203" style="position:absolute;rotation:180;visibility:visible;mso-wrap-style:square" from="6021,5733" to="6021,8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W1mcEAAADcAAAADwAAAGRycy9kb3ducmV2LnhtbERPTWsCMRC9C/6HMEJvmrWKLlujtMJC&#10;r65eeptuxk3oZrLdRN3++0YQvM3jfc5mN7hWXKkP1rOC+SwDQVx7bblRcDqW0xxEiMgaW8+k4I8C&#10;7Lbj0QYL7W98oGsVG5FCOBSowMTYFVKG2pDDMPMdceLOvncYE+wbqXu8pXDXytcsW0mHllODwY72&#10;huqf6uIUHL6r1v5+2f2iLOU5X38sc7NeKvUyGd7fQEQa4lP8cH/qNH81h/sz6QK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1bWZwQAAANwAAAAPAAAAAAAAAAAAAAAA&#10;AKECAABkcnMvZG93bnJldi54bWxQSwUGAAAAAAQABAD5AAAAjwMAAAAA&#10;" strokecolor="black [3213]" strokeweight=".27778mm"/>
                    <v:line id="Conector recto 162" o:spid="_x0000_s1204" style="position:absolute;rotation:180;visibility:visible;mso-wrap-style:square" from="3696,5750" to="3696,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r7sEAAADcAAAADwAAAGRycy9kb3ducmV2LnhtbERPTWsCMRC9C/0PYYTeNKsVXVajqLDg&#10;1a2X3qabcRPcTLabVLf/3hQKvc3jfc5mN7hW3KkP1rOC2TQDQVx7bblRcHkvJzmIEJE1tp5JwQ8F&#10;2G1fRhsstH/wme5VbEQK4VCgAhNjV0gZakMOw9R3xIm7+t5hTLBvpO7xkcJdK+dZtpQOLacGgx0d&#10;DdW36tspOH9Wrf36sMe3spTXfHVY5Ga1UOp1POzXICIN8V/85z7pNH85h99n0gV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yvuwQAAANwAAAAPAAAAAAAAAAAAAAAA&#10;AKECAABkcnMvZG93bnJldi54bWxQSwUGAAAAAAQABAD5AAAAjwMAAAAA&#10;" strokecolor="black [3213]" strokeweight=".27778mm"/>
                    <v:line id="Conector recto 164" o:spid="_x0000_s1205" style="position:absolute;rotation:180;visibility:visible;mso-wrap-style:square" from="3696,5750" to="3696,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IWAcEAAADcAAAADwAAAGRycy9kb3ducmV2LnhtbERPTWvCQBC9C/0PyxS86aY1aEhdpRUC&#10;Xk176W2aHbNLs7NpdtX4711B6G0e73PW29F14kxDsJ4VvMwzEMSN15ZbBV+f1awAESKyxs4zKbhS&#10;gO3mabLGUvsLH+hcx1akEA4lKjAx9qWUoTHkMMx9T5y4ox8cxgSHVuoBLyncdfI1y5bSoeXUYLCn&#10;naHmtz45BYefurN/33a3qCp5LFYfeWFWuVLT5/H9DUSkMf6LH+69TvOXOdyfSRfIz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ohYBwQAAANwAAAAPAAAAAAAAAAAAAAAA&#10;AKECAABkcnMvZG93bnJldi54bWxQSwUGAAAAAAQABAD5AAAAjwMAAAAA&#10;" strokecolor="black [3213]" strokeweight=".27778mm"/>
                    <v:line id="Conector recto 165" o:spid="_x0000_s1206" style="position:absolute;rotation:180;visibility:visible;mso-wrap-style:square" from="1371,5772" to="1371,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6zmsIAAADcAAAADwAAAGRycy9kb3ducmV2LnhtbERPyW7CMBC9V+o/WFOpt+KwFKKAQQUp&#10;Uq8ELtyGeIgt4nEaG0j/vq5Uqbd5euusNoNrxZ36YD0rGI8yEMS115YbBcdD+ZaDCBFZY+uZFHxT&#10;gM36+WmFhfYP3tO9io1IIRwKVGBi7AopQ23IYRj5jjhxF987jAn2jdQ9PlK4a+Uky+bSoeXUYLCj&#10;naH6Wt2cgv25au3Xye6mZSkv+WI7y81iptTry/CxBBFpiP/iP/enTvPn7/D7TLp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6zmsIAAADcAAAADwAAAAAAAAAAAAAA&#10;AAChAgAAZHJzL2Rvd25yZXYueG1sUEsFBgAAAAAEAAQA+QAAAJADAAAAAA==&#10;" strokecolor="black [3213]" strokeweight=".27778mm"/>
                  </v:group>
                  <v:shape id="Onda 166" o:spid="_x0000_s1207" type="#_x0000_t64" style="position:absolute;left:6659;top:-2809;width:3959;height:136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ibaMIA&#10;AADcAAAADwAAAGRycy9kb3ducmV2LnhtbERPTYvCMBC9C/6HMMLeNNVDkWoUERUX9LC6oMexGdtq&#10;MylNrPXfbwRhb/N4nzOdt6YUDdWusKxgOIhAEKdWF5wp+D2u+2MQziNrLC2Tghc5mM+6nSkm2j75&#10;h5qDz0QIYZeggtz7KpHSpTkZdANbEQfuamuDPsA6k7rGZwg3pRxFUSwNFhwacqxomVN6PzyMgvHq&#10;cj4d0/P1dXu0e93sNqPv9Uapr167mIDw1Pp/8ce91WF+HMP7mXC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JtowgAAANwAAAAPAAAAAAAAAAAAAAAAAJgCAABkcnMvZG93&#10;bnJldi54bWxQSwUGAAAAAAQABAD1AAAAhwMAAAAA&#10;" adj="810" fillcolor="#ff6" stroked="f" strokeweight="1.5pt"/>
                  <v:group id="Grupo 167" o:spid="_x0000_s1208" style="position:absolute;left:3083;top:2772;width:10742;height:3237" coordorigin="1212,2413" coordsize="11468,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line id="Conector recto 168" o:spid="_x0000_s1209" style="position:absolute;visibility:visible;mso-wrap-style:square" from="1409,3543" to="1409,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m98QAAADcAAAADwAAAGRycy9kb3ducmV2LnhtbESPQWvCQBCF70L/wzKF3nSjBpHUVaRQ&#10;CB4ErfY8ZKdJ6u5syK6a/nvnIPQ2w3vz3jerzeCdulEf28AGppMMFHEVbMu1gdPX53gJKiZkiy4w&#10;GfijCJv1y2iFhQ13PtDtmGolIRwLNNCk1BVax6ohj3ESOmLRfkLvMcna19r2eJdw7/QsyxbaY8vS&#10;0GBHHw1Vl+PVG/jO87nO97t5dXHnqU678nfrgjFvr8P2HVSiIf2bn9elFfyF0MozMoF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Kb3xAAAANwAAAAPAAAAAAAAAAAA&#10;AAAAAKECAABkcnMvZG93bnJldi54bWxQSwUGAAAAAAQABAD5AAAAkgMAAAAA&#10;" strokecolor="black [3213]" strokeweight=".27778mm"/>
                    <v:line id="Conector recto 169" o:spid="_x0000_s1210" style="position:absolute;visibility:visible;mso-wrap-style:square" from="2425,4743" to="2425,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wDbMEAAADcAAAADwAAAGRycy9kb3ducmV2LnhtbERPTYvCMBC9C/sfwix4s6laZK1GEUEQ&#10;D8Lq7p6HZmyryaQ0Ueu/NwuCt3m8z5kvO2vEjVpfO1YwTFIQxIXTNZcKfo6bwRcIH5A1Gsek4EEe&#10;louP3hxz7e78TbdDKEUMYZ+jgiqEJpfSFxVZ9IlriCN3cq3FEGFbSt3iPYZbI0dpOpEWa44NFTa0&#10;rqi4HK5WwV+WjWW2342Li/kdyrDbnlfGKdX/7FYzEIG68Ba/3Fsd50+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DANswQAAANwAAAAPAAAAAAAAAAAAAAAA&#10;AKECAABkcnMvZG93bnJldi54bWxQSwUGAAAAAAQABAD5AAAAjwMAAAAA&#10;" strokecolor="black [3213]" strokeweight=".27778mm"/>
                    <v:line id="Conector recto 170" o:spid="_x0000_s1211" style="position:absolute;visibility:visible;mso-wrap-style:square" from="3447,4743" to="3447,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8LMUAAADcAAAADwAAAGRycy9kb3ducmV2LnhtbESPT2vCQBDF74LfYRmhN91Yg5bUVaRQ&#10;EA+Cf9rzkJ0mqbuzIbvV9Ns7B8HbDO/Ne79Zrnvv1JW62AQ2MJ1koIjLYBuuDJxPn+M3UDEhW3SB&#10;ycA/RVivhoMlFjbc+EDXY6qUhHAs0ECdUltoHcuaPMZJaIlF+wmdxyRrV2nb4U3CvdOvWTbXHhuW&#10;hhpb+qipvBz/vIHvPJ/pfL+blRf3NdVpt/3duGDMy6jfvINK1Ken+XG9tYK/EHx5Ri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8LMUAAADcAAAADwAAAAAAAAAA&#10;AAAAAAChAgAAZHJzL2Rvd25yZXYueG1sUEsFBgAAAAAEAAQA+QAAAJMDAAAAAA==&#10;" strokecolor="black [3213]" strokeweight=".27778mm"/>
                    <v:line id="Conector recto 175" o:spid="_x0000_s1212" style="position:absolute;visibility:visible;mso-wrap-style:square" from="4457,4743" to="4457,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iftMMAAADcAAAADwAAAGRycy9kb3ducmV2LnhtbERPTWvCQBC9F/wPywi91Y2a1hJdQxAK&#10;IYdCrXoestMkujsbsltN/323UPA2j/c5m3y0Rlxp8J1jBfNZAoK4drrjRsHh8+3pFYQPyBqNY1Lw&#10;Qx7y7eRhg5l2N/6g6z40Ioawz1BBG0KfSenrliz6meuJI/flBoshwqGResBbDLdGLpLkRVrsODa0&#10;2NOupfqy/7YKTmm6lOl7tawv5jiXoSrPhXFKPU7HYg0i0Bju4n93qeP81TP8PRMv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n7TDAAAA3AAAAA8AAAAAAAAAAAAA&#10;AAAAoQIAAGRycy9kb3ducmV2LnhtbFBLBQYAAAAABAAEAPkAAACRAwAAAAA=&#10;" strokecolor="black [3213]" strokeweight=".27778mm"/>
                    <v:line id="Conector recto 178" o:spid="_x0000_s1213" style="position:absolute;visibility:visible;mso-wrap-style:square" from="5473,4743" to="5473,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KsUAAADcAAAADwAAAGRycy9kb3ducmV2LnhtbESPT2vCQBDF74LfYRmhN91Yg5bUVaRQ&#10;EA+Cf9rzkJ0mqbuzIbvV9Ns7B8HbDO/Ne79Zrnvv1JW62AQ2MJ1koIjLYBuuDJxPn+M3UDEhW3SB&#10;ycA/RVivhoMlFjbc+EDXY6qUhHAs0ECdUltoHcuaPMZJaIlF+wmdxyRrV2nb4U3CvdOvWTbXHhuW&#10;hhpb+qipvBz/vIHvPJ/pfL+blRf3NdVpt/3duGDMy6jfvINK1Ken+XG9tYK/EFp5Ri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kwKsUAAADcAAAADwAAAAAAAAAA&#10;AAAAAAChAgAAZHJzL2Rvd25yZXYueG1sUEsFBgAAAAAEAAQA+QAAAJMDAAAAAA==&#10;" strokecolor="black [3213]" strokeweight=".27778mm"/>
                    <v:line id="Conector recto 179" o:spid="_x0000_s1214" style="position:absolute;visibility:visible;mso-wrap-style:square" from="6489,4089" to="6489,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VscMAAADcAAAADwAAAGRycy9kb3ducmV2LnhtbERPTWvCQBC9F/wPywi91Y0aWhtdQxAK&#10;IYdCrXoestMkujsbsltN/323UPA2j/c5m3y0Rlxp8J1jBfNZAoK4drrjRsHh8+1pBcIHZI3GMSn4&#10;IQ/5dvKwwUy7G3/QdR8aEUPYZ6igDaHPpPR1Sxb9zPXEkftyg8UQ4dBIPeAthlsjF0nyLC12HBta&#10;7GnXUn3Zf1sFpzRdyvS9WtYXc5zLUJXnwjilHqdjsQYRaAx38b+71HH+yyv8PRMv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VlbHDAAAA3AAAAA8AAAAAAAAAAAAA&#10;AAAAoQIAAGRycy9kb3ducmV2LnhtbFBLBQYAAAAABAAEAPkAAACRAwAAAAA=&#10;" strokecolor="black [3213]" strokeweight=".27778mm"/>
                    <v:line id="Conector recto 184" o:spid="_x0000_s1215" style="position:absolute;visibility:visible;mso-wrap-style:square" from="7499,4756" to="7499,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FKCMEAAADcAAAADwAAAGRycy9kb3ducmV2LnhtbERPTYvCMBC9C/sfwix401QtItVURBDE&#10;g6Dueh6a2bbbZFKaqPXfG2Fhb/N4n7Na99aIO3W+dqxgMk5AEBdO11wq+LrsRgsQPiBrNI5JwZM8&#10;rPOPwQoz7R58ovs5lCKGsM9QQRVCm0npi4os+rFriSP34zqLIcKulLrDRwy3Rk6TZC4t1hwbKmxp&#10;W1HRnG9WwTVNZzI9HmZFY74nMhz2vxvjlBp+9psliEB9+Bf/ufc6zl+k8H4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AUoIwQAAANwAAAAPAAAAAAAAAAAAAAAA&#10;AKECAABkcnMvZG93bnJldi54bWxQSwUGAAAAAAQABAD5AAAAjwMAAAAA&#10;" strokecolor="black [3213]" strokeweight=".27778mm"/>
                    <v:line id="Conector recto 185" o:spid="_x0000_s1216" style="position:absolute;visibility:visible;mso-wrap-style:square" from="8515,4756" to="8515,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3vk8EAAADcAAAADwAAAGRycy9kb3ducmV2LnhtbERPTYvCMBC9C/sfwgh7s6laF6lGkQVB&#10;PAjq6nloxraaTEqT1e6/3wiCt3m8z5kvO2vEnVpfO1YwTFIQxIXTNZcKfo7rwRSED8gajWNS8Ece&#10;louP3hxz7R68p/shlCKGsM9RQRVCk0vpi4os+sQ1xJG7uNZiiLAtpW7xEcOtkaM0/ZIWa44NFTb0&#10;XVFxO/xaBecsG8tstx0XN3MayrDdXFfGKfXZ71YzEIG68Ba/3Bsd508n8HwmXi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Te+TwQAAANwAAAAPAAAAAAAAAAAAAAAA&#10;AKECAABkcnMvZG93bnJldi54bWxQSwUGAAAAAAQABAD5AAAAjwMAAAAA&#10;" strokecolor="black [3213]" strokeweight=".27778mm"/>
                    <v:line id="Conector recto 186" o:spid="_x0000_s1217" style="position:absolute;visibility:visible;mso-wrap-style:square" from="8515,4756" to="8515,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9x5MIAAADcAAAADwAAAGRycy9kb3ducmV2LnhtbERPTWvCQBC9F/wPywi91U2aIBJdRYSC&#10;5CA0Vc9Ddkyiu7Mhu9X477uFQm/zeJ+z2ozWiDsNvnOsIJ0lIIhrpztuFBy/Pt4WIHxA1mgck4In&#10;edisJy8rLLR78Cfdq9CIGMK+QAVtCH0hpa9bsuhnrieO3MUNFkOEQyP1gI8Ybo18T5K5tNhxbGix&#10;p11L9a36tgrOeZ7J/FBm9c2cUhnK/XVrnFKv03G7BBFoDP/iP/dex/mLO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9x5MIAAADcAAAADwAAAAAAAAAAAAAA&#10;AAChAgAAZHJzL2Rvd25yZXYueG1sUEsFBgAAAAAEAAQA+QAAAJADAAAAAA==&#10;" strokecolor="black [3213]" strokeweight=".27778mm"/>
                    <v:line id="Conector recto 187" o:spid="_x0000_s1218" style="position:absolute;visibility:visible;mso-wrap-style:square" from="9531,4756" to="9531,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Uf8EAAADcAAAADwAAAGRycy9kb3ducmV2LnhtbERPTYvCMBC9C/sfwgh7s6laXKlGkQVB&#10;PAjq6nloxraaTEqT1e6/3wiCt3m8z5kvO2vEnVpfO1YwTFIQxIXTNZcKfo7rwRSED8gajWNS8Ece&#10;louP3hxz7R68p/shlCKGsM9RQRVCk0vpi4os+sQ1xJG7uNZiiLAtpW7xEcOtkaM0nUiLNceGChv6&#10;rqi4HX6tgnOWjWW2246LmzkNZdhurivjlPrsd6sZiEBdeItf7o2O86df8HwmXi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09R/wQAAANwAAAAPAAAAAAAAAAAAAAAA&#10;AKECAABkcnMvZG93bnJldi54bWxQSwUGAAAAAAQABAD5AAAAjwMAAAAA&#10;" strokecolor="black [3213]" strokeweight=".27778mm"/>
                    <v:line id="Conector recto 188" o:spid="_x0000_s1219" style="position:absolute;visibility:visible;mso-wrap-style:square" from="11563,3530" to="11563,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xADcQAAADcAAAADwAAAGRycy9kb3ducmV2LnhtbESPQWvCQBCF7wX/wzKCt7qxhiLRVUQo&#10;iAehVj0P2TGJ7s6G7Krx33cOhd5meG/e+2ax6r1TD+piE9jAZJyBIi6DbbgycPz5ep+BignZogtM&#10;Bl4UYbUcvC2wsOHJ3/Q4pEpJCMcCDdQptYXWsazJYxyHlli0S+g8Jlm7StsOnxLunf7Isk/tsWFp&#10;qLGlTU3l7XD3Bs55PtX5fjctb+400Wm3va5dMGY07NdzUIn69G/+u95awZ8JrTwjE+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EANxAAAANwAAAAPAAAAAAAAAAAA&#10;AAAAAKECAABkcnMvZG93bnJldi54bWxQSwUGAAAAAAQABAD5AAAAkgMAAAAA&#10;" strokecolor="black [3213]" strokeweight=".27778mm"/>
                    <v:line id="Conector recto 189" o:spid="_x0000_s1220" style="position:absolute;visibility:visible;mso-wrap-style:square" from="10553,4756" to="10553,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DllsEAAADcAAAADwAAAGRycy9kb3ducmV2LnhtbERPS4vCMBC+C/6HMAveNHUt0q1GEWFB&#10;PAjrY89DM7Zdk0lpotZ/b4QFb/PxPWe+7KwRN2p97VjBeJSAIC6crrlUcDx8DzMQPiBrNI5JwYM8&#10;LBf93hxz7e78Q7d9KEUMYZ+jgiqEJpfSFxVZ9CPXEEfu7FqLIcK2lLrFewy3Rn4myVRarDk2VNjQ&#10;uqLisr9aBb9pOpHpbjspLuY0lmG7+VsZp9Tgo1vNQATqwlv8797oOD/7gtcz8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OWWwQAAANwAAAAPAAAAAAAAAAAAAAAA&#10;AKECAABkcnMvZG93bnJldi54bWxQSwUGAAAAAAQABAD5AAAAjwMAAAAA&#10;" strokecolor="black [3213]" strokeweight=".27778mm"/>
                    <v:line id="Conector recto 190" o:spid="_x0000_s1221" style="position:absolute;visibility:visible;mso-wrap-style:square" from="12572,4756" to="12572,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1sUAAADcAAAADwAAAGRycy9kb3ducmV2LnhtbESPT2vCQBDF74LfYRmhN91Yg9jUVaRQ&#10;EA+Cf9rzkJ0mqbuzIbvV9Ns7B8HbDO/Ne79Zrnvv1JW62AQ2MJ1koIjLYBuuDJxPn+MFqJiQLbrA&#10;ZOCfIqxXw8ESCxtufKDrMVVKQjgWaKBOqS20jmVNHuMktMSi/YTOY5K1q7Tt8Cbh3unXLJtrjw1L&#10;Q40tfdRUXo5/3sB3ns90vt/Nyov7muq02/5uXDDmZdRv3kEl6tPT/LjeWsF/E3x5Ri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a1sUAAADcAAAADwAAAAAAAAAA&#10;AAAAAAChAgAAZHJzL2Rvd25yZXYueG1sUEsFBgAAAAAEAAQA+QAAAJMDAAAAAA==&#10;" strokecolor="black [3213]" strokeweight=".27778mm"/>
                    <v:shape id="Cuadro de texto 10" o:spid="_x0000_s1222" type="#_x0000_t202" style="position:absolute;left:1212;top:2413;width:101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9N8QA&#10;AADcAAAADwAAAGRycy9kb3ducmV2LnhtbERPS0vDQBC+C/0PyxR6s5t4KDZ2W0Qt9OCj1hb0NmbH&#10;JJidDbvTNP57Vyh4m4/vOYvV4FrVU4iNZwP5NANFXHrbcGVg/7a+vAYVBdli65kM/FCE1XJ0scDC&#10;+hO/Ur+TSqUQjgUaqEW6QutY1uQwTn1HnLgvHxxKgqHSNuAphbtWX2XZTDtsODXU2NFdTeX37ugM&#10;tO8xPH5m8tHfV0+yfdHHw0P+bMxkPNzegBIa5F98dm9smj/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TfEAAAA3AAAAA8AAAAAAAAAAAAAAAAAmAIAAGRycy9k&#10;b3ducmV2LnhtbFBLBQYAAAAABAAEAPUAAACJAwAAAAA=&#10;" filled="f" stroked="f" strokeweight=".5pt">
                      <v:textbox inset="0,0,0,0">
                        <w:txbxContent>
                          <w:p w14:paraId="4DA20DD8"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shape id="Cuadro de texto 10" o:spid="_x0000_s1223" type="#_x0000_t202" style="position:absolute;left:11163;top:2413;width:151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5jsMA&#10;AADcAAAADwAAAGRycy9kb3ducmV2LnhtbERPTUvDQBC9F/wPywje2k1EisRug1gFD1rbqqC3MTsm&#10;odnZsDtN03/vHoQeH+97UY6uUwOF2Ho2kM8yUMSVty3XBj7en6a3oKIgW+w8k4ETRSiXF5MFFtYf&#10;eUvDTmqVQjgWaKAR6QutY9WQwzjzPXHifn1wKAmGWtuAxxTuOn2dZXPtsOXU0GBPDw1V+93BGei+&#10;Ynj5yeR7WNWvsnnTh8/HfG3M1eV4fwdKaJSz+N/9bA3Mb9L8dCYdAb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G5jsMAAADcAAAADwAAAAAAAAAAAAAAAACYAgAAZHJzL2Rv&#10;d25yZXYueG1sUEsFBgAAAAAEAAQA9QAAAIgDAAAAAA==&#10;" filled="f" stroked="f" strokeweight=".5pt">
                      <v:textbox inset="0,0,0,0">
                        <w:txbxContent>
                          <w:p w14:paraId="5CFA0756"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v:textbox>
                    </v:shape>
                  </v:group>
                  <v:oval id="Elipse 641" o:spid="_x0000_s1224" style="position:absolute;left:2860;top:5165;width:717;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zzMQA&#10;AADcAAAADwAAAGRycy9kb3ducmV2LnhtbESPwWrDMBBE74X8g9hAbrXsUoLrRjGhpZCQU+PQ82Jt&#10;JRNrZSw1cfL1UaHQ4zAzb5hVPblenGkMnWcFRZaDIG697tgoODYfjyWIEJE19p5JwZUC1OvZwwor&#10;7S/8SedDNCJBOFSowMY4VFKG1pLDkPmBOHnffnQYkxyN1CNeEtz18inPl9Jhx2nB4kBvltrT4ccp&#10;eHnf6uYrv1lX9lcy022H+3JQajGfNq8gIk3xP/zX3moFy+cC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6M8zEAAAA3AAAAA8AAAAAAAAAAAAAAAAAmAIAAGRycy9k&#10;b3ducmV2LnhtbFBLBQYAAAAABAAEAPUAAACJAwAAAAA=&#10;" filled="f" strokecolor="red" strokeweight="1.5pt"/>
                  <v:oval id="Elipse 642" o:spid="_x0000_s1225" style="position:absolute;left:9544;top:5211;width:72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u8EA&#10;AADcAAAADwAAAGRycy9kb3ducmV2LnhtbESPzarCMBSE94LvEI7gTlNFpFajXBRBuSt/cH1ojk25&#10;zUlpolaf/kYQXA4z8w2zWLW2EndqfOlYwWiYgCDOnS65UHA+bQcpCB+QNVaOScGTPKyW3c4CM+0e&#10;fKD7MRQiQthnqMCEUGdS+tyQRT90NXH0rq6xGKJsCqkbfES4reQ4SabSYslxwWBNa0P53/FmFcw2&#10;O326JC9j0+pJRfva429aK9XvtT9zEIHa8A1/2jutYDoZw/t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orbvBAAAA3AAAAA8AAAAAAAAAAAAAAAAAmAIAAGRycy9kb3du&#10;cmV2LnhtbFBLBQYAAAAABAAEAPUAAACGAwAAAAA=&#10;" filled="f" strokecolor="red" strokeweight="1.5pt"/>
                  <v:shape id="Cuadro de texto 10" o:spid="_x0000_s1226" type="#_x0000_t202" style="position:absolute;left:4925;top:8236;width:2520;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3wdMEA&#10;AADcAAAADwAAAGRycy9kb3ducmV2LnhtbERPTWsCMRC9F/ofwhS81aylbOtqlFIoCAWh1oPHYTNu&#10;FjeTkKRr9Nc3B8Hj430v19kOYqQQe8cKZtMKBHHrdM+dgv3v1/M7iJiQNQ6OScGFIqxXjw9LbLQ7&#10;8w+Nu9SJEsKxQQUmJd9IGVtDFuPUeeLCHV2wmAoMndQBzyXcDvKlqmppsefSYNDTp6H2tPuzCvz1&#10;kKvvcM3DZrv39XZu3vKYlZo85Y8FiEQ53cU390YrqF/L2nK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98HTBAAAA3AAAAA8AAAAAAAAAAAAAAAAAmAIAAGRycy9kb3du&#10;cmV2LnhtbFBLBQYAAAAABAAEAPUAAACGAwAAAAA=&#10;" filled="f" strokecolor="#ffc000" strokeweight="1pt">
                    <v:textbox inset="0,0,0,0">
                      <w:txbxContent>
                        <w:p w14:paraId="7EF84F59"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0mm</m:t>
                              </m:r>
                            </m:oMath>
                          </m:oMathPara>
                        </w:p>
                      </w:txbxContent>
                    </v:textbox>
                  </v:shape>
                  <v:shape id="Conector recto de flecha 649" o:spid="_x0000_s1227" type="#_x0000_t32" style="position:absolute;left:3577;top:6060;width:1425;height:21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WG8cQAAADcAAAADwAAAGRycy9kb3ducmV2LnhtbESPT2vCQBTE7wW/w/IEb3WjiDVpNiIF&#10;0UsPUen5NfuaBLNvQ3abP376bqHQ4zAzv2HS/Wga0VPnassKVssIBHFhdc2lgtv1+LwD4TyyxsYy&#10;KZjIwT6bPaWYaDtwTv3FlyJA2CWooPK+TaR0RUUG3dK2xMH7sp1BH2RXSt3hEOCmkeso2kqDNYeF&#10;Clt6q6i4X76NgoGmWL9TP718POo8b2LzeVqtlVrMx8MrCE+j/w//tc9awXYTw++ZcAR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YbxxAAAANwAAAAPAAAAAAAAAAAA&#10;AAAAAKECAABkcnMvZG93bnJldi54bWxQSwUGAAAAAAQABAD5AAAAkgMAAAAA&#10;" strokecolor="#f07f09 [3204]" strokeweight=".27778mm">
                    <v:stroke endarrow="classic" endarrowwidth="narrow"/>
                  </v:shape>
                </v:group>
                <v:shape id="Cuadro de texto 10" o:spid="_x0000_s1228" type="#_x0000_t202" style="position:absolute;left:17725;top:364;width:1867;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Uv8cA&#10;AADcAAAADwAAAGRycy9kb3ducmV2LnhtbESPX0vDQBDE3wt+h2OFvrWXFiwSey3iH/ChrTW2oG9r&#10;bk2Cub1wt03jt/cEwcdhZn7DLNeDa1VPITaeDcymGSji0tuGKwOH18fJNagoyBZbz2TgmyKsVxej&#10;JebWn/mF+kIqlSAcczRQi3S51rGsyWGc+o44eZ8+OJQkQ6VtwHOCu1bPs2yhHTacFmrs6K6m8qs4&#10;OQPtWwybj0ze+/tqK/tnfTo+zHbGjC+H2xtQQoP8h//aT9bA4mo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mFL/HAAAA3AAAAA8AAAAAAAAAAAAAAAAAmAIAAGRy&#10;cy9kb3ducmV2LnhtbFBLBQYAAAAABAAEAPUAAACMAwAAAAA=&#10;" filled="f" stroked="f" strokeweight=".5pt">
                  <v:textbox inset="0,0,0,0">
                    <w:txbxContent>
                      <w:p w14:paraId="1708F2C2" w14:textId="77777777" w:rsidR="006C09F4" w:rsidRDefault="006C09F4" w:rsidP="006C09F4">
                        <w:pPr>
                          <w:pStyle w:val="NormalWeb"/>
                          <w:spacing w:before="0" w:beforeAutospacing="0" w:after="160" w:afterAutospacing="0" w:line="252" w:lineRule="auto"/>
                        </w:pPr>
                        <w:r>
                          <w:rPr>
                            <w:rFonts w:eastAsia="Calibri"/>
                            <w:sz w:val="16"/>
                            <w:szCs w:val="16"/>
                          </w:rPr>
                          <w:t>b)</w:t>
                        </w:r>
                      </w:p>
                    </w:txbxContent>
                  </v:textbox>
                </v:shape>
                <v:shape id="Cuadro de texto 10" o:spid="_x0000_s1229" type="#_x0000_t202" style="position:absolute;left:32811;top:364;width:1867;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xJMcA&#10;AADcAAAADwAAAGRycy9kb3ducmV2LnhtbESPQUvDQBSE70L/w/IK3uymFkuJ3ZZSLXhQW9sKentm&#10;n0kw+zbsvqbx37uC4HGYmW+Y+bJ3jeooxNqzgfEoA0VceFtzaeB42FzNQEVBtth4JgPfFGG5GFzM&#10;Mbf+zC/U7aVUCcIxRwOVSJtrHYuKHMaRb4mT9+mDQ0kylNoGPCe4a/R1lk21w5rTQoUtrSsqvvYn&#10;Z6B5i+HxI5P37q58kt1Wn17vx8/GXA771S0ooV7+w3/tB2tgejOB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qsSTHAAAA3AAAAA8AAAAAAAAAAAAAAAAAmAIAAGRy&#10;cy9kb3ducmV2LnhtbFBLBQYAAAAABAAEAPUAAACMAwAAAAA=&#10;" filled="f" stroked="f" strokeweight=".5pt">
                  <v:textbox inset="0,0,0,0">
                    <w:txbxContent>
                      <w:p w14:paraId="4D55C5D5" w14:textId="77777777" w:rsidR="006C09F4" w:rsidRDefault="006C09F4" w:rsidP="006C09F4">
                        <w:pPr>
                          <w:pStyle w:val="NormalWeb"/>
                          <w:spacing w:before="0" w:beforeAutospacing="0" w:after="160" w:afterAutospacing="0" w:line="252" w:lineRule="auto"/>
                        </w:pPr>
                        <w:r>
                          <w:rPr>
                            <w:rFonts w:eastAsia="Calibri"/>
                            <w:sz w:val="16"/>
                            <w:szCs w:val="16"/>
                          </w:rPr>
                          <w:t>c)</w:t>
                        </w:r>
                      </w:p>
                    </w:txbxContent>
                  </v:textbox>
                </v:shape>
                <v:group id="Grupo 654" o:spid="_x0000_s1230" style="position:absolute;left:33629;top:622;width:13678;height:8177" coordorigin="29644,2132" coordsize="13677,8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rect id="Rectángulo 655" o:spid="_x0000_s1231" style="position:absolute;left:30693;top:5996;width:8279;height:4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Nz8YA&#10;AADcAAAADwAAAGRycy9kb3ducmV2LnhtbESPT2vCQBTE74V+h+UVeqsbBYOmriL+AZFejKV6fGRf&#10;k2j2bdjdavTTdwtCj8PM/IaZzDrTiAs5X1tW0O8lIIgLq2suFXzu128jED4ga2wsk4IbeZhNn58m&#10;mGl75R1d8lCKCGGfoYIqhDaT0hcVGfQ92xJH79s6gyFKV0rt8BrhppGDJEmlwZrjQoUtLSoqzvmP&#10;UTAOaXdfLo733epw+kA32uTbL6vU60s3fwcRqAv/4Ud7oxWkwyH8nY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uNz8YAAADcAAAADwAAAAAAAAAAAAAAAACYAgAAZHJz&#10;L2Rvd25yZXYueG1sUEsFBgAAAAAEAAQA9QAAAIsDAAAAAA==&#10;" fillcolor="#b3d5ab [1303]" stroked="f" strokeweight="1.5pt"/>
                  <v:shape id="Cuadro de texto 10" o:spid="_x0000_s1232" type="#_x0000_t202" style="position:absolute;left:31028;top:8657;width:1358;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vMYA&#10;AADcAAAADwAAAGRycy9kb3ducmV2LnhtbESPS2vDMBCE74X+B7GF3ho5hZjgRAmhD8ihzzSB9La1&#10;NraptTLSxnH/fVUI9DjMzDfMfDm4VvUUYuPZwHiUgSIuvW24MrD9eLyZgoqCbLH1TAZ+KMJycXkx&#10;x8L6E79Tv5FKJQjHAg3UIl2hdSxrchhHviNO3sEHh5JkqLQNeEpw1+rbLMu1w4bTQo0d3dVUfm+O&#10;zkC7j+HpK5PP/r56lrdXfdw9jF+Mub4aVjNQQoP8h8/ttTWQT3L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0SvMYAAADcAAAADwAAAAAAAAAAAAAAAACYAgAAZHJz&#10;L2Rvd25yZXYueG1sUEsFBgAAAAAEAAQA9QAAAIsDAAAAAA==&#10;" filled="f" stroked="f" strokeweight=".5pt">
                    <v:textbox inset="0,0,0,0">
                      <w:txbxContent>
                        <w:p w14:paraId="6E934F8C"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group id="Grupo 657" o:spid="_x0000_s1233" style="position:absolute;left:31610;top:6014;width:6696;height:2628" coordorigin="29813,5633" coordsize="9157,3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TgUMUAAADcAAAADwAAAGRycy9kb3ducmV2LnhtbESPQYvCMBSE78L+h/CE&#10;vWnaXdSlGkXEXTyIoC6It0fzbIvNS2liW/+9EQSPw8x8w8wWnSlFQ7UrLCuIhxEI4tTqgjMF/8ff&#10;wQ8I55E1lpZJwZ0cLOYfvRkm2ra8p+bgMxEg7BJUkHtfJVK6NCeDbmgr4uBdbG3QB1lnUtfYBrgp&#10;5VcUjaXBgsNCjhWtckqvh5tR8Ndiu/yO1832elndz8fR7rSNSanPfrecgvDU+Xf41d5oBePR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04FDFAAAA3AAA&#10;AA8AAAAAAAAAAAAAAAAAqgIAAGRycy9kb3ducmV2LnhtbFBLBQYAAAAABAAEAPoAAACcAwAAAAA=&#10;">
                    <v:line id="Conector recto 658" o:spid="_x0000_s1234" style="position:absolute;rotation:180;visibility:visible;mso-wrap-style:square" from="38970,5633" to="38970,9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kb3MEAAADcAAAADwAAAGRycy9kb3ducmV2LnhtbERPPW/CMBDdkfofrKvEBk6BQpRiECBF&#10;YiXt0u0aH7HV+JzGBsK/xwNSx6f3vd4OrhVX6oP1rOBtmoEgrr223Cj4+iwnOYgQkTW2nknBnQJs&#10;Ny+jNRba3/hE1yo2IoVwKFCBibErpAy1IYdh6jvixJ197zAm2DdS93hL4a6VsyxbSoeWU4PBjg6G&#10;6t/q4hScfqrW/n3bw7ws5Tlf7Re5WS2UGr8Ouw8QkYb4L366j1rB8j2tTWfSEZ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KRvcwQAAANwAAAAPAAAAAAAAAAAAAAAA&#10;AKECAABkcnMvZG93bnJldi54bWxQSwUGAAAAAAQABAD5AAAAjwMAAAAA&#10;" strokecolor="black [3213]" strokeweight=".27778mm"/>
                    <v:line id="Conector recto 659" o:spid="_x0000_s1235" style="position:absolute;rotation:180;visibility:visible;mso-wrap-style:square" from="36788,5844" to="36788,7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W+R8QAAADcAAAADwAAAGRycy9kb3ducmV2LnhtbESPwW7CMBBE75X4B2sr9VacUgohYBBF&#10;itQrKRduS7zEFvE6xC6kf19XqtTjaGbeaFabwbXiRn2wnhW8jDMQxLXXlhsFh8/yOQcRIrLG1jMp&#10;+KYAm/XoYYWF9nfe062KjUgQDgUqMDF2hZShNuQwjH1HnLyz7x3GJPtG6h7vCe5aOcmymXRoOS0Y&#10;7GhnqL5UX07B/lS19nq0u9eylOd8/j7NzXyq1NPjsF2CiDTE//Bf+0MrmL0t4PdMO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5HxAAAANwAAAAPAAAAAAAAAAAA&#10;AAAAAKECAABkcnMvZG93bnJldi54bWxQSwUGAAAAAAQABAD5AAAAkgMAAAAA&#10;" strokecolor="black [3213]" strokeweight=".27778mm"/>
                    <v:line id="Conector recto 660" o:spid="_x0000_s1236" style="position:absolute;rotation:180;visibility:visible;mso-wrap-style:square" from="34463,5810" to="34463,8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PdZ8AAAADcAAAADwAAAGRycy9kb3ducmV2LnhtbERPPW/CMBDdkfofrEPqBg4tClGKQYAU&#10;qSuBpds1PmKr8TmNXUj/PR6QGJ/e93o7uk5caQjWs4LFPANB3HhtuVVwPlWzAkSIyBo7z6TgnwJs&#10;Ny+TNZba3/hI1zq2IoVwKFGBibEvpQyNIYdh7nvixF384DAmOLRSD3hL4a6Tb1mWS4eWU4PBng6G&#10;mp/6zyk4fted/f2yh/eqkpditV8WZrVU6nU67j5ARBrjU/xwf2oFeZ7mpzPpCMjN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z3WfAAAAA3AAAAA8AAAAAAAAAAAAAAAAA&#10;oQIAAGRycy9kb3ducmV2LnhtbFBLBQYAAAAABAAEAPkAAACOAwAAAAA=&#10;" strokecolor="black [3213]" strokeweight=".27778mm"/>
                    <v:line id="Conector recto 661" o:spid="_x0000_s1237" style="position:absolute;rotation:180;visibility:visible;mso-wrap-style:square" from="32138,5827" to="32138,7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94/MQAAADcAAAADwAAAGRycy9kb3ducmV2LnhtbESPQWvCQBSE7wX/w/KE3urGVmJIXaUV&#10;Al6NXnp7zT6zS7Nv0+xW03/vCoLHYWa+YVab0XXiTEOwnhXMZxkI4sZry62C46F6KUCEiKyx80wK&#10;/inAZj15WmGp/YX3dK5jKxKEQ4kKTIx9KWVoDDkMM98TJ+/kB4cxyaGVesBLgrtOvmZZLh1aTgsG&#10;e9oaan7qP6dg/1139vfLbt+qSp6K5eeiMMuFUs/T8eMdRKQxPsL39k4ryPM53M6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f3j8xAAAANwAAAAPAAAAAAAAAAAA&#10;AAAAAKECAABkcnMvZG93bnJldi54bWxQSwUGAAAAAAQABAD5AAAAkgMAAAAA&#10;" strokecolor="black [3213]" strokeweight=".27778mm"/>
                    <v:line id="Conector recto 662" o:spid="_x0000_s1238" style="position:absolute;rotation:180;visibility:visible;mso-wrap-style:square" from="32138,5827" to="32138,7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mi8QAAADcAAAADwAAAGRycy9kb3ducmV2LnhtbESPwWrDMBBE74H+g9hCb4ncNNjGjRKS&#10;gKHXuLn0trU2lqi1ci01cf++CgR6HGbmDbPeTq4XFxqD9azgeZGBIG69ttwpOL3X8xJEiMgae8+k&#10;4JcCbDcPszVW2l/5SJcmdiJBOFSowMQ4VFKG1pDDsPADcfLOfnQYkxw7qUe8Jrjr5TLLcunQclow&#10;ONDBUPvV/DgFx8+mt98f9vBS1/JcFvtVaYqVUk+P0+4VRKQp/ofv7TetIM+XcDuTjo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eaLxAAAANwAAAAPAAAAAAAAAAAA&#10;AAAAAKECAABkcnMvZG93bnJldi54bWxQSwUGAAAAAAQABAD5AAAAkgMAAAAA&#10;" strokecolor="black [3213]" strokeweight=".27778mm"/>
                    <v:line id="Conector recto 663" o:spid="_x0000_s1239" style="position:absolute;rotation:180;visibility:visible;mso-wrap-style:square" from="29813,5850" to="29813,9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FDEMQAAADcAAAADwAAAGRycy9kb3ducmV2LnhtbESPQWvCQBSE74X+h+UVequbVokhdRUV&#10;Al6NXnp7zT6zS7Nv0+xW03/vCoLHYWa+YRar0XXiTEOwnhW8TzIQxI3XllsFx0P1VoAIEVlj55kU&#10;/FOA1fL5aYGl9hfe07mOrUgQDiUqMDH2pZShMeQwTHxPnLyTHxzGJIdW6gEvCe46+ZFluXRoOS0Y&#10;7GlrqPmp/5yC/Xfd2d8vu51WlTwV882sMPOZUq8v4/oTRKQxPsL39k4ryPMp3M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4UMQxAAAANwAAAAPAAAAAAAAAAAA&#10;AAAAAKECAABkcnMvZG93bnJldi54bWxQSwUGAAAAAAQABAD5AAAAkgMAAAAA&#10;" strokecolor="black [3213]" strokeweight=".27778mm"/>
                  </v:group>
                  <v:shape id="Onda 664" o:spid="_x0000_s1240" type="#_x0000_t64" style="position:absolute;left:34508;top:-2732;width:3949;height:136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t4cUA&#10;AADcAAAADwAAAGRycy9kb3ducmV2LnhtbESPQYvCMBSE74L/ITzBm6aKFOkaRWSVFfSwurAen82z&#10;rTYvpYm1/nuzIOxxmJlvmNmiNaVoqHaFZQWjYQSCOLW64EzBz3E9mIJwHlljaZkUPMnBYt7tzDDR&#10;9sHf1Bx8JgKEXYIKcu+rREqX5mTQDW1FHLyLrQ36IOtM6hofAW5KOY6iWBosOCzkWNEqp/R2uBsF&#10;08/z6feYni7P673d62a3GW/XG6X6vXb5AcJT6//D7/aXVhDHE/g7E4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3hxQAAANwAAAAPAAAAAAAAAAAAAAAAAJgCAABkcnMv&#10;ZG93bnJldi54bWxQSwUGAAAAAAQABAD1AAAAigMAAAAA&#10;" adj="810" fillcolor="#ff6" stroked="f" strokeweight="1.5pt"/>
                  <v:group id="Grupo 665" o:spid="_x0000_s1241" style="position:absolute;left:31028;top:2849;width:10728;height:3232" coordorigin="29201,2489" coordsize="11468,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line id="Conector recto 666" o:spid="_x0000_s1242" style="position:absolute;visibility:visible;mso-wrap-style:square" from="29398,3619" to="29398,6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ae8MAAADcAAAADwAAAGRycy9kb3ducmV2LnhtbESPT4vCMBTE78J+h/AWvGmqlrJUo8iC&#10;UDws+G/Pj+bZdk1eShO1++2NIHgcZuY3zGLVWyNu1PnGsYLJOAFBXDrdcKXgeNiMvkD4gKzROCYF&#10;/+RhtfwYLDDX7s47uu1DJSKEfY4K6hDaXEpf1mTRj11LHL2z6yyGKLtK6g7vEW6NnCZJJi02HBdq&#10;bOm7pvKyv1oFv2k6k+nPdlZezGkiw7b4Wxun1PCzX89BBOrDO/xqF1pBlmXwPBOP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5WnvDAAAA3AAAAA8AAAAAAAAAAAAA&#10;AAAAoQIAAGRycy9kb3ducmV2LnhtbFBLBQYAAAAABAAEAPkAAACRAwAAAAA=&#10;" strokecolor="black [3213]" strokeweight=".27778mm"/>
                    <v:line id="Conector recto 678" o:spid="_x0000_s1243" style="position:absolute;visibility:visible;mso-wrap-style:square" from="30414,4819" to="30414,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P9T78AAADcAAAADwAAAGRycy9kb3ducmV2LnhtbERPy4rCMBTdD/gP4QruxtSxqFSjiDAg&#10;LgSf60tzbavJTWmi1r83C8Hl4bxni9Ya8aDGV44VDPoJCOLc6YoLBcfD/+8EhA/IGo1jUvAiD4t5&#10;52eGmXZP3tFjHwoRQ9hnqKAMoc6k9HlJFn3f1cSRu7jGYoiwKaRu8BnDrZF/STKSFiuODSXWtCop&#10;v+3vVsE5TYcy3W6G+c2cBjJs1telcUr1uu1yCiJQG77ij3utFYzGcW08E4+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TP9T78AAADcAAAADwAAAAAAAAAAAAAAAACh&#10;AgAAZHJzL2Rvd25yZXYueG1sUEsFBgAAAAAEAAQA+QAAAI0DAAAAAA==&#10;" strokecolor="black [3213]" strokeweight=".27778mm"/>
                    <v:line id="Conector recto 679" o:spid="_x0000_s1244" style="position:absolute;visibility:visible;mso-wrap-style:square" from="31436,4819" to="31436,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9Y1MUAAADcAAAADwAAAGRycy9kb3ducmV2LnhtbESPQWvCQBSE70L/w/IKvenGGmxN3QQR&#10;CiGHgrb1/Mi+Jqm7b0N21fjv3YLQ4zAz3zDrYrRGnGnwnWMF81kCgrh2uuNGwdfn+/QVhA/IGo1j&#10;UnAlD0X+MFljpt2Fd3Teh0ZECPsMFbQh9JmUvm7Jop+5njh6P26wGKIcGqkHvES4NfI5SZbSYsdx&#10;ocWeti3Vx/3JKjik6UKmH9WiPprvuQxV+bsxTqmnx3HzBiLQGP7D93apFSxfVvB3Jh4Bm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9Y1MUAAADcAAAADwAAAAAAAAAA&#10;AAAAAAChAgAAZHJzL2Rvd25yZXYueG1sUEsFBgAAAAAEAAQA+QAAAJMDAAAAAA==&#10;" strokecolor="black [3213]" strokeweight=".27778mm"/>
                    <v:line id="Conector recto 680" o:spid="_x0000_s1245" style="position:absolute;visibility:visible;mso-wrap-style:square" from="32446,4819" to="32446,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CBbr8AAADcAAAADwAAAGRycy9kb3ducmV2LnhtbERPTYvCMBC9C/6HMII3TdUiUo0iglA8&#10;COuq56EZ22oyKU3U+u/NYWGPj/e92nTWiBe1vnasYDJOQBAXTtdcKjj/7kcLED4gazSOScGHPGzW&#10;/d4KM+3e/EOvUyhFDGGfoYIqhCaT0hcVWfRj1xBH7uZaiyHCtpS6xXcMt0ZOk2QuLdYcGypsaFdR&#10;8Tg9rYJrms5kejzMioe5TGQ45PetcUoNB912CSJQF/7Ff+5cK5gv4vx4Jh4Buf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CBbr8AAADcAAAADwAAAAAAAAAAAAAAAACh&#10;AgAAZHJzL2Rvd25yZXYueG1sUEsFBgAAAAAEAAQA+QAAAI0DAAAAAA==&#10;" strokecolor="black [3213]" strokeweight=".27778mm"/>
                    <v:line id="Conector recto 681" o:spid="_x0000_s1246" style="position:absolute;visibility:visible;mso-wrap-style:square" from="33462,4819" to="33462,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wk9cMAAADcAAAADwAAAGRycy9kb3ducmV2LnhtbESPT4vCMBTE78J+h/CEvWlaLVKqUWRB&#10;EA8L/tk9P5pnW01eSpPV7rc3guBxmJnfMItVb424UecbxwrScQKCuHS64UrB6bgZ5SB8QNZoHJOC&#10;f/KwWn4MFlhod+c93Q6hEhHCvkAFdQhtIaUva7Lox64ljt7ZdRZDlF0ldYf3CLdGTpJkJi02HBdq&#10;bOmrpvJ6+LMKfrNsKrPv3bS8mp9Uht32sjZOqc9hv56DCNSHd/jV3moFszyF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cJPXDAAAA3AAAAA8AAAAAAAAAAAAA&#10;AAAAoQIAAGRycy9kb3ducmV2LnhtbFBLBQYAAAAABAAEAPkAAACRAwAAAAA=&#10;" strokecolor="black [3213]" strokeweight=".27778mm"/>
                    <v:line id="Conector recto 682" o:spid="_x0000_s1247" style="position:absolute;visibility:visible;mso-wrap-style:square" from="34478,4165" to="34478,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66gsIAAADcAAAADwAAAGRycy9kb3ducmV2LnhtbESPQYvCMBSE7wv+h/AEb2uqFpFqFBEE&#10;8SCou54fzbOtJi+liVr/vREEj8PMfMPMFq014k6NrxwrGPQTEMS50xUXCv6O698JCB+QNRrHpOBJ&#10;Hhbzzs8MM+0evKf7IRQiQthnqKAMoc6k9HlJFn3f1cTRO7vGYoiyKaRu8BHh1shhkoylxYrjQok1&#10;rUrKr4ebVXBK05FMd9tRfjX/Axm2m8vSOKV63XY5BRGoDd/wp73RCsaTIbzPxCM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66gsIAAADcAAAADwAAAAAAAAAAAAAA&#10;AAChAgAAZHJzL2Rvd25yZXYueG1sUEsFBgAAAAAEAAQA+QAAAJADAAAAAA==&#10;" strokecolor="black [3213]" strokeweight=".27778mm"/>
                    <v:line id="Conector recto 683" o:spid="_x0000_s1248" style="position:absolute;visibility:visible;mso-wrap-style:square" from="35488,4832" to="35488,6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IfGcQAAADcAAAADwAAAGRycy9kb3ducmV2LnhtbESPQWvCQBSE7wX/w/IK3ppNmiCSZhUR&#10;CsGDUKueH9nXJHX3bciuGv99t1DocZiZb5hqPVkjbjT63rGCLElBEDdO99wqOH6+vyxB+ICs0Tgm&#10;BQ/ysF7NniostbvzB90OoRURwr5EBV0IQymlbzqy6BM3EEfvy40WQ5RjK/WI9wi3Rr6m6UJa7Dku&#10;dDjQtqPmcrhaBeeiyGWx3+XNxZwyGXb198Y4pebP0+YNRKAp/If/2rVWsFjm8HsmH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h8ZxAAAANwAAAAPAAAAAAAAAAAA&#10;AAAAAKECAABkcnMvZG93bnJldi54bWxQSwUGAAAAAAQABAD5AAAAkgMAAAAA&#10;" strokecolor="black [3213]" strokeweight=".27778mm"/>
                    <v:line id="Conector recto 684" o:spid="_x0000_s1249" style="position:absolute;visibility:visible;mso-wrap-style:square" from="36504,4832" to="36504,6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HbcQAAADcAAAADwAAAGRycy9kb3ducmV2LnhtbESPwWrDMBBE74H+g9hAb4ns2ITgRg6h&#10;EAg+FOqmPS/W1nYsrYylJu7fV4VCj8PMvGH2h9kacaPJ944VpOsEBHHjdM+tgsvbabUD4QOyRuOY&#10;FHyTh0P5sNhjod2dX+lWh1ZECPsCFXQhjIWUvunIol+7kTh6n26yGKKcWqknvEe4NXKTJFtpsee4&#10;0OFIzx01Q/1lFXzkeSbzlyprBvOeylCdr0fjlHpczscnEIHm8B/+a5+1gu0uh98z8QjI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4dtxAAAANwAAAAPAAAAAAAAAAAA&#10;AAAAAKECAABkcnMvZG93bnJldi54bWxQSwUGAAAAAAQABAD5AAAAkgMAAAAA&#10;" strokecolor="black [3213]" strokeweight=".27778mm"/>
                    <v:line id="Conector recto 685" o:spid="_x0000_s1250" style="position:absolute;visibility:visible;mso-wrap-style:square" from="36504,4832" to="36504,6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i9sIAAADcAAAADwAAAGRycy9kb3ducmV2LnhtbESPT4vCMBTE7wt+h/AEb2uqdkWqUUQQ&#10;xMOCf8+P5tlWk5fSRK3f3iwIexxm5jfMbNFaIx7U+MqxgkE/AUGcO11xoeB4WH9PQPiArNE4JgUv&#10;8rCYd75mmGn35B099qEQEcI+QwVlCHUmpc9Lsuj7riaO3sU1FkOUTSF1g88It0YOk2QsLVYcF0qs&#10;aVVSftvfrYJzmo5k+rsd5TdzGsiw3VyXxinV67bLKYhAbfgPf9obrWA8+YG/M/EI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ci9sIAAADcAAAADwAAAAAAAAAAAAAA&#10;AAChAgAAZHJzL2Rvd25yZXYueG1sUEsFBgAAAAAEAAQA+QAAAJADAAAAAA==&#10;" strokecolor="black [3213]" strokeweight=".27778mm"/>
                    <v:line id="Conector recto 686" o:spid="_x0000_s1251" style="position:absolute;visibility:visible;mso-wrap-style:square" from="37520,4832" to="37520,6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W8gcMAAADcAAAADwAAAGRycy9kb3ducmV2LnhtbESPT4vCMBTE78J+h/CEvWmqllKqUWRB&#10;EA8L/tk9P5pnW01eSpPV7rc3guBxmJnfMItVb424Uecbxwom4wQEcel0w5WC03EzykH4gKzROCYF&#10;/+RhtfwYLLDQ7s57uh1CJSKEfYEK6hDaQkpf1mTRj11LHL2z6yyGKLtK6g7vEW6NnCZJJi02HBdq&#10;bOmrpvJ6+LMKftN0JtPv3ay8mp+JDLvtZW2cUp/Dfj0HEagP7/CrvdUKsjyD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1vIHDAAAA3AAAAA8AAAAAAAAAAAAA&#10;AAAAoQIAAGRycy9kb3ducmV2LnhtbFBLBQYAAAAABAAEAPkAAACRAwAAAAA=&#10;" strokecolor="black [3213]" strokeweight=".27778mm"/>
                    <v:line id="Conector recto 687" o:spid="_x0000_s1252" style="position:absolute;visibility:visible;mso-wrap-style:square" from="39552,3607" to="39552,6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ZGsMAAADcAAAADwAAAGRycy9kb3ducmV2LnhtbESPQYvCMBSE78L+h/AWvNnUtbhSjSIL&#10;gngQVl3Pj+bZVpOX0kSt/94sCB6HmfmGmS06a8SNWl87VjBMUhDEhdM1lwoO+9VgAsIHZI3GMSl4&#10;kIfF/KM3w1y7O//SbRdKESHsc1RQhdDkUvqiIos+cQ1x9E6utRiibEupW7xHuDXyK03H0mLNcaHC&#10;hn4qKi67q1VwzLKRzLabUXExf0MZNuvz0jil+p/dcgoiUBfe4Vd7rRWMJ9/wfyYe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5GRrDAAAA3AAAAA8AAAAAAAAAAAAA&#10;AAAAoQIAAGRycy9kb3ducmV2LnhtbFBLBQYAAAAABAAEAPkAAACRAwAAAAA=&#10;" strokecolor="black [3213]" strokeweight=".27778mm"/>
                    <v:line id="Conector recto 688" o:spid="_x0000_s1253" style="position:absolute;visibility:visible;mso-wrap-style:square" from="38542,4832" to="38542,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aNaL8AAADcAAAADwAAAGRycy9kb3ducmV2LnhtbERPTYvCMBC9C/6HMII3TdUiUo0iglA8&#10;COuq56EZ22oyKU3U+u/NYWGPj/e92nTWiBe1vnasYDJOQBAXTtdcKjj/7kcLED4gazSOScGHPGzW&#10;/d4KM+3e/EOvUyhFDGGfoYIqhCaT0hcVWfRj1xBH7uZaiyHCtpS6xXcMt0ZOk2QuLdYcGypsaFdR&#10;8Tg9rYJrms5kejzMioe5TGQ45PetcUoNB912CSJQF/7Ff+5cK5gv4tp4Jh4Buf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aNaL8AAADcAAAADwAAAAAAAAAAAAAAAACh&#10;AgAAZHJzL2Rvd25yZXYueG1sUEsFBgAAAAAEAAQA+QAAAI0DAAAAAA==&#10;" strokecolor="black [3213]" strokeweight=".27778mm"/>
                    <v:line id="Conector recto 689" o:spid="_x0000_s1254" style="position:absolute;visibility:visible;mso-wrap-style:square" from="40561,4832" to="40561,6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oo88MAAADcAAAADwAAAGRycy9kb3ducmV2LnhtbESPT4vCMBTE78J+h/AWvGnqWqRWo8iC&#10;IB6E9d/50bxtuyYvpYlav71ZEDwOM/MbZr7srBE3an3tWMFomIAgLpyuuVRwPKwHGQgfkDUax6Tg&#10;QR6Wi4/eHHPt7vxDt30oRYSwz1FBFUKTS+mLiiz6oWuIo/frWoshyraUusV7hFsjv5JkIi3WHBcq&#10;bOi7ouKyv1oF5zQdy3S3HRcXcxrJsN38rYxTqv/ZrWYgAnXhHX61N1rBJJvC/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qKPPDAAAA3AAAAA8AAAAAAAAAAAAA&#10;AAAAoQIAAGRycy9kb3ducmV2LnhtbFBLBQYAAAAABAAEAPkAAACRAwAAAAA=&#10;" strokecolor="black [3213]" strokeweight=".27778mm"/>
                    <v:shape id="Cuadro de texto 10" o:spid="_x0000_s1255" type="#_x0000_t202" style="position:absolute;left:29201;top:2489;width:101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VycMA&#10;AADcAAAADwAAAGRycy9kb3ducmV2LnhtbERPS0/CQBC+m/gfNmPCTbZ4IFpZiBFJOCAvNdHb2B3b&#10;hu5sszuU8u/ZgwnHL997MutdozoKsfZsYDTMQBEX3tZcGvj8WNw/goqCbLHxTAbOFGE2vb2ZYG79&#10;iXfU7aVUKYRjjgYqkTbXOhYVOYxD3xIn7s8Hh5JgKLUNeErhrtEPWTbWDmtODRW29FpRcdgfnYHm&#10;O4bVbyY/3bx8l+1GH7/eRmtjBnf9yzMooV6u4n/30hoYP6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GVycMAAADcAAAADwAAAAAAAAAAAAAAAACYAgAAZHJzL2Rv&#10;d25yZXYueG1sUEsFBgAAAAAEAAQA9QAAAIgDAAAAAA==&#10;" filled="f" stroked="f" strokeweight=".5pt">
                      <v:textbox inset="0,0,0,0">
                        <w:txbxContent>
                          <w:p w14:paraId="245F9F87"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shape id="Cuadro de texto 10" o:spid="_x0000_s1256" type="#_x0000_t202" style="position:absolute;left:39152;top:2489;width:151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wUsYA&#10;AADcAAAADwAAAGRycy9kb3ducmV2LnhtbESPS2vDMBCE74X+B7GF3BrZPYTGiRJCH5BDn2kC6W1r&#10;bWxTa2WkjeP++6oQ6HGYmW+Y+XJwreopxMazgXycgSIuvW24MrD9eLy+BRUF2WLrmQz8UITl4vJi&#10;joX1J36nfiOVShCOBRqoRbpC61jW5DCOfUecvIMPDiXJUGkb8JTgrtU3WTbRDhtOCzV2dFdT+b05&#10;OgPtPoanr0w++/vqWd5e9XH3kL8YM7oaVjNQQoP8h8/ttTUwmebwdyYd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0wUsYAAADcAAAADwAAAAAAAAAAAAAAAACYAgAAZHJz&#10;L2Rvd25yZXYueG1sUEsFBgAAAAAEAAQA9QAAAIsDAAAAAA==&#10;" filled="f" stroked="f" strokeweight=".5pt">
                      <v:textbox inset="0,0,0,0">
                        <w:txbxContent>
                          <w:p w14:paraId="0377C6A7"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v:textbox>
                    </v:shape>
                  </v:group>
                  <v:oval id="Elipse 692" o:spid="_x0000_s1257" style="position:absolute;left:34595;top:5365;width:711;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iB/MMA&#10;AADcAAAADwAAAGRycy9kb3ducmV2LnhtbESPQWvCQBSE7wX/w/IEb3VjDiFGVymVguKpKp4f2dds&#10;aPZtyG5NzK93C4LHYWa+YdbbwTbiRp2vHStYzBMQxKXTNVcKLuev9xyED8gaG8ek4E4etpvJ2xoL&#10;7Xr+ptspVCJC2BeowITQFlL60pBFP3ctcfR+XGcxRNlVUnfYR7htZJokmbRYc1ww2NKnofL39GcV&#10;LHd7fb4mo7F5c6dqGA94zFulZtPhYwUi0BBe4Wd7rxVkyxT+z8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iB/MMAAADcAAAADwAAAAAAAAAAAAAAAACYAgAAZHJzL2Rv&#10;d25yZXYueG1sUEsFBgAAAAAEAAQA9QAAAIgDAAAAAA==&#10;" filled="f" strokecolor="red" strokeweight="1.5pt"/>
                  <v:shape id="Cuadro de texto 10" o:spid="_x0000_s1258" type="#_x0000_t202" style="position:absolute;left:32942;top:8270;width:3599;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OQsQA&#10;AADcAAAADwAAAGRycy9kb3ducmV2LnhtbESPQWsCMRSE7wX/Q3iCt5q1wrZujSIFQSgItR56fGxe&#10;N0s3LyGJa+qvbwqFHoeZ+YZZb7MdxEgh9o4VLOYVCOLW6Z47Bef3/f0TiJiQNQ6OScE3RdhuJndr&#10;bLS78huNp9SJAuHYoAKTkm+kjK0hi3HuPHHxPl2wmIoMndQBrwVuB/lQVbW02HNZMOjpxVD7dbpY&#10;Bf72kavXcMvD4Xj29XFlHvOYlZpN8+4ZRKKc/sN/7YNWUK+W8Hu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5TkLEAAAA3AAAAA8AAAAAAAAAAAAAAAAAmAIAAGRycy9k&#10;b3ducmV2LnhtbFBLBQYAAAAABAAEAPUAAACJAwAAAAA=&#10;" filled="f" strokecolor="#ffc000" strokeweight="1pt">
                    <v:textbox inset="0,0,0,0">
                      <w:txbxContent>
                        <w:p w14:paraId="250CA885"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0.5mm</m:t>
                              </m:r>
                            </m:oMath>
                          </m:oMathPara>
                        </w:p>
                      </w:txbxContent>
                    </v:textbox>
                  </v:shape>
                  <v:shape id="Conector recto de flecha 694" o:spid="_x0000_s1259" type="#_x0000_t32" style="position:absolute;left:31635;top:6140;width:1416;height:21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QFKMQAAADcAAAADwAAAGRycy9kb3ducmV2LnhtbESPT2vCQBTE7wW/w/IEb3WjiDVpNiIF&#10;0UsPUen5NfuaBLNvQ3abP376bqHQ4zAzv2HS/Wga0VPnassKVssIBHFhdc2lgtv1+LwD4TyyxsYy&#10;KZjIwT6bPaWYaDtwTv3FlyJA2CWooPK+TaR0RUUG3dK2xMH7sp1BH2RXSt3hEOCmkeso2kqDNYeF&#10;Clt6q6i4X76NgoGmWL9TP718POo8b2LzeVqtlVrMx8MrCE+j/w//tc9awTbewO+ZcAR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NAUoxAAAANwAAAAPAAAAAAAAAAAA&#10;AAAAAKECAABkcnMvZG93bnJldi54bWxQSwUGAAAAAAQABAD5AAAAkgMAAAAA&#10;" strokecolor="#f07f09 [3204]" strokeweight=".27778mm">
                    <v:stroke endarrow="classic" endarrowwidth="narrow"/>
                  </v:shape>
                </v:group>
                <v:shape id="Cuadro de texto 10" o:spid="_x0000_s1260" type="#_x0000_t202" style="position:absolute;left:48005;top:364;width:1866;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2UccA&#10;AADcAAAADwAAAGRycy9kb3ducmV2LnhtbESPQUvDQBSE74X+h+UVvLWbChYbuy2lKnhQW9sKentm&#10;n0kw+zbsvqbx37uC4HGYmW+Yxap3jeooxNqzgekkA0VceFtzaeB4uB9fg4qCbLHxTAa+KcJqORws&#10;MLf+zC/U7aVUCcIxRwOVSJtrHYuKHMaJb4mT9+mDQ0kylNoGPCe4a/Rlls20w5rTQoUtbSoqvvYn&#10;Z6B5i+HxI5P37rZ8kt1Wn17vps/GXIz69Q0ooV7+w3/tB2tgNr+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2NlHHAAAA3AAAAA8AAAAAAAAAAAAAAAAAmAIAAGRy&#10;cy9kb3ducmV2LnhtbFBLBQYAAAAABAAEAPUAAACMAwAAAAA=&#10;" filled="f" stroked="f" strokeweight=".5pt">
                  <v:textbox inset="0,0,0,0">
                    <w:txbxContent>
                      <w:p w14:paraId="71A9C477" w14:textId="77777777" w:rsidR="006C09F4" w:rsidRDefault="006C09F4" w:rsidP="006C09F4">
                        <w:pPr>
                          <w:pStyle w:val="NormalWeb"/>
                          <w:spacing w:before="0" w:beforeAutospacing="0" w:after="160" w:afterAutospacing="0" w:line="252" w:lineRule="auto"/>
                        </w:pPr>
                        <w:r>
                          <w:rPr>
                            <w:rFonts w:eastAsia="Calibri"/>
                            <w:sz w:val="16"/>
                            <w:szCs w:val="16"/>
                          </w:rPr>
                          <w:t>d)</w:t>
                        </w:r>
                      </w:p>
                    </w:txbxContent>
                  </v:textbox>
                </v:shape>
                <v:group id="Grupo 696" o:spid="_x0000_s1261" style="position:absolute;left:47254;top:573;width:15824;height:8226" coordorigin="41658,2090" coordsize="15824,8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rect id="Rectángulo 697" o:spid="_x0000_s1262" style="position:absolute;left:45474;top:6005;width:8271;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MucYA&#10;AADcAAAADwAAAGRycy9kb3ducmV2LnhtbESPT2vCQBTE74V+h+UVvNVNPaQaXaX4B6T0YhT1+Mg+&#10;k7TZt2F31dRP3y0IHoeZ+Q0zmXWmERdyvras4K2fgCAurK65VLDbrl6HIHxA1thYJgW/5GE2fX6a&#10;YKbtlTd0yUMpIoR9hgqqENpMSl9UZND3bUscvZN1BkOUrpTa4TXCTSMHSZJKgzXHhQpbmldU/ORn&#10;o2AU0u62mB9vm+Xh+wvdcJ1/7q1SvZfuYwwiUBce4Xt7rRWko3f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wMucYAAADcAAAADwAAAAAAAAAAAAAAAACYAgAAZHJz&#10;L2Rvd25yZXYueG1sUEsFBgAAAAAEAAQA9QAAAIsDAAAAAA==&#10;" fillcolor="#b3d5ab [1303]" stroked="f" strokeweight="1.5pt"/>
                  <v:shape id="Cuadro de texto 10" o:spid="_x0000_s1263" type="#_x0000_t202" style="position:absolute;left:46128;top:8617;width:1352;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Zz8MA&#10;AADcAAAADwAAAGRycy9kb3ducmV2LnhtbERPS0/CQBC+m/gfNmPCTbZ4IFpZiBFJOCAvNdHb2B3b&#10;hu5sszuU8u/ZgwnHL997MutdozoKsfZsYDTMQBEX3tZcGvj8WNw/goqCbLHxTAbOFGE2vb2ZYG79&#10;iXfU7aVUKYRjjgYqkTbXOhYVOYxD3xIn7s8Hh5JgKLUNeErhrtEPWTbWDmtODRW29FpRcdgfnYHm&#10;O4bVbyY/3bx8l+1GH7/eRmtjBnf9yzMooV6u4n/30hoYP6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eZz8MAAADcAAAADwAAAAAAAAAAAAAAAACYAgAAZHJzL2Rv&#10;d25yZXYueG1sUEsFBgAAAAAEAAQA9QAAAIgDAAAAAA==&#10;" filled="f" stroked="f" strokeweight=".5pt">
                    <v:textbox inset="0,0,0,0">
                      <w:txbxContent>
                        <w:p w14:paraId="18E2F461"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group id="Grupo 699" o:spid="_x0000_s1264" style="position:absolute;left:45869;top:5917;width:6696;height:2628" coordorigin="44253,5609" coordsize="9157,3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line id="Conector recto 700" o:spid="_x0000_s1265" style="position:absolute;rotation:180;visibility:visible;mso-wrap-style:square" from="53411,5609" to="53411,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03WsAAAADcAAAADwAAAGRycy9kb3ducmV2LnhtbERPPW/CMBDdkfgP1iF1A4cWNVHAoBYp&#10;EispC9sRH7FFfE5jF9J/j4dKHZ/e92Y3uk7caQjWs4LlIgNB3HhtuVVw+qrmBYgQkTV2nknBLwXY&#10;baeTDZbaP/hI9zq2IoVwKFGBibEvpQyNIYdh4XvixF394DAmOLRSD/hI4a6Tr1n2Lh1aTg0Ge9ob&#10;am71j1NwvNSd/T7b/VtVyWuRf64Kk6+UepmNH2sQkcb4L/5zH7SCPEvz05l0BOT2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NN1rAAAAA3AAAAA8AAAAAAAAAAAAAAAAA&#10;oQIAAGRycy9kb3ducmV2LnhtbFBLBQYAAAAABAAEAPkAAACOAwAAAAA=&#10;" strokecolor="black [3213]" strokeweight=".27778mm"/>
                    <v:line id="Conector recto 701" o:spid="_x0000_s1266" style="position:absolute;rotation:180;visibility:visible;mso-wrap-style:square" from="51228,5820" to="51228,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SwcQAAADcAAAADwAAAGRycy9kb3ducmV2LnhtbESPQWvCQBSE74X+h+UJvdWNrTQhdRUV&#10;Al5Ne+ntNfvMLmbfptmtxn/vCoLHYWa+YRar0XXiREOwnhXMphkI4sZry62C76/qtQARIrLGzjMp&#10;uFCA1fL5aYGl9mfe06mOrUgQDiUqMDH2pZShMeQwTH1PnLyDHxzGJIdW6gHPCe46+ZZlH9Kh5bRg&#10;sKetoeZY/zsF+9+6s38/dvteVfJQ5Jt5YfK5Ui+Tcf0JItIYH+F7e6cV5Nk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ZLBxAAAANwAAAAPAAAAAAAAAAAA&#10;AAAAAKECAABkcnMvZG93bnJldi54bWxQSwUGAAAAAAQABAD5AAAAkgMAAAAA&#10;" strokecolor="black [3213]" strokeweight=".27778mm"/>
                    <v:line id="Conector recto 702" o:spid="_x0000_s1267" style="position:absolute;rotation:180;visibility:visible;mso-wrap-style:square" from="48903,5786" to="48903,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MMtsQAAADcAAAADwAAAGRycy9kb3ducmV2LnhtbESPwWrDMBBE74H+g9hCb7GcNMTGjRLa&#10;gKHXOLnktrU2loi1ci01cf++KhR6HGbmDbPZTa4XNxqD9axgkeUgiFuvLXcKTsd6XoIIEVlj75kU&#10;fFOA3fZhtsFK+zsf6NbETiQIhwoVmBiHSsrQGnIYMj8QJ+/iR4cxybGTesR7grteLvN8LR1aTgsG&#10;B9obaq/Nl1Nw+Gh6+3m2++e6lpeyeFuVplgp9fQ4vb6AiDTF//Bf+10rKPIl/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kwy2xAAAANwAAAAPAAAAAAAAAAAA&#10;AAAAAKECAABkcnMvZG93bnJldi54bWxQSwUGAAAAAAQABAD5AAAAkgMAAAAA&#10;" strokecolor="black [3213]" strokeweight=".27778mm"/>
                    <v:line id="Conector recto 707" o:spid="_x0000_s1268" style="position:absolute;rotation:180;visibility:visible;mso-wrap-style:square" from="46578,5803" to="46578,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vLsQAAADcAAAADwAAAGRycy9kb3ducmV2LnhtbESPwWrDMBBE74X+g9hAb7WcNsTGjRLa&#10;gKHXOLn0trU2lqi1ci01cf8+CgRyHGbmDbPaTK4XJxqD9axgnuUgiFuvLXcKDvv6uQQRIrLG3jMp&#10;+KcAm/Xjwwor7c+8o1MTO5EgHCpUYGIcKilDa8hhyPxAnLyjHx3GJMdO6hHPCe56+ZLnS+nQclow&#10;ONDWUPvT/DkFu++mt79fdvta1/JYFh+L0hQLpZ5m0/sbiEhTvIdv7U+toMgLuJ5JR0C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5K8uxAAAANwAAAAPAAAAAAAAAAAA&#10;AAAAAKECAABkcnMvZG93bnJldi54bWxQSwUGAAAAAAQABAD5AAAAkgMAAAAA&#10;" strokecolor="black [3213]" strokeweight=".27778mm"/>
                    <v:line id="Conector recto 708" o:spid="_x0000_s1269" style="position:absolute;rotation:180;visibility:visible;mso-wrap-style:square" from="46578,5803" to="46578,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s7XMAAAADcAAAADwAAAGRycy9kb3ducmV2LnhtbERPPW/CMBDdkfgP1iF1A4cWNVHAoBYp&#10;EispC9sRH7FFfE5jF9J/j4dKHZ/e92Y3uk7caQjWs4LlIgNB3HhtuVVw+qrmBYgQkTV2nknBLwXY&#10;baeTDZbaP/hI9zq2IoVwKFGBibEvpQyNIYdh4XvixF394DAmOLRSD/hI4a6Tr1n2Lh1aTg0Ge9ob&#10;am71j1NwvNSd/T7b/VtVyWuRf64Kk6+UepmNH2sQkcb4L/5zH7SCPEtr05l0BOT2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7O1zAAAAA3AAAAA8AAAAAAAAAAAAAAAAA&#10;oQIAAGRycy9kb3ducmV2LnhtbFBLBQYAAAAABAAEAPkAAACOAwAAAAA=&#10;" strokecolor="black [3213]" strokeweight=".27778mm"/>
                    <v:line id="Conector recto 709" o:spid="_x0000_s1270" style="position:absolute;rotation:180;visibility:visible;mso-wrap-style:square" from="44253,5826" to="44253,9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ex8QAAADcAAAADwAAAGRycy9kb3ducmV2LnhtbESPzWrDMBCE74W+g9hCb42cH2rHiRKa&#10;gKHXuL3ktrE2loi1ci0lcd++KhR6HGbmG2a9HV0nbjQE61nBdJKBIG68ttwq+PyoXgoQISJr7DyT&#10;gm8KsN08Pqyx1P7OB7rVsRUJwqFEBSbGvpQyNIYchonviZN39oPDmOTQSj3gPcFdJ2dZ9iodWk4L&#10;BnvaG2ou9dUpOJzqzn4d7X5eVfJc5LtFYfKFUs9P49sKRKQx/of/2u9aQZ4t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N57HxAAAANwAAAAPAAAAAAAAAAAA&#10;AAAAAKECAABkcnMvZG93bnJldi54bWxQSwUGAAAAAAQABAD5AAAAkgMAAAAA&#10;" strokecolor="black [3213]" strokeweight=".27778mm"/>
                  </v:group>
                  <v:shape id="Onda 710" o:spid="_x0000_s1271" type="#_x0000_t64" style="position:absolute;left:48675;top:-2775;width:3943;height:136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XAsMA&#10;AADcAAAADwAAAGRycy9kb3ducmV2LnhtbERPy2rCQBTdF/yH4Qru6kQXVaKjFFGpYBcmBV3eZq5J&#10;2sydkJk8/PvOQujycN7r7WAq0VHjSssKZtMIBHFmdcm5gq/08LoE4TyyxsoyKXiQg+1m9LLGWNue&#10;L9QlPhchhF2MCgrv61hKlxVk0E1tTRy4u20M+gCbXOoG+xBuKjmPojdpsOTQUGBNu4Ky36Q1Cpb7&#10;79s1zW73x087fOrufJyfDkelJuPhfQXC0+D/xU/3h1awmIX5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AXAsMAAADcAAAADwAAAAAAAAAAAAAAAACYAgAAZHJzL2Rv&#10;d25yZXYueG1sUEsFBgAAAAAEAAQA9QAAAIgDAAAAAA==&#10;" adj="810" fillcolor="#ff6" stroked="f" strokeweight="1.5pt"/>
                  <v:group id="Grupo 711" o:spid="_x0000_s1272" style="position:absolute;left:45091;top:2807;width:10728;height:3232" coordorigin="43449,2447" coordsize="11468,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line id="Conector recto 712" o:spid="_x0000_s1273" style="position:absolute;visibility:visible;mso-wrap-style:square" from="43646,3578" to="43646,5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gmMMAAADcAAAADwAAAGRycy9kb3ducmV2LnhtbESPQYvCMBSE78L+h/AWvGlaLa5Uo8jC&#10;gngQ1N09P5pnW01eShO1/nsjCB6HmfmGmS87a8SVWl87VpAOExDEhdM1lwp+Dz+DKQgfkDUax6Tg&#10;Th6Wi4/eHHPtbryj6z6UIkLY56igCqHJpfRFRRb90DXE0Tu61mKIsi2lbvEW4dbIUZJMpMWa40KF&#10;DX1XVJz3F6vgP8vGMttuxsXZ/KUybNanlXFK9T+71QxEoC68w6/2Wiv4Skf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lIJjDAAAA3AAAAA8AAAAAAAAAAAAA&#10;AAAAoQIAAGRycy9kb3ducmV2LnhtbFBLBQYAAAAABAAEAPkAAACRAwAAAAA=&#10;" strokecolor="black [3213]" strokeweight=".27778mm"/>
                    <v:line id="Conector recto 713" o:spid="_x0000_s1274" style="position:absolute;visibility:visible;mso-wrap-style:square" from="44662,4778" to="44662,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mFA8QAAADcAAAADwAAAGRycy9kb3ducmV2LnhtbESPT4vCMBTE78J+h/AW9qZpbXGlGkUW&#10;BPGw4J/1/GiebdfkpTRZrd/eLAgeh5n5DTNf9taIK3W+cawgHSUgiEunG64UHA/r4RSED8gajWNS&#10;cCcPy8XbYI6Fdjfe0XUfKhEh7AtUUIfQFlL6siaLfuRa4uidXWcxRNlVUnd4i3Br5DhJJtJiw3Gh&#10;xpa+aiov+z+r4JTnmcy/t1l5MT+pDNvN78o4pT7e+9UMRKA+vMLP9kYr+Ewz+D8Tj4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qYUDxAAAANwAAAAPAAAAAAAAAAAA&#10;AAAAAKECAABkcnMvZG93bnJldi54bWxQSwUGAAAAAAQABAD5AAAAkgMAAAAA&#10;" strokecolor="black [3213]" strokeweight=".27778mm"/>
                    <v:line id="Conector recto 714" o:spid="_x0000_s1275" style="position:absolute;visibility:visible;mso-wrap-style:square" from="45684,4778" to="45684,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Add8MAAADcAAAADwAAAGRycy9kb3ducmV2LnhtbESPT4vCMBTE78J+h/CEvWlaLa5Uo8iC&#10;IB4E/6znR/Nsq8lLabLa/fYbQfA4zMxvmPmys0bcqfW1YwXpMAFBXDhdc6ngdFwPpiB8QNZoHJOC&#10;P/KwXHz05phr9+A93Q+hFBHCPkcFVQhNLqUvKrLoh64hjt7FtRZDlG0pdYuPCLdGjpJkIi3WHBcq&#10;bOi7ouJ2+LUKzlk2ltluOy5u5ieVYbu5roxT6rPfrWYgAnXhHX61N1rBV5rB80w8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AHXfDAAAA3AAAAA8AAAAAAAAAAAAA&#10;AAAAoQIAAGRycy9kb3ducmV2LnhtbFBLBQYAAAAABAAEAPkAAACRAwAAAAA=&#10;" strokecolor="black [3213]" strokeweight=".27778mm"/>
                    <v:line id="Conector recto 715" o:spid="_x0000_s1276" style="position:absolute;visibility:visible;mso-wrap-style:square" from="46694,4778" to="46694,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y47MUAAADcAAAADwAAAGRycy9kb3ducmV2LnhtbESPT2vCQBTE7wW/w/KE3uommlqJriEI&#10;BfFQqH96fmSfSXT3bchuNf323ULB4zAzv2FWxWCNuFHvW8cK0kkCgrhyuuVawfHw/rIA4QOyRuOY&#10;FPyQh2I9elphrt2dP+m2D7WIEPY5KmhC6HIpfdWQRT9xHXH0zq63GKLsa6l7vEe4NXKaJHNpseW4&#10;0GBHm4aq6/7bKvjKspnMPnaz6mpOqQy77aU0Tqnn8VAuQQQawiP8395qBW/pK/ydi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y47MUAAADcAAAADwAAAAAAAAAA&#10;AAAAAAChAgAAZHJzL2Rvd25yZXYueG1sUEsFBgAAAAAEAAQA+QAAAJMDAAAAAA==&#10;" strokecolor="black [3213]" strokeweight=".27778mm"/>
                    <v:line id="Conector recto 716" o:spid="_x0000_s1277" style="position:absolute;visibility:visible;mso-wrap-style:square" from="47710,4778" to="47710,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mm8MAAADcAAAADwAAAGRycy9kb3ducmV2LnhtbESPQYvCMBSE78L+h/AWvGlaLSrVKCII&#10;4kFYdff8aN62XZOX0kSt/94sCB6HmfmGWaw6a8SNWl87VpAOExDEhdM1lwrOp+1gBsIHZI3GMSl4&#10;kIfV8qO3wFy7O3/R7RhKESHsc1RQhdDkUvqiIot+6Bri6P261mKIsi2lbvEe4dbIUZJMpMWa40KF&#10;DW0qKi7Hq1Xwk2VjmR324+JivlMZ9ru/tXFK9T+79RxEoC68w6/2TiuYphP4PxOP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eJpvDAAAA3AAAAA8AAAAAAAAAAAAA&#10;AAAAoQIAAGRycy9kb3ducmV2LnhtbFBLBQYAAAAABAAEAPkAAACRAwAAAAA=&#10;" strokecolor="black [3213]" strokeweight=".27778mm"/>
                    <v:line id="Conector recto 717" o:spid="_x0000_s1278" style="position:absolute;visibility:visible;mso-wrap-style:square" from="48726,4124" to="48726,6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KDAMMAAADcAAAADwAAAGRycy9kb3ducmV2LnhtbESPQYvCMBSE78L+h/AEb5pWiy7VKLIg&#10;iAdB3d3zo3m21eSlNFG7/34jCB6HmfmGWaw6a8SdWl87VpCOEhDEhdM1lwq+T5vhJwgfkDUax6Tg&#10;jzyslh+9BebaPfhA92MoRYSwz1FBFUKTS+mLiiz6kWuIo3d2rcUQZVtK3eIjwq2R4ySZSos1x4UK&#10;G/qqqLgeb1bBb5ZNZLbfTYqr+Ull2G0va+OUGvS79RxEoC68w6/2ViuYpTN4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SgwDDAAAA3AAAAA8AAAAAAAAAAAAA&#10;AAAAoQIAAGRycy9kb3ducmV2LnhtbFBLBQYAAAAABAAEAPkAAACRAwAAAAA=&#10;" strokecolor="black [3213]" strokeweight=".27778mm"/>
                    <v:line id="Conector recto 718" o:spid="_x0000_s1279" style="position:absolute;visibility:visible;mso-wrap-style:square" from="49736,4790" to="49736,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0XcsEAAADcAAAADwAAAGRycy9kb3ducmV2LnhtbERPy4rCMBTdC/MP4Q64s2m1qFSjiDAg&#10;LgQfM+tLc6ftmNyUJqP1781CcHk47+W6t0bcqPONYwVZkoIgLp1uuFJwOX+N5iB8QNZoHJOCB3lY&#10;rz4GSyy0u/ORbqdQiRjCvkAFdQhtIaUva7LoE9cSR+7XdRZDhF0ldYf3GG6NHKfpVFpsODbU2NK2&#10;pvJ6+rcKfvJ8IvPDflJezXcmw373tzFOqeFnv1mACNSHt/jl3mkFsyy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RdywQAAANwAAAAPAAAAAAAAAAAAAAAA&#10;AKECAABkcnMvZG93bnJldi54bWxQSwUGAAAAAAQABAD5AAAAjwMAAAAA&#10;" strokecolor="black [3213]" strokeweight=".27778mm"/>
                    <v:line id="Conector recto 719" o:spid="_x0000_s1280" style="position:absolute;visibility:visible;mso-wrap-style:square" from="50752,4790" to="50752,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y6cUAAADcAAAADwAAAGRycy9kb3ducmV2LnhtbESPT2vCQBTE7wW/w/KE3uomGmqNriEI&#10;BfFQqH96fmSfSXT3bchuNf323ULB4zAzv2FWxWCNuFHvW8cK0kkCgrhyuuVawfHw/vIGwgdkjcYx&#10;KfghD8V69LTCXLs7f9JtH2oRIexzVNCE0OVS+qohi37iOuLonV1vMUTZ11L3eI9wa+Q0SV6lxZbj&#10;QoMdbRqqrvtvq+Ary2Yy+9jNqqs5pTLstpfSOKWex0O5BBFoCI/wf3urFczTBfydi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Gy6cUAAADcAAAADwAAAAAAAAAA&#10;AAAAAAChAgAAZHJzL2Rvd25yZXYueG1sUEsFBgAAAAAEAAQA+QAAAJMDAAAAAA==&#10;" strokecolor="black [3213]" strokeweight=".27778mm"/>
                    <v:line id="Conector recto 720" o:spid="_x0000_s1281" style="position:absolute;visibility:visible;mso-wrap-style:square" from="50752,4790" to="50752,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fRycIAAADcAAAADwAAAGRycy9kb3ducmV2LnhtbERPz2vCMBS+D/Y/hDfwNlPbskk1lTIY&#10;iAdhbvP8aJ5t1+SlNJmt/705DHb8+H5vd7M14kqj7xwrWC0TEMS10x03Cr4+35/XIHxA1mgck4Ib&#10;ediVjw9bLLSb+IOup9CIGMK+QAVtCEMhpa9bsuiXbiCO3MWNFkOEYyP1iFMMt0amSfIiLXYcG1oc&#10;6K2luj/9WgXnPM9kfjxkdW++VzIc9j+VcUotnuZqAyLQHP7Ff+69VvCaxvnxTDwCsr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fRycIAAADcAAAADwAAAAAAAAAAAAAA&#10;AAChAgAAZHJzL2Rvd25yZXYueG1sUEsFBgAAAAAEAAQA+QAAAJADAAAAAA==&#10;" strokecolor="black [3213]" strokeweight=".27778mm"/>
                    <v:line id="Conector recto 721" o:spid="_x0000_s1282" style="position:absolute;visibility:visible;mso-wrap-style:square" from="51768,4790" to="51768,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0UsMAAADcAAAADwAAAGRycy9kb3ducmV2LnhtbESPQYvCMBSE78L+h/AWvGlaLa5Uo8jC&#10;gngQ1N09P5pnW01eShO1/nsjCB6HmfmGmS87a8SVWl87VpAOExDEhdM1lwp+Dz+DKQgfkDUax6Tg&#10;Th6Wi4/eHHPtbryj6z6UIkLY56igCqHJpfRFRRb90DXE0Tu61mKIsi2lbvEW4dbIUZJMpMWa40KF&#10;DX1XVJz3F6vgP8vGMttuxsXZ/KUybNanlXFK9T+71QxEoC68w6/2Wiv4GqX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bdFLDAAAA3AAAAA8AAAAAAAAAAAAA&#10;AAAAoQIAAGRycy9kb3ducmV2LnhtbFBLBQYAAAAABAAEAPkAAACRAwAAAAA=&#10;" strokecolor="black [3213]" strokeweight=".27778mm"/>
                    <v:line id="Conector recto 722" o:spid="_x0000_s1283" style="position:absolute;visibility:visible;mso-wrap-style:square" from="53800,3565" to="53800,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qJcMAAADcAAAADwAAAGRycy9kb3ducmV2LnhtbESPQYvCMBSE74L/ITzBm6bW4ko1igiC&#10;eBDU3T0/mrdt1+SlNFG7/34jCB6HmfmGWa47a8SdWl87VjAZJyCIC6drLhV8XnajOQgfkDUax6Tg&#10;jzysV/3eEnPtHnyi+zmUIkLY56igCqHJpfRFRRb92DXE0ftxrcUQZVtK3eIjwq2RaZLMpMWa40KF&#10;DW0rKq7nm1XwnWVTmR0P0+JqviYyHPa/G+OUGg66zQJEoC68w6/2Xiv4SFN4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J6iXDAAAA3AAAAA8AAAAAAAAAAAAA&#10;AAAAoQIAAGRycy9kb3ducmV2LnhtbFBLBQYAAAAABAAEAPkAAACRAwAAAAA=&#10;" strokecolor="black [3213]" strokeweight=".27778mm"/>
                    <v:line id="Conector recto 723" o:spid="_x0000_s1284" style="position:absolute;visibility:visible;mso-wrap-style:square" from="52790,4790" to="52790,6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PvsMAAADcAAAADwAAAGRycy9kb3ducmV2LnhtbESPQYvCMBSE78L+h/AW9qaptrhSjSIL&#10;C+JBUFfPj+bZVpOX0mS1/nsjCB6HmfmGmS06a8SVWl87VjAcJCCIC6drLhX87X/7ExA+IGs0jknB&#10;nTws5h+9Geba3XhL110oRYSwz1FBFUKTS+mLiiz6gWuIo3dyrcUQZVtK3eItwq2RoyQZS4s1x4UK&#10;G/qpqLjs/q2CY5alMtus0+JiDkMZ1qvz0jilvj675RREoC68w6/2Siv4HqX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FT77DAAAA3AAAAA8AAAAAAAAAAAAA&#10;AAAAoQIAAGRycy9kb3ducmV2LnhtbFBLBQYAAAAABAAEAPkAAACRAwAAAAA=&#10;" strokecolor="black [3213]" strokeweight=".27778mm"/>
                    <v:line id="Conector recto 724" o:spid="_x0000_s1285" style="position:absolute;visibility:visible;mso-wrap-style:square" from="54809,4790" to="54809,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zXysUAAADcAAAADwAAAGRycy9kb3ducmV2LnhtbESPzWrDMBCE74W8g9hAb42cxDTBsWxM&#10;IBByKOSnPS/W1nYjrYylJu7bV4VAj8PMfMPk5WiNuNHgO8cK5rMEBHHtdMeNgst597IG4QOyRuOY&#10;FPyQh7KYPOWYaXfnI91OoRERwj5DBW0IfSalr1uy6GeuJ47epxsshiiHRuoB7xFujVwkyau02HFc&#10;aLGnbUv19fRtFXyk6VKmb4dlfTXvcxkO+6/KOKWep2O1ARFoDP/hR3uvFawWKfydiUdAF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zXysUAAADcAAAADwAAAAAAAAAA&#10;AAAAAAChAgAAZHJzL2Rvd25yZXYueG1sUEsFBgAAAAAEAAQA+QAAAJMDAAAAAA==&#10;" strokecolor="black [3213]" strokeweight=".27778mm"/>
                    <v:shape id="Cuadro de texto 10" o:spid="_x0000_s1286" type="#_x0000_t202" style="position:absolute;left:43449;top:2447;width:1010;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wK8cA&#10;AADcAAAADwAAAGRycy9kb3ducmV2LnhtbESPQUvDQBSE74X+h+UJvbWbFqoldlukKnhQW9sKentm&#10;n0kw+zbsvqbx37uC4HGYmW+Y5bp3jeooxNqzgekkA0VceFtzaeB4uB8vQEVBtth4JgPfFGG9Gg6W&#10;mFt/5hfq9lKqBOGYo4FKpM21jkVFDuPEt8TJ+/TBoSQZSm0DnhPcNXqWZZfaYc1pocKWNhUVX/uT&#10;M9C8xfD4kcl7d1s+yW6rT69302djRhf9zTUooV7+w3/tB2vgaja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o8CvHAAAA3AAAAA8AAAAAAAAAAAAAAAAAmAIAAGRy&#10;cy9kb3ducmV2LnhtbFBLBQYAAAAABAAEAPUAAACMAwAAAAA=&#10;" filled="f" stroked="f" strokeweight=".5pt">
                      <v:textbox inset="0,0,0,0">
                        <w:txbxContent>
                          <w:p w14:paraId="55C5FD7C"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shape id="Cuadro de texto 10" o:spid="_x0000_s1287" type="#_x0000_t202" style="position:absolute;left:53399;top:2447;width:1518;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uXMcA&#10;AADcAAAADwAAAGRycy9kb3ducmV2LnhtbESPT2vCQBTE74V+h+UVvNWNHmxJXUWsgof+sVahvb1m&#10;X5PQ7Nuw+4zx27uFQo/DzPyGmc5716iOQqw9GxgNM1DEhbc1lwb27+vbe1BRkC02nsnAmSLMZ9dX&#10;U8ytP/EbdTspVYJwzNFAJdLmWseiIodx6Fvi5H374FCSDKW2AU8J7ho9zrKJdlhzWqiwpWVFxc/u&#10;6Aw0HzE8fWXy2T2Wz7J91cfDavRizOCmXzyAEurlP/zX3lgDd+MJ/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6blzHAAAA3AAAAA8AAAAAAAAAAAAAAAAAmAIAAGRy&#10;cy9kb3ducmV2LnhtbFBLBQYAAAAABAAEAPUAAACMAwAAAAA=&#10;" filled="f" stroked="f" strokeweight=".5pt">
                      <v:textbox inset="0,0,0,0">
                        <w:txbxContent>
                          <w:p w14:paraId="279A6C7E"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v:textbox>
                    </v:shape>
                  </v:group>
                  <v:oval id="Elipse 727" o:spid="_x0000_s1288" style="position:absolute;left:50584;top:5259;width:72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kHsEA&#10;AADcAAAADwAAAGRycy9kb3ducmV2LnhtbESPzarCMBSE94LvEI7gTlNdaK1GuSiCclf+4PrQHJty&#10;m5PSRK0+/Y0guBxm5htmsWptJe7U+NKxgtEwAUGcO11yoeB82g5SED4ga6wck4IneVgtu50FZto9&#10;+ED3YyhEhLDPUIEJoc6k9Lkhi37oauLoXV1jMUTZFFI3+IhwW8lxkkykxZLjgsGa1obyv+PNKpht&#10;dvp0SV7GptWTiva1x9+0Vqrfa3/mIAK14Rv+tHdawXQ8hfe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h5B7BAAAA3AAAAA8AAAAAAAAAAAAAAAAAmAIAAGRycy9kb3du&#10;cmV2LnhtbFBLBQYAAAAABAAEAPUAAACGAwAAAAA=&#10;" filled="f" strokecolor="red" strokeweight="1.5pt"/>
                  <v:shape id="Cuadro de texto 10" o:spid="_x0000_s1289" type="#_x0000_t202" style="position:absolute;left:41658;top:7897;width:3599;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aScAA&#10;AADcAAAADwAAAGRycy9kb3ducmV2LnhtbERPTWsCMRC9F/ofwhR6q1k9qN0aRQRBKAhVDx6HzbhZ&#10;3ExCEtfor28OhR4f73uxyrYXA4XYOVYwHlUgiBunO24VnI7bjzmImJA19o5JwYMirJavLwustbvz&#10;Dw2H1IoSwrFGBSYlX0sZG0MW48h54sJdXLCYCgyt1AHvJdz2clJVU2mx49Jg0NPGUHM93KwC/zzn&#10;6js8c7/bn/x0/2lmechKvb/l9ReIRDn9i//cO61gNilry5lyBO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MaScAAAADcAAAADwAAAAAAAAAAAAAAAACYAgAAZHJzL2Rvd25y&#10;ZXYueG1sUEsFBgAAAAAEAAQA9QAAAIUDAAAAAA==&#10;" filled="f" strokecolor="#ffc000" strokeweight="1pt">
                    <v:textbox inset="0,0,0,0">
                      <w:txbxContent>
                        <w:p w14:paraId="57E6E509"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0.75mm</m:t>
                              </m:r>
                            </m:oMath>
                          </m:oMathPara>
                        </w:p>
                      </w:txbxContent>
                    </v:textbox>
                  </v:shape>
                  <v:shape id="Conector recto de flecha 729" o:spid="_x0000_s1290" type="#_x0000_t32" style="position:absolute;left:44997;top:6052;width:768;height:1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hjPMMAAADcAAAADwAAAGRycy9kb3ducmV2LnhtbESP0YrCMBRE3xf8h3CFfVtTu+hqNZVd&#10;QRDBh7V+wLW5tqXNTWmi1r83guDjMDNnmOWqN424UucqywrGowgEcW51xYWCY7b5moFwHlljY5kU&#10;3MnBKh18LDHR9sb/dD34QgQIuwQVlN63iZQuL8mgG9mWOHhn2xn0QXaF1B3eAtw0Mo6iqTRYcVgo&#10;saV1SXl9uBgFp2yi6/jyt5bUf7sd7u8zk1VKfQ773wUIT71/h1/trVbwE8/h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YYzzDAAAA3AAAAA8AAAAAAAAAAAAA&#10;AAAAoQIAAGRycy9kb3ducmV2LnhtbFBLBQYAAAAABAAEAPkAAACRAwAAAAA=&#10;" strokecolor="#f07f09 [3204]" strokeweight=".27778mm">
                    <v:stroke endarrow="classic" endarrowwidth="narrow"/>
                  </v:shape>
                </v:group>
                <v:group id="Grupo 730" o:spid="_x0000_s1291" style="position:absolute;left:18412;top:670;width:13678;height:8237" coordorigin="15750,2099" coordsize="13677,8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rect id="Rectángulo 731" o:spid="_x0000_s1292" style="position:absolute;left:16679;top:6020;width:8279;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h8ccA&#10;AADcAAAADwAAAGRycy9kb3ducmV2LnhtbESPT2vCQBTE7wW/w/KE3pqNLfgndRWxLYh4MYr2+Mi+&#10;JqnZt2F3q6mf3i0UPA4z8xtmOu9MI87kfG1ZwSBJQRAXVtdcKtjvPp7GIHxA1thYJgW/5GE+6z1M&#10;MdP2wls656EUEcI+QwVVCG0mpS8qMugT2xJH78s6gyFKV0rt8BLhppHPaTqUBmuOCxW2tKyoOOU/&#10;RsEkDLvr2/Lzun0/fm/QjVf5+mCVeux3i1cQgbpwD/+3V1rB6GUAf2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eYfHHAAAA3AAAAA8AAAAAAAAAAAAAAAAAmAIAAGRy&#10;cy9kb3ducmV2LnhtbFBLBQYAAAAABAAEAPUAAACMAwAAAAA=&#10;" fillcolor="#b3d5ab [1303]" stroked="f" strokeweight="1.5pt"/>
                  <v:shape id="Cuadro de texto 10" o:spid="_x0000_s1293" type="#_x0000_t202" style="position:absolute;left:17334;top:8625;width:1359;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gscA&#10;AADcAAAADwAAAGRycy9kb3ducmV2LnhtbESPQUvDQBSE74X+h+UJvbWbtqAldlukKnhQW9sKentm&#10;n0kw+zbsvqbx37uC4HGYmW+Y5bp3jeooxNqzgekkA0VceFtzaeB4uB8vQEVBtth4JgPfFGG9Gg6W&#10;mFt/5hfq9lKqBOGYo4FKpM21jkVFDuPEt8TJ+/TBoSQZSm0DnhPcNXqWZZfaYc1pocKWNhUVX/uT&#10;M9C8xfD4kcl7d1s+yW6rT69302djRhf9zTUooV7+w3/tB2vgaj6D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Y/oLHAAAA3AAAAA8AAAAAAAAAAAAAAAAAmAIAAGRy&#10;cy9kb3ducmV2LnhtbFBLBQYAAAAABAAEAPUAAACMAwAAAAA=&#10;" filled="f" stroked="f" strokeweight=".5pt">
                    <v:textbox inset="0,0,0,0">
                      <w:txbxContent>
                        <w:p w14:paraId="6359BE7E"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shape id="Cuadro de texto 10" o:spid="_x0000_s1294" type="#_x0000_t202" style="position:absolute;left:18693;top:8281;width:3599;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e5cQA&#10;AADcAAAADwAAAGRycy9kb3ducmV2LnhtbESPQWsCMRSE70L/Q3iF3jTbCmpXo5RCQRCEqgePj83r&#10;ZnHzEpJ0Tf31plDocZiZb5jVJtteDBRi51jB86QCQdw43XGr4HT8GC9AxISssXdMCn4owmb9MFph&#10;rd2VP2k4pFYUCMcaFZiUfC1lbAxZjBPniYv35YLFVGRopQ54LXDby5eqmkmLHZcFg57eDTWXw7dV&#10;4G/nXO3CLffb/cnP9q9mnoes1NNjfluCSJTTf/ivvdUK5tMp/J4p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uXEAAAA3AAAAA8AAAAAAAAAAAAAAAAAmAIAAGRycy9k&#10;b3ducmV2LnhtbFBLBQYAAAAABAAEAPUAAACJAwAAAAA=&#10;" filled="f" strokecolor="#ffc000" strokeweight="1pt">
                    <v:textbox inset="0,0,0,0">
                      <w:txbxContent>
                        <w:p w14:paraId="358777E4" w14:textId="77777777" w:rsidR="006C09F4" w:rsidRDefault="006C09F4" w:rsidP="006C09F4">
                          <w:pPr>
                            <w:pStyle w:val="NormalWeb"/>
                            <w:spacing w:before="0" w:beforeAutospacing="0" w:after="136" w:afterAutospacing="0" w:line="252" w:lineRule="auto"/>
                            <w:jc w:val="center"/>
                          </w:pPr>
                          <m:oMathPara>
                            <m:oMathParaPr>
                              <m:jc m:val="centerGroup"/>
                            </m:oMathParaPr>
                            <m:oMath>
                              <m:r>
                                <w:rPr>
                                  <w:rFonts w:ascii="Cambria Math" w:eastAsia="Times New Roman" w:hAnsi="Cambria Math"/>
                                  <w:sz w:val="14"/>
                                  <w:szCs w:val="14"/>
                                </w:rPr>
                                <m:t>0.25mm</m:t>
                              </m:r>
                            </m:oMath>
                          </m:oMathPara>
                        </w:p>
                      </w:txbxContent>
                    </v:textbox>
                  </v:shape>
                  <v:shape id="Conector recto de flecha 734" o:spid="_x0000_s1295" type="#_x0000_t32" style="position:absolute;left:17343;top:6104;width:1422;height:21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NVj8UAAADcAAAADwAAAGRycy9kb3ducmV2LnhtbESPS2vDMBCE74H+B7GF3hLZScjDtRJK&#10;IbSXHJyUnjfW1ja1VsZS/eivjwKBHIeZ+YZJ94OpRUetqywriGcRCOLc6ooLBV/nw3QDwnlkjbVl&#10;UjCSg/3uaZJiom3PGXUnX4gAYZeggtL7JpHS5SUZdDPbEAfvx7YGfZBtIXWLfYCbWs6jaCUNVhwW&#10;SmzovaT89/RnFPQ0bvWRunH9/V9lWb01l494rtTL8/D2CsLT4B/he/tTK1gvlnA7E46A3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NVj8UAAADcAAAADwAAAAAAAAAA&#10;AAAAAAChAgAAZHJzL2Rvd25yZXYueG1sUEsFBgAAAAAEAAQA+QAAAJMDAAAAAA==&#10;" strokecolor="#f07f09 [3204]" strokeweight=".27778mm">
                    <v:stroke endarrow="classic" endarrowwidth="narrow"/>
                  </v:shape>
                  <v:group id="Grupo 735" o:spid="_x0000_s1296" style="position:absolute;left:17392;top:5641;width:6696;height:2628" coordsize="9157,3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QxgcYAAADcAAAADwAAAGRycy9kb3ducmV2LnhtbESPQWvCQBSE7wX/w/IK&#10;3ppNlLSSZhWRKh5CoSqU3h7ZZxLMvg3ZbRL/fbdQ6HGYmW+YfDOZVgzUu8aygiSKQRCXVjdcKbic&#10;908rEM4ja2wtk4I7OdisZw85ZtqO/EHDyVciQNhlqKD2vsukdGVNBl1kO+LgXW1v0AfZV1L3OAa4&#10;aeUijp+lwYbDQo0d7Woqb6dvo+Aw4rhdJm9Dcbvu7l/n9P2zSEip+eO0fQXhafL/4b/2USt4W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lDGBxgAAANwA&#10;AAAPAAAAAAAAAAAAAAAAAKoCAABkcnMvZG93bnJldi54bWxQSwUGAAAAAAQABAD6AAAAnQMAAAAA&#10;">
                    <v:line id="Conector recto 736" o:spid="_x0000_s1297" style="position:absolute;rotation:180;visibility:visible;mso-wrap-style:square" from="9157,0" to="9157,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TACMQAAADcAAAADwAAAGRycy9kb3ducmV2LnhtbESPQWvCQBSE7wX/w/IK3uqmVUxIXaUV&#10;Ar2aevH2zD6zS7NvY3ar8d93BaHHYWa+YVab0XXiQkOwnhW8zjIQxI3XllsF++/qpQARIrLGzjMp&#10;uFGAzXrytMJS+yvv6FLHViQIhxIVmBj7UsrQGHIYZr4nTt7JDw5jkkMr9YDXBHedfMuypXRoOS0Y&#10;7GlrqPmpf52C3bHu7Plgt/Oqkqci/1wUJl8oNX0eP95BRBrjf/jR/tIK8vkS7mfS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xMAIxAAAANwAAAAPAAAAAAAAAAAA&#10;AAAAAKECAABkcnMvZG93bnJldi54bWxQSwUGAAAAAAQABAD5AAAAkgMAAAAA&#10;" strokecolor="black [3213]" strokeweight=".27778mm"/>
                    <v:line id="Conector recto 737" o:spid="_x0000_s1298" style="position:absolute;rotation:180;visibility:visible;mso-wrap-style:square" from="6974,210" to="6974,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lk8QAAADcAAAADwAAAGRycy9kb3ducmV2LnhtbESPwWrDMBBE74X+g9hCb42cJtTGjRJa&#10;g6HXuLnktrU2loi1ci01cf8+CgRyHGbmDbPaTK4XJxqD9axgPstAELdeW+4U7L7rlwJEiMgae8+k&#10;4J8CbNaPDysstT/zlk5N7ESCcChRgYlxKKUMrSGHYeYH4uQd/OgwJjl2Uo94TnDXy9cse5MOLacF&#10;gwNVhtpj8+cUbH+a3v7ubbWoa3ko8s9lYfKlUs9P08c7iEhTvIdv7S+tIF/kcD2TjoB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GWTxAAAANwAAAAPAAAAAAAAAAAA&#10;AAAAAKECAABkcnMvZG93bnJldi54bWxQSwUGAAAAAAQABAD5AAAAkgMAAAAA&#10;" strokecolor="black [3213]" strokeweight=".27778mm"/>
                    <v:line id="Conector recto 738" o:spid="_x0000_s1299" style="position:absolute;rotation:180;visibility:visible;mso-wrap-style:square" from="4649,177" to="4649,2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4cEAAADcAAAADwAAAGRycy9kb3ducmV2LnhtbERPu27CMBTdK/UfrIvUrTg8RKIUg1qk&#10;SKwElm638SW2Gl+nsYH07/GAxHh03uvt6DpxpSFYzwpm0wwEceO15VbB6Vi9FyBCRNbYeSYF/xRg&#10;u3l9WWOp/Y0PdK1jK1IIhxIVmBj7UsrQGHIYpr4nTtzZDw5jgkMr9YC3FO46Oc+ylXRoOTUY7Gln&#10;qPmtL07B4afu7N+33S2qSp6L/GtZmHyp1Ntk/PwAEWmMT/HDvdcK8kVam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F/HhwQAAANwAAAAPAAAAAAAAAAAAAAAA&#10;AKECAABkcnMvZG93bnJldi54bWxQSwUGAAAAAAQABAD5AAAAjwMAAAAA&#10;" strokecolor="black [3213]" strokeweight=".27778mm"/>
                    <v:line id="Conector recto 739" o:spid="_x0000_s1300" style="position:absolute;rotation:180;visibility:visible;mso-wrap-style:square" from="2324,193" to="2324,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UesQAAADcAAAADwAAAGRycy9kb3ducmV2LnhtbESPwW7CMBBE75X6D9ZW4lacAmpCwCCK&#10;FKlXQi+9LfESW8TrNHYh/H1dqVKPo5l5o1lvR9eJKw3BelbwMs1AEDdeW24VfByr5wJEiMgaO8+k&#10;4E4BtpvHhzWW2t/4QNc6tiJBOJSowMTYl1KGxpDDMPU9cfLOfnAYkxxaqQe8Jbjr5CzLXqVDy2nB&#10;YE97Q82l/nYKDqe6s1+fdj+vKnku8rdFYfKFUpOncbcCEWmM/+G/9rtWkM+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W1R6xAAAANwAAAAPAAAAAAAAAAAA&#10;AAAAAKECAABkcnMvZG93bnJldi54bWxQSwUGAAAAAAQABAD5AAAAkgMAAAAA&#10;" strokecolor="black [3213]" strokeweight=".27778mm"/>
                    <v:line id="Conector recto 740" o:spid="_x0000_s1301" style="position:absolute;rotation:180;visibility:visible;mso-wrap-style:square" from="2324,193" to="2324,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OmsEAAADcAAAADwAAAGRycy9kb3ducmV2LnhtbERPPW/CMBDdK/U/WFeJrTiUiEQpBrVI&#10;kboSunS7xkdsEZ/T2ED49/WAxPj0vtfbyfXiQmOwnhUs5hkI4tZry52C70P9WoIIEVlj75kU3CjA&#10;dvP8tMZK+yvv6dLETqQQDhUqMDEOlZShNeQwzP1AnLijHx3GBMdO6hGvKdz18i3LVtKh5dRgcKCd&#10;ofbUnJ2C/W/T278fu1vWtTyWxWdemiJXavYyfbyDiDTFh/ju/tIKijzNT2fSE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Z46awQAAANwAAAAPAAAAAAAAAAAAAAAA&#10;AKECAABkcnMvZG93bnJldi54bWxQSwUGAAAAAAQABAD5AAAAjwMAAAAA&#10;" strokecolor="black [3213]" strokeweight=".27778mm"/>
                    <v:line id="Conector recto 741" o:spid="_x0000_s1302" style="position:absolute;rotation:180;visibility:visible;mso-wrap-style:square" from="0,216" to="0,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srAcQAAADcAAAADwAAAGRycy9kb3ducmV2LnhtbESPwWrDMBBE74X+g9hAb42c1NTGiRLa&#10;gKHXuLnktrE2loi1ci0lcf++KhR6HGbmDbPeTq4XNxqD9axgMc9AELdeW+4UHD7r5xJEiMgae8+k&#10;4JsCbDePD2ustL/znm5N7ESCcKhQgYlxqKQMrSGHYe4H4uSd/egwJjl2Uo94T3DXy2WWvUqHltOC&#10;wYF2htpLc3UK9qemt19Hu3upa3kui/e8NEWu1NNseluBiDTF//Bf+0MrKPIF/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ysBxAAAANwAAAAPAAAAAAAAAAAA&#10;AAAAAKECAABkcnMvZG93bnJldi54bWxQSwUGAAAAAAQABAD5AAAAkgMAAAAA&#10;" strokecolor="black [3213]" strokeweight=".27778mm"/>
                  </v:group>
                  <v:shape id="Onda 742" o:spid="_x0000_s1303" type="#_x0000_t64" style="position:absolute;left:20611;top:-2762;width:3955;height:136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D88YA&#10;AADcAAAADwAAAGRycy9kb3ducmV2LnhtbESPT2vCQBTE74LfYXlCb7oxlCrRVUSqtNAe/AN6fGaf&#10;STT7NmTXGL99tyB4HGbmN8x03ppSNFS7wrKC4SACQZxaXXCmYL9b9ccgnEfWWFomBQ9yMJ91O1NM&#10;tL3zhpqtz0SAsEtQQe59lUjp0pwMuoGtiIN3trVBH2SdSV3jPcBNKeMo+pAGCw4LOVa0zCm9bm9G&#10;wfjzdDzs0uP5cbm1v7r5Wcffq7VSb712MQHhqfWv8LP9pRWM3mP4Px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0D88YAAADcAAAADwAAAAAAAAAAAAAAAACYAgAAZHJz&#10;L2Rvd25yZXYueG1sUEsFBgAAAAAEAAQA9QAAAIsDAAAAAA==&#10;" adj="810" fillcolor="#ff6" stroked="f" strokeweight="1.5pt"/>
                  <v:group id="Grupo 743" o:spid="_x0000_s1304" style="position:absolute;left:16965;top:2816;width:10728;height:3238" coordorigin="15233,2457" coordsize="11468,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line id="Conector recto 744" o:spid="_x0000_s1305" style="position:absolute;visibility:visible;mso-wrap-style:square" from="15430,3587" to="1543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MyasQAAADcAAAADwAAAGRycy9kb3ducmV2LnhtbESPQWvCQBSE70L/w/IKvZlN6mIluooU&#10;CuJBqG09P7LPJM3u25Ddavrvu0LB4zAz3zCrzeisuNAQWs8aiiwHQVx503Kt4fPjbboAESKyQeuZ&#10;NPxSgM36YbLC0vgrv9PlGGuRIBxK1NDE2JdShqohhyHzPXHyzn5wGJMcamkGvCa4s/I5z+fSYctp&#10;ocGeXhuquuOP03BSaibVYT+rOvtVyLjffW+t1/rpcdwuQUQa4z38394ZDS9Kwe1MOg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8zJqxAAAANwAAAAPAAAAAAAAAAAA&#10;AAAAAKECAABkcnMvZG93bnJldi54bWxQSwUGAAAAAAQABAD5AAAAkgMAAAAA&#10;" strokecolor="black [3213]" strokeweight=".27778mm"/>
                    <v:line id="Conector recto 745" o:spid="_x0000_s1306" style="position:absolute;visibility:visible;mso-wrap-style:square" from="16446,4787" to="16446,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X8cUAAADcAAAADwAAAGRycy9kb3ducmV2LnhtbESPQWvCQBSE7wX/w/KE3upGTWuJriEI&#10;hZBDoVY9P7KvSXT3bchuNf333ULB4zAz3zCbfLRGXGnwnWMF81kCgrh2uuNGweHz7ekVhA/IGo1j&#10;UvBDHvLt5GGDmXY3/qDrPjQiQthnqKANoc+k9HVLFv3M9cTR+3KDxRDl0Eg94C3CrZGLJHmRFjuO&#10;Cy32tGupvuy/rYJTmi5l+l4t64s5zmWoynNhnFKP07FYgwg0hnv4v11qBav0Gf7Ox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X8cUAAADcAAAADwAAAAAAAAAA&#10;AAAAAAChAgAAZHJzL2Rvd25yZXYueG1sUEsFBgAAAAAEAAQA+QAAAJMDAAAAAA==&#10;" strokecolor="black [3213]" strokeweight=".27778mm"/>
                    <v:line id="Conector recto 746" o:spid="_x0000_s1307" style="position:absolute;visibility:visible;mso-wrap-style:square" from="17469,4787" to="17469,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0JhsMAAADcAAAADwAAAGRycy9kb3ducmV2LnhtbESPQYvCMBSE78L+h/AWvNlULa5Uo4gg&#10;iAdhdXfPj+bZVpOX0kSt/94sCB6HmfmGmS87a8SNWl87VjBMUhDEhdM1lwp+jpvBFIQPyBqNY1Lw&#10;IA/LxUdvjrl2d/6m2yGUIkLY56igCqHJpfRFRRZ94hri6J1cazFE2ZZSt3iPcGvkKE0n0mLNcaHC&#10;htYVFZfD1Sr4y7KxzPa7cXExv0MZdtvzyjil+p/dagYiUBfe4Vd7qxV8ZRP4PxOP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tCYbDAAAA3AAAAA8AAAAAAAAAAAAA&#10;AAAAoQIAAGRycy9kb3ducmV2LnhtbFBLBQYAAAAABAAEAPkAAACRAwAAAAA=&#10;" strokecolor="black [3213]" strokeweight=".27778mm"/>
                    <v:line id="Conector recto 747" o:spid="_x0000_s1308" style="position:absolute;visibility:visible;mso-wrap-style:square" from="18478,4787" to="18478,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sHcMAAADcAAAADwAAAGRycy9kb3ducmV2LnhtbESPQYvCMBSE78L+h/CEvWmqFivVKLIg&#10;iAdB3fX8aJ5tNXkpTVa7/34jCB6HmfmGWaw6a8SdWl87VjAaJiCIC6drLhV8nzaDGQgfkDUax6Tg&#10;jzyslh+9BebaPfhA92MoRYSwz1FBFUKTS+mLiiz6oWuIo3dxrcUQZVtK3eIjwq2R4ySZSos1x4UK&#10;G/qqqLgdf62Cc5pOZLrfTYqb+RnJsNte18Yp9dnv1nMQgbrwDr/aW60gSzN4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hrB3DAAAA3AAAAA8AAAAAAAAAAAAA&#10;AAAAoQIAAGRycy9kb3ducmV2LnhtbFBLBQYAAAAABAAEAPkAAACRAwAAAAA=&#10;" strokecolor="black [3213]" strokeweight=".27778mm"/>
                    <v:line id="Conector recto 748" o:spid="_x0000_s1309" style="position:absolute;visibility:visible;mso-wrap-style:square" from="19494,4787" to="19494,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44b78AAADcAAAADwAAAGRycy9kb3ducmV2LnhtbERPy4rCMBTdC/5DuII7TdWiUo0igiAu&#10;BsbX+tJc22pyU5qo9e8niwGXh/NerltrxIsaXzlWMBomIIhzpysuFJxPu8EchA/IGo1jUvAhD+tV&#10;t7PETLs3/9LrGAoRQ9hnqKAMoc6k9HlJFv3Q1cSRu7nGYoiwKaRu8B3DrZHjJJlKixXHhhJr2paU&#10;P45Pq+CaphOZ/hwm+cNcRjIc9veNcUr1e+1mASJQG77if/deK5ilcW08E4+AX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b44b78AAADcAAAADwAAAAAAAAAAAAAAAACh&#10;AgAAZHJzL2Rvd25yZXYueG1sUEsFBgAAAAAEAAQA+QAAAI0DAAAAAA==&#10;" strokecolor="black [3213]" strokeweight=".27778mm"/>
                    <v:line id="Conector recto 749" o:spid="_x0000_s1310" style="position:absolute;visibility:visible;mso-wrap-style:square" from="20510,4133" to="20510,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Kd9MUAAADcAAAADwAAAGRycy9kb3ducmV2LnhtbESPQWvCQBSE7wX/w/KE3upGDa2NriEI&#10;hZBDoVY9P7KvSXT3bchuNf333ULB4zAz3zCbfLRGXGnwnWMF81kCgrh2uuNGweHz7WkFwgdkjcYx&#10;KfghD/l28rDBTLsbf9B1HxoRIewzVNCG0GdS+roli37meuLofbnBYohyaKQe8Bbh1shFkjxLix3H&#10;hRZ72rVUX/bfVsEpTZcyfa+W9cUc5zJU5bkwTqnH6VisQQQawz383y61gpf0Ff7Ox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Kd9MUAAADcAAAADwAAAAAAAAAA&#10;AAAAAAChAgAAZHJzL2Rvd25yZXYueG1sUEsFBgAAAAAEAAQA+QAAAJMDAAAAAA==&#10;" strokecolor="black [3213]" strokeweight=".27778mm"/>
                    <v:line id="Conector recto 750" o:spid="_x0000_s1311" style="position:absolute;visibility:visible;mso-wrap-style:square" from="21520,4800" to="21520,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itMIAAADcAAAADwAAAGRycy9kb3ducmV2LnhtbERPy2rCQBTdF/yH4Qru6iSathIdRYSC&#10;uBBqH+tL5prEzNwJmWkS/95ZFLo8nPdmN1ojeup87VhBOk9AEBdO11wq+Pp8f16B8AFZo3FMCu7k&#10;YbedPG0w127gD+ovoRQxhH2OCqoQ2lxKX1Rk0c9dSxy5q+sshgi7UuoOhxhujVwkyau0WHNsqLCl&#10;Q0VFc/m1Cn6ybCmz82lZNOY7leF0vO2NU2o2HfdrEIHG8C/+cx+1greXOD+eiUd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GitMIAAADcAAAADwAAAAAAAAAAAAAA&#10;AAChAgAAZHJzL2Rvd25yZXYueG1sUEsFBgAAAAAEAAQA+QAAAJADAAAAAA==&#10;" strokecolor="black [3213]" strokeweight=".27778mm"/>
                    <v:line id="Conector recto 751" o:spid="_x0000_s1312" style="position:absolute;visibility:visible;mso-wrap-style:square" from="22536,4800" to="22536,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0HL8UAAADcAAAADwAAAGRycy9kb3ducmV2LnhtbESPT2vCQBTE7wW/w/KE3uommlqJriEI&#10;BfFQqH96fmSfSXT3bchuNf323ULB4zAzv2FWxWCNuFHvW8cK0kkCgrhyuuVawfHw/rIA4QOyRuOY&#10;FPyQh2I9elphrt2dP+m2D7WIEPY5KmhC6HIpfdWQRT9xHXH0zq63GKLsa6l7vEe4NXKaJHNpseW4&#10;0GBHm4aq6/7bKvjKspnMPnaz6mpOqQy77aU0Tqnn8VAuQQQawiP8395qBW+vKfydi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0HL8UAAADcAAAADwAAAAAAAAAA&#10;AAAAAAChAgAAZHJzL2Rvd25yZXYueG1sUEsFBgAAAAAEAAQA+QAAAJMDAAAAAA==&#10;" strokecolor="black [3213]" strokeweight=".27778mm"/>
                    <v:line id="Conector recto 752" o:spid="_x0000_s1313" style="position:absolute;visibility:visible;mso-wrap-style:square" from="22536,4800" to="22536,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ZWMUAAADcAAAADwAAAGRycy9kb3ducmV2LnhtbESPQWvCQBSE7wX/w/KE3upGTa2kbkQE&#10;IXgo1FrPj+xrErP7NmRXk/77bqHQ4zAz3zCb7WiNuFPvG8cK5rMEBHHpdMOVgvPH4WkNwgdkjcYx&#10;KfgmD9t88rDBTLuB3+l+CpWIEPYZKqhD6DIpfVmTRT9zHXH0vlxvMUTZV1L3OES4NXKRJCtpseG4&#10;UGNH+5rK9nSzCi5pupTp23FZtuZzLsOxuO6MU+pxOu5eQQQaw3/4r11oBS/PC/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ZWMUAAADcAAAADwAAAAAAAAAA&#10;AAAAAAChAgAAZHJzL2Rvd25yZXYueG1sUEsFBgAAAAAEAAQA+QAAAJMDAAAAAA==&#10;" strokecolor="black [3213]" strokeweight=".27778mm"/>
                    <v:line id="Conector recto 753" o:spid="_x0000_s1314" style="position:absolute;visibility:visible;mso-wrap-style:square" from="23552,4800" to="23552,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M8w8QAAADcAAAADwAAAGRycy9kb3ducmV2LnhtbESPQWvCQBSE70L/w/IK3szGJlZJXUUK&#10;BfEgaFvPj+wzSd19G7Jbjf/eFQSPw8x8w8yXvTXiTJ1vHCsYJykI4tLphisFP99foxkIH5A1Gsek&#10;4EoelouXwRwL7S68o/M+VCJC2BeooA6hLaT0ZU0WfeJa4ugdXWcxRNlVUnd4iXBr5FuavkuLDceF&#10;Glv6rKk87f+tgkOeZzLfbrLyZH7HMmzWfyvjlBq+9qsPEIH68Aw/2mutYDrJ4H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zzDxAAAANwAAAAPAAAAAAAAAAAA&#10;AAAAAKECAABkcnMvZG93bnJldi54bWxQSwUGAAAAAAQABAD5AAAAkgMAAAAA&#10;" strokecolor="black [3213]" strokeweight=".27778mm"/>
                    <v:line id="Conector recto 754" o:spid="_x0000_s1315" style="position:absolute;visibility:visible;mso-wrap-style:square" from="25584,3574" to="25584,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kt8UAAADcAAAADwAAAGRycy9kb3ducmV2LnhtbESPQWvCQBSE7wX/w/KE3upGTWuJriEI&#10;hZBDoVY9P7KvSXT3bchuNf333ULB4zAz3zCbfLRGXGnwnWMF81kCgrh2uuNGweHz7ekVhA/IGo1j&#10;UvBDHvLt5GGDmXY3/qDrPjQiQthnqKANoc+k9HVLFv3M9cTR+3KDxRDl0Eg94C3CrZGLJHmRFjuO&#10;Cy32tGupvuy/rYJTmi5l+l4t64s5zmWoynNhnFKP07FYgwg0hnv4v11qBavnFP7Ox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qkt8UAAADcAAAADwAAAAAAAAAA&#10;AAAAAAChAgAAZHJzL2Rvd25yZXYueG1sUEsFBgAAAAAEAAQA+QAAAJMDAAAAAA==&#10;" strokecolor="black [3213]" strokeweight=".27778mm"/>
                    <v:line id="Conector recto 755" o:spid="_x0000_s1316" style="position:absolute;visibility:visible;mso-wrap-style:square" from="24574,4800" to="2457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BLMUAAADcAAAADwAAAGRycy9kb3ducmV2LnhtbESPQWvCQBSE70L/w/IKvenGGltJ3QQR&#10;CiGHgrb1/Mi+Jqm7b0N21fjv3YLQ4zAz3zDrYrRGnGnwnWMF81kCgrh2uuNGwdfn+3QFwgdkjcYx&#10;KbiShyJ/mKwx0+7COzrvQyMihH2GCtoQ+kxKX7dk0c9cTxy9HzdYDFEOjdQDXiLcGvmcJC/SYsdx&#10;ocWeti3Vx/3JKjik6UKmH9WiPprvuQxV+bsxTqmnx3HzBiLQGP7D93apFbwul/B3Jh4Bm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YBLMUAAADcAAAADwAAAAAAAAAA&#10;AAAAAAChAgAAZHJzL2Rvd25yZXYueG1sUEsFBgAAAAAEAAQA+QAAAJMDAAAAAA==&#10;" strokecolor="black [3213]" strokeweight=".27778mm"/>
                    <v:line id="Conector recto 756" o:spid="_x0000_s1317" style="position:absolute;visibility:visible;mso-wrap-style:square" from="26593,4800" to="26593,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SfW8MAAADcAAAADwAAAGRycy9kb3ducmV2LnhtbESPT4vCMBTE78J+h/AWvGnqWnXpGkUW&#10;BPEg+Pf8aN62XZOX0kSt394IgsdhZn7DTOetNeJKja8cKxj0ExDEudMVFwoO+2XvG4QPyBqNY1Jw&#10;Jw/z2Udnipl2N97SdRcKESHsM1RQhlBnUvq8JIu+72ri6P25xmKIsimkbvAW4dbIryQZS4sVx4US&#10;a/otKT/vLlbBKU2HMt2sh/nZHAcyrFf/C+OU6n62ix8QgdrwDr/aK61gMhrD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0n1vDAAAA3AAAAA8AAAAAAAAAAAAA&#10;AAAAoQIAAGRycy9kb3ducmV2LnhtbFBLBQYAAAAABAAEAPkAAACRAwAAAAA=&#10;" strokecolor="black [3213]" strokeweight=".27778mm"/>
                    <v:shape id="Cuadro de texto 10" o:spid="_x0000_s1318" type="#_x0000_t202" style="position:absolute;left:15233;top:2457;width:1010;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4uscA&#10;AADcAAAADwAAAGRycy9kb3ducmV2LnhtbESPQUvDQBSE70L/w/IK3uymQm2J3ZZSLXhQW9sKentm&#10;n0kw+zbsvqbx37uC4HGYmW+Y+bJ3jeooxNqzgfEoA0VceFtzaeB42FzNQEVBtth4JgPfFGG5GFzM&#10;Mbf+zC/U7aVUCcIxRwOVSJtrHYuKHMaRb4mT9+mDQ0kylNoGPCe4a/R1lt1ohzWnhQpbWldUfO1P&#10;zkDzFsPjRybv3V35JLutPr3ej5+NuRz2q1tQQr38h//aD9bAdDK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wuLrHAAAA3AAAAA8AAAAAAAAAAAAAAAAAmAIAAGRy&#10;cy9kb3ducmV2LnhtbFBLBQYAAAAABAAEAPUAAACMAwAAAAA=&#10;" filled="f" stroked="f" strokeweight=".5pt">
                      <v:textbox inset="0,0,0,0">
                        <w:txbxContent>
                          <w:p w14:paraId="46F96C97" w14:textId="77777777" w:rsidR="006C09F4" w:rsidRDefault="006C09F4" w:rsidP="006C09F4">
                            <w:pPr>
                              <w:pStyle w:val="NormalWeb"/>
                              <w:spacing w:before="0" w:beforeAutospacing="0" w:after="136" w:afterAutospacing="0" w:line="252" w:lineRule="auto"/>
                            </w:pPr>
                            <w:r>
                              <w:rPr>
                                <w:rFonts w:eastAsia="Times New Roman"/>
                                <w:sz w:val="14"/>
                                <w:szCs w:val="14"/>
                              </w:rPr>
                              <w:t>0</w:t>
                            </w:r>
                          </w:p>
                        </w:txbxContent>
                      </v:textbox>
                    </v:shape>
                    <v:shape id="Cuadro de texto 10" o:spid="_x0000_s1319" type="#_x0000_t202" style="position:absolute;left:25184;top:2457;width:1517;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yMQA&#10;AADcAAAADwAAAGRycy9kb3ducmV2LnhtbERPTU/CQBC9m/AfNkPCTbaYIKayEKKQeFBQ1ERvY3do&#10;G7uzze5Qyr9nDyYeX973fNm7RnUUYu3ZwGScgSIuvK25NPDxvrm+AxUF2WLjmQycKcJyMbiaY279&#10;id+o20upUgjHHA1UIm2udSwqchjHviVO3MEHh5JgKLUNeErhrtE3WXarHdacGips6aGi4nd/dAaa&#10;rxiefzL57h7LF3nd6ePnerI1ZjTsV/eghHr5F/+5n6yB2TStTW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LMjEAAAA3AAAAA8AAAAAAAAAAAAAAAAAmAIAAGRycy9k&#10;b3ducmV2LnhtbFBLBQYAAAAABAAEAPUAAACJAwAAAAA=&#10;" filled="f" stroked="f" strokeweight=".5pt">
                      <v:textbox inset="0,0,0,0">
                        <w:txbxContent>
                          <w:p w14:paraId="2C4E6CA2" w14:textId="77777777" w:rsidR="006C09F4" w:rsidRDefault="006C09F4" w:rsidP="006C09F4">
                            <w:pPr>
                              <w:pStyle w:val="NormalWeb"/>
                              <w:spacing w:before="0" w:beforeAutospacing="0" w:after="136" w:afterAutospacing="0" w:line="252" w:lineRule="auto"/>
                            </w:pPr>
                            <w:r>
                              <w:rPr>
                                <w:rFonts w:eastAsia="Times New Roman"/>
                                <w:sz w:val="14"/>
                                <w:szCs w:val="14"/>
                              </w:rPr>
                              <w:t>10</w:t>
                            </w:r>
                          </w:p>
                        </w:txbxContent>
                      </v:textbox>
                    </v:shape>
                  </v:group>
                  <v:oval id="Elipse 759" o:spid="_x0000_s1320" style="position:absolute;left:18693;top:5216;width:717;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misQA&#10;AADcAAAADwAAAGRycy9kb3ducmV2LnhtbESPT2vCQBTE7wW/w/KE3urGgm2MriItQkpPVfH8yD6z&#10;wezbkN3mj5++WxA8DjPzG2a9HWwtOmp95VjBfJaAIC6crrhUcDruX1IQPiBrrB2TgpE8bDeTpzVm&#10;2vX8Q90hlCJC2GeowITQZFL6wpBFP3MNcfQurrUYomxLqVvsI9zW8jVJ3qTFiuOCwYY+DBXXw69V&#10;sPzM9fGc3IxN65HK4faF32mj1PN02K1ABBrCI3xv51rB+2IJ/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0porEAAAA3AAAAA8AAAAAAAAAAAAAAAAAmAIAAGRycy9k&#10;b3ducmV2LnhtbFBLBQYAAAAABAAEAPUAAACJAwAAAAA=&#10;" filled="f" strokecolor="red" strokeweight="1.5pt"/>
                </v:group>
                <w10:wrap type="topAndBottom"/>
              </v:group>
            </w:pict>
          </mc:Fallback>
        </mc:AlternateContent>
      </w:r>
      <w:r>
        <w:rPr>
          <w:rFonts w:cs="Times New Roman"/>
        </w:rPr>
        <w:t xml:space="preserve">Al desplazar el cero del vernier respecto del cero de la regla, </w:t>
      </w:r>
      <w:r>
        <w:rPr>
          <w:rFonts w:eastAsia="Times New Roman" w:cs="Times New Roman"/>
          <w:lang w:eastAsia="es-MX"/>
        </w:rPr>
        <w:t xml:space="preserve">la primera división del vernier que coincidirá con una división de la regla será </w:t>
      </w:r>
      <m:oMath>
        <m:r>
          <w:rPr>
            <w:rFonts w:ascii="Cambria Math" w:eastAsia="Times New Roman" w:hAnsi="Cambria Math" w:cs="Times New Roman"/>
            <w:lang w:eastAsia="es-MX"/>
          </w:rPr>
          <m:t>0.25mm</m:t>
        </m:r>
      </m:oMath>
      <w:r>
        <w:rPr>
          <w:rFonts w:eastAsia="Times New Roman" w:cs="Times New Roman"/>
          <w:lang w:eastAsia="es-MX"/>
        </w:rPr>
        <w:t xml:space="preserve"> (Figura 4b). Si el vernier se desplaza más a la derecha, cuando la segunda división del vernier coincida con una división de la regla, la lectura será </w:t>
      </w:r>
      <m:oMath>
        <m:r>
          <w:rPr>
            <w:rFonts w:ascii="Cambria Math" w:eastAsia="Times New Roman" w:hAnsi="Cambria Math" w:cs="Times New Roman"/>
            <w:lang w:eastAsia="es-MX"/>
          </w:rPr>
          <m:t>0.5mm</m:t>
        </m:r>
      </m:oMath>
      <w:r>
        <w:rPr>
          <w:rFonts w:eastAsia="Times New Roman" w:cs="Times New Roman"/>
          <w:lang w:eastAsia="es-MX"/>
        </w:rPr>
        <w:t xml:space="preserve"> (Figura 4c). Si la tercera división del vernier coincide con una de la regla la lectura será de </w:t>
      </w:r>
      <m:oMath>
        <m:r>
          <w:rPr>
            <w:rFonts w:ascii="Cambria Math" w:eastAsia="Times New Roman" w:hAnsi="Cambria Math" w:cs="Times New Roman"/>
            <w:lang w:eastAsia="es-MX"/>
          </w:rPr>
          <m:t>0.75mm</m:t>
        </m:r>
      </m:oMath>
      <w:r>
        <w:rPr>
          <w:rFonts w:eastAsia="Times New Roman" w:cs="Times New Roman"/>
          <w:lang w:eastAsia="es-MX"/>
        </w:rPr>
        <w:t xml:space="preserve"> (Figura 4d). Cuando la cuarta división del vernier coincida con una división de la regla, también lo hará el cero del vernier, completando una unidad de la regla. El ciclo se repite sucesivamente aumentando la medida, en </w:t>
      </w:r>
      <m:oMath>
        <m:r>
          <w:rPr>
            <w:rFonts w:ascii="Cambria Math" w:eastAsia="Times New Roman" w:hAnsi="Cambria Math" w:cs="Times New Roman"/>
            <w:lang w:eastAsia="es-MX"/>
          </w:rPr>
          <m:t>1.25mm,1.5mm…</m:t>
        </m:r>
      </m:oMath>
      <w:r>
        <w:rPr>
          <w:rFonts w:eastAsia="Times New Roman" w:cs="Times New Roman"/>
          <w:lang w:eastAsia="es-MX"/>
        </w:rPr>
        <w:t xml:space="preserve"> A continuación se muestran algunos ejemplos.</w:t>
      </w:r>
    </w:p>
    <w:p w14:paraId="33F360AA" w14:textId="77777777" w:rsidR="006C09F4" w:rsidRDefault="006C09F4" w:rsidP="006C09F4">
      <w:pPr>
        <w:pStyle w:val="Vietas2"/>
      </w:pPr>
      <w:r>
        <w:rPr>
          <w:rFonts w:cs="Times New Roman"/>
          <w:bCs/>
          <w:lang w:eastAsia="es-MX"/>
        </w:rPr>
        <w:t>Vernier de 10 divisiones.</w:t>
      </w:r>
    </w:p>
    <w:p w14:paraId="1AD01D0C" w14:textId="77777777" w:rsidR="006C09F4" w:rsidRDefault="006C09F4" w:rsidP="006C09F4">
      <w:r>
        <w:rPr>
          <w:rFonts w:eastAsia="Times New Roman" w:cs="Times New Roman"/>
          <w:lang w:eastAsia="es-MX"/>
        </w:rPr>
        <w:t xml:space="preserve">Un vernier de 39 mm de longitud y 10 divisiones tiene la misma apreciación que uno de 9mm (Figura 5); sin embargo, dado que </w:t>
      </w:r>
      <m:oMath>
        <m:r>
          <w:rPr>
            <w:rFonts w:ascii="Cambria Math" w:eastAsia="Times New Roman" w:hAnsi="Cambria Math" w:cs="Times New Roman"/>
            <w:lang w:eastAsia="es-MX"/>
          </w:rPr>
          <m:t>S</m:t>
        </m:r>
      </m:oMath>
      <w:r>
        <w:rPr>
          <w:rFonts w:eastAsia="Times New Roman" w:cs="Times New Roman"/>
          <w:lang w:eastAsia="es-MX"/>
        </w:rPr>
        <w:t xml:space="preserve"> es mayor, se facilita la lectura al estar las divisiones del vernier más separadas.</w:t>
      </w:r>
    </w:p>
    <w:p w14:paraId="3CF70D2E" w14:textId="48D601D5" w:rsidR="006C09F4" w:rsidRDefault="006C09F4" w:rsidP="006C09F4">
      <w:pPr>
        <w:spacing w:after="0" w:line="240" w:lineRule="auto"/>
        <w:rPr>
          <w:rFonts w:eastAsia="Times New Roman" w:cs="Times New Roman"/>
          <w:szCs w:val="22"/>
        </w:rPr>
      </w:pPr>
      <w:r w:rsidRPr="00FF2EA9">
        <w:rPr>
          <w:noProof/>
          <w:lang w:val="es-MX" w:eastAsia="es-MX"/>
        </w:rPr>
        <w:lastRenderedPageBreak/>
        <mc:AlternateContent>
          <mc:Choice Requires="wpc">
            <w:drawing>
              <wp:anchor distT="0" distB="0" distL="114300" distR="114300" simplePos="0" relativeHeight="251788288" behindDoc="0" locked="0" layoutInCell="1" allowOverlap="1" wp14:anchorId="7EB43630" wp14:editId="628FC8E5">
                <wp:simplePos x="0" y="0"/>
                <wp:positionH relativeFrom="column">
                  <wp:posOffset>219075</wp:posOffset>
                </wp:positionH>
                <wp:positionV relativeFrom="paragraph">
                  <wp:posOffset>509493</wp:posOffset>
                </wp:positionV>
                <wp:extent cx="6426835" cy="1054100"/>
                <wp:effectExtent l="0" t="0" r="0" b="12700"/>
                <wp:wrapTopAndBottom/>
                <wp:docPr id="24883" name="Lienzo 248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60" name="Grupo 760"/>
                        <wpg:cNvGrpSpPr/>
                        <wpg:grpSpPr>
                          <a:xfrm>
                            <a:off x="544757" y="54659"/>
                            <a:ext cx="2015489" cy="812799"/>
                            <a:chOff x="179999" y="180001"/>
                            <a:chExt cx="2015489" cy="812799"/>
                          </a:xfrm>
                        </wpg:grpSpPr>
                        <wps:wsp>
                          <wps:cNvPr id="761" name="Rectángulo 761"/>
                          <wps:cNvSpPr/>
                          <wps:spPr>
                            <a:xfrm>
                              <a:off x="291096" y="561972"/>
                              <a:ext cx="899772" cy="430828"/>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2" name="Cuadro de texto 10"/>
                          <wps:cNvSpPr txBox="1"/>
                          <wps:spPr>
                            <a:xfrm>
                              <a:off x="373368" y="800642"/>
                              <a:ext cx="94515" cy="128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56387"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763" name="Grupo 763"/>
                          <wpg:cNvGrpSpPr/>
                          <wpg:grpSpPr>
                            <a:xfrm flipV="1">
                              <a:off x="381576" y="577193"/>
                              <a:ext cx="644400" cy="226623"/>
                              <a:chOff x="201634" y="391952"/>
                              <a:chExt cx="720090" cy="226695"/>
                            </a:xfrm>
                          </wpg:grpSpPr>
                          <wps:wsp>
                            <wps:cNvPr id="764" name="Conector recto 764"/>
                            <wps:cNvCnPr/>
                            <wps:spPr>
                              <a:xfrm>
                                <a:off x="201634" y="391952"/>
                                <a:ext cx="0" cy="21907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5" name="Conector recto 765"/>
                            <wps:cNvCnPr/>
                            <wps:spPr>
                              <a:xfrm>
                                <a:off x="273389" y="50561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6" name="Conector recto 766"/>
                            <wps:cNvCnPr/>
                            <wps:spPr>
                              <a:xfrm>
                                <a:off x="417534" y="50561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7" name="Conector recto 767"/>
                            <wps:cNvCnPr/>
                            <wps:spPr>
                              <a:xfrm>
                                <a:off x="345144" y="503106"/>
                                <a:ext cx="0" cy="11154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onector recto 320"/>
                            <wps:cNvCnPr/>
                            <wps:spPr>
                              <a:xfrm>
                                <a:off x="489289" y="501807"/>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Conector recto 321"/>
                            <wps:cNvCnPr/>
                            <wps:spPr>
                              <a:xfrm>
                                <a:off x="561680" y="445927"/>
                                <a:ext cx="0" cy="1727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Conector recto 322"/>
                            <wps:cNvCnPr/>
                            <wps:spPr>
                              <a:xfrm>
                                <a:off x="633434" y="506251"/>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Conector recto 323"/>
                            <wps:cNvCnPr/>
                            <wps:spPr>
                              <a:xfrm>
                                <a:off x="705189" y="506251"/>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Conector recto 324"/>
                            <wps:cNvCnPr/>
                            <wps:spPr>
                              <a:xfrm>
                                <a:off x="777579" y="506251"/>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Conector recto 325"/>
                            <wps:cNvCnPr/>
                            <wps:spPr>
                              <a:xfrm>
                                <a:off x="921724" y="395127"/>
                                <a:ext cx="0" cy="21907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Conector recto 326"/>
                            <wps:cNvCnPr/>
                            <wps:spPr>
                              <a:xfrm>
                                <a:off x="849334" y="506251"/>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7" name="Cuadro de texto 10"/>
                          <wps:cNvSpPr txBox="1"/>
                          <wps:spPr>
                            <a:xfrm>
                              <a:off x="989193" y="793099"/>
                              <a:ext cx="151727" cy="1015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1E195" w14:textId="77777777" w:rsidR="006C09F4" w:rsidRDefault="006C09F4" w:rsidP="006C09F4">
                                <w:pPr>
                                  <w:pStyle w:val="NormalWeb"/>
                                  <w:spacing w:before="0" w:beforeAutospacing="0" w:after="160"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8" name="Onda 328"/>
                          <wps:cNvSpPr/>
                          <wps:spPr>
                            <a:xfrm rot="16200000">
                              <a:off x="990096" y="-630096"/>
                              <a:ext cx="395296" cy="2015489"/>
                            </a:xfrm>
                            <a:prstGeom prst="wave">
                              <a:avLst>
                                <a:gd name="adj1" fmla="val 2732"/>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Cuadro de texto 10"/>
                          <wps:cNvSpPr txBox="1"/>
                          <wps:spPr>
                            <a:xfrm>
                              <a:off x="366982" y="251635"/>
                              <a:ext cx="100901" cy="102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FBB3"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0" name="Cuadro de texto 10"/>
                          <wps:cNvSpPr txBox="1"/>
                          <wps:spPr>
                            <a:xfrm>
                              <a:off x="1030926" y="245060"/>
                              <a:ext cx="151670" cy="102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556E" w14:textId="77777777" w:rsidR="006C09F4" w:rsidRDefault="006C09F4" w:rsidP="006C09F4">
                                <w:pPr>
                                  <w:pStyle w:val="NormalWeb"/>
                                  <w:spacing w:before="0" w:beforeAutospacing="0" w:after="160"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1" name="Grupo 331"/>
                          <wpg:cNvGrpSpPr/>
                          <wpg:grpSpPr>
                            <a:xfrm>
                              <a:off x="378684" y="349656"/>
                              <a:ext cx="1582694" cy="226345"/>
                              <a:chOff x="198734" y="169789"/>
                              <a:chExt cx="1583095" cy="226522"/>
                            </a:xfrm>
                          </wpg:grpSpPr>
                          <wps:wsp>
                            <wps:cNvPr id="332" name="Conector recto 332"/>
                            <wps:cNvCnPr/>
                            <wps:spPr>
                              <a:xfrm>
                                <a:off x="198734" y="169789"/>
                                <a:ext cx="0" cy="21920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onector recto 333"/>
                            <wps:cNvCnPr/>
                            <wps:spPr>
                              <a:xfrm>
                                <a:off x="270462" y="283174"/>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Conector recto 334"/>
                            <wps:cNvCnPr/>
                            <wps:spPr>
                              <a:xfrm>
                                <a:off x="414553" y="283174"/>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Conector recto 335"/>
                            <wps:cNvCnPr/>
                            <wps:spPr>
                              <a:xfrm>
                                <a:off x="342190" y="277597"/>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Conector recto 336"/>
                            <wps:cNvCnPr/>
                            <wps:spPr>
                              <a:xfrm>
                                <a:off x="486281" y="279760"/>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Conector recto 337"/>
                            <wps:cNvCnPr/>
                            <wps:spPr>
                              <a:xfrm>
                                <a:off x="558643" y="223819"/>
                                <a:ext cx="0" cy="172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Conector recto 340"/>
                            <wps:cNvCnPr/>
                            <wps:spPr>
                              <a:xfrm>
                                <a:off x="630371" y="284326"/>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Conector recto 341"/>
                            <wps:cNvCnPr/>
                            <wps:spPr>
                              <a:xfrm>
                                <a:off x="702100" y="284326"/>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Conector recto 342"/>
                            <wps:cNvCnPr/>
                            <wps:spPr>
                              <a:xfrm>
                                <a:off x="774462" y="284326"/>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Conector recto 343"/>
                            <wps:cNvCnPr/>
                            <wps:spPr>
                              <a:xfrm>
                                <a:off x="918553" y="173109"/>
                                <a:ext cx="0" cy="21920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4" name="Conector recto 344"/>
                            <wps:cNvCnPr/>
                            <wps:spPr>
                              <a:xfrm>
                                <a:off x="846190" y="284325"/>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Conector recto 345"/>
                            <wps:cNvCnPr/>
                            <wps:spPr>
                              <a:xfrm>
                                <a:off x="990281" y="284326"/>
                                <a:ext cx="0" cy="11140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Conector recto 346"/>
                            <wps:cNvCnPr/>
                            <wps:spPr>
                              <a:xfrm>
                                <a:off x="1062009" y="282482"/>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Conector recto 347"/>
                            <wps:cNvCnPr/>
                            <wps:spPr>
                              <a:xfrm>
                                <a:off x="1134372" y="282482"/>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Conector recto 348"/>
                            <wps:cNvCnPr/>
                            <wps:spPr>
                              <a:xfrm>
                                <a:off x="1206100" y="277597"/>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Conector recto 349"/>
                            <wps:cNvCnPr/>
                            <wps:spPr>
                              <a:xfrm>
                                <a:off x="1350191" y="278181"/>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Conector recto 350"/>
                            <wps:cNvCnPr/>
                            <wps:spPr>
                              <a:xfrm>
                                <a:off x="1421919" y="280314"/>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 name="Conector recto 351"/>
                            <wps:cNvCnPr/>
                            <wps:spPr>
                              <a:xfrm>
                                <a:off x="1278463" y="214260"/>
                                <a:ext cx="0" cy="172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2" name="Conector recto 352"/>
                            <wps:cNvCnPr/>
                            <wps:spPr>
                              <a:xfrm>
                                <a:off x="1638373" y="169789"/>
                                <a:ext cx="0" cy="21920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Conector recto 353"/>
                            <wps:cNvCnPr/>
                            <wps:spPr>
                              <a:xfrm>
                                <a:off x="1494282" y="279161"/>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Conector recto 354"/>
                            <wps:cNvCnPr/>
                            <wps:spPr>
                              <a:xfrm>
                                <a:off x="1566010" y="282619"/>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Conector recto 355"/>
                            <wps:cNvCnPr/>
                            <wps:spPr>
                              <a:xfrm>
                                <a:off x="1710101" y="278181"/>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Conector recto 356"/>
                            <wps:cNvCnPr/>
                            <wps:spPr>
                              <a:xfrm>
                                <a:off x="1781829" y="278181"/>
                                <a:ext cx="0" cy="1078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7" name="Cuadro de texto 10"/>
                          <wps:cNvSpPr txBox="1"/>
                          <wps:spPr>
                            <a:xfrm>
                              <a:off x="1755503" y="245579"/>
                              <a:ext cx="151670" cy="101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B6B81" w14:textId="77777777" w:rsidR="006C09F4" w:rsidRDefault="006C09F4" w:rsidP="006C09F4">
                                <w:pPr>
                                  <w:pStyle w:val="NormalWeb"/>
                                  <w:spacing w:before="0" w:beforeAutospacing="0" w:after="160" w:afterAutospacing="0" w:line="252" w:lineRule="auto"/>
                                </w:pPr>
                                <w:r>
                                  <w:rPr>
                                    <w:rFonts w:eastAsia="Times New Roman"/>
                                    <w:sz w:val="14"/>
                                    <w:szCs w:val="14"/>
                                  </w:rPr>
                                  <w:t>20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358" name="Grupo 358"/>
                        <wpg:cNvGrpSpPr/>
                        <wpg:grpSpPr>
                          <a:xfrm>
                            <a:off x="3006753" y="36000"/>
                            <a:ext cx="2951480" cy="814069"/>
                            <a:chOff x="2925494" y="161341"/>
                            <a:chExt cx="2951480" cy="814069"/>
                          </a:xfrm>
                        </wpg:grpSpPr>
                        <wps:wsp>
                          <wps:cNvPr id="359" name="Rectángulo 359"/>
                          <wps:cNvSpPr/>
                          <wps:spPr>
                            <a:xfrm>
                              <a:off x="3036619" y="543947"/>
                              <a:ext cx="2084400" cy="431463"/>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Cuadro de texto 10"/>
                          <wps:cNvSpPr txBox="1"/>
                          <wps:spPr>
                            <a:xfrm>
                              <a:off x="3122039" y="785693"/>
                              <a:ext cx="135030" cy="159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05055"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61" name="Grupo 361"/>
                          <wpg:cNvGrpSpPr/>
                          <wpg:grpSpPr>
                            <a:xfrm flipV="1">
                              <a:off x="3129293" y="543271"/>
                              <a:ext cx="1764000" cy="226518"/>
                              <a:chOff x="203799" y="395564"/>
                              <a:chExt cx="720090" cy="226695"/>
                            </a:xfrm>
                          </wpg:grpSpPr>
                          <wps:wsp>
                            <wps:cNvPr id="362" name="Conector recto 362"/>
                            <wps:cNvCnPr/>
                            <wps:spPr>
                              <a:xfrm>
                                <a:off x="203799" y="395564"/>
                                <a:ext cx="0" cy="21907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3" name="Conector recto 363"/>
                            <wps:cNvCnPr/>
                            <wps:spPr>
                              <a:xfrm>
                                <a:off x="275554" y="509229"/>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Conector recto 364"/>
                            <wps:cNvCnPr/>
                            <wps:spPr>
                              <a:xfrm>
                                <a:off x="419699" y="509229"/>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5" name="Conector recto 365"/>
                            <wps:cNvCnPr/>
                            <wps:spPr>
                              <a:xfrm>
                                <a:off x="347309" y="503514"/>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6" name="Conector recto 366"/>
                            <wps:cNvCnPr/>
                            <wps:spPr>
                              <a:xfrm>
                                <a:off x="491454" y="505419"/>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 name="Conector recto 367"/>
                            <wps:cNvCnPr/>
                            <wps:spPr>
                              <a:xfrm>
                                <a:off x="563844" y="449539"/>
                                <a:ext cx="0" cy="1727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Conector recto 368"/>
                            <wps:cNvCnPr/>
                            <wps:spPr>
                              <a:xfrm>
                                <a:off x="635599" y="509864"/>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Conector recto 369"/>
                            <wps:cNvCnPr/>
                            <wps:spPr>
                              <a:xfrm>
                                <a:off x="707354" y="509864"/>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Conector recto 371"/>
                            <wps:cNvCnPr/>
                            <wps:spPr>
                              <a:xfrm>
                                <a:off x="779744" y="509864"/>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Conector recto 372"/>
                            <wps:cNvCnPr/>
                            <wps:spPr>
                              <a:xfrm>
                                <a:off x="923889" y="398738"/>
                                <a:ext cx="0" cy="21907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 name="Conector recto 373"/>
                            <wps:cNvCnPr/>
                            <wps:spPr>
                              <a:xfrm>
                                <a:off x="851499" y="509864"/>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4" name="Cuadro de texto 10"/>
                          <wps:cNvSpPr txBox="1"/>
                          <wps:spPr>
                            <a:xfrm>
                              <a:off x="4846257" y="779089"/>
                              <a:ext cx="150878" cy="102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37138" w14:textId="77777777" w:rsidR="006C09F4" w:rsidRDefault="006C09F4" w:rsidP="006C09F4">
                                <w:pPr>
                                  <w:pStyle w:val="NormalWeb"/>
                                  <w:spacing w:before="0" w:beforeAutospacing="0" w:after="160"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5" name="Onda 375"/>
                          <wps:cNvSpPr/>
                          <wps:spPr>
                            <a:xfrm rot="16200000">
                              <a:off x="4203903" y="-1117068"/>
                              <a:ext cx="394662" cy="2951480"/>
                            </a:xfrm>
                            <a:prstGeom prst="wave">
                              <a:avLst>
                                <a:gd name="adj1" fmla="val 1768"/>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Cuadro de texto 10"/>
                          <wps:cNvSpPr txBox="1"/>
                          <wps:spPr>
                            <a:xfrm>
                              <a:off x="3122182" y="241524"/>
                              <a:ext cx="61319" cy="102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15F4B"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7" name="Cuadro de texto 10"/>
                          <wps:cNvSpPr txBox="1"/>
                          <wps:spPr>
                            <a:xfrm>
                              <a:off x="3525672" y="234943"/>
                              <a:ext cx="92172" cy="102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5440" w14:textId="77777777" w:rsidR="006C09F4" w:rsidRDefault="006C09F4" w:rsidP="006C09F4">
                                <w:pPr>
                                  <w:pStyle w:val="NormalWeb"/>
                                  <w:spacing w:before="0" w:beforeAutospacing="0" w:after="160" w:afterAutospacing="0" w:line="252" w:lineRule="auto"/>
                                </w:pPr>
                                <w:r>
                                  <w:rPr>
                                    <w:rFonts w:eastAsia="Times New Roman"/>
                                    <w:sz w:val="12"/>
                                    <w:szCs w:val="12"/>
                                  </w:rPr>
                                  <w:t>10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78" name="Grupo 378"/>
                          <wpg:cNvGrpSpPr/>
                          <wpg:grpSpPr>
                            <a:xfrm>
                              <a:off x="3129293" y="339626"/>
                              <a:ext cx="874672" cy="226530"/>
                              <a:chOff x="203799" y="178424"/>
                              <a:chExt cx="874672" cy="226707"/>
                            </a:xfrm>
                          </wpg:grpSpPr>
                          <wps:wsp>
                            <wps:cNvPr id="379" name="Conector recto 379"/>
                            <wps:cNvCnPr/>
                            <wps:spPr>
                              <a:xfrm>
                                <a:off x="203799" y="178424"/>
                                <a:ext cx="0" cy="2193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Conector recto 380"/>
                            <wps:cNvCnPr/>
                            <wps:spPr>
                              <a:xfrm>
                                <a:off x="247379" y="291901"/>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Conector recto 381"/>
                            <wps:cNvCnPr/>
                            <wps:spPr>
                              <a:xfrm>
                                <a:off x="334923" y="291901"/>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Conector recto 382"/>
                            <wps:cNvCnPr/>
                            <wps:spPr>
                              <a:xfrm>
                                <a:off x="290958" y="286320"/>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Conector recto 383"/>
                            <wps:cNvCnPr/>
                            <wps:spPr>
                              <a:xfrm>
                                <a:off x="378502" y="288485"/>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Conector recto 384"/>
                            <wps:cNvCnPr/>
                            <wps:spPr>
                              <a:xfrm>
                                <a:off x="422467" y="232498"/>
                                <a:ext cx="0" cy="172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Conector recto 386"/>
                            <wps:cNvCnPr/>
                            <wps:spPr>
                              <a:xfrm>
                                <a:off x="466046" y="293054"/>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Conector recto 387"/>
                            <wps:cNvCnPr/>
                            <wps:spPr>
                              <a:xfrm>
                                <a:off x="509625" y="293054"/>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Conector recto 388"/>
                            <wps:cNvCnPr/>
                            <wps:spPr>
                              <a:xfrm>
                                <a:off x="553591" y="293054"/>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Conector recto 389"/>
                            <wps:cNvCnPr/>
                            <wps:spPr>
                              <a:xfrm>
                                <a:off x="641135" y="181747"/>
                                <a:ext cx="0" cy="2193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0" name="Conector recto 390"/>
                            <wps:cNvCnPr/>
                            <wps:spPr>
                              <a:xfrm>
                                <a:off x="597170" y="293053"/>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Conector recto 393"/>
                            <wps:cNvCnPr/>
                            <wps:spPr>
                              <a:xfrm>
                                <a:off x="684714" y="293054"/>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7" name="Conector recto 427"/>
                            <wps:cNvCnPr/>
                            <wps:spPr>
                              <a:xfrm>
                                <a:off x="728294" y="291209"/>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8" name="Conector recto 428"/>
                            <wps:cNvCnPr/>
                            <wps:spPr>
                              <a:xfrm>
                                <a:off x="772258" y="291209"/>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9" name="Conector recto 429"/>
                            <wps:cNvCnPr/>
                            <wps:spPr>
                              <a:xfrm>
                                <a:off x="815838" y="286320"/>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Conector recto 430"/>
                            <wps:cNvCnPr/>
                            <wps:spPr>
                              <a:xfrm>
                                <a:off x="903382" y="286904"/>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Conector recto 431"/>
                            <wps:cNvCnPr/>
                            <wps:spPr>
                              <a:xfrm>
                                <a:off x="946961" y="289039"/>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2" name="Conector recto 432"/>
                            <wps:cNvCnPr/>
                            <wps:spPr>
                              <a:xfrm>
                                <a:off x="859802" y="222931"/>
                                <a:ext cx="0" cy="172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3" name="Conector recto 433"/>
                            <wps:cNvCnPr/>
                            <wps:spPr>
                              <a:xfrm>
                                <a:off x="1078471" y="178424"/>
                                <a:ext cx="0" cy="2193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4" name="Conector recto 434"/>
                            <wps:cNvCnPr/>
                            <wps:spPr>
                              <a:xfrm>
                                <a:off x="990927" y="287885"/>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Conector recto 435"/>
                            <wps:cNvCnPr/>
                            <wps:spPr>
                              <a:xfrm>
                                <a:off x="1034506" y="291346"/>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6" name="Cuadro de texto 10"/>
                          <wps:cNvSpPr txBox="1"/>
                          <wps:spPr>
                            <a:xfrm>
                              <a:off x="3966010" y="235462"/>
                              <a:ext cx="92172" cy="102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EF532" w14:textId="77777777" w:rsidR="006C09F4" w:rsidRDefault="006C09F4" w:rsidP="006C09F4">
                                <w:pPr>
                                  <w:pStyle w:val="NormalWeb"/>
                                  <w:spacing w:before="0" w:beforeAutospacing="0" w:after="160" w:afterAutospacing="0" w:line="252" w:lineRule="auto"/>
                                </w:pPr>
                                <w:r>
                                  <w:rPr>
                                    <w:rFonts w:eastAsia="Times New Roman"/>
                                    <w:sz w:val="12"/>
                                    <w:szCs w:val="12"/>
                                  </w:rPr>
                                  <w:t>20</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7" name="Cuadro de texto 10"/>
                          <wps:cNvSpPr txBox="1"/>
                          <wps:spPr>
                            <a:xfrm>
                              <a:off x="4424917" y="242857"/>
                              <a:ext cx="151765" cy="102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4D3B4" w14:textId="77777777" w:rsidR="006C09F4" w:rsidRDefault="006C09F4" w:rsidP="006C09F4">
                                <w:pPr>
                                  <w:pStyle w:val="NormalWeb"/>
                                  <w:spacing w:before="0" w:beforeAutospacing="0" w:after="160" w:afterAutospacing="0" w:line="252" w:lineRule="auto"/>
                                </w:pPr>
                                <w:r>
                                  <w:rPr>
                                    <w:rFonts w:eastAsia="Times New Roman"/>
                                    <w:sz w:val="12"/>
                                    <w:szCs w:val="12"/>
                                  </w:rPr>
                                  <w:t>30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438" name="Grupo 438"/>
                          <wpg:cNvGrpSpPr/>
                          <wpg:grpSpPr>
                            <a:xfrm>
                              <a:off x="4006024" y="338948"/>
                              <a:ext cx="936000" cy="226623"/>
                              <a:chOff x="1078471" y="171790"/>
                              <a:chExt cx="1440180" cy="226707"/>
                            </a:xfrm>
                          </wpg:grpSpPr>
                          <wps:wsp>
                            <wps:cNvPr id="439" name="Conector recto 439"/>
                            <wps:cNvCnPr/>
                            <wps:spPr>
                              <a:xfrm>
                                <a:off x="1078471" y="171790"/>
                                <a:ext cx="0" cy="2193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0" name="Conector recto 440"/>
                            <wps:cNvCnPr/>
                            <wps:spPr>
                              <a:xfrm>
                                <a:off x="1150226" y="285267"/>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Conector recto 441"/>
                            <wps:cNvCnPr/>
                            <wps:spPr>
                              <a:xfrm>
                                <a:off x="1294371" y="285267"/>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Conector recto 442"/>
                            <wps:cNvCnPr/>
                            <wps:spPr>
                              <a:xfrm>
                                <a:off x="1221981" y="279686"/>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3" name="Conector recto 443"/>
                            <wps:cNvCnPr/>
                            <wps:spPr>
                              <a:xfrm>
                                <a:off x="1366126" y="281851"/>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4" name="Conector recto 444"/>
                            <wps:cNvCnPr/>
                            <wps:spPr>
                              <a:xfrm>
                                <a:off x="1438516" y="225864"/>
                                <a:ext cx="0" cy="172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Conector recto 445"/>
                            <wps:cNvCnPr/>
                            <wps:spPr>
                              <a:xfrm>
                                <a:off x="1510271" y="286420"/>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6" name="Conector recto 446"/>
                            <wps:cNvCnPr/>
                            <wps:spPr>
                              <a:xfrm>
                                <a:off x="1582026" y="286420"/>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68" name="Conector recto 24768"/>
                            <wps:cNvCnPr/>
                            <wps:spPr>
                              <a:xfrm>
                                <a:off x="1654416" y="286420"/>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69" name="Conector recto 24769"/>
                            <wps:cNvCnPr/>
                            <wps:spPr>
                              <a:xfrm>
                                <a:off x="1798561" y="175113"/>
                                <a:ext cx="0" cy="2193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0" name="Conector recto 24770"/>
                            <wps:cNvCnPr/>
                            <wps:spPr>
                              <a:xfrm>
                                <a:off x="1726171" y="286419"/>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1" name="Conector recto 24771"/>
                            <wps:cNvCnPr/>
                            <wps:spPr>
                              <a:xfrm>
                                <a:off x="1870316" y="286420"/>
                                <a:ext cx="0" cy="1114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2" name="Conector recto 24772"/>
                            <wps:cNvCnPr/>
                            <wps:spPr>
                              <a:xfrm>
                                <a:off x="1942071" y="284575"/>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3" name="Conector recto 24773"/>
                            <wps:cNvCnPr/>
                            <wps:spPr>
                              <a:xfrm>
                                <a:off x="2014461" y="284575"/>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4" name="Conector recto 24774"/>
                            <wps:cNvCnPr/>
                            <wps:spPr>
                              <a:xfrm>
                                <a:off x="2086216" y="279686"/>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5" name="Conector recto 24775"/>
                            <wps:cNvCnPr/>
                            <wps:spPr>
                              <a:xfrm>
                                <a:off x="2230361" y="280270"/>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6" name="Conector recto 24776"/>
                            <wps:cNvCnPr/>
                            <wps:spPr>
                              <a:xfrm>
                                <a:off x="2302116" y="282405"/>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7" name="Conector recto 24777"/>
                            <wps:cNvCnPr/>
                            <wps:spPr>
                              <a:xfrm>
                                <a:off x="2158606" y="216297"/>
                                <a:ext cx="0" cy="172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8" name="Conector recto 24778"/>
                            <wps:cNvCnPr/>
                            <wps:spPr>
                              <a:xfrm>
                                <a:off x="2518651" y="171790"/>
                                <a:ext cx="0" cy="21938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79" name="Conector recto 24779"/>
                            <wps:cNvCnPr/>
                            <wps:spPr>
                              <a:xfrm>
                                <a:off x="2374506" y="281251"/>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0" name="Conector recto 24780"/>
                            <wps:cNvCnPr/>
                            <wps:spPr>
                              <a:xfrm>
                                <a:off x="2446261" y="284712"/>
                                <a:ext cx="0" cy="1078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781" name="Cuadro de texto 10"/>
                          <wps:cNvSpPr txBox="1"/>
                          <wps:spPr>
                            <a:xfrm>
                              <a:off x="4839034" y="243377"/>
                              <a:ext cx="151765" cy="102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E1F74" w14:textId="77777777" w:rsidR="006C09F4" w:rsidRDefault="006C09F4" w:rsidP="006C09F4">
                                <w:pPr>
                                  <w:pStyle w:val="NormalWeb"/>
                                  <w:spacing w:before="0" w:beforeAutospacing="0" w:after="160" w:afterAutospacing="0" w:line="252" w:lineRule="auto"/>
                                </w:pPr>
                                <w:r>
                                  <w:rPr>
                                    <w:rFonts w:eastAsia="Times New Roman"/>
                                    <w:sz w:val="12"/>
                                    <w:szCs w:val="12"/>
                                  </w:rPr>
                                  <w:t>40</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24782" name="Grupo 24782"/>
                          <wpg:cNvGrpSpPr/>
                          <wpg:grpSpPr>
                            <a:xfrm>
                              <a:off x="4939965" y="343367"/>
                              <a:ext cx="440684" cy="221659"/>
                              <a:chOff x="2014471" y="182168"/>
                              <a:chExt cx="440684" cy="221832"/>
                            </a:xfrm>
                          </wpg:grpSpPr>
                          <wps:wsp>
                            <wps:cNvPr id="24783" name="Conector recto 24783"/>
                            <wps:cNvCnPr/>
                            <wps:spPr>
                              <a:xfrm>
                                <a:off x="2014471" y="185033"/>
                                <a:ext cx="0" cy="21896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4" name="Conector recto 24784"/>
                            <wps:cNvCnPr/>
                            <wps:spPr>
                              <a:xfrm>
                                <a:off x="2058384" y="286267"/>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5" name="Conector recto 24785"/>
                            <wps:cNvCnPr/>
                            <wps:spPr>
                              <a:xfrm>
                                <a:off x="2146598" y="286267"/>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6" name="Conector recto 24786"/>
                            <wps:cNvCnPr/>
                            <wps:spPr>
                              <a:xfrm>
                                <a:off x="2102297" y="289769"/>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7" name="Conector recto 24787"/>
                            <wps:cNvCnPr/>
                            <wps:spPr>
                              <a:xfrm>
                                <a:off x="2190511" y="282856"/>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8" name="Conector recto 24788"/>
                            <wps:cNvCnPr/>
                            <wps:spPr>
                              <a:xfrm>
                                <a:off x="2234813" y="226977"/>
                                <a:ext cx="0" cy="17230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89" name="Conector recto 24789"/>
                            <wps:cNvCnPr/>
                            <wps:spPr>
                              <a:xfrm>
                                <a:off x="2278726" y="287417"/>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90" name="Conector recto 24790"/>
                            <wps:cNvCnPr/>
                            <wps:spPr>
                              <a:xfrm>
                                <a:off x="2322639" y="287417"/>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91" name="Conector recto 24791"/>
                            <wps:cNvCnPr/>
                            <wps:spPr>
                              <a:xfrm>
                                <a:off x="2366940" y="287417"/>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92" name="Conector recto 24792"/>
                            <wps:cNvCnPr/>
                            <wps:spPr>
                              <a:xfrm>
                                <a:off x="2455155" y="182168"/>
                                <a:ext cx="0" cy="21896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93" name="Conector recto 24793"/>
                            <wps:cNvCnPr/>
                            <wps:spPr>
                              <a:xfrm>
                                <a:off x="2410853" y="287416"/>
                                <a:ext cx="0" cy="1112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794" name="Cuadro de texto 10"/>
                          <wps:cNvSpPr txBox="1"/>
                          <wps:spPr>
                            <a:xfrm>
                              <a:off x="5340319" y="243851"/>
                              <a:ext cx="92878" cy="1023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B3B41" w14:textId="77777777" w:rsidR="006C09F4" w:rsidRDefault="006C09F4" w:rsidP="006C09F4">
                                <w:pPr>
                                  <w:pStyle w:val="NormalWeb"/>
                                  <w:spacing w:before="0" w:beforeAutospacing="0" w:after="160" w:afterAutospacing="0" w:line="252" w:lineRule="auto"/>
                                </w:pPr>
                                <w:r>
                                  <w:rPr>
                                    <w:rFonts w:eastAsia="Times New Roman"/>
                                    <w:sz w:val="12"/>
                                    <w:szCs w:val="12"/>
                                  </w:rPr>
                                  <w:t>50</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24795" name="Cuadro de texto 34"/>
                        <wps:cNvSpPr txBox="1"/>
                        <wps:spPr>
                          <a:xfrm>
                            <a:off x="2255864" y="911448"/>
                            <a:ext cx="2051685" cy="14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ED2B4" w14:textId="77777777" w:rsidR="006C09F4" w:rsidRDefault="006C09F4" w:rsidP="006C09F4">
                              <w:pPr>
                                <w:pStyle w:val="NormalWeb"/>
                                <w:spacing w:before="0" w:beforeAutospacing="0" w:after="160" w:afterAutospacing="0" w:line="252" w:lineRule="auto"/>
                              </w:pPr>
                              <w:r>
                                <w:rPr>
                                  <w:rFonts w:eastAsia="Calibri"/>
                                  <w:sz w:val="16"/>
                                  <w:szCs w:val="16"/>
                                </w:rPr>
                                <w:t>Figura 5. Ejemplos de vernier de 10 divisiones.</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EB43630" id="Lienzo 24883" o:spid="_x0000_s1321" editas="canvas" style="position:absolute;left:0;text-align:left;margin-left:17.25pt;margin-top:40.1pt;width:506.05pt;height:83pt;z-index:251788288;mso-width-relative:margin;mso-height-relative:margin" coordsize="64268,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">
                <v:shape id="_x0000_s1322" type="#_x0000_t75" style="position:absolute;width:64268;height:10541;visibility:visible;mso-wrap-style:square">
                  <v:fill o:detectmouseclick="t"/>
                  <v:path o:connecttype="none"/>
                </v:shape>
                <v:group id="Grupo 760" o:spid="_x0000_s1323" style="position:absolute;left:5447;top:546;width:20155;height:8128" coordorigin="1799,1800" coordsize="20154,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rect id="Rectángulo 761" o:spid="_x0000_s1324" style="position:absolute;left:2910;top:5619;width:8998;height:4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O7MYA&#10;AADcAAAADwAAAGRycy9kb3ducmV2LnhtbESPQWvCQBSE74X+h+UJ3nSjh1RTVxGrIKUXY6keH9nX&#10;JJp9G3a3mvrr3YLQ4zAz3zCzRWcacSHna8sKRsMEBHFhdc2lgs/9ZjAB4QOyxsYyKfglD4v589MM&#10;M22vvKNLHkoRIewzVFCF0GZS+qIig35oW+LofVtnMETpSqkdXiPcNHKcJKk0WHNcqLClVUXFOf8x&#10;CqYh7W5vq+Nttz6cPtBNtvn7l1Wq3+uWryACdeE//GhvtYKXdAR/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1O7MYAAADcAAAADwAAAAAAAAAAAAAAAACYAgAAZHJz&#10;L2Rvd25yZXYueG1sUEsFBgAAAAAEAAQA9QAAAIsDAAAAAA==&#10;" fillcolor="#b3d5ab [1303]" stroked="f" strokeweight="1.5pt"/>
                  <v:shape id="Cuadro de texto 10" o:spid="_x0000_s1325" type="#_x0000_t202" style="position:absolute;left:3733;top:8006;width:945;height:1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Rn8cA&#10;AADcAAAADwAAAGRycy9kb3ducmV2LnhtbESPT2vCQBTE74V+h+UVvNWNHmxJXUWsgof+sVahvb1m&#10;X5PQ7Nuw+4zx27uFQo/DzPyGmc5716iOQqw9GxgNM1DEhbc1lwb27+vbe1BRkC02nsnAmSLMZ9dX&#10;U8ytP/EbdTspVYJwzNFAJdLmWseiIodx6Fvi5H374FCSDKW2AU8J7ho9zrKJdlhzWqiwpWVFxc/u&#10;6Aw0HzE8fWXy2T2Wz7J91cfDavRizOCmXzyAEurlP/zX3lgDd5Mx/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0Z/HAAAA3AAAAA8AAAAAAAAAAAAAAAAAmAIAAGRy&#10;cy9kb3ducmV2LnhtbFBLBQYAAAAABAAEAPUAAACMAwAAAAA=&#10;" filled="f" stroked="f" strokeweight=".5pt">
                    <v:textbox inset="0,0,0,0">
                      <w:txbxContent>
                        <w:p w14:paraId="3AF56387"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v:textbox>
                  </v:shape>
                  <v:group id="Grupo 763" o:spid="_x0000_s1326" style="position:absolute;left:3815;top:5771;width:6444;height:2267;flip:y" coordorigin="2016,3919" coordsize="7200,2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yTRS8QAAADcAAAA&#10;DwAAAAAAAAAAAAAAAACqAgAAZHJzL2Rvd25yZXYueG1sUEsFBgAAAAAEAAQA+gAAAJsDAAAAAA==&#10;">
                    <v:line id="Conector recto 764" o:spid="_x0000_s1327" style="position:absolute;visibility:visible;mso-wrap-style:square" from="2016,3919" to="2016,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9dC8UAAADcAAAADwAAAGRycy9kb3ducmV2LnhtbESP3WrCQBSE7wXfYTmCN6IbS1FJXUWl&#10;hVIE8Qdye8ieZtNmz4bsatK37wqCl8PMfMMs152txI0aXzpWMJ0kIIhzp0suFFzOH+MFCB+QNVaO&#10;ScEfeViv+r0lptq1fKTbKRQiQtinqMCEUKdS+tyQRT9xNXH0vl1jMUTZFFI32Ea4reRLksykxZLj&#10;gsGadoby39PVKti+/2wO2sxHuzYrsrrdZ4n+ypQaDrrNG4hAXXiGH+1PrWA+e4X7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9dC8UAAADcAAAADwAAAAAAAAAA&#10;AAAAAAChAgAAZHJzL2Rvd25yZXYueG1sUEsFBgAAAAAEAAQA+QAAAJMDAAAAAA==&#10;" strokecolor="black [3213]" strokeweight=".5pt"/>
                    <v:line id="Conector recto 765" o:spid="_x0000_s1328" style="position:absolute;visibility:visible;mso-wrap-style:square" from="2733,5056" to="273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4kMUAAADcAAAADwAAAGRycy9kb3ducmV2LnhtbESP3WrCQBSE7wXfYTmCN6IbC1VJXUWl&#10;hVIE8Qdye8ieZtNmz4bsatK37wqCl8PMfMMs152txI0aXzpWMJ0kIIhzp0suFFzOH+MFCB+QNVaO&#10;ScEfeViv+r0lptq1fKTbKRQiQtinqMCEUKdS+tyQRT9xNXH0vl1jMUTZFFI32Ea4reRLksykxZLj&#10;gsGadoby39PVKti+/2wO2sxHuzYrsrrdZ4n+ypQaDrrNG4hAXXiGH+1PrWA+e4X7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P4kMUAAADcAAAADwAAAAAAAAAA&#10;AAAAAAChAgAAZHJzL2Rvd25yZXYueG1sUEsFBgAAAAAEAAQA+QAAAJMDAAAAAA==&#10;" strokecolor="black [3213]" strokeweight=".5pt"/>
                    <v:line id="Conector recto 766" o:spid="_x0000_s1329" style="position:absolute;visibility:visible;mso-wrap-style:square" from="4175,5056" to="4175,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Fm58YAAADcAAAADwAAAGRycy9kb3ducmV2LnhtbESPQWvCQBSE70L/w/IKvUjd1EMsaTZi&#10;RaEUQbSFXB/Z12za7NuQXU36711B8DjMzDdMvhxtK87U+8axgpdZAoK4crrhWsH31/b5FYQPyBpb&#10;x6Tgnzwsi4dJjpl2Ax/ofAy1iBD2GSowIXSZlL4yZNHPXEccvR/XWwxR9rXUPQ4Rbls5T5JUWmw4&#10;LhjsaG2o+juerIL3ze9qr81iuh7KuuyGXZnoz1Kpp8dx9QYi0Bju4Vv7QytYpClcz8QjII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BZufGAAAA3AAAAA8AAAAAAAAA&#10;AAAAAAAAoQIAAGRycy9kb3ducmV2LnhtbFBLBQYAAAAABAAEAPkAAACUAwAAAAA=&#10;" strokecolor="black [3213]" strokeweight=".5pt"/>
                    <v:line id="Conector recto 767" o:spid="_x0000_s1330" style="position:absolute;visibility:visible;mso-wrap-style:square" from="3451,5031" to="3451,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3DfMYAAADcAAAADwAAAGRycy9kb3ducmV2LnhtbESPQWvCQBSE74X+h+UVvJS6qQdT0mzE&#10;ioKIULSFXB/Z12za7NuQXU38964g9DjMzDdMvhhtK87U+8axgtdpAoK4crrhWsH31+blDYQPyBpb&#10;x6TgQh4WxeNDjpl2Ax/ofAy1iBD2GSowIXSZlL4yZNFPXUccvR/XWwxR9rXUPQ4Rbls5S5K5tNhw&#10;XDDY0cpQ9Xc8WQUf69/lpzbp82oo67Ib9mWid6VSk6dx+Q4i0Bj+w/f2VitI5ynczsQjI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Nw3zGAAAA3AAAAA8AAAAAAAAA&#10;AAAAAAAAoQIAAGRycy9kb3ducmV2LnhtbFBLBQYAAAAABAAEAPkAAACUAwAAAAA=&#10;" strokecolor="black [3213]" strokeweight=".5pt"/>
                    <v:line id="Conector recto 320" o:spid="_x0000_s1331" style="position:absolute;visibility:visible;mso-wrap-style:square" from="4892,5018" to="4892,6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FO0cIAAADcAAAADwAAAGRycy9kb3ducmV2LnhtbERPXWvCMBR9F/wP4Qp7EU2noFKNorLB&#10;GMKYCn29NNem2tyUJrP13y8Pgo+H873adLYSd2p86VjB+zgBQZw7XXKh4Hz6HC1A+ICssXJMCh7k&#10;YbPu91aYatfyL92PoRAxhH2KCkwIdSqlzw1Z9GNXE0fu4hqLIcKmkLrBNobbSk6SZCYtlhwbDNa0&#10;N5Tfjn9Wwe7juv3RZj7ct1mR1e0hS/R3ptTboNsuQQTqwkv8dH9pBdNJnB/PxCM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FO0cIAAADcAAAADwAAAAAAAAAAAAAA&#10;AAChAgAAZHJzL2Rvd25yZXYueG1sUEsFBgAAAAAEAAQA+QAAAJADAAAAAA==&#10;" strokecolor="black [3213]" strokeweight=".5pt"/>
                    <v:line id="Conector recto 321" o:spid="_x0000_s1332" style="position:absolute;visibility:visible;mso-wrap-style:square" from="5616,4459" to="5616,6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3rSsUAAADcAAAADwAAAGRycy9kb3ducmV2LnhtbESPQWvCQBSE70L/w/IKXoputNBKdBUr&#10;CkUKohVyfWSf2djs25BdTfz3rlDwOMzMN8xs0dlKXKnxpWMFo2ECgjh3uuRCwfF3M5iA8AFZY+WY&#10;FNzIw2L+0pthql3Le7oeQiEihH2KCkwIdSqlzw1Z9ENXE0fv5BqLIcqmkLrBNsJtJcdJ8iEtlhwX&#10;DNa0MpT/HS5Wwdf6vNxp8/m2arMiq9ufLNHbTKn+a7ecggjUhWf4v/2tFbyPR/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3rSsUAAADcAAAADwAAAAAAAAAA&#10;AAAAAAChAgAAZHJzL2Rvd25yZXYueG1sUEsFBgAAAAAEAAQA+QAAAJMDAAAAAA==&#10;" strokecolor="black [3213]" strokeweight=".5pt"/>
                    <v:line id="Conector recto 322" o:spid="_x0000_s1333" style="position:absolute;visibility:visible;mso-wrap-style:square" from="6334,5062" to="6334,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91PcYAAADcAAAADwAAAGRycy9kb3ducmV2LnhtbESPQWvCQBSE70L/w/IKXqRuGkFL6ipW&#10;FKQIYlrI9ZF9zabNvg3Z1aT/vlsQPA4z8w2zXA+2EVfqfO1YwfM0AUFcOl1zpeDzY//0AsIHZI2N&#10;Y1LwSx7Wq4fREjPtej7TNQ+ViBD2GSowIbSZlL40ZNFPXUscvS/XWQxRdpXUHfYRbhuZJslcWqw5&#10;LhhsaWuo/MkvVsHb7ntz0mYx2fZFVbT9sUj0e6HU+HHYvIIINIR7+NY+aAWzNIX/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fdT3GAAAA3AAAAA8AAAAAAAAA&#10;AAAAAAAAoQIAAGRycy9kb3ducmV2LnhtbFBLBQYAAAAABAAEAPkAAACUAwAAAAA=&#10;" strokecolor="black [3213]" strokeweight=".5pt"/>
                    <v:line id="Conector recto 323" o:spid="_x0000_s1334" style="position:absolute;visibility:visible;mso-wrap-style:square" from="7051,5062" to="7051,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PQpsUAAADcAAAADwAAAGRycy9kb3ducmV2LnhtbESPQWvCQBSE70L/w/IKXkQ3VWgluoqV&#10;ClIKohVyfWSf2djs25BdTfz3bkHwOMzMN8x82dlKXKnxpWMFb6MEBHHudMmFguPvZjgF4QOyxsox&#10;KbiRh+XipTfHVLuW93Q9hEJECPsUFZgQ6lRKnxuy6EeuJo7eyTUWQ5RNIXWDbYTbSo6T5F1aLDku&#10;GKxpbSj/O1ysgs+v82qnzcdg3WZFVrc/WaK/M6X6r91qBiJQF57hR3urFUzGE/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PQpsUAAADcAAAADwAAAAAAAAAA&#10;AAAAAAChAgAAZHJzL2Rvd25yZXYueG1sUEsFBgAAAAAEAAQA+QAAAJMDAAAAAA==&#10;" strokecolor="black [3213]" strokeweight=".5pt"/>
                    <v:line id="Conector recto 324" o:spid="_x0000_s1335" style="position:absolute;visibility:visible;mso-wrap-style:square" from="7775,5062" to="7775,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I0sYAAADcAAAADwAAAGRycy9kb3ducmV2LnhtbESPQWvCQBSE74L/YXlCL0U3WqkSXcVK&#10;C0UKpVHI9ZF9zaZm34bs1qT/3hUKHoeZ+YZZb3tbiwu1vnKsYDpJQBAXTldcKjgd38ZLED4ga6wd&#10;k4I/8rDdDAdrTLXr+IsuWShFhLBPUYEJoUml9IUhi37iGuLofbvWYoiyLaVusYtwW8tZkjxLixXH&#10;BYMN7Q0V5+zXKnh5/dl9arN43Hd5mTfdR57oQ67Uw6jfrUAE6sM9/N9+1wqeZn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6SNLGAAAA3AAAAA8AAAAAAAAA&#10;AAAAAAAAoQIAAGRycy9kb3ducmV2LnhtbFBLBQYAAAAABAAEAPkAAACUAwAAAAA=&#10;" strokecolor="black [3213]" strokeweight=".5pt"/>
                    <v:line id="Conector recto 325" o:spid="_x0000_s1336" style="position:absolute;visibility:visible;mso-wrap-style:square" from="9217,3951" to="9217,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tScYAAADcAAAADwAAAGRycy9kb3ducmV2LnhtbESPQWvCQBSE74L/YXlCL0U3WqwSXcVK&#10;C0UKpVHI9ZF9zaZm34bs1qT/3hUKHoeZ+YZZb3tbiwu1vnKsYDpJQBAXTldcKjgd38ZLED4ga6wd&#10;k4I/8rDdDAdrTLXr+IsuWShFhLBPUYEJoUml9IUhi37iGuLofbvWYoiyLaVusYtwW8tZkjxLixXH&#10;BYMN7Q0V5+zXKnh5/dl9arN43Hd5mTfdR57oQ67Uw6jfrUAE6sM9/N9+1wqeZn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27UnGAAAA3AAAAA8AAAAAAAAA&#10;AAAAAAAAoQIAAGRycy9kb3ducmV2LnhtbFBLBQYAAAAABAAEAPkAAACUAwAAAAA=&#10;" strokecolor="black [3213]" strokeweight=".5pt"/>
                    <v:line id="Conector recto 326" o:spid="_x0000_s1337" style="position:absolute;visibility:visible;mso-wrap-style:square" from="8493,5062" to="8493,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zPsUAAADcAAAADwAAAGRycy9kb3ducmV2LnhtbESPQWvCQBSE74X+h+UVvIhuVLASXcWK&#10;gpSCaIVcH9lnNjb7NmRXE/99tyD0OMzMN8xi1dlK3KnxpWMFo2ECgjh3uuRCwfl7N5iB8AFZY+WY&#10;FDzIw2r5+rLAVLuWj3Q/hUJECPsUFZgQ6lRKnxuy6IeuJo7exTUWQ5RNIXWDbYTbSo6TZCotlhwX&#10;DNa0MZT/nG5Wwcf2uj5o897ftFmR1e1XlujPTKneW7eegwjUhf/ws73XCibjK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zPsUAAADcAAAADwAAAAAAAAAA&#10;AAAAAAChAgAAZHJzL2Rvd25yZXYueG1sUEsFBgAAAAAEAAQA+QAAAJMDAAAAAA==&#10;" strokecolor="black [3213]" strokeweight=".5pt"/>
                  </v:group>
                  <v:shape id="Cuadro de texto 10" o:spid="_x0000_s1338" type="#_x0000_t202" style="position:absolute;left:9891;top:7930;width:1518;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n3scA&#10;AADcAAAADwAAAGRycy9kb3ducmV2LnhtbESPQUvDQBSE74X+h+UJvbWbtqA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5Z97HAAAA3AAAAA8AAAAAAAAAAAAAAAAAmAIAAGRy&#10;cy9kb3ducmV2LnhtbFBLBQYAAAAABAAEAPUAAACMAwAAAAA=&#10;" filled="f" stroked="f" strokeweight=".5pt">
                    <v:textbox inset="0,0,0,0">
                      <w:txbxContent>
                        <w:p w14:paraId="3211E195" w14:textId="77777777" w:rsidR="006C09F4" w:rsidRDefault="006C09F4" w:rsidP="006C09F4">
                          <w:pPr>
                            <w:pStyle w:val="NormalWeb"/>
                            <w:spacing w:before="0" w:beforeAutospacing="0" w:after="160" w:afterAutospacing="0" w:line="252" w:lineRule="auto"/>
                          </w:pPr>
                          <w:r>
                            <w:rPr>
                              <w:rFonts w:eastAsia="Times New Roman"/>
                              <w:sz w:val="14"/>
                              <w:szCs w:val="14"/>
                            </w:rPr>
                            <w:t>10</w:t>
                          </w:r>
                        </w:p>
                      </w:txbxContent>
                    </v:textbox>
                  </v:shape>
                  <v:shape id="Onda 328" o:spid="_x0000_s1339" type="#_x0000_t64" style="position:absolute;left:9901;top:-6302;width:3952;height:20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j18UA&#10;AADcAAAADwAAAGRycy9kb3ducmV2LnhtbESPwWoCMRCG7wXfIYzQS6lZFaRsjVIEwVNptbQ9Dpvp&#10;7tLNJCZx3fbpnYPgcfjn/2a+5XpwneopptazgemkAEVcedtybeDjsH18ApUyssXOMxn4owTr1ehu&#10;iaX1Z36nfp9rJRBOJRpocg6l1qlqyGGa+EAs2Y+PDrOMsdY24lngrtOzolhohy3LhQYDbRqqfvcn&#10;Z0BgxxC+/+uHoYtf/WvxOX07OmPux8PLM6hMQ74tX9s7a2A+k29FRkR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2PXxQAAANwAAAAPAAAAAAAAAAAAAAAAAJgCAABkcnMv&#10;ZG93bnJldi54bWxQSwUGAAAAAAQABAD1AAAAigMAAAAA&#10;" adj="590" fillcolor="#ff6" stroked="f" strokeweight="1.5pt"/>
                  <v:shape id="Cuadro de texto 10" o:spid="_x0000_s1340" type="#_x0000_t202" style="position:absolute;left:3669;top:2516;width:1009;height:1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WN8cA&#10;AADcAAAADwAAAGRycy9kb3ducmV2LnhtbESPQUvDQBSE74X+h+UJvbWbtiA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VjfHAAAA3AAAAA8AAAAAAAAAAAAAAAAAmAIAAGRy&#10;cy9kb3ducmV2LnhtbFBLBQYAAAAABAAEAPUAAACMAwAAAAA=&#10;" filled="f" stroked="f" strokeweight=".5pt">
                    <v:textbox inset="0,0,0,0">
                      <w:txbxContent>
                        <w:p w14:paraId="11FBFBB3"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v:textbox>
                  </v:shape>
                  <v:shape id="Cuadro de texto 10" o:spid="_x0000_s1341" type="#_x0000_t202" style="position:absolute;left:10309;top:2450;width:1516;height:1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pd8MA&#10;AADcAAAADwAAAGRycy9kb3ducmV2LnhtbERPS0vDQBC+C/6HZYTe7KYWRGK3RayFHmpfKuhtzI5J&#10;aHY27E7T9N93D0KPH997MutdozoKsfZsYDTMQBEX3tZcGvj8WNw/gYqCbLHxTAbOFGE2vb2ZYG79&#10;iXfU7aVUKYRjjgYqkTbXOhYVOYxD3xIn7s8Hh5JgKLUNeErhrtEPWfaoHdacGips6bWi4rA/OgPN&#10;dwyr30x+unn5LtuNPn69jdbGDO76l2dQQr1cxf/upTUwH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lpd8MAAADcAAAADwAAAAAAAAAAAAAAAACYAgAAZHJzL2Rv&#10;d25yZXYueG1sUEsFBgAAAAAEAAQA9QAAAIgDAAAAAA==&#10;" filled="f" stroked="f" strokeweight=".5pt">
                    <v:textbox inset="0,0,0,0">
                      <w:txbxContent>
                        <w:p w14:paraId="4419556E" w14:textId="77777777" w:rsidR="006C09F4" w:rsidRDefault="006C09F4" w:rsidP="006C09F4">
                          <w:pPr>
                            <w:pStyle w:val="NormalWeb"/>
                            <w:spacing w:before="0" w:beforeAutospacing="0" w:after="160" w:afterAutospacing="0" w:line="252" w:lineRule="auto"/>
                          </w:pPr>
                          <w:r>
                            <w:rPr>
                              <w:rFonts w:eastAsia="Times New Roman"/>
                              <w:sz w:val="14"/>
                              <w:szCs w:val="14"/>
                            </w:rPr>
                            <w:t>10</w:t>
                          </w:r>
                        </w:p>
                      </w:txbxContent>
                    </v:textbox>
                  </v:shape>
                  <v:group id="Grupo 331" o:spid="_x0000_s1342" style="position:absolute;left:3786;top:3496;width:15827;height:2264" coordorigin="1987,1697" coordsize="15830,2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line id="Conector recto 332" o:spid="_x0000_s1343" style="position:absolute;visibility:visible;mso-wrap-style:square" from="1987,1697" to="1987,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line id="Conector recto 333" o:spid="_x0000_s1344" style="position:absolute;visibility:visible;mso-wrap-style:square" from="2704,2831" to="2704,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pGe8YAAADcAAAADwAAAGRycy9kb3ducmV2LnhtbESPQWvCQBSE74L/YXlCL1I3GmgldRUV&#10;C6UUpLGQ6yP7mo1m34bs1qT/vlsQPA4z8w2z2gy2EVfqfO1YwXyWgCAuna65UvB1en1cgvABWWPj&#10;mBT8kofNejxaYaZdz590zUMlIoR9hgpMCG0mpS8NWfQz1xJH79t1FkOUXSV1h32E20YukuRJWqw5&#10;LhhsaW+ovOQ/VsHucN4etXme7vuiKtr+o0j0e6HUw2TYvoAINIR7+NZ+0wrSNIX/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KRnvGAAAA3AAAAA8AAAAAAAAA&#10;AAAAAAAAoQIAAGRycy9kb3ducmV2LnhtbFBLBQYAAAAABAAEAPkAAACUAwAAAAA=&#10;" strokecolor="black [3213]" strokeweight=".5pt"/>
                    <v:line id="Conector recto 334" o:spid="_x0000_s1345" style="position:absolute;visibility:visible;mso-wrap-style:square" from="4145,2831" to="4145,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PeD8YAAADcAAAADwAAAGRycy9kb3ducmV2LnhtbESPQWvCQBSE74L/YXlCL0U3VqkSXcVK&#10;C6UI0ijk+si+ZlOzb0N2a9J/3xUKHoeZ+YZZb3tbiyu1vnKsYDpJQBAXTldcKjif3sZLED4ga6wd&#10;k4Jf8rDdDAdrTLXr+JOuWShFhLBPUYEJoUml9IUhi37iGuLofbnWYoiyLaVusYtwW8unJHmWFiuO&#10;CwYb2hsqLtmPVfDy+r07arN43Hd5mTfdIU/0R67Uw6jfrUAE6sM9/N9+1wpmsz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j3g/GAAAA3AAAAA8AAAAAAAAA&#10;AAAAAAAAoQIAAGRycy9kb3ducmV2LnhtbFBLBQYAAAAABAAEAPkAAACUAwAAAAA=&#10;" strokecolor="black [3213]" strokeweight=".5pt"/>
                    <v:line id="Conector recto 335" o:spid="_x0000_s1346" style="position:absolute;visibility:visible;mso-wrap-style:square" from="3421,2775" to="342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97lMYAAADcAAAADwAAAGRycy9kb3ducmV2LnhtbESPQWvCQBSE74L/YXlCL0U3VqwSXcVK&#10;C6UI0ijk+si+ZlOzb0N2a9J/3xUKHoeZ+YZZb3tbiyu1vnKsYDpJQBAXTldcKjif3sZLED4ga6wd&#10;k4Jf8rDdDAdrTLXr+JOuWShFhLBPUYEJoUml9IUhi37iGuLofbnWYoiyLaVusYtwW8unJHmWFiuO&#10;CwYb2hsqLtmPVfDy+r07arN43Hd5mTfdIU/0R67Uw6jfrUAE6sM9/N9+1wpmsz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ve5TGAAAA3AAAAA8AAAAAAAAA&#10;AAAAAAAAoQIAAGRycy9kb3ducmV2LnhtbFBLBQYAAAAABAAEAPkAAACUAwAAAAA=&#10;" strokecolor="black [3213]" strokeweight=".5pt"/>
                    <v:line id="Conector recto 336" o:spid="_x0000_s1347" style="position:absolute;visibility:visible;mso-wrap-style:square" from="4862,2797" to="4862,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3l48UAAADcAAAADwAAAGRycy9kb3ducmV2LnhtbESPQWvCQBSE70L/w/IKXkQ3KliJrmJF&#10;oZSCaIVcH9lnNjb7NmRXk/77bkHwOMzMN8xy3dlK3KnxpWMF41ECgjh3uuRCwfl7P5yD8AFZY+WY&#10;FPySh/XqpbfEVLuWj3Q/hUJECPsUFZgQ6lRKnxuy6EeuJo7exTUWQ5RNIXWDbYTbSk6SZCYtlhwX&#10;DNa0NZT/nG5Wwfvuujlo8zbYtlmR1e1XlujPTKn+a7dZgAjUhWf40f7QCqbTGfyfi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3l48UAAADcAAAADwAAAAAAAAAA&#10;AAAAAAChAgAAZHJzL2Rvd25yZXYueG1sUEsFBgAAAAAEAAQA+QAAAJMDAAAAAA==&#10;" strokecolor="black [3213]" strokeweight=".5pt"/>
                    <v:line id="Conector recto 337" o:spid="_x0000_s1348" style="position:absolute;visibility:visible;mso-wrap-style:square" from="5586,2238" to="5586,3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FAeMYAAADcAAAADwAAAGRycy9kb3ducmV2LnhtbESP3WrCQBSE7wXfYTlCb4purFAldRNU&#10;WihSEH8gt4fsaTZt9mzIbk369l2h4OUwM98w63ywjbhS52vHCuazBARx6XTNlYLL+W26AuEDssbG&#10;MSn4JQ95Nh6tMdWu5yNdT6ESEcI+RQUmhDaV0peGLPqZa4mj9+k6iyHKrpK6wz7CbSOfkuRZWqw5&#10;LhhsaWeo/D79WAXb16/NQZvl464vqqLtP4pE7wulHibD5gVEoCHcw//td61gsVjC7Uw8Aj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xQHjGAAAA3AAAAA8AAAAAAAAA&#10;AAAAAAAAoQIAAGRycy9kb3ducmV2LnhtbFBLBQYAAAAABAAEAPkAAACUAwAAAAA=&#10;" strokecolor="black [3213]" strokeweight=".5pt"/>
                    <v:line id="Conector recto 340" o:spid="_x0000_s1349" style="position:absolute;visibility:visible;mso-wrap-style:square" from="6303,2843" to="6303,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6rccIAAADcAAAADwAAAGRycy9kb3ducmV2LnhtbERPXWvCMBR9H/gfwhV8kZmqw0k1isoG&#10;MgZDN+jrpbk21eamNNHWf28ehD0ezvdy3dlK3KjxpWMF41ECgjh3uuRCwd/v5+schA/IGivHpOBO&#10;Htar3ssSU+1aPtDtGAoRQ9inqMCEUKdS+tyQRT9yNXHkTq6xGCJsCqkbbGO4reQkSWbSYsmxwWBN&#10;O0P55Xi1CrYf582PNu/DXZsVWd1+Z4n+ypQa9LvNAkSgLvyLn+69VjB9i/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6rccIAAADcAAAADwAAAAAAAAAAAAAA&#10;AAChAgAAZHJzL2Rvd25yZXYueG1sUEsFBgAAAAAEAAQA+QAAAJADAAAAAA==&#10;" strokecolor="black [3213]" strokeweight=".5pt"/>
                    <v:line id="Conector recto 341" o:spid="_x0000_s1350" style="position:absolute;visibility:visible;mso-wrap-style:square" from="7021,2843" to="7021,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O6sYAAADcAAAADwAAAGRycy9kb3ducmV2LnhtbESPQWvCQBSE74L/YXlCL0U3tlIluopK&#10;C0UKpVHI9ZF9zaZm34bs1qT/3hUKHoeZ+YZZbXpbiwu1vnKsYDpJQBAXTldcKjgd38YLED4ga6wd&#10;k4I/8rBZDwcrTLXr+IsuWShFhLBPUYEJoUml9IUhi37iGuLofbvWYoiyLaVusYtwW8unJHmRFiuO&#10;CwYb2hsqztmvVbB7/dl+ajN/3Hd5mTfdR57oQ67Uw6jfLkEE6sM9/N9+1wqeZ1O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SDurGAAAA3AAAAA8AAAAAAAAA&#10;AAAAAAAAoQIAAGRycy9kb3ducmV2LnhtbFBLBQYAAAAABAAEAPkAAACUAwAAAAA=&#10;" strokecolor="black [3213]" strokeweight=".5pt"/>
                    <v:line id="Conector recto 342" o:spid="_x0000_s1351" style="position:absolute;visibility:visible;mso-wrap-style:square" from="7744,2843" to="7744,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CQncYAAADcAAAADwAAAGRycy9kb3ducmV2LnhtbESPQWvCQBSE74L/YXlCL0U3WqkSXcVK&#10;C0UKpVHI9ZF9zaZm34bs1qT/3hUKHoeZ+YZZb3tbiwu1vnKsYDpJQBAXTldcKjgd38ZLED4ga6wd&#10;k4I/8rDdDAdrTLXr+IsuWShFhLBPUYEJoUml9IUhi37iGuLofbvWYoiyLaVusYtwW8tZkjxLixXH&#10;BYMN7Q0V5+zXKnh5/dl9arN43Hd5mTfdR57oQ67Uw6jfrUAE6sM9/N9+1wqe5j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AkJ3GAAAA3AAAAA8AAAAAAAAA&#10;AAAAAAAAoQIAAGRycy9kb3ducmV2LnhtbFBLBQYAAAAABAAEAPkAAACUAwAAAAA=&#10;" strokecolor="black [3213]" strokeweight=".5pt"/>
                    <v:line id="Conector recto 343" o:spid="_x0000_s1352" style="position:absolute;visibility:visible;mso-wrap-style:square" from="9185,1731" to="9185,3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w1BsYAAADcAAAADwAAAGRycy9kb3ducmV2LnhtbESPQWvCQBSE74L/YXlCL0U3VqkSXcVK&#10;C6UI0ijk+si+ZlOzb0N2a9J/3xUKHoeZ+YZZb3tbiyu1vnKsYDpJQBAXTldcKjif3sZLED4ga6wd&#10;k4Jf8rDdDAdrTLXr+JOuWShFhLBPUYEJoUml9IUhi37iGuLofbnWYoiyLaVusYtwW8unJHmWFiuO&#10;CwYb2hsqLtmPVfDy+r07arN43Hd5mTfdIU/0R67Uw6jfrUAE6sM9/N9+1wpm8x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NQbGAAAA3AAAAA8AAAAAAAAA&#10;AAAAAAAAoQIAAGRycy9kb3ducmV2LnhtbFBLBQYAAAAABAAEAPkAAACUAwAAAAA=&#10;" strokecolor="black [3213]" strokeweight=".5pt"/>
                    <v:line id="Conector recto 344" o:spid="_x0000_s1353" style="position:absolute;visibility:visible;mso-wrap-style:square" from="8461,2843" to="8461,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tcsYAAADcAAAADwAAAGRycy9kb3ducmV2LnhtbESP3WrCQBSE7wu+w3KE3ohu/KFKdBWV&#10;FqQUSlXI7SF7mk3Nng3ZrYlv7xaEXg4z8w2z2nS2EldqfOlYwXiUgCDOnS65UHA+vQ0XIHxA1lg5&#10;JgU38rBZ955WmGrX8hddj6EQEcI+RQUmhDqV0ueGLPqRq4mj9+0aiyHKppC6wTbCbSUnSfIiLZYc&#10;FwzWtDeUX46/VsHu9Wf7qc18sG+zIqvbjyzR75lSz/1uuwQRqAv/4Uf7oBVMZz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lrXLGAAAA3AAAAA8AAAAAAAAA&#10;AAAAAAAAoQIAAGRycy9kb3ducmV2LnhtbFBLBQYAAAAABAAEAPkAAACUAwAAAAA=&#10;" strokecolor="black [3213]" strokeweight=".5pt"/>
                    <v:line id="Conector recto 345" o:spid="_x0000_s1354" style="position:absolute;visibility:visible;mso-wrap-style:square" from="9902,2843" to="9902,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kI6cYAAADcAAAADwAAAGRycy9kb3ducmV2LnhtbESPQWvCQBSE74L/YXlCL6KbttpKdBUr&#10;LRQRpFrI9ZF9ZmOzb0N2a9J/3xUEj8PMfMMsVp2txIUaXzpW8DhOQBDnTpdcKPg+foxmIHxA1lg5&#10;JgV/5GG17PcWmGrX8hddDqEQEcI+RQUmhDqV0ueGLPqxq4mjd3KNxRBlU0jdYBvhtpJPSfIiLZYc&#10;FwzWtDGU/xx+rYK39/N6r83rcNNmRVa3uyzR20yph0G3noMI1IV7+Nb+1AqeJ1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pCOnGAAAA3AAAAA8AAAAAAAAA&#10;AAAAAAAAoQIAAGRycy9kb3ducmV2LnhtbFBLBQYAAAAABAAEAPkAAACUAwAAAAA=&#10;" strokecolor="black [3213]" strokeweight=".5pt"/>
                    <v:line id="Conector recto 346" o:spid="_x0000_s1355" style="position:absolute;visibility:visible;mso-wrap-style:square" from="10620,2824" to="10620,3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WnsYAAADcAAAADwAAAGRycy9kb3ducmV2LnhtbESP3WrCQBSE7wu+w3KE3hTd+INKdBWV&#10;FqQUSlXI7SF7mk3Nng3ZrYlv7xaEXg4z8w2z2nS2EldqfOlYwWiYgCDOnS65UHA+vQ0WIHxA1lg5&#10;JgU38rBZ955WmGrX8hddj6EQEcI+RQUmhDqV0ueGLPqhq4mj9+0aiyHKppC6wTbCbSXHSTKTFkuO&#10;CwZr2hvKL8dfq2D3+rP91Gb+sm+zIqvbjyzR75lSz/1uuwQRqAv/4Uf7oBVMpj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7lp7GAAAA3AAAAA8AAAAAAAAA&#10;AAAAAAAAoQIAAGRycy9kb3ducmV2LnhtbFBLBQYAAAAABAAEAPkAAACUAwAAAAA=&#10;" strokecolor="black [3213]" strokeweight=".5pt"/>
                    <v:line id="Conector recto 347" o:spid="_x0000_s1356" style="position:absolute;visibility:visible;mso-wrap-style:square" from="11343,2824" to="11343,3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zBcYAAADcAAAADwAAAGRycy9kb3ducmV2LnhtbESPQWvCQBSE74X+h+UVehHdWEsj0VVU&#10;KogUSlXI9ZF9ZtNm34bs1sR/7xaEHoeZ+YaZL3tbiwu1vnKsYDxKQBAXTldcKjgdt8MpCB+QNdaO&#10;ScGVPCwXjw9zzLTr+Isuh1CKCGGfoQITQpNJ6QtDFv3INcTRO7vWYoiyLaVusYtwW8uXJHmTFiuO&#10;CwYb2hgqfg6/VsH6/Xv1qU062HR5mTfdR57ofa7U81O/moEI1If/8L290womryn8nY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3MwXGAAAA3AAAAA8AAAAAAAAA&#10;AAAAAAAAoQIAAGRycy9kb3ducmV2LnhtbFBLBQYAAAAABAAEAPkAAACUAwAAAAA=&#10;" strokecolor="black [3213]" strokeweight=".5pt"/>
                    <v:line id="Conector recto 348" o:spid="_x0000_s1357" style="position:absolute;visibility:visible;mso-wrap-style:square" from="12061,2775" to="12061,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nd8IAAADcAAAADwAAAGRycy9kb3ducmV2LnhtbERPXWvCMBR9H/gfwhV8kZmqw0k1isoG&#10;MgZDN+jrpbk21eamNNHWf28ehD0ezvdy3dlK3KjxpWMF41ECgjh3uuRCwd/v5+schA/IGivHpOBO&#10;Htar3ssSU+1aPtDtGAoRQ9inqMCEUKdS+tyQRT9yNXHkTq6xGCJsCqkbbGO4reQkSWbSYsmxwWBN&#10;O0P55Xi1CrYf582PNu/DXZsVWd1+Z4n+ypQa9LvNAkSgLvyLn+69VjB9i2v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nd8IAAADcAAAADwAAAAAAAAAAAAAA&#10;AAChAgAAZHJzL2Rvd25yZXYueG1sUEsFBgAAAAAEAAQA+QAAAJADAAAAAA==&#10;" strokecolor="black [3213]" strokeweight=".5pt"/>
                    <v:line id="Conector recto 349" o:spid="_x0000_s1358" style="position:absolute;visibility:visible;mso-wrap-style:square" from="13501,2781" to="13501,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C7MYAAADcAAAADwAAAGRycy9kb3ducmV2LnhtbESPQWvCQBSE74L/YXlCL6KbtmJrdBUr&#10;LRQRpFrI9ZF9ZmOzb0N2a9J/3xUEj8PMfMMsVp2txIUaXzpW8DhOQBDnTpdcKPg+foxeQfiArLFy&#10;TAr+yMNq2e8tMNWu5S+6HEIhIoR9igpMCHUqpc8NWfRjVxNH7+QaiyHKppC6wTbCbSWfkmQqLZYc&#10;FwzWtDGU/xx+rYK39/N6r83LcNNmRVa3uyzR20yph0G3noMI1IV7+Nb+1AqeJz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kAuzGAAAA3AAAAA8AAAAAAAAA&#10;AAAAAAAAoQIAAGRycy9kb3ducmV2LnhtbFBLBQYAAAAABAAEAPkAAACUAwAAAAA=&#10;" strokecolor="black [3213]" strokeweight=".5pt"/>
                    <v:line id="Conector recto 350" o:spid="_x0000_s1359" style="position:absolute;visibility:visible;mso-wrap-style:square" from="14219,2803" to="14219,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c9rMIAAADcAAAADwAAAGRycy9kb3ducmV2LnhtbERPXWvCMBR9H/gfwhV8kZmqzEk1isoG&#10;MgZDN+jrpbk21eamNNHWf28ehD0ezvdy3dlK3KjxpWMF41ECgjh3uuRCwd/v5+schA/IGivHpOBO&#10;Htar3ssSU+1aPtDtGAoRQ9inqMCEUKdS+tyQRT9yNXHkTq6xGCJsCqkbbGO4reQkSWbSYsmxwWBN&#10;O0P55Xi1CrYf582PNu/DXZsVWd1+Z4n+ypQa9LvNAkSgLvyLn+69VjB9i/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c9rMIAAADcAAAADwAAAAAAAAAAAAAA&#10;AAChAgAAZHJzL2Rvd25yZXYueG1sUEsFBgAAAAAEAAQA+QAAAJADAAAAAA==&#10;" strokecolor="black [3213]" strokeweight=".5pt"/>
                    <v:line id="Conector recto 351" o:spid="_x0000_s1360" style="position:absolute;visibility:visible;mso-wrap-style:square" from="12784,2142" to="12784,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uYN8YAAADcAAAADwAAAGRycy9kb3ducmV2LnhtbESPQWvCQBSE74L/YXlCL0U3tlgluopK&#10;C0UKpVHI9ZF9zaZm34bs1qT/3hUKHoeZ+YZZbXpbiwu1vnKsYDpJQBAXTldcKjgd38YLED4ga6wd&#10;k4I/8rBZDwcrTLXr+IsuWShFhLBPUYEJoUml9IUhi37iGuLofbvWYoiyLaVusYtwW8unJHmRFiuO&#10;CwYb2hsqztmvVbB7/dl+ajN/3Hd5mTfdR57oQ67Uw6jfLkEE6sM9/N9+1wqeZ1O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LmDfGAAAA3AAAAA8AAAAAAAAA&#10;AAAAAAAAoQIAAGRycy9kb3ducmV2LnhtbFBLBQYAAAAABAAEAPkAAACUAwAAAAA=&#10;" strokecolor="black [3213]" strokeweight=".5pt"/>
                    <v:line id="Conector recto 352" o:spid="_x0000_s1361" style="position:absolute;visibility:visible;mso-wrap-style:square" from="16383,1697" to="16383,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kGQMYAAADcAAAADwAAAGRycy9kb3ducmV2LnhtbESPQWvCQBSE74L/YXlCL0U3WqwSXcVK&#10;C0UKpVHI9ZF9zaZm34bs1qT/3hUKHoeZ+YZZb3tbiwu1vnKsYDpJQBAXTldcKjgd38ZLED4ga6wd&#10;k4I/8rDdDAdrTLXr+IsuWShFhLBPUYEJoUml9IUhi37iGuLofbvWYoiyLaVusYtwW8tZkjxLixXH&#10;BYMN7Q0V5+zXKnh5/dl9arN43Hd5mTfdR57oQ67Uw6jfrUAE6sM9/N9+1wqe5j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ZBkDGAAAA3AAAAA8AAAAAAAAA&#10;AAAAAAAAoQIAAGRycy9kb3ducmV2LnhtbFBLBQYAAAAABAAEAPkAAACUAwAAAAA=&#10;" strokecolor="black [3213]" strokeweight=".5pt"/>
                    <v:line id="Conector recto 353" o:spid="_x0000_s1362" style="position:absolute;visibility:visible;mso-wrap-style:square" from="14942,2791" to="14942,3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Wj28YAAADcAAAADwAAAGRycy9kb3ducmV2LnhtbESPQWvCQBSE74L/YXlCL0U3VqwSXcVK&#10;C6UI0ijk+si+ZlOzb0N2a9J/3xUKHoeZ+YZZb3tbiyu1vnKsYDpJQBAXTldcKjif3sZLED4ga6wd&#10;k4Jf8rDdDAdrTLXr+JOuWShFhLBPUYEJoUml9IUhi37iGuLofbnWYoiyLaVusYtwW8unJHmWFiuO&#10;CwYb2hsqLtmPVfDy+r07arN43Hd5mTfdIU/0R67Uw6jfrUAE6sM9/N9+1wpm8x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Vo9vGAAAA3AAAAA8AAAAAAAAA&#10;AAAAAAAAoQIAAGRycy9kb3ducmV2LnhtbFBLBQYAAAAABAAEAPkAAACUAwAAAAA=&#10;" strokecolor="black [3213]" strokeweight=".5pt"/>
                    <v:line id="Conector recto 354" o:spid="_x0000_s1363" style="position:absolute;visibility:visible;mso-wrap-style:square" from="15660,2826" to="15660,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w7r8YAAADcAAAADwAAAGRycy9kb3ducmV2LnhtbESPQWvCQBSE74L/YXlCL6KbttpKdBUr&#10;LRQRpFrI9ZF9ZmOzb0N2a9J/3xUEj8PMfMMsVp2txIUaXzpW8DhOQBDnTpdcKPg+foxmIHxA1lg5&#10;JgV/5GG17PcWmGrX8hddDqEQEcI+RQUmhDqV0ueGLPqxq4mjd3KNxRBlU0jdYBvhtpJPSfIiLZYc&#10;FwzWtDGU/xx+rYK39/N6r83rcNNmRVa3uyzR20yph0G3noMI1IV7+Nb+1Aqepx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8O6/GAAAA3AAAAA8AAAAAAAAA&#10;AAAAAAAAoQIAAGRycy9kb3ducmV2LnhtbFBLBQYAAAAABAAEAPkAAACUAwAAAAA=&#10;" strokecolor="black [3213]" strokeweight=".5pt"/>
                    <v:line id="Conector recto 355" o:spid="_x0000_s1364" style="position:absolute;visibility:visible;mso-wrap-style:square" from="17101,2781" to="17101,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eNMUAAADcAAAADwAAAGRycy9kb3ducmV2LnhtbESPQWvCQBSE7wX/w/KEXkQ3KlaJrqLS&#10;gpRCqQq5PrKv2dTs25Ddmvjv3YLQ4zAz3zCrTWcrcaXGl44VjEcJCOLc6ZILBefT23ABwgdkjZVj&#10;UnAjD5t172mFqXYtf9H1GAoRIexTVGBCqFMpfW7Ioh+5mjh6366xGKJsCqkbbCPcVnKSJC/SYslx&#10;wWBNe0P55fhrFexef7af2swH+zYrsrr9yBL9nin13O+2SxCBuvAffrQPWsF0NoO/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eNMUAAADcAAAADwAAAAAAAAAA&#10;AAAAAAChAgAAZHJzL2Rvd25yZXYueG1sUEsFBgAAAAAEAAQA+QAAAJMDAAAAAA==&#10;" strokecolor="black [3213]" strokeweight=".5pt"/>
                    <v:line id="Conector recto 356" o:spid="_x0000_s1365" style="position:absolute;visibility:visible;mso-wrap-style:square" from="17818,2781" to="17818,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IAQ8YAAADcAAAADwAAAGRycy9kb3ducmV2LnhtbESP3WrCQBSE7wu+w3KE3hTdqPhDdBWV&#10;FqQUSlXI7SF7mk3Nng3ZrYlv7xaEXg4z8w2z2nS2EldqfOlYwWiYgCDOnS65UHA+vQ0WIHxA1lg5&#10;JgU38rBZ955WmGrX8hddj6EQEcI+RQUmhDqV0ueGLPqhq4mj9+0aiyHKppC6wTbCbSXHSTKTFkuO&#10;CwZr2hvKL8dfq2D3+rP91Gb+sm+zIqvbjyzR75lSz/1uuwQRqAv/4Uf7oBVMpj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iAEPGAAAA3AAAAA8AAAAAAAAA&#10;AAAAAAAAoQIAAGRycy9kb3ducmV2LnhtbFBLBQYAAAAABAAEAPkAAACUAwAAAAA=&#10;" strokecolor="black [3213]" strokeweight=".5pt"/>
                  </v:group>
                  <v:shape id="Cuadro de texto 10" o:spid="_x0000_s1366" type="#_x0000_t202" style="position:absolute;left:17555;top:2455;width:15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Uo8YA&#10;AADcAAAADwAAAGRycy9kb3ducmV2LnhtbESPX0vDQBDE3wt+h2OFvtlLFbXEXouoBR+09i/o25pb&#10;k2BuL9xt0/jtPUHo4zAzv2Gm8941qqMQa88GxqMMFHHhbc2lgd12cTEBFQXZYuOZDPxQhPnsbDDF&#10;3Pojr6nbSKkShGOOBiqRNtc6FhU5jCPfEifvyweHkmQotQ14THDX6Mssu9EOa04LFbb0UFHxvTk4&#10;A817DC+fmXx0j+WrrN70Yf80XhozPO/v70AJ9XIK/7efrYGr61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8Uo8YAAADcAAAADwAAAAAAAAAAAAAAAACYAgAAZHJz&#10;L2Rvd25yZXYueG1sUEsFBgAAAAAEAAQA9QAAAIsDAAAAAA==&#10;" filled="f" stroked="f" strokeweight=".5pt">
                    <v:textbox inset="0,0,0,0">
                      <w:txbxContent>
                        <w:p w14:paraId="65CB6B81" w14:textId="77777777" w:rsidR="006C09F4" w:rsidRDefault="006C09F4" w:rsidP="006C09F4">
                          <w:pPr>
                            <w:pStyle w:val="NormalWeb"/>
                            <w:spacing w:before="0" w:beforeAutospacing="0" w:after="160" w:afterAutospacing="0" w:line="252" w:lineRule="auto"/>
                          </w:pPr>
                          <w:r>
                            <w:rPr>
                              <w:rFonts w:eastAsia="Times New Roman"/>
                              <w:sz w:val="14"/>
                              <w:szCs w:val="14"/>
                            </w:rPr>
                            <w:t>20</w:t>
                          </w:r>
                        </w:p>
                      </w:txbxContent>
                    </v:textbox>
                  </v:shape>
                </v:group>
                <v:group id="Grupo 358" o:spid="_x0000_s1367" style="position:absolute;left:30067;top:360;width:29515;height:8140" coordorigin="29254,1613" coordsize="29514,8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rect id="Rectángulo 359" o:spid="_x0000_s1368" style="position:absolute;left:30366;top:5439;width:20844;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gkTsYA&#10;AADcAAAADwAAAGRycy9kb3ducmV2LnhtbESPQWsCMRSE74L/ITzBm2ZrUXQ1imgFKV7clrbHx+a5&#10;u3XzsiRRt/56Uyj0OMzMN8xi1ZpaXMn5yrKCp2ECgji3uuJCwfvbbjAF4QOyxtoyKfghD6tlt7PA&#10;VNsbH+mahUJECPsUFZQhNKmUPi/JoB/ahjh6J+sMhihdIbXDW4SbWo6SZCINVhwXSmxoU1J+zi5G&#10;wSxM2vt283U/vnx+H9BN99nrh1Wq32vXcxCB2vAf/mvvtYLn8Qx+z8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gkTsYAAADcAAAADwAAAAAAAAAAAAAAAACYAgAAZHJz&#10;L2Rvd25yZXYueG1sUEsFBgAAAAAEAAQA9QAAAIsDAAAAAA==&#10;" fillcolor="#b3d5ab [1303]" stroked="f" strokeweight="1.5pt"/>
                  <v:shape id="Cuadro de texto 10" o:spid="_x0000_s1369" type="#_x0000_t202" style="position:absolute;left:31220;top:7856;width:135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GasMA&#10;AADcAAAADwAAAGRycy9kb3ducmV2LnhtbERPTUvDQBC9F/wPywje2k0UisRug1gFD1rbqqC3MTsm&#10;odnZsDtN03/vHoQeH+97UY6uUwOF2Ho2kM8yUMSVty3XBj7en6a3oKIgW+w8k4ETRSiXF5MFFtYf&#10;eUvDTmqVQjgWaKAR6QutY9WQwzjzPXHifn1wKAmGWtuAxxTuOn2dZXPtsOXU0GBPDw1V+93BGei+&#10;Ynj5yeR7WNWvsnnTh8/HfG3M1eV4fwdKaJSz+N/9bA3czNP8dCYdAb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pGasMAAADcAAAADwAAAAAAAAAAAAAAAACYAgAAZHJzL2Rv&#10;d25yZXYueG1sUEsFBgAAAAAEAAQA9QAAAIgDAAAAAA==&#10;" filled="f" stroked="f" strokeweight=".5pt">
                    <v:textbox inset="0,0,0,0">
                      <w:txbxContent>
                        <w:p w14:paraId="30E05055"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v:textbox>
                  </v:shape>
                  <v:group id="Grupo 361" o:spid="_x0000_s1370" style="position:absolute;left:31292;top:5432;width:17640;height:2265;flip:y" coordorigin="2037,3955" coordsize="7200,2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1Rr7CAAAA3AAAAA8A&#10;AAAAAAAAAAAAAAAAqgIAAGRycy9kb3ducmV2LnhtbFBLBQYAAAAABAAEAPoAAACZAwAAAAA=&#10;">
                    <v:line id="Conector recto 362" o:spid="_x0000_s1371" style="position:absolute;visibility:visible;mso-wrap-style:square" from="2037,3955" to="2037,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M/cUAAADcAAAADwAAAGRycy9kb3ducmV2LnhtbESPQWvCQBSE74X+h+UVvIhuVLASXcWK&#10;gpSCaIVcH9lnNjb7NmRXE/99tyD0OMzMN8xi1dlK3KnxpWMFo2ECgjh3uuRCwfl7N5iB8AFZY+WY&#10;FDzIw2r5+rLAVLuWj3Q/hUJECPsUFZgQ6lRKnxuy6IeuJo7exTUWQ5RNIXWDbYTbSo6TZCotlhwX&#10;DNa0MZT/nG5Wwcf2uj5o897ftFmR1e1XlujPTKneW7eegwjUhf/ws73XCibTM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XM/cUAAADcAAAADwAAAAAAAAAA&#10;AAAAAAChAgAAZHJzL2Rvd25yZXYueG1sUEsFBgAAAAAEAAQA+QAAAJMDAAAAAA==&#10;" strokecolor="black [3213]" strokeweight=".5pt"/>
                    <v:line id="Conector recto 363" o:spid="_x0000_s1372" style="position:absolute;visibility:visible;mso-wrap-style:square" from="2755,5092" to="2755,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lpZsUAAADcAAAADwAAAGRycy9kb3ducmV2LnhtbESPQWvCQBSE70L/w/IKXkQ3KliJrmJF&#10;oZSCaIVcH9lnNjb7NmRXk/77bkHwOMzMN8xy3dlK3KnxpWMF41ECgjh3uuRCwfl7P5yD8AFZY+WY&#10;FPySh/XqpbfEVLuWj3Q/hUJECPsUFZgQ6lRKnxuy6EeuJo7exTUWQ5RNIXWDbYTbSk6SZCYtlhwX&#10;DNa0NZT/nG5Wwfvuujlo8zbYtlmR1e1XlujPTKn+a7dZgAjUhWf40f7QCqazKfyfi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lpZsUAAADcAAAADwAAAAAAAAAA&#10;AAAAAAChAgAAZHJzL2Rvd25yZXYueG1sUEsFBgAAAAAEAAQA+QAAAJMDAAAAAA==&#10;" strokecolor="black [3213]" strokeweight=".5pt"/>
                    <v:line id="Conector recto 364" o:spid="_x0000_s1373" style="position:absolute;visibility:visible;mso-wrap-style:square" from="4196,5092" to="4196,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xEsYAAADcAAAADwAAAGRycy9kb3ducmV2LnhtbESP3WrCQBSE7wu+w3KE3hTd+INKdBWV&#10;FqQUSlXI7SF7mk3Nng3ZrYlv7xaEXg4z8w2z2nS2EldqfOlYwWiYgCDOnS65UHA+vQ0WIHxA1lg5&#10;JgU38rBZ955WmGrX8hddj6EQEcI+RQUmhDqV0ueGLPqhq4mj9+0aiyHKppC6wTbCbSXHSTKTFkuO&#10;CwZr2hvKL8dfq2D3+rP91Gb+sm+zIqvbjyzR75lSz/1uuwQRqAv/4Uf7oBVMZl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Q8RLGAAAA3AAAAA8AAAAAAAAA&#10;AAAAAAAAoQIAAGRycy9kb3ducmV2LnhtbFBLBQYAAAAABAAEAPkAAACUAwAAAAA=&#10;" strokecolor="black [3213]" strokeweight=".5pt"/>
                    <v:line id="Conector recto 365" o:spid="_x0000_s1374" style="position:absolute;visibility:visible;mso-wrap-style:square" from="3473,5035" to="3473,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UicYAAADcAAAADwAAAGRycy9kb3ducmV2LnhtbESP3WrCQBSE7wu+w3KE3hTdqPhDdBWV&#10;FqQUSlXI7SF7mk3Nng3ZrYlv7xaEXg4z8w2z2nS2EldqfOlYwWiYgCDOnS65UHA+vQ0WIHxA1lg5&#10;JgU38rBZ955WmGrX8hddj6EQEcI+RQUmhDqV0ueGLPqhq4mj9+0aiyHKppC6wTbCbSXHSTKTFkuO&#10;CwZr2hvKL8dfq2D3+rP91Gb+sm+zIqvbjyzR75lSz/1uuwQRqAv/4Uf7oBVMZl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cVInGAAAA3AAAAA8AAAAAAAAA&#10;AAAAAAAAoQIAAGRycy9kb3ducmV2LnhtbFBLBQYAAAAABAAEAPkAAACUAwAAAAA=&#10;" strokecolor="black [3213]" strokeweight=".5pt"/>
                    <v:line id="Conector recto 366" o:spid="_x0000_s1375" style="position:absolute;visibility:visible;mso-wrap-style:square" from="4914,5054" to="4914,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7K/sUAAADcAAAADwAAAGRycy9kb3ducmV2LnhtbESPQWvCQBSE74L/YXlCL1I3KqSSuoqK&#10;hVIKUi3k+si+ZqPZtyG7NfHfdwuCx2FmvmGW697W4kqtrxwrmE4SEMSF0xWXCr5Pb88LED4ga6wd&#10;k4IbeVivhoMlZtp1/EXXYyhFhLDPUIEJocmk9IUhi37iGuLo/bjWYoiyLaVusYtwW8tZkqTSYsVx&#10;wWBDO0PF5fhrFWz3581Bm5fxrsvLvOk+80R/5Eo9jfrNK4hAfXiE7+13rWCepv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7K/sUAAADcAAAADwAAAAAAAAAA&#10;AAAAAAChAgAAZHJzL2Rvd25yZXYueG1sUEsFBgAAAAAEAAQA+QAAAJMDAAAAAA==&#10;" strokecolor="black [3213]" strokeweight=".5pt"/>
                    <v:line id="Conector recto 367" o:spid="_x0000_s1376" style="position:absolute;visibility:visible;mso-wrap-style:square" from="5638,4495" to="5638,6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JvZcUAAADcAAAADwAAAGRycy9kb3ducmV2LnhtbESP3WrCQBSE7wXfYTmCN6IbW1BJXUWl&#10;hVIE8Qdye8ieZtNmz4bsatK37wqCl8PMfMMs152txI0aXzpWMJ0kIIhzp0suFFzOH+MFCB+QNVaO&#10;ScEfeViv+r0lptq1fKTbKRQiQtinqMCEUKdS+tyQRT9xNXH0vl1jMUTZFFI32Ea4reRLksykxZLj&#10;gsGadoby39PVKti+/2wO2sxHuzYrsrrdZ4n+ypQaDrrNG4hAXXiGH+1PreB1Nof7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JvZcUAAADcAAAADwAAAAAAAAAA&#10;AAAAAAChAgAAZHJzL2Rvd25yZXYueG1sUEsFBgAAAAAEAAQA+QAAAJMDAAAAAA==&#10;" strokecolor="black [3213]" strokeweight=".5pt"/>
                    <v:line id="Conector recto 368" o:spid="_x0000_s1377" style="position:absolute;visibility:visible;mso-wrap-style:square" from="6355,5098" to="6355,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37F8IAAADcAAAADwAAAGRycy9kb3ducmV2LnhtbERPXWvCMBR9F/wP4Qq+DE114KQaRcXB&#10;kIHYCX29NHdNZ3NTmsx2/355EHw8nO/1tre1uFPrK8cKZtMEBHHhdMWlguvX+2QJwgdkjbVjUvBH&#10;Hrab4WCNqXYdX+iehVLEEPYpKjAhNKmUvjBk0U9dQxy5b9daDBG2pdQtdjHc1nKeJAtpseLYYLCh&#10;g6Hilv1aBfvjz+6szdvLocvLvOk+80SfcqXGo363AhGoD0/xw/2hFbwu4tp4Jh4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37F8IAAADcAAAADwAAAAAAAAAAAAAA&#10;AAChAgAAZHJzL2Rvd25yZXYueG1sUEsFBgAAAAAEAAQA+QAAAJADAAAAAA==&#10;" strokecolor="black [3213]" strokeweight=".5pt"/>
                    <v:line id="Conector recto 369" o:spid="_x0000_s1378" style="position:absolute;visibility:visible;mso-wrap-style:square" from="7073,5098" to="7073,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ejMUAAADcAAAADwAAAGRycy9kb3ducmV2LnhtbESPQWvCQBSE7wX/w/KEXkQ3KliNrqLS&#10;gpRCqQq5PrKv2dTs25Ddmvjv3YLQ4zAz3zCrTWcrcaXGl44VjEcJCOLc6ZILBefT23AOwgdkjZVj&#10;UnAjD5t172mFqXYtf9H1GAoRIexTVGBCqFMpfW7Ioh+5mjh6366xGKJsCqkbbCPcVnKSJDNpseS4&#10;YLCmvaH8cvy1CnavP9tPbV4G+zYrsrr9yBL9nin13O+2SxCBuvAffrQPWsF0toC/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FejMUAAADcAAAADwAAAAAAAAAA&#10;AAAAAAChAgAAZHJzL2Rvd25yZXYueG1sUEsFBgAAAAAEAAQA+QAAAJMDAAAAAA==&#10;" strokecolor="black [3213]" strokeweight=".5pt"/>
                    <v:line id="Conector recto 371" o:spid="_x0000_s1379" style="position:absolute;visibility:visible;mso-wrap-style:square" from="7797,5098" to="7797,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7EV8YAAADcAAAADwAAAGRycy9kb3ducmV2LnhtbESPQWvCQBSE74L/YXlCL6IbW1BJ3QQV&#10;C6UIpSrk+si+ZtNm34bs1qT/vlsQPA4z8w2zyQfbiCt1vnasYDFPQBCXTtdcKbicX2ZrED4ga2wc&#10;k4Jf8pBn49EGU+16/qDrKVQiQtinqMCE0KZS+tKQRT93LXH0Pl1nMUTZVVJ32Ee4beRjkiylxZrj&#10;gsGW9obK79OPVbA7fG3ftVlN931RFW1/LBL9Vij1MBm2zyACDeEevrVftYKn1QL+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xFfGAAAA3AAAAA8AAAAAAAAA&#10;AAAAAAAAoQIAAGRycy9kb3ducmV2LnhtbFBLBQYAAAAABAAEAPkAAACUAwAAAAA=&#10;" strokecolor="black [3213]" strokeweight=".5pt"/>
                    <v:line id="Conector recto 372" o:spid="_x0000_s1380" style="position:absolute;visibility:visible;mso-wrap-style:square" from="9238,3987" to="9238,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xaIMYAAADcAAAADwAAAGRycy9kb3ducmV2LnhtbESPQWvCQBSE74L/YXlCL6IbLaikboJK&#10;C6UIpSrk+si+ZtNm34bs1qT/vlsQPA4z8w2zzQfbiCt1vnasYDFPQBCXTtdcKbicX2YbED4ga2wc&#10;k4Jf8pBn49EWU+16/qDrKVQiQtinqMCE0KZS+tKQRT93LXH0Pl1nMUTZVVJ32Ee4beQySVbSYs1x&#10;wWBLB0Pl9+nHKtg/f+3etVlPD31RFW1/LBL9Vij1MBl2TyACDeEevrVftYLH9RL+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sWiDGAAAA3AAAAA8AAAAAAAAA&#10;AAAAAAAAoQIAAGRycy9kb3ducmV2LnhtbFBLBQYAAAAABAAEAPkAAACUAwAAAAA=&#10;" strokecolor="black [3213]" strokeweight=".5pt"/>
                    <v:line id="Conector recto 373" o:spid="_x0000_s1381" style="position:absolute;visibility:visible;mso-wrap-style:square" from="8514,5098" to="8514,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D/u8YAAADcAAAADwAAAGRycy9kb3ducmV2LnhtbESP3WrCQBSE7wXfYTlCb4purFAldRNU&#10;WihSEH8gt4fsaTZt9mzIbk369l2h4OUwM98w63ywjbhS52vHCuazBARx6XTNlYLL+W26AuEDssbG&#10;MSn4JQ95Nh6tMdWu5yNdT6ESEcI+RQUmhDaV0peGLPqZa4mj9+k6iyHKrpK6wz7CbSOfkuRZWqw5&#10;LhhsaWeo/D79WAXb16/NQZvl464vqqLtP4pE7wulHibD5gVEoCHcw//td61gsVzA7Uw8Aj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g/7vGAAAA3AAAAA8AAAAAAAAA&#10;AAAAAAAAoQIAAGRycy9kb3ducmV2LnhtbFBLBQYAAAAABAAEAPkAAACUAwAAAAA=&#10;" strokecolor="black [3213]" strokeweight=".5pt"/>
                  </v:group>
                  <v:shape id="Cuadro de texto 10" o:spid="_x0000_s1382" type="#_x0000_t202" style="position:absolute;left:48462;top:7790;width:1509;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tMYA&#10;AADcAAAADwAAAGRycy9kb3ducmV2LnhtbESPX0vDQBDE3wt+h2OFvtlLVbTEXouoBR+09i/o25pb&#10;k2BuL9xt0/jtPUHo4zAzv2Gm8941qqMQa88GxqMMFHHhbc2lgd12cTEBFQXZYuOZDPxQhPnsbDDF&#10;3Pojr6nbSKkShGOOBiqRNtc6FhU5jCPfEifvyweHkmQotQ14THDX6Mssu9EOa04LFbb0UFHxvTk4&#10;A817DC+fmXx0j+WrrN70Yf80XhozPO/v70AJ9XIK/7efrYGr22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WtMYAAADcAAAADwAAAAAAAAAAAAAAAACYAgAAZHJz&#10;L2Rvd25yZXYueG1sUEsFBgAAAAAEAAQA9QAAAIsDAAAAAA==&#10;" filled="f" stroked="f" strokeweight=".5pt">
                    <v:textbox inset="0,0,0,0">
                      <w:txbxContent>
                        <w:p w14:paraId="6B037138" w14:textId="77777777" w:rsidR="006C09F4" w:rsidRDefault="006C09F4" w:rsidP="006C09F4">
                          <w:pPr>
                            <w:pStyle w:val="NormalWeb"/>
                            <w:spacing w:before="0" w:beforeAutospacing="0" w:after="160" w:afterAutospacing="0" w:line="252" w:lineRule="auto"/>
                          </w:pPr>
                          <w:r>
                            <w:rPr>
                              <w:rFonts w:eastAsia="Times New Roman"/>
                              <w:sz w:val="14"/>
                              <w:szCs w:val="14"/>
                            </w:rPr>
                            <w:t>10</w:t>
                          </w:r>
                        </w:p>
                      </w:txbxContent>
                    </v:textbox>
                  </v:shape>
                  <v:shape id="Onda 375" o:spid="_x0000_s1383" type="#_x0000_t64" style="position:absolute;left:42038;top:-11171;width:3947;height:295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EpMcA&#10;AADcAAAADwAAAGRycy9kb3ducmV2LnhtbESPT2vCQBTE7wW/w/KEXorZWOsfoquIpbQHL1VRvD2y&#10;zySYfRt2tzH203cLhR6HmfkNs1h1phYtOV9ZVjBMUhDEudUVFwoO+7fBDIQPyBpry6TgTh5Wy97D&#10;AjNtb/xJ7S4UIkLYZ6igDKHJpPR5SQZ9Yhvi6F2sMxiidIXUDm8Rbmr5nKYTabDiuFBiQ5uS8uvu&#10;yyiw/jJyYXyeTZ+265f34+uGvk93pR773XoOIlAX/sN/7Q+tYDQdw++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7xKTHAAAA3AAAAA8AAAAAAAAAAAAAAAAAmAIAAGRy&#10;cy9kb3ducmV2LnhtbFBLBQYAAAAABAAEAPUAAACMAwAAAAA=&#10;" adj="382" fillcolor="#ff6" stroked="f" strokeweight="1.5pt"/>
                  <v:shape id="Cuadro de texto 10" o:spid="_x0000_s1384" type="#_x0000_t202" style="position:absolute;left:31221;top:2415;width:614;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tWMcA&#10;AADcAAAADwAAAGRycy9kb3ducmV2LnhtbESPQUvDQBSE74X+h+UVvLWbKtQSuy2lKnhQW9sKentm&#10;n0kw+zbsvqbx37uC4HGYmW+Yxap3jeooxNqzgekkA0VceFtzaeB4uB/PQUVBtth4JgPfFGG1HA4W&#10;mFt/5hfq9lKqBOGYo4FKpM21jkVFDuPEt8TJ+/TBoSQZSm0DnhPcNfoyy2baYc1pocKWNhUVX/uT&#10;M9C8xfD4kcl7d1s+yW6rT69302djLkb9+gaUUC//4b/2gzVwdT2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G7VjHAAAA3AAAAA8AAAAAAAAAAAAAAAAAmAIAAGRy&#10;cy9kb3ducmV2LnhtbFBLBQYAAAAABAAEAPUAAACMAwAAAAA=&#10;" filled="f" stroked="f" strokeweight=".5pt">
                    <v:textbox inset="0,0,0,0">
                      <w:txbxContent>
                        <w:p w14:paraId="7D615F4B"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v:textbox>
                  </v:shape>
                  <v:shape id="Cuadro de texto 10" o:spid="_x0000_s1385" type="#_x0000_t202" style="position:absolute;left:35256;top:2349;width:922;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Iw8cA&#10;AADcAAAADwAAAGRycy9kb3ducmV2LnhtbESPQUvDQBSE70L/w/IK3uymFmyJ3ZZSLXhQW9sKentm&#10;n0kw+zbsvqbx37uC4HGYmW+Y+bJ3jeooxNqzgfEoA0VceFtzaeB42FzNQEVBtth4JgPfFGG5GFzM&#10;Mbf+zC/U7aVUCcIxRwOVSJtrHYuKHMaRb4mT9+mDQ0kylNoGPCe4a/R1lt1ohzWnhQpbWldUfO1P&#10;zkDzFsPjRybv3V35JLutPr3ej5+NuRz2q1tQQr38h//aD9bAZDq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KSMPHAAAA3AAAAA8AAAAAAAAAAAAAAAAAmAIAAGRy&#10;cy9kb3ducmV2LnhtbFBLBQYAAAAABAAEAPUAAACMAwAAAAA=&#10;" filled="f" stroked="f" strokeweight=".5pt">
                    <v:textbox inset="0,0,0,0">
                      <w:txbxContent>
                        <w:p w14:paraId="40FB5440" w14:textId="77777777" w:rsidR="006C09F4" w:rsidRDefault="006C09F4" w:rsidP="006C09F4">
                          <w:pPr>
                            <w:pStyle w:val="NormalWeb"/>
                            <w:spacing w:before="0" w:beforeAutospacing="0" w:after="160" w:afterAutospacing="0" w:line="252" w:lineRule="auto"/>
                          </w:pPr>
                          <w:r>
                            <w:rPr>
                              <w:rFonts w:eastAsia="Times New Roman"/>
                              <w:sz w:val="12"/>
                              <w:szCs w:val="12"/>
                            </w:rPr>
                            <w:t>10</w:t>
                          </w:r>
                        </w:p>
                      </w:txbxContent>
                    </v:textbox>
                  </v:shape>
                  <v:group id="Grupo 378" o:spid="_x0000_s1386" style="position:absolute;left:31292;top:3396;width:8747;height:2265" coordorigin="2037,1784" coordsize="8746,2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line id="Conector recto 379" o:spid="_x0000_s1387" style="position:absolute;visibility:visible;mso-wrap-style:square" from="2037,1784" to="2037,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jIUcYAAADcAAAADwAAAGRycy9kb3ducmV2LnhtbESP3WrCQBSE7wu+w3KE3hTdqOBPdBWV&#10;FqQUSlXI7SF7mk3Nng3ZrYlv7xaEXg4z8w2z2nS2EldqfOlYwWiYgCDOnS65UHA+vQ3mIHxA1lg5&#10;JgU38rBZ955WmGrX8hddj6EQEcI+RQUmhDqV0ueGLPqhq4mj9+0aiyHKppC6wTbCbSXHSTKVFkuO&#10;CwZr2hvKL8dfq2D3+rP91Gb2sm+zIqvbjyzR75lSz/1uuwQRqAv/4Uf7oBVMZgv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IyFHGAAAA3AAAAA8AAAAAAAAA&#10;AAAAAAAAoQIAAGRycy9kb3ducmV2LnhtbFBLBQYAAAAABAAEAPkAAACUAwAAAAA=&#10;" strokecolor="black [3213]" strokeweight=".5pt"/>
                    <v:line id="Conector recto 380" o:spid="_x0000_s1388" style="position:absolute;visibility:visible;mso-wrap-style:square" from="2473,2919" to="247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cR68IAAADcAAAADwAAAGRycy9kb3ducmV2LnhtbERPXWvCMBR9H/gfwhX2MjTVwZRqFBUF&#10;GcJYFfp6aa5NtbkpTWa7f788CHs8nO/lure1eFDrK8cKJuMEBHHhdMWlgsv5MJqD8AFZY+2YFPyS&#10;h/Vq8LLEVLuOv+mRhVLEEPYpKjAhNKmUvjBk0Y9dQxy5q2sthgjbUuoWuxhuazlNkg9pseLYYLCh&#10;naHinv1YBdv9bfOlzext1+Vl3nSnPNGfuVKvw36zABGoD//ip/uoFbzP4/x4Jh4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cR68IAAADcAAAADwAAAAAAAAAAAAAA&#10;AAChAgAAZHJzL2Rvd25yZXYueG1sUEsFBgAAAAAEAAQA+QAAAJADAAAAAA==&#10;" strokecolor="black [3213]" strokeweight=".5pt"/>
                    <v:line id="Conector recto 381" o:spid="_x0000_s1389" style="position:absolute;visibility:visible;mso-wrap-style:square" from="3349,2919" to="3349,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u0cMYAAADcAAAADwAAAGRycy9kb3ducmV2LnhtbESPQWvCQBSE74L/YXlCL1I3tqAS3QQV&#10;C6UIpVrI9ZF9ZtNm34bs1qT/vlsQPA4z8w2zyQfbiCt1vnasYD5LQBCXTtdcKfg8vzyuQPiArLFx&#10;TAp+yUOejUcbTLXr+YOup1CJCGGfogITQptK6UtDFv3MtcTRu7jOYoiyq6TusI9w28inJFlIizXH&#10;BYMt7Q2V36cfq2B3+Nq+a7Oc7vuiKtr+WCT6rVDqYTJs1yACDeEevrVftYLn1Rz+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rtHDGAAAA3AAAAA8AAAAAAAAA&#10;AAAAAAAAoQIAAGRycy9kb3ducmV2LnhtbFBLBQYAAAAABAAEAPkAAACUAwAAAAA=&#10;" strokecolor="black [3213]" strokeweight=".5pt"/>
                    <v:line id="Conector recto 382" o:spid="_x0000_s1390" style="position:absolute;visibility:visible;mso-wrap-style:square" from="2909,2863" to="2909,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kqB8YAAADcAAAADwAAAGRycy9kb3ducmV2LnhtbESPQWvCQBSE74L/YXlCL1I3WlCJboJK&#10;C6UIpVrI9ZF9ZtNm34bs1qT/vlsQPA4z8w2zzQfbiCt1vnasYD5LQBCXTtdcKfg8vzyuQfiArLFx&#10;TAp+yUOejUdbTLXr+YOup1CJCGGfogITQptK6UtDFv3MtcTRu7jOYoiyq6TusI9w28hFkiylxZrj&#10;gsGWDobK79OPVbB//tq9a7OaHvqiKtr+WCT6rVDqYTLsNiACDeEevrVftYKn9QL+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5KgfGAAAA3AAAAA8AAAAAAAAA&#10;AAAAAAAAoQIAAGRycy9kb3ducmV2LnhtbFBLBQYAAAAABAAEAPkAAACUAwAAAAA=&#10;" strokecolor="black [3213]" strokeweight=".5pt"/>
                    <v:line id="Conector recto 383" o:spid="_x0000_s1391" style="position:absolute;visibility:visible;mso-wrap-style:square" from="3785,2884" to="3785,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PnMYAAADcAAAADwAAAGRycy9kb3ducmV2LnhtbESPQWvCQBSE74L/YXlCL6VurFAlugkq&#10;LRQpiFrI9ZF9ZtNm34bs1qT/visUPA4z8w2zzgfbiCt1vnasYDZNQBCXTtdcKfg8vz0tQfiArLFx&#10;TAp+yUOejUdrTLXr+UjXU6hEhLBPUYEJoU2l9KUhi37qWuLoXVxnMUTZVVJ32Ee4beRzkrxIizXH&#10;BYMt7QyV36cfq2D7+rU5aLN43PVFVbT9R5HofaHUw2TYrEAEGsI9/N9+1wrmyznczs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1j5zGAAAA3AAAAA8AAAAAAAAA&#10;AAAAAAAAoQIAAGRycy9kb3ducmV2LnhtbFBLBQYAAAAABAAEAPkAAACUAwAAAAA=&#10;" strokecolor="black [3213]" strokeweight=".5pt"/>
                    <v:line id="Conector recto 384" o:spid="_x0000_s1392" style="position:absolute;visibility:visible;mso-wrap-style:square" from="4224,2324" to="4224,4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X6MYAAADcAAAADwAAAGRycy9kb3ducmV2LnhtbESP3WrCQBSE7wXfYTmCN6VuasVK6ipW&#10;LJQiiD+Q20P2NBvNng3Z1aRv3xUKXg4z8w0zX3a2EjdqfOlYwcsoAUGcO11yoeB0/HyegfABWWPl&#10;mBT8koflot+bY6pdy3u6HUIhIoR9igpMCHUqpc8NWfQjVxNH78c1FkOUTSF1g22E20qOk2QqLZYc&#10;FwzWtDaUXw5Xq+Bjc17ttHl7WrdZkdXtNkv0d6bUcNCt3kEE6sIj/N/+0gpeZx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cF+jGAAAA3AAAAA8AAAAAAAAA&#10;AAAAAAAAoQIAAGRycy9kb3ducmV2LnhtbFBLBQYAAAAABAAEAPkAAACUAwAAAAA=&#10;" strokecolor="black [3213]" strokeweight=".5pt"/>
                    <v:line id="Conector recto 386" o:spid="_x0000_s1393" style="position:absolute;visibility:visible;mso-wrap-style:square" from="4660,2930" to="4660,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IsBMUAAADcAAAADwAAAGRycy9kb3ducmV2LnhtbESPQWvCQBSE74L/YXmCF6kbW1CJrqLS&#10;QimCqIVcH9lnNm32bciuJv33XUHwOMzMN8xy3dlK3KjxpWMFk3ECgjh3uuRCwff542UOwgdkjZVj&#10;UvBHHtarfm+JqXYtH+l2CoWIEPYpKjAh1KmUPjdk0Y9dTRy9i2sshiibQuoG2wi3lXxNkqm0WHJc&#10;MFjTzlD+e7paBdv3n81Bm9lo12ZFVrf7LNFfmVLDQbdZgAjUhWf40f7UCt7mU7ifi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IsBMUAAADcAAAADwAAAAAAAAAA&#10;AAAAAAChAgAAZHJzL2Rvd25yZXYueG1sUEsFBgAAAAAEAAQA+QAAAJMDAAAAAA==&#10;" strokecolor="black [3213]" strokeweight=".5pt"/>
                    <v:line id="Conector recto 387" o:spid="_x0000_s1394" style="position:absolute;visibility:visible;mso-wrap-style:square" from="5096,2930" to="5096,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6Jn8UAAADcAAAADwAAAGRycy9kb3ducmV2LnhtbESPQWvCQBSE74L/YXmCF6kbLVSJrqKi&#10;UEpBtEKuj+xrNjX7NmRXk/77bkHwOMzMN8xy3dlK3KnxpWMFk3ECgjh3uuRCweXr8DIH4QOyxsox&#10;KfglD+tVv7fEVLuWT3Q/h0JECPsUFZgQ6lRKnxuy6MeuJo7et2sshiibQuoG2wi3lZwmyZu0WHJc&#10;MFjTzlB+Pd+sgu3+Z3PUZjbatVmR1e1nluiPTKnhoNssQATqwjP8aL9rBa/zGfyfi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6Jn8UAAADcAAAADwAAAAAAAAAA&#10;AAAAAAChAgAAZHJzL2Rvd25yZXYueG1sUEsFBgAAAAAEAAQA+QAAAJMDAAAAAA==&#10;" strokecolor="black [3213]" strokeweight=".5pt"/>
                    <v:line id="Conector recto 388" o:spid="_x0000_s1395" style="position:absolute;visibility:visible;mso-wrap-style:square" from="5535,2930" to="5535,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Ed7cIAAADcAAAADwAAAGRycy9kb3ducmV2LnhtbERPXWvCMBR9H/gfwhX2MjTVwZRqFBUF&#10;GcJYFfp6aa5NtbkpTWa7f788CHs8nO/lure1eFDrK8cKJuMEBHHhdMWlgsv5MJqD8AFZY+2YFPyS&#10;h/Vq8LLEVLuOv+mRhVLEEPYpKjAhNKmUvjBk0Y9dQxy5q2sthgjbUuoWuxhuazlNkg9pseLYYLCh&#10;naHinv1YBdv9bfOlzext1+Vl3nSnPNGfuVKvw36zABGoD//ip/uoFbzP49p4Jh4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5Ed7cIAAADcAAAADwAAAAAAAAAAAAAA&#10;AAChAgAAZHJzL2Rvd25yZXYueG1sUEsFBgAAAAAEAAQA+QAAAJADAAAAAA==&#10;" strokecolor="black [3213]" strokeweight=".5pt"/>
                    <v:line id="Conector recto 389" o:spid="_x0000_s1396" style="position:absolute;visibility:visible;mso-wrap-style:square" from="6411,1817" to="6411,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24dsYAAADcAAAADwAAAGRycy9kb3ducmV2LnhtbESPQWvCQBSE74X+h+UVehHdWKGN0VVU&#10;KogUSlXI9ZF9ZtNm34bs1sR/7xaEHoeZ+YaZL3tbiwu1vnKsYDxKQBAXTldcKjgdt8MUhA/IGmvH&#10;pOBKHpaLx4c5Ztp1/EWXQyhFhLDPUIEJocmk9IUhi37kGuLonV1rMUTZllK32EW4reVLkrxKixXH&#10;BYMNbQwVP4dfq2D9/r361OZtsOnyMm+6jzzR+1yp56d+NQMRqA//4Xt7pxVM0in8nY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duHbGAAAA3AAAAA8AAAAAAAAA&#10;AAAAAAAAoQIAAGRycy9kb3ducmV2LnhtbFBLBQYAAAAABAAEAPkAAACUAwAAAAA=&#10;" strokecolor="black [3213]" strokeweight=".5pt"/>
                    <v:line id="Conector recto 390" o:spid="_x0000_s1397" style="position:absolute;visibility:visible;mso-wrap-style:square" from="5971,2930" to="5971,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HNsIAAADcAAAADwAAAGRycy9kb3ducmV2LnhtbERPXWvCMBR9H/gfwhV8kZmqMGc1isoG&#10;MgZDN+jrpbk21eamNNHWf28ehD0ezvdy3dlK3KjxpWMF41ECgjh3uuRCwd/v5+s7CB+QNVaOScGd&#10;PKxXvZclptq1fKDbMRQihrBPUYEJoU6l9Lkhi37kauLInVxjMUTYFFI32MZwW8lJkrxJiyXHBoM1&#10;7Qzll+PVKth+nDc/2syGuzYrsrr9zhL9lSk16HebBYhAXfgXP917rWA6j/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6HNsIAAADcAAAADwAAAAAAAAAAAAAA&#10;AAChAgAAZHJzL2Rvd25yZXYueG1sUEsFBgAAAAAEAAQA+QAAAJADAAAAAA==&#10;" strokecolor="black [3213]" strokeweight=".5pt"/>
                    <v:line id="Conector recto 393" o:spid="_x0000_s1398" style="position:absolute;visibility:visible;mso-wrap-style:square" from="6847,2930" to="6847,4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wZQcYAAADcAAAADwAAAGRycy9kb3ducmV2LnhtbESPQWvCQBSE74L/YXlCL0U3VrAaXcVK&#10;C6UI0ijk+si+ZlOzb0N2a9J/3xUKHoeZ+YZZb3tbiyu1vnKsYDpJQBAXTldcKjif3sYLED4ga6wd&#10;k4Jf8rDdDAdrTLXr+JOuWShFhLBPUYEJoUml9IUhi37iGuLofbnWYoiyLaVusYtwW8unJJlLixXH&#10;BYMN7Q0Vl+zHKnh5/d4dtXl+3Hd5mTfdIU/0R67Uw6jfrUAE6sM9/N9+1wpmyx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sGUHGAAAA3AAAAA8AAAAAAAAA&#10;AAAAAAAAoQIAAGRycy9kb3ducmV2LnhtbFBLBQYAAAAABAAEAPkAAACUAwAAAAA=&#10;" strokecolor="black [3213]" strokeweight=".5pt"/>
                    <v:line id="Conector recto 427" o:spid="_x0000_s1399" style="position:absolute;visibility:visible;mso-wrap-style:square" from="7282,2912" to="7282,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wMYAAADcAAAADwAAAGRycy9kb3ducmV2LnhtbESPQWvCQBSE74L/YXlCL6IbpaikboJK&#10;C6UIpSrk+si+ZtNm34bs1qT/vlsQPA4z8w2zzQfbiCt1vnasYDFPQBCXTtdcKbicX2YbED4ga2wc&#10;k4Jf8pBn49EWU+16/qDrKVQiQtinqMCE0KZS+tKQRT93LXH0Pl1nMUTZVVJ32Ee4beQySVbSYs1x&#10;wWBLB0Pl9+nHKtg/f+3etVlPD31RFW1/LBL9Vij1MBl2TyACDeEevrVftYLH5Rr+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G8DGAAAA3AAAAA8AAAAAAAAA&#10;AAAAAAAAoQIAAGRycy9kb3ducmV2LnhtbFBLBQYAAAAABAAEAPkAAACUAwAAAAA=&#10;" strokecolor="black [3213]" strokeweight=".5pt"/>
                    <v:line id="Conector recto 428" o:spid="_x0000_s1400" style="position:absolute;visibility:visible;mso-wrap-style:square" from="7722,2912" to="7722,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PssIAAADcAAAADwAAAGRycy9kb3ducmV2LnhtbERPXWvCMBR9F/wP4Qp7EU0nolKNorLB&#10;GMKYCn29NNem2tyUJrP13y8Pgo+H873adLYSd2p86VjB+zgBQZw7XXKh4Hz6HC1A+ICssXJMCh7k&#10;YbPu91aYatfyL92PoRAxhH2KCkwIdSqlzw1Z9GNXE0fu4hqLIcKmkLrBNobbSk6SZCYtlhwbDNa0&#10;N5Tfjn9Wwe7juv3RZj7ct1mR1e0hS/R3ptTboNsuQQTqwkv8dH9pBdNJXBvPxCM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PssIAAADcAAAADwAAAAAAAAAAAAAA&#10;AAChAgAAZHJzL2Rvd25yZXYueG1sUEsFBgAAAAAEAAQA+QAAAJADAAAAAA==&#10;" strokecolor="black [3213]" strokeweight=".5pt"/>
                    <v:line id="Conector recto 429" o:spid="_x0000_s1401" style="position:absolute;visibility:visible;mso-wrap-style:square" from="8158,2863" to="8158,3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qKcYAAADcAAAADwAAAGRycy9kb3ducmV2LnhtbESPQWvCQBSE74L/YXlCL0U3SrEaXcVK&#10;C0UKpVHI9ZF9zaZm34bs1qT/3hUKHoeZ+YZZb3tbiwu1vnKsYDpJQBAXTldcKjgd38YLED4ga6wd&#10;k4I/8rDdDAdrTLXr+IsuWShFhLBPUYEJoUml9IUhi37iGuLofbvWYoiyLaVusYtwW8tZksylxYrj&#10;gsGG9oaKc/ZrFby8/uw+tXl+3Hd5mTfdR57oQ67Uw6jfrUAE6sM9/N9+1wqeZku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RKinGAAAA3AAAAA8AAAAAAAAA&#10;AAAAAAAAoQIAAGRycy9kb3ducmV2LnhtbFBLBQYAAAAABAAEAPkAAACUAwAAAAA=&#10;" strokecolor="black [3213]" strokeweight=".5pt"/>
                    <v:line id="Conector recto 430" o:spid="_x0000_s1402" style="position:absolute;visibility:visible;mso-wrap-style:square" from="9033,2869" to="9033,3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IVacIAAADcAAAADwAAAGRycy9kb3ducmV2LnhtbERPXWvCMBR9H/gfwhV8kZmqw0k1isoG&#10;MgZDN+jrpbk21eamNNHWf28ehD0ezvdy3dlK3KjxpWMF41ECgjh3uuRCwd/v5+schA/IGivHpOBO&#10;Htar3ssSU+1aPtDtGAoRQ9inqMCEUKdS+tyQRT9yNXHkTq6xGCJsCqkbbGO4reQkSWbSYsmxwWBN&#10;O0P55Xi1CrYf582PNu/DXZsVWd1+Z4n+ypQa9LvNAkSgLvyLn+69VvA2jf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IVacIAAADcAAAADwAAAAAAAAAAAAAA&#10;AAChAgAAZHJzL2Rvd25yZXYueG1sUEsFBgAAAAAEAAQA+QAAAJADAAAAAA==&#10;" strokecolor="black [3213]" strokeweight=".5pt"/>
                    <v:line id="Conector recto 431" o:spid="_x0000_s1403" style="position:absolute;visibility:visible;mso-wrap-style:square" from="9469,2890" to="9469,3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6w8sYAAADcAAAADwAAAGRycy9kb3ducmV2LnhtbESPQWvCQBSE74L/YXlCL0U3tlIluopK&#10;C0UKpVHI9ZF9zaZm34bs1qT/3hUKHoeZ+YZZbXpbiwu1vnKsYDpJQBAXTldcKjgd38YLED4ga6wd&#10;k4I/8rBZDwcrTLXr+IsuWShFhLBPUYEJoUml9IUhi37iGuLofbvWYoiyLaVusYtwW8unJHmRFiuO&#10;CwYb2hsqztmvVbB7/dl+ajN/3Hd5mTfdR57oQ67Uw6jfLkEE6sM9/N9+1wpmz1O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sPLGAAAA3AAAAA8AAAAAAAAA&#10;AAAAAAAAoQIAAGRycy9kb3ducmV2LnhtbFBLBQYAAAAABAAEAPkAAACUAwAAAAA=&#10;" strokecolor="black [3213]" strokeweight=".5pt"/>
                    <v:line id="Conector recto 432" o:spid="_x0000_s1404" style="position:absolute;visibility:visible;mso-wrap-style:square" from="8598,2229" to="8598,3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wuhcYAAADcAAAADwAAAGRycy9kb3ducmV2LnhtbESPQWvCQBSE74L/YXlCL0U3WqkSXcVK&#10;C0UKpVHI9ZF9zaZm34bs1qT/3hUKHoeZ+YZZb3tbiwu1vnKsYDpJQBAXTldcKjgd38ZLED4ga6wd&#10;k4I/8rDdDAdrTLXr+IsuWShFhLBPUYEJoUml9IUhi37iGuLofbvWYoiyLaVusYtwW8tZkjxLixXH&#10;BYMN7Q0V5+zXKnh5/dl9arN43Hd5mTfdR57oQ67Uw6jfrUAE6sM9/N9+1wrmTz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LoXGAAAA3AAAAA8AAAAAAAAA&#10;AAAAAAAAoQIAAGRycy9kb3ducmV2LnhtbFBLBQYAAAAABAAEAPkAAACUAwAAAAA=&#10;" strokecolor="black [3213]" strokeweight=".5pt"/>
                    <v:line id="Conector recto 433" o:spid="_x0000_s1405" style="position:absolute;visibility:visible;mso-wrap-style:square" from="10784,1784" to="10784,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LHsYAAADcAAAADwAAAGRycy9kb3ducmV2LnhtbESPQWvCQBSE74L/YXlCL0U3VqkSXcVK&#10;C6UI0ijk+si+ZlOzb0N2a9J/3xUKHoeZ+YZZb3tbiyu1vnKsYDpJQBAXTldcKjif3sZLED4ga6wd&#10;k4Jf8rDdDAdrTLXr+JOuWShFhLBPUYEJoUml9IUhi37iGuLofbnWYoiyLaVusYtwW8unJHmWFiuO&#10;CwYb2hsqLtmPVfDy+r07arN43Hd5mTfdIU/0R67Uw6jfrUAE6sM9/N9+1wrmsx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gix7GAAAA3AAAAA8AAAAAAAAA&#10;AAAAAAAAoQIAAGRycy9kb3ducmV2LnhtbFBLBQYAAAAABAAEAPkAAACUAwAAAAA=&#10;" strokecolor="black [3213]" strokeweight=".5pt"/>
                    <v:line id="Conector recto 434" o:spid="_x0000_s1406" style="position:absolute;visibility:visible;mso-wrap-style:square" from="9909,2878" to="9909,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asYAAADcAAAADwAAAGRycy9kb3ducmV2LnhtbESP3WrCQBSE7wu+w3KE3ohu/KFKdBWV&#10;FqQUSlXI7SF7mk3Nng3ZrYlv7xaEXg4z8w2z2nS2EldqfOlYwXiUgCDOnS65UHA+vQ0XIHxA1lg5&#10;JgU38rBZ955WmGrX8hddj6EQEcI+RQUmhDqV0ueGLPqRq4mj9+0aiyHKppC6wTbCbSUnSfIiLZYc&#10;FwzWtDeUX46/VsHu9Wf7qc18sG+zIqvbjyzR75lSz/1uuwQRqAv/4Uf7oBXMpj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JE2rGAAAA3AAAAA8AAAAAAAAA&#10;AAAAAAAAoQIAAGRycy9kb3ducmV2LnhtbFBLBQYAAAAABAAEAPkAAACUAwAAAAA=&#10;" strokecolor="black [3213]" strokeweight=".5pt"/>
                    <v:line id="Conector recto 435" o:spid="_x0000_s1407" style="position:absolute;visibility:visible;mso-wrap-style:square" from="10345,2913" to="10345,3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W28cYAAADcAAAADwAAAGRycy9kb3ducmV2LnhtbESPQWvCQBSE74L/YXlCL6KbttpKdBUr&#10;LRQRpFrI9ZF9ZmOzb0N2a9J/3xUEj8PMfMMsVp2txIUaXzpW8DhOQBDnTpdcKPg+foxmIHxA1lg5&#10;JgV/5GG17PcWmGrX8hddDqEQEcI+RQUmhDqV0ueGLPqxq4mjd3KNxRBlU0jdYBvhtpJPSfIiLZYc&#10;FwzWtDGU/xx+rYK39/N6r83rcNNmRVa3uyzR20yph0G3noMI1IV7+Nb+1Aomz1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FtvHGAAAA3AAAAA8AAAAAAAAA&#10;AAAAAAAAoQIAAGRycy9kb3ducmV2LnhtbFBLBQYAAAAABAAEAPkAAACUAwAAAAA=&#10;" strokecolor="black [3213]" strokeweight=".5pt"/>
                  </v:group>
                  <v:shape id="Cuadro de texto 10" o:spid="_x0000_s1408" type="#_x0000_t202" style="position:absolute;left:39660;top:2354;width:921;height:1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Z/ccA&#10;AADcAAAADwAAAGRycy9kb3ducmV2LnhtbESPQUvDQBSE70L/w/IK3uymVkqJ3ZZSLXhQW9sKentm&#10;n0kw+zbsvqbx37uC4HGYmW+Y+bJ3jeooxNqzgfEoA0VceFtzaeB42FzNQEVBtth4JgPfFGG5GFzM&#10;Mbf+zC/U7aVUCcIxRwOVSJtrHYuKHMaRb4mT9+mDQ0kylNoGPCe4a/R1lk21w5rTQoUtrSsqvvYn&#10;Z6B5i+HxI5P37q58kt1Wn17vx8/GXA771S0ooV7+w3/tB2vgZjK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Gmf3HAAAA3AAAAA8AAAAAAAAAAAAAAAAAmAIAAGRy&#10;cy9kb3ducmV2LnhtbFBLBQYAAAAABAAEAPUAAACMAwAAAAA=&#10;" filled="f" stroked="f" strokeweight=".5pt">
                    <v:textbox inset="0,0,0,0">
                      <w:txbxContent>
                        <w:p w14:paraId="03EEF532" w14:textId="77777777" w:rsidR="006C09F4" w:rsidRDefault="006C09F4" w:rsidP="006C09F4">
                          <w:pPr>
                            <w:pStyle w:val="NormalWeb"/>
                            <w:spacing w:before="0" w:beforeAutospacing="0" w:after="160" w:afterAutospacing="0" w:line="252" w:lineRule="auto"/>
                          </w:pPr>
                          <w:r>
                            <w:rPr>
                              <w:rFonts w:eastAsia="Times New Roman"/>
                              <w:sz w:val="12"/>
                              <w:szCs w:val="12"/>
                            </w:rPr>
                            <w:t>20</w:t>
                          </w:r>
                        </w:p>
                      </w:txbxContent>
                    </v:textbox>
                  </v:shape>
                  <v:shape id="Cuadro de texto 10" o:spid="_x0000_s1409" type="#_x0000_t202" style="position:absolute;left:44249;top:2428;width:1517;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8ZsYA&#10;AADcAAAADwAAAGRycy9kb3ducmV2LnhtbESPX0vDQBDE3wt+h2OFvtlLVbTEXouoBR+09i/o25pb&#10;k2BuL9xt0/jtPUHo4zAzv2Gm8941qqMQa88GxqMMFHHhbc2lgd12cTEBFQXZYuOZDPxQhPnsbDDF&#10;3Pojr6nbSKkShGOOBiqRNtc6FhU5jCPfEifvyweHkmQotQ14THDX6Mssu9EOa04LFbb0UFHxvTk4&#10;A817DC+fmXx0j+WrrN70Yf80XhozPO/v70AJ9XIK/7efrYHrq1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8ZsYAAADcAAAADwAAAAAAAAAAAAAAAACYAgAAZHJz&#10;L2Rvd25yZXYueG1sUEsFBgAAAAAEAAQA9QAAAIsDAAAAAA==&#10;" filled="f" stroked="f" strokeweight=".5pt">
                    <v:textbox inset="0,0,0,0">
                      <w:txbxContent>
                        <w:p w14:paraId="3FA4D3B4" w14:textId="77777777" w:rsidR="006C09F4" w:rsidRDefault="006C09F4" w:rsidP="006C09F4">
                          <w:pPr>
                            <w:pStyle w:val="NormalWeb"/>
                            <w:spacing w:before="0" w:beforeAutospacing="0" w:after="160" w:afterAutospacing="0" w:line="252" w:lineRule="auto"/>
                          </w:pPr>
                          <w:r>
                            <w:rPr>
                              <w:rFonts w:eastAsia="Times New Roman"/>
                              <w:sz w:val="12"/>
                              <w:szCs w:val="12"/>
                            </w:rPr>
                            <w:t>30</w:t>
                          </w:r>
                        </w:p>
                      </w:txbxContent>
                    </v:textbox>
                  </v:shape>
                  <v:group id="Grupo 438" o:spid="_x0000_s1410" style="position:absolute;left:40060;top:3389;width:9360;height:2266" coordorigin="10784,1717" coordsize="14401,2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line id="Conector recto 439" o:spid="_x0000_s1411" style="position:absolute;visibility:visible;mso-wrap-style:square" from="10784,1717" to="10784,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i89MYAAADcAAAADwAAAGRycy9kb3ducmV2LnhtbESPQWvCQBSE74L/YXlCL6KbtmJrdBUr&#10;LRQRpFrI9ZF9ZmOzb0N2a9J/3xUEj8PMfMMsVp2txIUaXzpW8DhOQBDnTpdcKPg+foxeQfiArLFy&#10;TAr+yMNq2e8tMNWu5S+6HEIhIoR9igpMCHUqpc8NWfRjVxNH7+QaiyHKppC6wTbCbSWfkmQqLZYc&#10;FwzWtDGU/xx+rYK39/N6r83LcNNmRVa3uyzR20yph0G3noMI1IV7+Nb+1Aomzz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IvPTGAAAA3AAAAA8AAAAAAAAA&#10;AAAAAAAAoQIAAGRycy9kb3ducmV2LnhtbFBLBQYAAAAABAAEAPkAAACUAwAAAAA=&#10;" strokecolor="black [3213]" strokeweight=".5pt"/>
                    <v:line id="Conector recto 440" o:spid="_x0000_s1412" style="position:absolute;visibility:visible;mso-wrap-style:square" from="11502,2852" to="11502,3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RmFMIAAADcAAAADwAAAGRycy9kb3ducmV2LnhtbERPXWvCMBR9F/wP4Qp7EU0dolKNouJg&#10;DGFMhb5emmtTbW5Kk9nu3y8Pgo+H873adLYSD2p86VjBZJyAIM6dLrlQcDl/jBYgfEDWWDkmBX/k&#10;YbPu91aYatfyDz1OoRAxhH2KCkwIdSqlzw1Z9GNXE0fu6hqLIcKmkLrBNobbSr4nyUxaLDk2GKxp&#10;byi/n36tgt3htv3WZj7ct1mR1e0xS/RXptTboNsuQQTqwkv8dH9qBdNpnB/PxCM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RmFMIAAADcAAAADwAAAAAAAAAAAAAA&#10;AAChAgAAZHJzL2Rvd25yZXYueG1sUEsFBgAAAAAEAAQA+QAAAJADAAAAAA==&#10;" strokecolor="black [3213]" strokeweight=".5pt"/>
                    <v:line id="Conector recto 441" o:spid="_x0000_s1413" style="position:absolute;visibility:visible;mso-wrap-style:square" from="12943,2852" to="12943,3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jDj8UAAADcAAAADwAAAGRycy9kb3ducmV2LnhtbESPQWvCQBSE70L/w/IKXkQ3FmkluoqV&#10;ClIKohVyfWSf2djs25BdTfz3bkHwOMzMN8x82dlKXKnxpWMF41ECgjh3uuRCwfF3M5yC8AFZY+WY&#10;FNzIw3Lx0ptjql3Le7oeQiEihH2KCkwIdSqlzw1Z9CNXE0fv5BqLIcqmkLrBNsJtJd+S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jDj8UAAADcAAAADwAAAAAAAAAA&#10;AAAAAAChAgAAZHJzL2Rvd25yZXYueG1sUEsFBgAAAAAEAAQA+QAAAJMDAAAAAA==&#10;" strokecolor="black [3213]" strokeweight=".5pt"/>
                    <v:line id="Conector recto 442" o:spid="_x0000_s1414" style="position:absolute;visibility:visible;mso-wrap-style:square" from="12219,2796" to="12219,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d+MUAAADcAAAADwAAAGRycy9kb3ducmV2LnhtbESPQWvCQBSE70L/w/IKXkQ3FWk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pd+MUAAADcAAAADwAAAAAAAAAA&#10;AAAAAAChAgAAZHJzL2Rvd25yZXYueG1sUEsFBgAAAAAEAAQA+QAAAJMDAAAAAA==&#10;" strokecolor="black [3213]" strokeweight=".5pt"/>
                    <v:line id="Conector recto 443" o:spid="_x0000_s1415" style="position:absolute;visibility:visible;mso-wrap-style:square" from="13661,2818" to="13661,3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4Y8YAAADcAAAADwAAAGRycy9kb3ducmV2LnhtbESP3WrCQBSE7wu+w3KE3ohu/KFKdBWV&#10;FqQUSlXI7SF7mk3Nng3ZrYlv7xaEXg4z8w2z2nS2EldqfOlYwXiUgCDOnS65UHA+vQ0XIHxA1lg5&#10;JgU38rBZ955WmGrX8hddj6EQEcI+RQUmhDqV0ueGLPqRq4mj9+0aiyHKppC6wTbCbSUnSfIiLZYc&#10;FwzWtDeUX46/VsHu9Wf7qc18sG+zIqvbjyzR75lSz/1uuwQRqAv/4Uf7oBXMZlP4Ox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m+GPGAAAA3AAAAA8AAAAAAAAA&#10;AAAAAAAAoQIAAGRycy9kb3ducmV2LnhtbFBLBQYAAAAABAAEAPkAAACUAwAAAAA=&#10;" strokecolor="black [3213]" strokeweight=".5pt"/>
                    <v:line id="Conector recto 444" o:spid="_x0000_s1416" style="position:absolute;visibility:visible;mso-wrap-style:square" from="14385,2258" to="14385,3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9gF8YAAADcAAAADwAAAGRycy9kb3ducmV2LnhtbESPQWvCQBSE74L/YXlCL1I3SmgldRUV&#10;C6UUpLGQ6yP7mo1m34bs1qT/vlsQPA4z8w2z2gy2EVfqfO1YwXyWgCAuna65UvB1en1cgvABWWPj&#10;mBT8kofNejxaYaZdz590zUMlIoR9hgpMCG0mpS8NWfQz1xJH79t1FkOUXSV1h32E20YukuRJWqw5&#10;LhhsaW+ovOQ/VsHucN4etXme7vuiKtr+o0j0e6HUw2TYvoAINIR7+NZ+0wrSNIX/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PYBfGAAAA3AAAAA8AAAAAAAAA&#10;AAAAAAAAoQIAAGRycy9kb3ducmV2LnhtbFBLBQYAAAAABAAEAPkAAACUAwAAAAA=&#10;" strokecolor="black [3213]" strokeweight=".5pt"/>
                    <v:line id="Conector recto 445" o:spid="_x0000_s1417" style="position:absolute;visibility:visible;mso-wrap-style:square" from="15102,2864" to="15102,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FjMYAAADcAAAADwAAAGRycy9kb3ducmV2LnhtbESPQWvCQBSE74L/YXlCL0U3Fq0SXcVK&#10;C6UI0ijk+si+ZlOzb0N2a9J/3xUKHoeZ+YZZb3tbiyu1vnKsYDpJQBAXTldcKjif3sZLED4ga6wd&#10;k4Jf8rDdDAdrTLXr+JOuWShFhLBPUYEJoUml9IUhi37iGuLofbnWYoiyLaVusYtwW8unJHmWFiuO&#10;CwYb2hsqLtmPVfDy+r07arN43Hd5mTfdIU/0R67Uw6jfrUAE6sM9/N9+1wpmszn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DxYzGAAAA3AAAAA8AAAAAAAAA&#10;AAAAAAAAoQIAAGRycy9kb3ducmV2LnhtbFBLBQYAAAAABAAEAPkAAACUAwAAAAA=&#10;" strokecolor="black [3213]" strokeweight=".5pt"/>
                    <v:line id="Conector recto 446" o:spid="_x0000_s1418" style="position:absolute;visibility:visible;mso-wrap-style:square" from="15820,2864" to="15820,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Fb+8UAAADcAAAADwAAAGRycy9kb3ducmV2LnhtbESPQWvCQBSE70L/w/IKXkQ3iliJrmJF&#10;oZSCaIVcH9lnNjb7NmRXk/77bkHwOMzMN8xy3dlK3KnxpWMF41ECgjh3uuRCwfl7P5yD8AFZY+WY&#10;FPySh/XqpbfEVLuWj3Q/hUJECPsUFZgQ6lRKnxuy6EeuJo7exTUWQ5RNIXWDbYTbSk6SZCYtlhwX&#10;DNa0NZT/nG5Wwfvuujlo8zbYtlmR1e1XlujPTKn+a7dZgAjUhWf40f7QCqbTGfyfi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Fb+8UAAADcAAAADwAAAAAAAAAA&#10;AAAAAAChAgAAZHJzL2Rvd25yZXYueG1sUEsFBgAAAAAEAAQA+QAAAJMDAAAAAA==&#10;" strokecolor="black [3213]" strokeweight=".5pt"/>
                    <v:line id="Conector recto 24768" o:spid="_x0000_s1419" style="position:absolute;visibility:visible;mso-wrap-style:square" from="16544,2864" to="16544,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jgcQAAADeAAAADwAAAGRycy9kb3ducmV2LnhtbERPXWvCMBR9F/wP4Qp7EU0VUemaisoG&#10;MoQxFfp6ae6abs1NaTLb/fvlYeDj4Xxnu8E24k6drx0rWMwTEMSl0zVXCm7X19kWhA/IGhvHpOCX&#10;POzy8SjDVLueP+h+CZWIIexTVGBCaFMpfWnIop+7ljhyn66zGCLsKqk77GO4beQySdbSYs2xwWBL&#10;R0Pl9+XHKji8fO3ftdlMj31RFW1/LhL9Vij1NBn2zyACDeEh/neftILlarOOe+OdeAV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GOBxAAAAN4AAAAPAAAAAAAAAAAA&#10;AAAAAKECAABkcnMvZG93bnJldi54bWxQSwUGAAAAAAQABAD5AAAAkgMAAAAA&#10;" strokecolor="black [3213]" strokeweight=".5pt"/>
                    <v:line id="Conector recto 24769" o:spid="_x0000_s1420" style="position:absolute;visibility:visible;mso-wrap-style:square" from="17985,1751" to="17985,3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GGsgAAADeAAAADwAAAGRycy9kb3ducmV2LnhtbESPQWvCQBSE70L/w/IKXkQ3laI2dRWV&#10;FkQKpVHI9ZF9zabNvg3ZrYn/3hWEHoeZ+YZZrntbizO1vnKs4GmSgCAunK64VHA6vo8XIHxA1lg7&#10;JgUX8rBePQyWmGrX8Reds1CKCGGfogITQpNK6QtDFv3ENcTR+3atxRBlW0rdYhfhtpbTJJlJixXH&#10;BYMN7QwVv9mfVbB9+9l8ajMf7bq8zJvuI0/0IVdq+NhvXkEE6sN/+N7eawXT5/nsBW534hWQq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2jGGsgAAADeAAAADwAAAAAA&#10;AAAAAAAAAAChAgAAZHJzL2Rvd25yZXYueG1sUEsFBgAAAAAEAAQA+QAAAJYDAAAAAA==&#10;" strokecolor="black [3213]" strokeweight=".5pt"/>
                    <v:line id="Conector recto 24770" o:spid="_x0000_s1421" style="position:absolute;visibility:visible;mso-wrap-style:square" from="17261,2864" to="1726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5WsYAAADeAAAADwAAAGRycy9kb3ducmV2LnhtbESPXWvCMBSG7wf+h3CE3QxNlbFKNYqK&#10;gzEE8QN6e2iOTbU5KU1mu3+/XAi7fHm/eBar3tbiQa2vHCuYjBMQxIXTFZcKLufP0QyED8gaa8ek&#10;4Jc8rJaDlwVm2nV8pMcplCKOsM9QgQmhyaT0hSGLfuwa4uhdXWsxRNmWUrfYxXFby2mSfEiLFccH&#10;gw1tDRX3049VsNnd1gdt0rdtl5d50+3zRH/nSr0O+/UcRKA+/Ief7S+tYPqephEg4kQU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L+VrGAAAA3gAAAA8AAAAAAAAA&#10;AAAAAAAAoQIAAGRycy9kb3ducmV2LnhtbFBLBQYAAAAABAAEAPkAAACUAwAAAAA=&#10;" strokecolor="black [3213]" strokeweight=".5pt"/>
                    <v:line id="Conector recto 24771" o:spid="_x0000_s1422" style="position:absolute;visibility:visible;mso-wrap-style:square" from="18703,2864" to="18703,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cwccAAADeAAAADwAAAGRycy9kb3ducmV2LnhtbESPQWvCQBSE74X+h+UJvYhuFGkkuoqV&#10;FkQKUivk+sg+s9Hs25DdmvTfdwWhx2FmvmGW697W4katrxwrmIwTEMSF0xWXCk7fH6M5CB+QNdaO&#10;ScEveVivnp+WmGnX8RfdjqEUEcI+QwUmhCaT0heGLPqxa4ijd3atxRBlW0rdYhfhtpbTJHmVFiuO&#10;CwYb2hoqrscfq+Dt/bI5aJMOt11e5k33mSd6nyv1Mug3CxCB+vAffrR3WsF0lqYTu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x1zBxwAAAN4AAAAPAAAAAAAA&#10;AAAAAAAAAKECAABkcnMvZG93bnJldi54bWxQSwUGAAAAAAQABAD5AAAAlQMAAAAA&#10;" strokecolor="black [3213]" strokeweight=".5pt"/>
                    <v:line id="Conector recto 24772" o:spid="_x0000_s1423" style="position:absolute;visibility:visible;mso-wrap-style:square" from="19420,2845" to="19420,3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CtsgAAADeAAAADwAAAGRycy9kb3ducmV2LnhtbESP3WrCQBSE7wu+w3KE3hTdNJRGoqtY&#10;qVBKQfyB3B6yx2w0ezZkV5O+fbdQ6OUwM98wi9VgG3GnzteOFTxPExDEpdM1VwpOx+1kBsIHZI2N&#10;Y1LwTR5Wy9HDAnPtet7T/RAqESHsc1RgQmhzKX1pyKKfupY4emfXWQxRdpXUHfYRbhuZJsmrtFhz&#10;XDDY0sZQeT3crIK398t6p032tOmLqmj7ryLRn4VSj+NhPQcRaAj/4b/2h1aQvmRZCr934hW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BXCtsgAAADeAAAADwAAAAAA&#10;AAAAAAAAAAChAgAAZHJzL2Rvd25yZXYueG1sUEsFBgAAAAAEAAQA+QAAAJYDAAAAAA==&#10;" strokecolor="black [3213]" strokeweight=".5pt"/>
                    <v:line id="Conector recto 24773" o:spid="_x0000_s1424" style="position:absolute;visibility:visible;mso-wrap-style:square" from="20144,2845" to="20144,3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lnLcgAAADeAAAADwAAAGRycy9kb3ducmV2LnhtbESP3WrCQBSE7wu+w3KE3ohuaksj0VWs&#10;tCBFKP5Abg/ZYzY2ezZktya+fbcg9HKYmW+Yxaq3tbhS6yvHCp4mCQjiwumKSwWn48d4BsIHZI21&#10;Y1JwIw+r5eBhgZl2He/pegiliBD2GSowITSZlL4wZNFPXEMcvbNrLYYo21LqFrsIt7WcJsmrtFhx&#10;XDDY0MZQ8X34sQre3i/rL23S0abLy7zpdnmiP3OlHof9eg4iUB/+w/f2ViuYvqTpM/zdiVdAL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1lnLcgAAADeAAAADwAAAAAA&#10;AAAAAAAAAAChAgAAZHJzL2Rvd25yZXYueG1sUEsFBgAAAAAEAAQA+QAAAJYDAAAAAA==&#10;" strokecolor="black [3213]" strokeweight=".5pt"/>
                    <v:line id="Conector recto 24774" o:spid="_x0000_s1425" style="position:absolute;visibility:visible;mso-wrap-style:square" from="20862,2796" to="2086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D/WccAAADeAAAADwAAAGRycy9kb3ducmV2LnhtbESPQWvCQBSE74X+h+UJvYhuKtJIdBUr&#10;LRQpSK2Q6yP7zEazb0N2a+K/dwWhx2FmvmEWq97W4kKtrxwreB0nIIgLpysuFRx+P0czED4ga6wd&#10;k4IreVgtn58WmGnX8Q9d9qEUEcI+QwUmhCaT0heGLPqxa4ijd3StxRBlW0rdYhfhtpaTJHmTFiuO&#10;CwYb2hgqzvs/q+D947TeaZMON11e5k33nSd6myv1MujXcxCB+vAffrS/tILJNE2ncL8Tr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P9ZxwAAAN4AAAAPAAAAAAAA&#10;AAAAAAAAAKECAABkcnMvZG93bnJldi54bWxQSwUGAAAAAAQABAD5AAAAlQMAAAAA&#10;" strokecolor="black [3213]" strokeweight=".5pt"/>
                    <v:line id="Conector recto 24775" o:spid="_x0000_s1426" style="position:absolute;visibility:visible;mso-wrap-style:square" from="22303,2802" to="22303,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wsgAAADeAAAADwAAAGRycy9kb3ducmV2LnhtbESP3WrCQBSE7wu+w3KE3ohuKm0j0VWs&#10;tCBFKP5Abg/ZYzY2ezZktya+fbcg9HKYmW+Yxaq3tbhS6yvHCp4mCQjiwumKSwWn48d4BsIHZI21&#10;Y1JwIw+r5eBhgZl2He/pegiliBD2GSowITSZlL4wZNFPXEMcvbNrLYYo21LqFrsIt7WcJsmrtFhx&#10;XDDY0MZQ8X34sQre3i/rL23S0abLy7zpdnmiP3OlHof9eg4iUB/+w/f2ViuYPqfpC/zdiVdAL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awsgAAADeAAAADwAAAAAA&#10;AAAAAAAAAAChAgAAZHJzL2Rvd25yZXYueG1sUEsFBgAAAAAEAAQA+QAAAJYDAAAAAA==&#10;" strokecolor="black [3213]" strokeweight=".5pt"/>
                    <v:line id="Conector recto 24776" o:spid="_x0000_s1427" style="position:absolute;visibility:visible;mso-wrap-style:square" from="23021,2824" to="23021,3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7EtccAAADeAAAADwAAAGRycy9kb3ducmV2LnhtbESPQWvCQBSE74X+h+UJvRTdKGIkuooV&#10;C0UKUivk+sg+s9Hs25Ddmvjv3UKhx2FmvmGW697W4katrxwrGI8SEMSF0xWXCk7f78M5CB+QNdaO&#10;ScGdPKxXz09LzLTr+Itux1CKCGGfoQITQpNJ6QtDFv3INcTRO7vWYoiyLaVusYtwW8tJksykxYrj&#10;gsGGtoaK6/HHKnjbXTYHbdLXbZeXedN95one50q9DPrNAkSgPvyH/9ofWsFkmqYz+L0Tr4BcP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LsS1xwAAAN4AAAAPAAAAAAAA&#10;AAAAAAAAAKECAABkcnMvZG93bnJldi54bWxQSwUGAAAAAAQABAD5AAAAlQMAAAAA&#10;" strokecolor="black [3213]" strokeweight=".5pt"/>
                    <v:line id="Conector recto 24777" o:spid="_x0000_s1428" style="position:absolute;visibility:visible;mso-wrap-style:square" from="21586,2162" to="21586,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hLscAAADeAAAADwAAAGRycy9kb3ducmV2LnhtbESP3WrCQBSE7wu+w3IEb4pulNJIdBUV&#10;C6UUxB/I7SF7zEazZ0N2a9K37xYKvRxm5htmue5tLR7U+sqxgukkAUFcOF1xqeByfhvPQfiArLF2&#10;TAq+ycN6NXhaYqZdx0d6nEIpIoR9hgpMCE0mpS8MWfQT1xBH7+paiyHKtpS6xS7CbS1nSfIqLVYc&#10;Fww2tDNU3E9fVsF2f9sctEmfd11e5k33mSf6I1dqNOw3CxCB+vAf/mu/awWzlzRN4fdOvAJy9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mEuxwAAAN4AAAAPAAAAAAAA&#10;AAAAAAAAAKECAABkcnMvZG93bnJldi54bWxQSwUGAAAAAAQABAD5AAAAlQMAAAAA&#10;" strokecolor="black [3213]" strokeweight=".5pt"/>
                    <v:line id="Conector recto 24778" o:spid="_x0000_s1429" style="position:absolute;visibility:visible;mso-wrap-style:square" from="25186,1717" to="25186,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31XMQAAADeAAAADwAAAGRycy9kb3ducmV2LnhtbERPW2vCMBR+H/gfwhH2MjRVxirVKCoO&#10;xhDEC/T10BybanNSmsx2/355EPb48d0Xq97W4kGtrxwrmIwTEMSF0xWXCi7nz9EMhA/IGmvHpOCX&#10;PKyWg5cFZtp1fKTHKZQihrDPUIEJocmk9IUhi37sGuLIXV1rMUTYllK32MVwW8tpknxIixXHBoMN&#10;bQ0V99OPVbDZ3dYHbdK3bZeXedPt80R/50q9Dvv1HESgPvyLn+4vrWD6nqZxb7wTr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VcxAAAAN4AAAAPAAAAAAAAAAAA&#10;AAAAAKECAABkcnMvZG93bnJldi54bWxQSwUGAAAAAAQABAD5AAAAkgMAAAAA&#10;" strokecolor="black [3213]" strokeweight=".5pt"/>
                    <v:line id="Conector recto 24779" o:spid="_x0000_s1430" style="position:absolute;visibility:visible;mso-wrap-style:square" from="23745,2812" to="23745,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FQx8gAAADeAAAADwAAAGRycy9kb3ducmV2LnhtbESP3WrCQBSE7wu+w3KE3hTdVEqj0VWs&#10;tFCKIP5Abg/ZYzaaPRuyW5O+fbdQ8HKYmW+Yxaq3tbhR6yvHCp7HCQjiwumKSwWn48doCsIHZI21&#10;Y1LwQx5Wy8HDAjPtOt7T7RBKESHsM1RgQmgyKX1hyKIfu4Y4emfXWgxRtqXULXYRbms5SZJXabHi&#10;uGCwoY2h4nr4tgre3i/rnTbp06bLy7zptnmiv3KlHof9eg4iUB/u4f/2p1YweUnTGfzdiVdAL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rFQx8gAAADeAAAADwAAAAAA&#10;AAAAAAAAAAChAgAAZHJzL2Rvd25yZXYueG1sUEsFBgAAAAAEAAQA+QAAAJYDAAAAAA==&#10;" strokecolor="black [3213]" strokeweight=".5pt"/>
                    <v:line id="Conector recto 24780" o:spid="_x0000_s1431" style="position:absolute;visibility:visible;mso-wrap-style:square" from="24462,2847" to="24462,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6JfcYAAADeAAAADwAAAGRycy9kb3ducmV2LnhtbESPXWvCMBSG7wf7D+EMdiMzVcRKNS1O&#10;HAwZiE7o7aE5a7o1J6XJbP335mKwy5f3i2dTjLYVV+p941jBbJqAIK6cbrhWcPl8e1mB8AFZY+uY&#10;FNzIQ5E/Pmww027gE13PoRZxhH2GCkwIXSalrwxZ9FPXEUfvy/UWQ5R9LXWPQxy3rZwnyVJabDg+&#10;GOxoZ6j6Of9aBa/77+1Rm3SyG8q67IaPMtGHUqnnp3G7BhFoDP/hv/a7VjBfpKsIEHEiCs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eiX3GAAAA3gAAAA8AAAAAAAAA&#10;AAAAAAAAoQIAAGRycy9kb3ducmV2LnhtbFBLBQYAAAAABAAEAPkAAACUAwAAAAA=&#10;" strokecolor="black [3213]" strokeweight=".5pt"/>
                  </v:group>
                  <v:shape id="Cuadro de texto 10" o:spid="_x0000_s1432" type="#_x0000_t202" style="position:absolute;left:48390;top:2433;width:1517;height:1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aEwsgA&#10;AADeAAAADwAAAGRycy9kb3ducmV2LnhtbESPX0vDQBDE3wW/w7FC3+wlRWyJvRbxD/RBW60K+rbm&#10;1iSY2wt32zT99l6h4OMwM79h5svBtaqnEBvPBvJxBoq49LbhysD72+PlDFQUZIutZzJwoAjLxfnZ&#10;HAvr9/xK/VYqlSAcCzRQi3SF1rGsyWEc+444eT8+OJQkQ6VtwH2Cu1ZPsuxaO2w4LdTY0V1N5e92&#10;5wy0nzE8fWfy1d9Xz/Ky0buPh3xtzOhiuL0BJTTIf/jUXlkDk6vpLIfjnXQF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poTCyAAAAN4AAAAPAAAAAAAAAAAAAAAAAJgCAABk&#10;cnMvZG93bnJldi54bWxQSwUGAAAAAAQABAD1AAAAjQMAAAAA&#10;" filled="f" stroked="f" strokeweight=".5pt">
                    <v:textbox inset="0,0,0,0">
                      <w:txbxContent>
                        <w:p w14:paraId="77AE1F74" w14:textId="77777777" w:rsidR="006C09F4" w:rsidRDefault="006C09F4" w:rsidP="006C09F4">
                          <w:pPr>
                            <w:pStyle w:val="NormalWeb"/>
                            <w:spacing w:before="0" w:beforeAutospacing="0" w:after="160" w:afterAutospacing="0" w:line="252" w:lineRule="auto"/>
                          </w:pPr>
                          <w:r>
                            <w:rPr>
                              <w:rFonts w:eastAsia="Times New Roman"/>
                              <w:sz w:val="12"/>
                              <w:szCs w:val="12"/>
                            </w:rPr>
                            <w:t>40</w:t>
                          </w:r>
                        </w:p>
                      </w:txbxContent>
                    </v:textbox>
                  </v:shape>
                  <v:group id="Grupo 24782" o:spid="_x0000_s1433" style="position:absolute;left:49399;top:3433;width:4407;height:2217" coordorigin="20144,1821" coordsize="4406,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O7FC/IAAAA&#10;3gAAAA8AAAAAAAAAAAAAAAAAqgIAAGRycy9kb3ducmV2LnhtbFBLBQYAAAAABAAEAPoAAACfAwAA&#10;AAA=&#10;">
                    <v:line id="Conector recto 24783" o:spid="_x0000_s1434" style="position:absolute;visibility:visible;mso-wrap-style:square" from="20144,1850" to="20144,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XCscAAADeAAAADwAAAGRycy9kb3ducmV2LnhtbESPQWvCQBSE74X+h+UVvIhuqqVKdBUV&#10;BSmCVIVcH9nXbNrs25BdTfz33YLQ4zAz3zDzZWcrcaPGl44VvA4TEMS50yUXCi7n3WAKwgdkjZVj&#10;UnAnD8vF89McU+1a/qTbKRQiQtinqMCEUKdS+tyQRT90NXH0vlxjMUTZFFI32Ea4reQoSd6lxZLj&#10;gsGaNobyn9PVKlhvv1dHbSb9TZsVWd0eskR/ZEr1XrrVDESgLvyHH+29VjB6m0zH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jBcKxwAAAN4AAAAPAAAAAAAA&#10;AAAAAAAAAKECAABkcnMvZG93bnJldi54bWxQSwUGAAAAAAQABAD5AAAAlQMAAAAA&#10;" strokecolor="black [3213]" strokeweight=".5pt"/>
                    <v:line id="Conector recto 24784" o:spid="_x0000_s1435" style="position:absolute;visibility:visible;mso-wrap-style:square" from="20583,2862" to="20583,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WPfscAAADeAAAADwAAAGRycy9kb3ducmV2LnhtbESP3WrCQBSE7wXfYTlCb4puKlIluopK&#10;C0UK4g/k9pA9ZqPZsyG7Nenbd4WCl8PMfMMsVp2txJ0aXzpW8DZKQBDnTpdcKDifPoczED4ga6wc&#10;k4Jf8rBa9nsLTLVr+UD3YyhEhLBPUYEJoU6l9Lkhi37kauLoXVxjMUTZFFI32Ea4reQ4Sd6lxZLj&#10;gsGatoby2/HHKth8XNd7baav2zYrsrr9zhK9y5R6GXTrOYhAXXiG/9tfWsF4Mp1N4HEnX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ZY9+xwAAAN4AAAAPAAAAAAAA&#10;AAAAAAAAAKECAABkcnMvZG93bnJldi54bWxQSwUGAAAAAAQABAD5AAAAlQMAAAAA&#10;" strokecolor="black [3213]" strokeweight=".5pt"/>
                    <v:line id="Conector recto 24785" o:spid="_x0000_s1436" style="position:absolute;visibility:visible;mso-wrap-style:square" from="21465,2862" to="21465,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kq5ccAAADeAAAADwAAAGRycy9kb3ducmV2LnhtbESPQWvCQBSE74X+h+UVvIhuKrZKdBUV&#10;BSmCVIVcH9nXbNrs25BdTfz33YLQ4zAz3zDzZWcrcaPGl44VvA4TEMS50yUXCi7n3WAKwgdkjZVj&#10;UnAnD8vF89McU+1a/qTbKRQiQtinqMCEUKdS+tyQRT90NXH0vlxjMUTZFFI32Ea4reQoSd6lxZLj&#10;gsGaNobyn9PVKlhvv1dHbSb9TZsVWd0eskR/ZEr1XrrVDESgLvyHH+29VjAaT6Zv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KSrlxwAAAN4AAAAPAAAAAAAA&#10;AAAAAAAAAKECAABkcnMvZG93bnJldi54bWxQSwUGAAAAAAQABAD5AAAAlQMAAAAA&#10;" strokecolor="black [3213]" strokeweight=".5pt"/>
                    <v:line id="Conector recto 24786" o:spid="_x0000_s1437" style="position:absolute;visibility:visible;mso-wrap-style:square" from="21022,2897" to="21022,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u0kscAAADeAAAADwAAAGRycy9kb3ducmV2LnhtbESPQWvCQBSE74L/YXlCL0U3laKSZiMq&#10;LRQRSrWQ6yP7mk3Nvg3ZrUn/vSsUPA4z8w2TrQfbiAt1vnas4GmWgCAuna65UvB1epuuQPiArLFx&#10;TAr+yMM6H48yTLXr+ZMux1CJCGGfogITQptK6UtDFv3MtcTR+3adxRBlV0ndYR/htpHzJFlIizXH&#10;BYMt7QyV5+OvVbB9/dl8aLN83PVFVbT9oUj0vlDqYTJsXkAEGsI9/N9+1wrmz8vVAm534hW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7SSxwAAAN4AAAAPAAAAAAAA&#10;AAAAAAAAAKECAABkcnMvZG93bnJldi54bWxQSwUGAAAAAAQABAD5AAAAlQMAAAAA&#10;" strokecolor="black [3213]" strokeweight=".5pt"/>
                    <v:line id="Conector recto 24787" o:spid="_x0000_s1438" style="position:absolute;visibility:visible;mso-wrap-style:square" from="21905,2828" to="21905,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RCccAAADeAAAADwAAAGRycy9kb3ducmV2LnhtbESPQWvCQBSE74L/YXlCL6VuFDESXUWl&#10;BSmCNC3k+sg+s2mzb0N2a9J/3y0UPA4z8w2z2Q22ETfqfO1YwWyagCAuna65UvDx/vK0AuEDssbG&#10;MSn4IQ+77Xi0wUy7nt/olodKRAj7DBWYENpMSl8asuinriWO3tV1FkOUXSV1h32E20bOk2QpLdYc&#10;Fwy2dDRUfuXfVsHh+XN/0SZ9PPZFVbT9uUj0a6HUw2TYr0EEGsI9/N8+aQXzRbpK4e9OvAJy+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txEJxwAAAN4AAAAPAAAAAAAA&#10;AAAAAAAAAKECAABkcnMvZG93bnJldi54bWxQSwUGAAAAAAQABAD5AAAAlQMAAAAA&#10;" strokecolor="black [3213]" strokeweight=".5pt"/>
                    <v:line id="Conector recto 24788" o:spid="_x0000_s1439" style="position:absolute;visibility:visible;mso-wrap-style:square" from="22348,2269" to="22348,3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iFe8UAAADeAAAADwAAAGRycy9kb3ducmV2LnhtbERPXWvCMBR9H+w/hDvYi8xUESvVtDhx&#10;MGQgOqGvl+au6dbclCaz9d+bh8EeD+d7U4y2FVfqfeNYwWyagCCunG64VnD5fHtZgfABWWPrmBTc&#10;yEORPz5sMNNu4BNdz6EWMYR9hgpMCF0mpa8MWfRT1xFH7sv1FkOEfS11j0MMt62cJ8lSWmw4Nhjs&#10;aGeo+jn/WgWv++/tUZt0shvKuuyGjzLRh1Kp56dxuwYRaAz/4j/3u1YwX6SruDfeiV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iFe8UAAADeAAAADwAAAAAAAAAA&#10;AAAAAAChAgAAZHJzL2Rvd25yZXYueG1sUEsFBgAAAAAEAAQA+QAAAJMDAAAAAA==&#10;" strokecolor="black [3213]" strokeweight=".5pt"/>
                    <v:line id="Conector recto 24789" o:spid="_x0000_s1440" style="position:absolute;visibility:visible;mso-wrap-style:square" from="22787,2874" to="22787,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g4MgAAADeAAAADwAAAGRycy9kb3ducmV2LnhtbESPQWvCQBSE74X+h+UVvJS6UUTT1FVU&#10;FKQIpbaQ6yP7mk2bfRuyq4n/3i0IHoeZ+YaZL3tbizO1vnKsYDRMQBAXTldcKvj+2r2kIHxA1lg7&#10;JgUX8rBcPD7MMdOu4086H0MpIoR9hgpMCE0mpS8MWfRD1xBH78e1FkOUbSl1i12E21qOk2QqLVYc&#10;Fww2tDFU/B1PVsF6+7v60Gb2vOnyMm+6Q57o91ypwVO/egMRqA/38K291wrGk1n6Cv934hWQi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2Qg4MgAAADeAAAADwAAAAAA&#10;AAAAAAAAAAChAgAAZHJzL2Rvd25yZXYueG1sUEsFBgAAAAAEAAQA+QAAAJYDAAAAAA==&#10;" strokecolor="black [3213]" strokeweight=".5pt"/>
                    <v:line id="Conector recto 24790" o:spid="_x0000_s1441" style="position:absolute;visibility:visible;mso-wrap-style:square" from="23226,2874" to="23226,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foMYAAADeAAAADwAAAGRycy9kb3ducmV2LnhtbESPXWvCMBSG74X9h3AGuxFNFdFZjaKy&#10;gchgTIXeHppj0605KU1m6783F4KXL+8Xz3Ld2UpcqfGlYwWjYQKCOHe65ELB+fQ5eAfhA7LGyjEp&#10;uJGH9eqlt8RUu5Z/6HoMhYgj7FNUYEKoUyl9bsiiH7qaOHoX11gMUTaF1A22cdxWcpwkU2mx5Phg&#10;sKadofzv+G8VbD9+N9/azPq7Niuyuv3KEn3IlHp77TYLEIG68Aw/2nutYDyZzSNAxIko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HH6DGAAAA3gAAAA8AAAAAAAAA&#10;AAAAAAAAoQIAAGRycy9kb3ducmV2LnhtbFBLBQYAAAAABAAEAPkAAACUAwAAAAA=&#10;" strokecolor="black [3213]" strokeweight=".5pt"/>
                    <v:line id="Conector recto 24791" o:spid="_x0000_s1442" style="position:absolute;visibility:visible;mso-wrap-style:square" from="23669,2874" to="23669,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u6O8gAAADeAAAADwAAAGRycy9kb3ducmV2LnhtbESPQWvCQBSE7wX/w/IEL6VulFJrdBWV&#10;FkoRxLSQ6yP7zEazb0N2Nem/7xYKHoeZ+YZZrntbixu1vnKsYDJOQBAXTldcKvj+en96BeEDssba&#10;MSn4IQ/r1eBhial2HR/ploVSRAj7FBWYEJpUSl8YsujHriGO3sm1FkOUbSl1i12E21pOk+RFWqw4&#10;LhhsaGeouGRXq2D7dt4ctJk97rq8zJtunyf6M1dqNOw3CxCB+nAP/7c/tILp82w+gb878Qr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Mu6O8gAAADeAAAADwAAAAAA&#10;AAAAAAAAAAChAgAAZHJzL2Rvd25yZXYueG1sUEsFBgAAAAAEAAQA+QAAAJYDAAAAAA==&#10;" strokecolor="black [3213]" strokeweight=".5pt"/>
                    <v:line id="Conector recto 24792" o:spid="_x0000_s1443" style="position:absolute;visibility:visible;mso-wrap-style:square" from="24551,1821" to="24551,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kkTMcAAADeAAAADwAAAGRycy9kb3ducmV2LnhtbESPQWvCQBSE7wX/w/IKXopuGqS20VWs&#10;KEgRSrWQ6yP7zKZm34bsauK/dwuFHoeZ+YaZL3tbiyu1vnKs4HmcgCAunK64VPB93I5eQfiArLF2&#10;TApu5GG5GDzMMdOu4y+6HkIpIoR9hgpMCE0mpS8MWfRj1xBH7+RaiyHKtpS6xS7CbS3TJHmRFiuO&#10;CwYbWhsqzoeLVfC++Vl9ajN9Wnd5mTfdPk/0R67U8LFfzUAE6sN/+K+90wrSyfQthd878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GSRMxwAAAN4AAAAPAAAAAAAA&#10;AAAAAAAAAKECAABkcnMvZG93bnJldi54bWxQSwUGAAAAAAQABAD5AAAAlQMAAAAA&#10;" strokecolor="black [3213]" strokeweight=".5pt"/>
                    <v:line id="Conector recto 24793" o:spid="_x0000_s1444" style="position:absolute;visibility:visible;mso-wrap-style:square" from="24108,2874" to="24108,3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WB18gAAADeAAAADwAAAGRycy9kb3ducmV2LnhtbESP3WrCQBSE74W+w3IKvRHd1ErV6CpW&#10;WigiFH8gt4fsMZs2ezZktyZ9+64geDnMzDfMYtXZSlyo8aVjBc/DBARx7nTJhYLT8WMwBeEDssbK&#10;MSn4Iw+r5UNvgal2Le/pcgiFiBD2KSowIdSplD43ZNEPXU0cvbNrLIYom0LqBtsIt5UcJcmrtFhy&#10;XDBY08ZQ/nP4tQre3r/XX9pM+ps2K7K63WWJ3mZKPT126zmIQF24h2/tT61gNJ7MXuB6J14Buf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1WB18gAAADeAAAADwAAAAAA&#10;AAAAAAAAAAChAgAAZHJzL2Rvd25yZXYueG1sUEsFBgAAAAAEAAQA+QAAAJYDAAAAAA==&#10;" strokecolor="black [3213]" strokeweight=".5pt"/>
                  </v:group>
                  <v:shape id="Cuadro de texto 10" o:spid="_x0000_s1445" type="#_x0000_t202" style="position:absolute;left:53403;top:2438;width:928;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xh8gA&#10;AADeAAAADwAAAGRycy9kb3ducmV2LnhtbESPX0vDQBDE3wW/w7GCb/bSUvwTewliK/RBq1YFfVtz&#10;axLM7YW7bZp+e08QfBxm5jfMohxdpwYKsfVsYDrJQBFX3rZcG3h9uTu7BBUF2WLnmQwcKEJZHB8t&#10;MLd+z880bKVWCcIxRwONSJ9rHauGHMaJ74mT9+WDQ0ky1NoG3Ce46/Qsy861w5bTQoM93TZUfW93&#10;zkD3HsP9ZyYfw7J+kKdHvXtbTTfGnJ6MN9eghEb5D/+119bAbH5xNYffO+kK6O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CLGHyAAAAN4AAAAPAAAAAAAAAAAAAAAAAJgCAABk&#10;cnMvZG93bnJldi54bWxQSwUGAAAAAAQABAD1AAAAjQMAAAAA&#10;" filled="f" stroked="f" strokeweight=".5pt">
                    <v:textbox inset="0,0,0,0">
                      <w:txbxContent>
                        <w:p w14:paraId="1C8B3B41" w14:textId="77777777" w:rsidR="006C09F4" w:rsidRDefault="006C09F4" w:rsidP="006C09F4">
                          <w:pPr>
                            <w:pStyle w:val="NormalWeb"/>
                            <w:spacing w:before="0" w:beforeAutospacing="0" w:after="160" w:afterAutospacing="0" w:line="252" w:lineRule="auto"/>
                          </w:pPr>
                          <w:r>
                            <w:rPr>
                              <w:rFonts w:eastAsia="Times New Roman"/>
                              <w:sz w:val="12"/>
                              <w:szCs w:val="12"/>
                            </w:rPr>
                            <w:t>50</w:t>
                          </w:r>
                        </w:p>
                      </w:txbxContent>
                    </v:textbox>
                  </v:shape>
                </v:group>
                <v:shape id="Cuadro de texto 34" o:spid="_x0000_s1446" type="#_x0000_t202" style="position:absolute;left:22558;top:9114;width:2051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UHMkA&#10;AADeAAAADwAAAGRycy9kb3ducmV2LnhtbESPS0sDQRCE74L/YWghNzObEF9rJkHyAA/GR1TQW7vT&#10;7i7u9Cwznc3m32cEwWNRVV9R03nvGtVRiLVnA6NhBoq48Lbm0sDb6/r8GlQUZIuNZzJwoAjz2enJ&#10;FHPr9/xC3VZKlSAcczRQibS51rGoyGEc+pY4ed8+OJQkQ6ltwH2Cu0aPs+xSO6w5LVTY0qKi4me7&#10;cwaajxgevjL57JblRp6f9O59NXo0ZnDW392CEurlP/zXvrcGxpOrmwv4vZOugJ4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UQUHMkAAADeAAAADwAAAAAAAAAAAAAAAACYAgAA&#10;ZHJzL2Rvd25yZXYueG1sUEsFBgAAAAAEAAQA9QAAAI4DAAAAAA==&#10;" filled="f" stroked="f" strokeweight=".5pt">
                  <v:textbox inset="0,0,0,0">
                    <w:txbxContent>
                      <w:p w14:paraId="015ED2B4" w14:textId="77777777" w:rsidR="006C09F4" w:rsidRDefault="006C09F4" w:rsidP="006C09F4">
                        <w:pPr>
                          <w:pStyle w:val="NormalWeb"/>
                          <w:spacing w:before="0" w:beforeAutospacing="0" w:after="160" w:afterAutospacing="0" w:line="252" w:lineRule="auto"/>
                        </w:pPr>
                        <w:r>
                          <w:rPr>
                            <w:rFonts w:eastAsia="Calibri"/>
                            <w:sz w:val="16"/>
                            <w:szCs w:val="16"/>
                          </w:rPr>
                          <w:t>Figura 5. Ejemplos de vernier de 10 divisiones.</w:t>
                        </w:r>
                      </w:p>
                    </w:txbxContent>
                  </v:textbox>
                </v:shape>
                <w10:wrap type="topAndBottom"/>
              </v:group>
            </w:pict>
          </mc:Fallback>
        </mc:AlternateContent>
      </w:r>
      <w:r>
        <w:rPr>
          <w:rFonts w:eastAsia="Times New Roman" w:cs="Times New Roman"/>
          <w:lang w:eastAsia="es-MX"/>
        </w:rPr>
        <w:t xml:space="preserve">                </w:t>
      </w:r>
      <m:oMath>
        <m:r>
          <w:rPr>
            <w:rFonts w:ascii="Cambria Math" w:eastAsia="Times New Roman" w:hAnsi="Cambria Math" w:cs="Times New Roman"/>
            <w:lang w:eastAsia="es-MX"/>
          </w:rPr>
          <m:t xml:space="preserve">   </m:t>
        </m:r>
        <m:d>
          <m:dPr>
            <m:begChr m:val=""/>
            <m:endChr m:val="}"/>
            <m:ctrlPr>
              <w:rPr>
                <w:rFonts w:ascii="Cambria Math" w:eastAsia="Times New Roman" w:hAnsi="Cambria Math" w:cs="Times New Roman"/>
                <w:i/>
                <w:szCs w:val="22"/>
              </w:rPr>
            </m:ctrlPr>
          </m:dPr>
          <m:e>
            <m:m>
              <m:mPr>
                <m:mcs>
                  <m:mc>
                    <m:mcPr>
                      <m:count m:val="1"/>
                      <m:mcJc m:val="center"/>
                    </m:mcPr>
                  </m:mc>
                </m:mcs>
                <m:ctrlPr>
                  <w:rPr>
                    <w:rFonts w:ascii="Cambria Math" w:eastAsia="Times New Roman" w:hAnsi="Cambria Math" w:cs="Times New Roman"/>
                    <w:i/>
                    <w:szCs w:val="22"/>
                  </w:rPr>
                </m:ctrlPr>
              </m:mPr>
              <m:mr>
                <m:e>
                  <m:r>
                    <w:rPr>
                      <w:rFonts w:ascii="Cambria Math" w:eastAsia="Times New Roman" w:hAnsi="Cambria Math" w:cs="Times New Roman"/>
                      <w:lang w:eastAsia="es-MX"/>
                    </w:rPr>
                    <m:t>u=1mm</m:t>
                  </m:r>
                </m:e>
              </m:mr>
              <m:mr>
                <m:e>
                  <m:r>
                    <w:rPr>
                      <w:rFonts w:ascii="Cambria Math" w:eastAsia="Times New Roman" w:hAnsi="Cambria Math" w:cs="Times New Roman"/>
                      <w:lang w:eastAsia="es-MX"/>
                    </w:rPr>
                    <m:t>n=10</m:t>
                  </m:r>
                </m:e>
              </m:mr>
              <m:mr>
                <m:e>
                  <m:r>
                    <w:rPr>
                      <w:rFonts w:ascii="Cambria Math" w:eastAsia="Times New Roman" w:hAnsi="Cambria Math" w:cs="Times New Roman"/>
                      <w:lang w:eastAsia="es-MX"/>
                    </w:rPr>
                    <m:t>k=1</m:t>
                  </m:r>
                </m:e>
              </m:mr>
            </m:m>
          </m:e>
        </m:d>
        <m:r>
          <w:rPr>
            <w:rFonts w:ascii="Cambria Math" w:eastAsia="Times New Roman" w:hAnsi="Cambria Math" w:cs="Times New Roman"/>
            <w:lang w:eastAsia="es-MX"/>
          </w:rPr>
          <m:t>⇒</m:t>
        </m:r>
        <m:d>
          <m:dPr>
            <m:begChr m:val="{"/>
            <m:endChr m:val=""/>
            <m:ctrlPr>
              <w:rPr>
                <w:rFonts w:ascii="Cambria Math" w:eastAsia="Times New Roman" w:hAnsi="Cambria Math" w:cs="Times New Roman"/>
                <w:i/>
                <w:szCs w:val="22"/>
              </w:rPr>
            </m:ctrlPr>
          </m:dPr>
          <m:e>
            <m:eqArr>
              <m:eqArrPr>
                <m:ctrlPr>
                  <w:rPr>
                    <w:rFonts w:ascii="Cambria Math" w:eastAsia="Times New Roman" w:hAnsi="Cambria Math" w:cs="Times New Roman"/>
                    <w:i/>
                    <w:szCs w:val="22"/>
                  </w:rPr>
                </m:ctrlPr>
              </m:eqArrPr>
              <m:e>
                <m:r>
                  <w:rPr>
                    <w:rFonts w:ascii="Cambria Math" w:eastAsia="Times New Roman" w:hAnsi="Cambria Math" w:cs="Times New Roman"/>
                    <w:color w:val="C00000"/>
                    <w:lang w:eastAsia="es-MX"/>
                  </w:rPr>
                  <m:t>A=0.1mm</m:t>
                </m:r>
              </m:e>
              <m:e>
                <m:r>
                  <w:rPr>
                    <w:rFonts w:ascii="Cambria Math" w:eastAsia="Times New Roman" w:hAnsi="Cambria Math" w:cs="Times New Roman"/>
                    <w:lang w:eastAsia="es-MX"/>
                  </w:rPr>
                  <m:t>S=0.9mm</m:t>
                </m:r>
              </m:e>
              <m:e>
                <m:r>
                  <w:rPr>
                    <w:rFonts w:ascii="Cambria Math" w:eastAsia="Times New Roman" w:hAnsi="Cambria Math" w:cs="Times New Roman"/>
                    <w:lang w:eastAsia="es-MX"/>
                  </w:rPr>
                  <m:t>L=9mm</m:t>
                </m:r>
              </m:e>
            </m:eqArr>
          </m:e>
        </m:d>
      </m:oMath>
      <w:r>
        <w:rPr>
          <w:rFonts w:eastAsia="Times New Roman" w:cs="Times New Roman"/>
          <w:lang w:eastAsia="es-MX"/>
        </w:rPr>
        <w:t xml:space="preserve">                                   </w:t>
      </w:r>
      <m:oMath>
        <m:d>
          <m:dPr>
            <m:begChr m:val=""/>
            <m:endChr m:val="}"/>
            <m:ctrlPr>
              <w:rPr>
                <w:rFonts w:ascii="Cambria Math" w:eastAsia="Times New Roman" w:hAnsi="Cambria Math" w:cs="Times New Roman"/>
                <w:i/>
                <w:szCs w:val="22"/>
              </w:rPr>
            </m:ctrlPr>
          </m:dPr>
          <m:e>
            <m:m>
              <m:mPr>
                <m:mcs>
                  <m:mc>
                    <m:mcPr>
                      <m:count m:val="1"/>
                      <m:mcJc m:val="center"/>
                    </m:mcPr>
                  </m:mc>
                </m:mcs>
                <m:ctrlPr>
                  <w:rPr>
                    <w:rFonts w:ascii="Cambria Math" w:eastAsia="Times New Roman" w:hAnsi="Cambria Math" w:cs="Times New Roman"/>
                    <w:i/>
                    <w:szCs w:val="22"/>
                  </w:rPr>
                </m:ctrlPr>
              </m:mPr>
              <m:mr>
                <m:e>
                  <m:r>
                    <w:rPr>
                      <w:rFonts w:ascii="Cambria Math" w:eastAsia="Times New Roman" w:hAnsi="Cambria Math" w:cs="Times New Roman"/>
                      <w:lang w:eastAsia="es-MX"/>
                    </w:rPr>
                    <m:t>u=1mm</m:t>
                  </m:r>
                </m:e>
              </m:mr>
              <m:mr>
                <m:e>
                  <m:r>
                    <w:rPr>
                      <w:rFonts w:ascii="Cambria Math" w:eastAsia="Times New Roman" w:hAnsi="Cambria Math" w:cs="Times New Roman"/>
                      <w:lang w:eastAsia="es-MX"/>
                    </w:rPr>
                    <m:t>n=10</m:t>
                  </m:r>
                </m:e>
              </m:mr>
              <m:mr>
                <m:e>
                  <m:r>
                    <w:rPr>
                      <w:rFonts w:ascii="Cambria Math" w:eastAsia="Times New Roman" w:hAnsi="Cambria Math" w:cs="Times New Roman"/>
                      <w:lang w:eastAsia="es-MX"/>
                    </w:rPr>
                    <m:t>k=4</m:t>
                  </m:r>
                </m:e>
              </m:mr>
            </m:m>
          </m:e>
        </m:d>
        <m:r>
          <w:rPr>
            <w:rFonts w:ascii="Cambria Math" w:eastAsia="Times New Roman" w:hAnsi="Cambria Math" w:cs="Times New Roman"/>
            <w:lang w:eastAsia="es-MX"/>
          </w:rPr>
          <m:t>⇒</m:t>
        </m:r>
        <m:d>
          <m:dPr>
            <m:begChr m:val="{"/>
            <m:endChr m:val=""/>
            <m:ctrlPr>
              <w:rPr>
                <w:rFonts w:ascii="Cambria Math" w:eastAsia="Times New Roman" w:hAnsi="Cambria Math" w:cs="Times New Roman"/>
                <w:i/>
                <w:szCs w:val="22"/>
              </w:rPr>
            </m:ctrlPr>
          </m:dPr>
          <m:e>
            <m:eqArr>
              <m:eqArrPr>
                <m:ctrlPr>
                  <w:rPr>
                    <w:rFonts w:ascii="Cambria Math" w:eastAsia="Times New Roman" w:hAnsi="Cambria Math" w:cs="Times New Roman"/>
                    <w:i/>
                    <w:szCs w:val="22"/>
                  </w:rPr>
                </m:ctrlPr>
              </m:eqArrPr>
              <m:e>
                <m:r>
                  <w:rPr>
                    <w:rFonts w:ascii="Cambria Math" w:eastAsia="Times New Roman" w:hAnsi="Cambria Math" w:cs="Times New Roman"/>
                    <w:color w:val="C00000"/>
                    <w:lang w:eastAsia="es-MX"/>
                  </w:rPr>
                  <m:t>A=0.1mm</m:t>
                </m:r>
              </m:e>
              <m:e>
                <m:r>
                  <w:rPr>
                    <w:rFonts w:ascii="Cambria Math" w:eastAsia="Times New Roman" w:hAnsi="Cambria Math" w:cs="Times New Roman"/>
                    <w:lang w:eastAsia="es-MX"/>
                  </w:rPr>
                  <m:t>S=3.9mm</m:t>
                </m:r>
              </m:e>
              <m:e>
                <m:r>
                  <w:rPr>
                    <w:rFonts w:ascii="Cambria Math" w:eastAsia="Times New Roman" w:hAnsi="Cambria Math" w:cs="Times New Roman"/>
                    <w:lang w:eastAsia="es-MX"/>
                  </w:rPr>
                  <m:t>L=39mm</m:t>
                </m:r>
              </m:e>
            </m:eqArr>
          </m:e>
        </m:d>
      </m:oMath>
    </w:p>
    <w:p w14:paraId="6CC183E9" w14:textId="5B23182B" w:rsidR="006C09F4" w:rsidRPr="009F5B85" w:rsidRDefault="006C09F4" w:rsidP="006C09F4">
      <w:pPr>
        <w:spacing w:after="0" w:line="240" w:lineRule="auto"/>
        <w:ind w:firstLine="0"/>
        <w:rPr>
          <w:rFonts w:eastAsia="Times New Roman" w:cs="Times New Roman"/>
          <w:szCs w:val="22"/>
          <w:lang w:val="es-MX" w:eastAsia="es-MX"/>
        </w:rPr>
      </w:pPr>
      <w:r>
        <w:rPr>
          <w:noProof/>
          <w:lang w:val="es-MX" w:eastAsia="es-MX"/>
        </w:rPr>
        <mc:AlternateContent>
          <mc:Choice Requires="wpc">
            <w:drawing>
              <wp:anchor distT="0" distB="0" distL="114300" distR="114300" simplePos="0" relativeHeight="251789312" behindDoc="0" locked="0" layoutInCell="1" allowOverlap="1" wp14:anchorId="411AE3F7" wp14:editId="2EF0BD83">
                <wp:simplePos x="0" y="0"/>
                <wp:positionH relativeFrom="column">
                  <wp:posOffset>3338223</wp:posOffset>
                </wp:positionH>
                <wp:positionV relativeFrom="paragraph">
                  <wp:posOffset>1247365</wp:posOffset>
                </wp:positionV>
                <wp:extent cx="2987040" cy="936625"/>
                <wp:effectExtent l="0" t="0" r="3810" b="0"/>
                <wp:wrapSquare wrapText="bothSides"/>
                <wp:docPr id="24884" name="Lienzo 248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796" name="Cuadro de texto 34"/>
                        <wps:cNvSpPr txBox="1"/>
                        <wps:spPr>
                          <a:xfrm>
                            <a:off x="693334" y="757942"/>
                            <a:ext cx="2051685" cy="14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68F39" w14:textId="77777777" w:rsidR="006C09F4" w:rsidRDefault="006C09F4" w:rsidP="006C09F4">
                              <w:pPr>
                                <w:pStyle w:val="NormalWeb"/>
                                <w:spacing w:before="0" w:beforeAutospacing="0" w:after="160" w:afterAutospacing="0" w:line="252" w:lineRule="auto"/>
                              </w:pPr>
                              <w:r>
                                <w:rPr>
                                  <w:rFonts w:eastAsia="Calibri"/>
                                  <w:sz w:val="16"/>
                                  <w:szCs w:val="16"/>
                                </w:rPr>
                                <w:t>Figura 6. Ejemplo de vernier de 20 divisiones.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97" name="Rectángulo 24797"/>
                        <wps:cNvSpPr/>
                        <wps:spPr>
                          <a:xfrm>
                            <a:off x="163753" y="389068"/>
                            <a:ext cx="2087880" cy="3600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98" name="Cuadro de texto 10"/>
                        <wps:cNvSpPr txBox="1"/>
                        <wps:spPr>
                          <a:xfrm>
                            <a:off x="190981" y="648560"/>
                            <a:ext cx="135890" cy="15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A8FE9"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799" name="Onda 24799"/>
                        <wps:cNvSpPr/>
                        <wps:spPr>
                          <a:xfrm rot="16200000">
                            <a:off x="1313497" y="-1221846"/>
                            <a:ext cx="395605" cy="2951480"/>
                          </a:xfrm>
                          <a:prstGeom prst="wave">
                            <a:avLst>
                              <a:gd name="adj1" fmla="val 2015"/>
                              <a:gd name="adj2" fmla="val 0"/>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00" name="Cuadro de texto 10"/>
                        <wps:cNvSpPr txBox="1"/>
                        <wps:spPr>
                          <a:xfrm>
                            <a:off x="190981" y="69769"/>
                            <a:ext cx="63791" cy="102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AD32E"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01" name="Cuadro de texto 10"/>
                        <wps:cNvSpPr txBox="1"/>
                        <wps:spPr>
                          <a:xfrm>
                            <a:off x="677849" y="81052"/>
                            <a:ext cx="95888" cy="102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D4585" w14:textId="77777777" w:rsidR="006C09F4" w:rsidRDefault="006C09F4" w:rsidP="006C09F4">
                              <w:pPr>
                                <w:pStyle w:val="NormalWeb"/>
                                <w:spacing w:before="0" w:beforeAutospacing="0" w:after="89" w:afterAutospacing="0" w:line="252" w:lineRule="auto"/>
                              </w:pPr>
                              <w:r>
                                <w:rPr>
                                  <w:rFonts w:eastAsia="Times New Roman"/>
                                  <w:sz w:val="12"/>
                                  <w:szCs w:val="12"/>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02" name="Cuadro de texto 10"/>
                        <wps:cNvSpPr txBox="1"/>
                        <wps:spPr>
                          <a:xfrm>
                            <a:off x="1178823" y="81572"/>
                            <a:ext cx="95888" cy="102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EEAA3" w14:textId="77777777" w:rsidR="006C09F4" w:rsidRDefault="006C09F4" w:rsidP="006C09F4">
                              <w:pPr>
                                <w:pStyle w:val="NormalWeb"/>
                                <w:spacing w:before="0" w:beforeAutospacing="0" w:after="89" w:afterAutospacing="0" w:line="252" w:lineRule="auto"/>
                              </w:pPr>
                              <w:r>
                                <w:rPr>
                                  <w:rFonts w:eastAsia="Times New Roman"/>
                                  <w:sz w:val="12"/>
                                  <w:szCs w:val="12"/>
                                </w:rPr>
                                <w:t>20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03" name="Cuadro de texto 10"/>
                        <wps:cNvSpPr txBox="1"/>
                        <wps:spPr>
                          <a:xfrm>
                            <a:off x="2137555" y="621890"/>
                            <a:ext cx="151765" cy="10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B90DE"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04" name="Cuadro de texto 10"/>
                        <wps:cNvSpPr txBox="1"/>
                        <wps:spPr>
                          <a:xfrm>
                            <a:off x="1689405" y="81052"/>
                            <a:ext cx="89306" cy="102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764F7" w14:textId="77777777" w:rsidR="006C09F4" w:rsidRDefault="006C09F4" w:rsidP="006C09F4">
                              <w:pPr>
                                <w:pStyle w:val="NormalWeb"/>
                                <w:spacing w:before="0" w:beforeAutospacing="0" w:after="89" w:afterAutospacing="0" w:line="252" w:lineRule="auto"/>
                              </w:pPr>
                              <w:r>
                                <w:rPr>
                                  <w:rFonts w:eastAsia="Times New Roman"/>
                                  <w:sz w:val="12"/>
                                  <w:szCs w:val="12"/>
                                </w:rPr>
                                <w:t>30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05" name="Cuadro de texto 10"/>
                        <wps:cNvSpPr txBox="1"/>
                        <wps:spPr>
                          <a:xfrm>
                            <a:off x="2193405" y="69769"/>
                            <a:ext cx="89306" cy="102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2F6EA" w14:textId="77777777" w:rsidR="006C09F4" w:rsidRDefault="006C09F4" w:rsidP="006C09F4">
                              <w:pPr>
                                <w:pStyle w:val="NormalWeb"/>
                                <w:spacing w:before="0" w:beforeAutospacing="0" w:after="89" w:afterAutospacing="0" w:line="252" w:lineRule="auto"/>
                              </w:pPr>
                              <w:r>
                                <w:rPr>
                                  <w:rFonts w:eastAsia="Times New Roman"/>
                                  <w:sz w:val="12"/>
                                  <w:szCs w:val="12"/>
                                </w:rPr>
                                <w:t>40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06" name="Cuadro de texto 10"/>
                        <wps:cNvSpPr txBox="1"/>
                        <wps:spPr>
                          <a:xfrm>
                            <a:off x="2685377" y="79118"/>
                            <a:ext cx="92878" cy="102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13D" w14:textId="77777777" w:rsidR="006C09F4" w:rsidRDefault="006C09F4" w:rsidP="006C09F4">
                              <w:pPr>
                                <w:pStyle w:val="NormalWeb"/>
                                <w:spacing w:before="0" w:beforeAutospacing="0" w:after="89" w:afterAutospacing="0" w:line="252" w:lineRule="auto"/>
                              </w:pPr>
                              <w:r>
                                <w:rPr>
                                  <w:rFonts w:eastAsia="Times New Roman"/>
                                  <w:sz w:val="12"/>
                                  <w:szCs w:val="12"/>
                                </w:rPr>
                                <w:t>50</w:t>
                              </w:r>
                            </w:p>
                          </w:txbxContent>
                        </wps:txbx>
                        <wps:bodyPr rot="0" spcFirstLastPara="0" vert="horz" wrap="square" lIns="0" tIns="0" rIns="0" bIns="0" numCol="1" spcCol="0" rtlCol="0" fromWordArt="0" anchor="t" anchorCtr="0" forceAA="0" compatLnSpc="1">
                          <a:prstTxWarp prst="textNoShape">
                            <a:avLst/>
                          </a:prstTxWarp>
                          <a:noAutofit/>
                        </wps:bodyPr>
                      </wps:wsp>
                      <wpg:wgp>
                        <wpg:cNvPr id="24807" name="Grupo 24807"/>
                        <wpg:cNvGrpSpPr/>
                        <wpg:grpSpPr>
                          <a:xfrm>
                            <a:off x="216045" y="393401"/>
                            <a:ext cx="1965600" cy="228489"/>
                            <a:chOff x="360045" y="832780"/>
                            <a:chExt cx="1440180" cy="228489"/>
                          </a:xfrm>
                        </wpg:grpSpPr>
                        <wps:wsp>
                          <wps:cNvPr id="24808" name="Conector recto 24808"/>
                          <wps:cNvCnPr/>
                          <wps:spPr>
                            <a:xfrm flipV="1">
                              <a:off x="360045" y="841669"/>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09" name="Conector recto 24809"/>
                          <wps:cNvCnPr/>
                          <wps:spPr>
                            <a:xfrm flipV="1">
                              <a:off x="504190" y="835954"/>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0" name="Conector recto 24810"/>
                          <wps:cNvCnPr/>
                          <wps:spPr>
                            <a:xfrm flipV="1">
                              <a:off x="791845" y="835954"/>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1" name="Conector recto 24811"/>
                          <wps:cNvCnPr/>
                          <wps:spPr>
                            <a:xfrm flipV="1">
                              <a:off x="648335" y="841669"/>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2" name="Conector recto 24812"/>
                          <wps:cNvCnPr/>
                          <wps:spPr>
                            <a:xfrm flipV="1">
                              <a:off x="935990" y="839764"/>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3" name="Conector recto 24813"/>
                          <wps:cNvCnPr/>
                          <wps:spPr>
                            <a:xfrm flipV="1">
                              <a:off x="1080135" y="832781"/>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4" name="Conector recto 24814"/>
                          <wps:cNvCnPr/>
                          <wps:spPr>
                            <a:xfrm flipV="1">
                              <a:off x="1224280" y="834050"/>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5" name="Conector recto 24815"/>
                          <wps:cNvCnPr/>
                          <wps:spPr>
                            <a:xfrm flipV="1">
                              <a:off x="1368425" y="834050"/>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6" name="Conector recto 24816"/>
                          <wps:cNvCnPr/>
                          <wps:spPr>
                            <a:xfrm flipV="1">
                              <a:off x="1511935" y="835715"/>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7" name="Conector recto 24817"/>
                          <wps:cNvCnPr/>
                          <wps:spPr>
                            <a:xfrm flipV="1">
                              <a:off x="1800225" y="832780"/>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8" name="Conector recto 24818"/>
                          <wps:cNvCnPr/>
                          <wps:spPr>
                            <a:xfrm flipV="1">
                              <a:off x="1656080" y="835715"/>
                              <a:ext cx="0" cy="180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19" name="Conector recto 24819"/>
                          <wps:cNvCnPr/>
                          <wps:spPr>
                            <a:xfrm flipV="1">
                              <a:off x="431800" y="841497"/>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0" name="Conector recto 24820"/>
                          <wps:cNvCnPr/>
                          <wps:spPr>
                            <a:xfrm flipV="1">
                              <a:off x="720090" y="841497"/>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1" name="Conector recto 24821"/>
                          <wps:cNvCnPr/>
                          <wps:spPr>
                            <a:xfrm flipV="1">
                              <a:off x="575945" y="835715"/>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2" name="Conector recto 24822"/>
                          <wps:cNvCnPr/>
                          <wps:spPr>
                            <a:xfrm flipV="1">
                              <a:off x="864235" y="83595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3" name="Conector recto 24823"/>
                          <wps:cNvCnPr/>
                          <wps:spPr>
                            <a:xfrm flipV="1">
                              <a:off x="1008380" y="839593"/>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4" name="Conector recto 24824"/>
                          <wps:cNvCnPr/>
                          <wps:spPr>
                            <a:xfrm flipV="1">
                              <a:off x="1151890" y="839593"/>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5" name="Conector recto 24825"/>
                          <wps:cNvCnPr/>
                          <wps:spPr>
                            <a:xfrm flipV="1">
                              <a:off x="1296035" y="839593"/>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6" name="Conector recto 24826"/>
                          <wps:cNvCnPr/>
                          <wps:spPr>
                            <a:xfrm flipV="1">
                              <a:off x="1440932" y="835148"/>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7" name="Conector recto 24827"/>
                          <wps:cNvCnPr/>
                          <wps:spPr>
                            <a:xfrm flipV="1">
                              <a:off x="1728470" y="83832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28" name="Conector recto 24828"/>
                          <wps:cNvCnPr/>
                          <wps:spPr>
                            <a:xfrm flipV="1">
                              <a:off x="1584325" y="835148"/>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4829" name="Grupo 24829"/>
                        <wpg:cNvGrpSpPr/>
                        <wpg:grpSpPr>
                          <a:xfrm>
                            <a:off x="216044" y="171967"/>
                            <a:ext cx="2520000" cy="227975"/>
                            <a:chOff x="360045" y="351940"/>
                            <a:chExt cx="1800225" cy="227975"/>
                          </a:xfrm>
                        </wpg:grpSpPr>
                        <wps:wsp>
                          <wps:cNvPr id="24830" name="Conector recto 24830"/>
                          <wps:cNvCnPr/>
                          <wps:spPr>
                            <a:xfrm>
                              <a:off x="360045" y="352398"/>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1" name="Conector recto 24831"/>
                          <wps:cNvCnPr/>
                          <wps:spPr>
                            <a:xfrm>
                              <a:off x="396240" y="463013"/>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2" name="Conector recto 24832"/>
                          <wps:cNvCnPr/>
                          <wps:spPr>
                            <a:xfrm>
                              <a:off x="467995" y="463372"/>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3" name="Conector recto 24833"/>
                          <wps:cNvCnPr/>
                          <wps:spPr>
                            <a:xfrm>
                              <a:off x="431800" y="46285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4" name="Conector recto 24834"/>
                          <wps:cNvCnPr/>
                          <wps:spPr>
                            <a:xfrm>
                              <a:off x="504190" y="46245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5" name="Conector recto 24835"/>
                          <wps:cNvCnPr/>
                          <wps:spPr>
                            <a:xfrm>
                              <a:off x="540385" y="406471"/>
                              <a:ext cx="0" cy="1728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6" name="Conector recto 24836"/>
                          <wps:cNvCnPr/>
                          <wps:spPr>
                            <a:xfrm>
                              <a:off x="575945" y="467028"/>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7" name="Conector recto 24837"/>
                          <wps:cNvCnPr/>
                          <wps:spPr>
                            <a:xfrm>
                              <a:off x="612140" y="467028"/>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8" name="Conector recto 24838"/>
                          <wps:cNvCnPr/>
                          <wps:spPr>
                            <a:xfrm>
                              <a:off x="648335" y="467028"/>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39" name="Conector recto 24839"/>
                          <wps:cNvCnPr/>
                          <wps:spPr>
                            <a:xfrm>
                              <a:off x="720090" y="356235"/>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0" name="Conector recto 24840"/>
                          <wps:cNvCnPr/>
                          <wps:spPr>
                            <a:xfrm>
                              <a:off x="683895" y="467027"/>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1" name="Conector recto 24841"/>
                          <wps:cNvCnPr/>
                          <wps:spPr>
                            <a:xfrm>
                              <a:off x="755945" y="463065"/>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2" name="Conector recto 24842"/>
                          <wps:cNvCnPr/>
                          <wps:spPr>
                            <a:xfrm>
                              <a:off x="827700" y="46306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3" name="Conector recto 24843"/>
                          <wps:cNvCnPr/>
                          <wps:spPr>
                            <a:xfrm>
                              <a:off x="791505" y="462431"/>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4" name="Conector recto 24844"/>
                          <wps:cNvCnPr/>
                          <wps:spPr>
                            <a:xfrm>
                              <a:off x="863895" y="462431"/>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5" name="Conector recto 24845"/>
                          <wps:cNvCnPr/>
                          <wps:spPr>
                            <a:xfrm>
                              <a:off x="900090" y="406551"/>
                              <a:ext cx="0" cy="1727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6" name="Conector recto 24846"/>
                          <wps:cNvCnPr/>
                          <wps:spPr>
                            <a:xfrm>
                              <a:off x="935650" y="46687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7" name="Conector recto 24847"/>
                          <wps:cNvCnPr/>
                          <wps:spPr>
                            <a:xfrm>
                              <a:off x="971845" y="46687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8" name="Conector recto 24848"/>
                          <wps:cNvCnPr/>
                          <wps:spPr>
                            <a:xfrm>
                              <a:off x="1008040" y="46687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49" name="Conector recto 24849"/>
                          <wps:cNvCnPr/>
                          <wps:spPr>
                            <a:xfrm>
                              <a:off x="1079795" y="356386"/>
                              <a:ext cx="0" cy="21907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0" name="Conector recto 24850"/>
                          <wps:cNvCnPr/>
                          <wps:spPr>
                            <a:xfrm>
                              <a:off x="1043600" y="466876"/>
                              <a:ext cx="0" cy="1111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1" name="Conector recto 24851"/>
                          <wps:cNvCnPr/>
                          <wps:spPr>
                            <a:xfrm>
                              <a:off x="1116330" y="467502"/>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2" name="Conector recto 24852"/>
                          <wps:cNvCnPr/>
                          <wps:spPr>
                            <a:xfrm>
                              <a:off x="1188085" y="467502"/>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3" name="Conector recto 24853"/>
                          <wps:cNvCnPr/>
                          <wps:spPr>
                            <a:xfrm>
                              <a:off x="1151890" y="466867"/>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4" name="Conector recto 24854"/>
                          <wps:cNvCnPr/>
                          <wps:spPr>
                            <a:xfrm>
                              <a:off x="1224280" y="466867"/>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5" name="Conector recto 24855"/>
                          <wps:cNvCnPr/>
                          <wps:spPr>
                            <a:xfrm>
                              <a:off x="1260475" y="407035"/>
                              <a:ext cx="0" cy="1728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6" name="Conector recto 24856"/>
                          <wps:cNvCnPr/>
                          <wps:spPr>
                            <a:xfrm>
                              <a:off x="1296035" y="46470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7" name="Conector recto 24857"/>
                          <wps:cNvCnPr/>
                          <wps:spPr>
                            <a:xfrm>
                              <a:off x="1332230" y="46470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8" name="Conector recto 24858"/>
                          <wps:cNvCnPr/>
                          <wps:spPr>
                            <a:xfrm>
                              <a:off x="1368425" y="46470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59" name="Conector recto 24859"/>
                          <wps:cNvCnPr/>
                          <wps:spPr>
                            <a:xfrm>
                              <a:off x="1440180" y="354219"/>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0" name="Conector recto 24860"/>
                          <wps:cNvCnPr/>
                          <wps:spPr>
                            <a:xfrm>
                              <a:off x="1403985" y="46470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1" name="Conector recto 24861"/>
                          <wps:cNvCnPr/>
                          <wps:spPr>
                            <a:xfrm>
                              <a:off x="1476375" y="46743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2" name="Conector recto 24862"/>
                          <wps:cNvCnPr/>
                          <wps:spPr>
                            <a:xfrm>
                              <a:off x="1548130" y="467439"/>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3" name="Conector recto 24863"/>
                          <wps:cNvCnPr/>
                          <wps:spPr>
                            <a:xfrm>
                              <a:off x="1511935" y="46680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4" name="Conector recto 24864"/>
                          <wps:cNvCnPr/>
                          <wps:spPr>
                            <a:xfrm>
                              <a:off x="1584325" y="46680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5" name="Conector recto 24865"/>
                          <wps:cNvCnPr/>
                          <wps:spPr>
                            <a:xfrm>
                              <a:off x="1620520" y="407115"/>
                              <a:ext cx="0" cy="1728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6" name="Conector recto 24866"/>
                          <wps:cNvCnPr/>
                          <wps:spPr>
                            <a:xfrm>
                              <a:off x="1656080" y="46426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7" name="Conector recto 24867"/>
                          <wps:cNvCnPr/>
                          <wps:spPr>
                            <a:xfrm>
                              <a:off x="1692275" y="46426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8" name="Conector recto 24868"/>
                          <wps:cNvCnPr/>
                          <wps:spPr>
                            <a:xfrm>
                              <a:off x="1728470" y="46426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69" name="Conector recto 24869"/>
                          <wps:cNvCnPr/>
                          <wps:spPr>
                            <a:xfrm>
                              <a:off x="1800225" y="353774"/>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0" name="Conector recto 24870"/>
                          <wps:cNvCnPr/>
                          <wps:spPr>
                            <a:xfrm>
                              <a:off x="1764030" y="464264"/>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1" name="Conector recto 24871"/>
                          <wps:cNvCnPr/>
                          <wps:spPr>
                            <a:xfrm>
                              <a:off x="1836420" y="465605"/>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2" name="Conector recto 24872"/>
                          <wps:cNvCnPr/>
                          <wps:spPr>
                            <a:xfrm>
                              <a:off x="1908175" y="465605"/>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3" name="Conector recto 24873"/>
                          <wps:cNvCnPr/>
                          <wps:spPr>
                            <a:xfrm>
                              <a:off x="1871980" y="46497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4" name="Conector recto 24874"/>
                          <wps:cNvCnPr/>
                          <wps:spPr>
                            <a:xfrm>
                              <a:off x="1944370" y="46497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5" name="Conector recto 24875"/>
                          <wps:cNvCnPr/>
                          <wps:spPr>
                            <a:xfrm>
                              <a:off x="1980565" y="407035"/>
                              <a:ext cx="0" cy="1728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6" name="Conector recto 24876"/>
                          <wps:cNvCnPr/>
                          <wps:spPr>
                            <a:xfrm>
                              <a:off x="2016125" y="46243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7" name="Conector recto 24877"/>
                          <wps:cNvCnPr/>
                          <wps:spPr>
                            <a:xfrm>
                              <a:off x="2052320" y="46243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8" name="Conector recto 24878"/>
                          <wps:cNvCnPr/>
                          <wps:spPr>
                            <a:xfrm>
                              <a:off x="2088515" y="46243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79" name="Conector recto 24879"/>
                          <wps:cNvCnPr/>
                          <wps:spPr>
                            <a:xfrm>
                              <a:off x="2160270" y="351940"/>
                              <a:ext cx="0" cy="21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80" name="Conector recto 24880"/>
                          <wps:cNvCnPr/>
                          <wps:spPr>
                            <a:xfrm>
                              <a:off x="2124075" y="462430"/>
                              <a:ext cx="0" cy="111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V relativeFrom="margin">
                  <wp14:pctHeight>0</wp14:pctHeight>
                </wp14:sizeRelV>
              </wp:anchor>
            </w:drawing>
          </mc:Choice>
          <mc:Fallback>
            <w:pict>
              <v:group w14:anchorId="411AE3F7" id="Lienzo 24884" o:spid="_x0000_s1447" editas="canvas" style="position:absolute;left:0;text-align:left;margin-left:262.85pt;margin-top:98.2pt;width:235.2pt;height:73.75pt;z-index:251789312;mso-height-relative:margin" coordsize="29870,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">
                <v:shape id="_x0000_s1448" type="#_x0000_t75" style="position:absolute;width:29870;height:9366;visibility:visible;mso-wrap-style:square">
                  <v:fill o:detectmouseclick="t"/>
                  <v:path o:connecttype="none"/>
                </v:shape>
                <v:shape id="Cuadro de texto 34" o:spid="_x0000_s1449" type="#_x0000_t202" style="position:absolute;left:6933;top:7579;width:2051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Ka8kA&#10;AADeAAAADwAAAGRycy9kb3ducmV2LnhtbESPS0sDQRCE74L/YWjBm5lNkMSsmQTxATlo1DxAb+1O&#10;u7u407PMdDbrv88EBI9FVX1FzRa9a1RHIdaeDQwHGSjiwtuaSwPbzdPVDagoyBYbz2TglyIs5udn&#10;M8ytP/A7dWspVYJwzNFAJdLmWseiIodx4Fvi5H374FCSDKW2AQ8J7ho9yrKxdlhzWqiwpfuKip/1&#10;3hloPmJ4/srks3soX+TtVe93j8OVMZcX/d0tKKFe/sN/7aU1MLqeTMdwupOugJ4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ZaKa8kAAADeAAAADwAAAAAAAAAAAAAAAACYAgAA&#10;ZHJzL2Rvd25yZXYueG1sUEsFBgAAAAAEAAQA9QAAAI4DAAAAAA==&#10;" filled="f" stroked="f" strokeweight=".5pt">
                  <v:textbox inset="0,0,0,0">
                    <w:txbxContent>
                      <w:p w14:paraId="1C468F39" w14:textId="77777777" w:rsidR="006C09F4" w:rsidRDefault="006C09F4" w:rsidP="006C09F4">
                        <w:pPr>
                          <w:pStyle w:val="NormalWeb"/>
                          <w:spacing w:before="0" w:beforeAutospacing="0" w:after="160" w:afterAutospacing="0" w:line="252" w:lineRule="auto"/>
                        </w:pPr>
                        <w:r>
                          <w:rPr>
                            <w:rFonts w:eastAsia="Calibri"/>
                            <w:sz w:val="16"/>
                            <w:szCs w:val="16"/>
                          </w:rPr>
                          <w:t>Figura 6. Ejemplo de vernier de 20 divisiones.</w:t>
                        </w:r>
                      </w:p>
                    </w:txbxContent>
                  </v:textbox>
                </v:shape>
                <v:rect id="Rectángulo 24797" o:spid="_x0000_s1450" style="position:absolute;left:1637;top:3890;width:20879;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3nsgA&#10;AADeAAAADwAAAGRycy9kb3ducmV2LnhtbESPT2sCMRTE74V+h/AKvdVspfhnNUpRCyJeXEU9PjbP&#10;3W03L0uS6uqnN4WCx2FmfsOMp62pxZmcrywreO8kIIhzqysuFOy2X28DED4ga6wtk4IreZhOnp/G&#10;mGp74Q2ds1CICGGfooIyhCaV0uclGfQd2xBH72SdwRClK6R2eIlwU8tukvSkwYrjQokNzUrKf7Jf&#10;o2AYeu1tPjveNovD9xrdYJmt9lap15f2cwQiUBse4f/2UivofvSHffi7E6+An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BDeeyAAAAN4AAAAPAAAAAAAAAAAAAAAAAJgCAABk&#10;cnMvZG93bnJldi54bWxQSwUGAAAAAAQABAD1AAAAjQMAAAAA&#10;" fillcolor="#b3d5ab [1303]" stroked="f" strokeweight="1.5pt"/>
                <v:shape id="Cuadro de texto 10" o:spid="_x0000_s1451" type="#_x0000_t202" style="position:absolute;left:1909;top:6485;width:1359;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W7gsUA&#10;AADeAAAADwAAAGRycy9kb3ducmV2LnhtbERPTU/CQBC9k/gfNmPiDbYQg1JZiFFJOCgqaKK3sTu2&#10;jd3ZZnco5d+7BxKOL+97vuxdozoKsfZsYDzKQBEX3tZcGvjYrYa3oKIgW2w8k4EjRVguLgZzzK0/&#10;8Dt1WylVCuGYo4FKpM21jkVFDuPIt8SJ+/XBoSQYSm0DHlK4a/Qky6baYc2pocKWHioq/rZ7Z6D5&#10;iuH5J5Pv7rF8kbdXvf98Gm+Mubrs7+9ACfVyFp/ca2tgcn0zS3vTnXQF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buCxQAAAN4AAAAPAAAAAAAAAAAAAAAAAJgCAABkcnMv&#10;ZG93bnJldi54bWxQSwUGAAAAAAQABAD1AAAAigMAAAAA&#10;" filled="f" stroked="f" strokeweight=".5pt">
                  <v:textbox inset="0,0,0,0">
                    <w:txbxContent>
                      <w:p w14:paraId="189A8FE9" w14:textId="77777777" w:rsidR="006C09F4" w:rsidRDefault="006C09F4" w:rsidP="006C09F4">
                        <w:pPr>
                          <w:pStyle w:val="NormalWeb"/>
                          <w:spacing w:before="0" w:beforeAutospacing="0" w:after="160" w:afterAutospacing="0" w:line="252" w:lineRule="auto"/>
                        </w:pPr>
                        <w:r>
                          <w:rPr>
                            <w:rFonts w:eastAsia="Times New Roman"/>
                            <w:sz w:val="14"/>
                            <w:szCs w:val="14"/>
                          </w:rPr>
                          <w:t>0</w:t>
                        </w:r>
                      </w:p>
                    </w:txbxContent>
                  </v:textbox>
                </v:shape>
                <v:shape id="Onda 24799" o:spid="_x0000_s1452" type="#_x0000_t64" style="position:absolute;left:13135;top:-12220;width:3956;height:295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74DsUA&#10;AADeAAAADwAAAGRycy9kb3ducmV2LnhtbESP227CMBBE3yvxD9Yi8VYcoOUSMAiVcnvj9gGreEki&#10;4nUaGxL+Hleq1MfRnJnRzBaNKcSDKpdbVtDrRiCIE6tzThVczuv3MQjnkTUWlknBkxws5q23Gcba&#10;1nykx8mnIpSwi1FB5n0ZS+mSjAy6ri2Jg3e1lUEfZJVKXWEdyk0h+1E0lAZzDgsZlvSVUXI73Y2C&#10;2h7PzfbgP0d7/vleDgKtVxulOu1mOQXhqfH/8F96pxX0P0aTCfzeCVdAz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vgOxQAAAN4AAAAPAAAAAAAAAAAAAAAAAJgCAABkcnMv&#10;ZG93bnJldi54bWxQSwUGAAAAAAQABAD1AAAAigMAAAAA&#10;" adj="435" fillcolor="#ff6" stroked="f" strokeweight="1.5pt"/>
                <v:shape id="Cuadro de texto 10" o:spid="_x0000_s1453" type="#_x0000_t202" style="position:absolute;left:1909;top:697;width:638;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22VccA&#10;AADeAAAADwAAAGRycy9kb3ducmV2LnhtbESPy0oDMRSG94LvEI7gziYtImVsWooXcOGlVgW7O52c&#10;zgxOTobkdDp9+2YhdPnz3/hmi8G3qqeYmsAWxiMDirgMruHKwvfX880UVBJkh21gsnCkBIv55cUM&#10;CxcO/En9WiqVRzgVaKEW6QqtU1mTxzQKHXH2diF6lCxjpV3EQx73rZ4Yc6c9Npwfauzooabyb733&#10;FtrfFF+3Rjb9Y/Umqw+9/3kav1t7fTUs70EJDXIO/7dfnIXJ7dRkgIyTUUDP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tlXHAAAA3gAAAA8AAAAAAAAAAAAAAAAAmAIAAGRy&#10;cy9kb3ducmV2LnhtbFBLBQYAAAAABAAEAPUAAACMAwAAAAA=&#10;" filled="f" stroked="f" strokeweight=".5pt">
                  <v:textbox inset="0,0,0,0">
                    <w:txbxContent>
                      <w:p w14:paraId="2EFAD32E" w14:textId="77777777" w:rsidR="006C09F4" w:rsidRDefault="006C09F4" w:rsidP="006C09F4">
                        <w:pPr>
                          <w:pStyle w:val="NormalWeb"/>
                          <w:spacing w:before="0" w:beforeAutospacing="0" w:after="89" w:afterAutospacing="0" w:line="252" w:lineRule="auto"/>
                        </w:pPr>
                        <w:r>
                          <w:rPr>
                            <w:rFonts w:eastAsia="Times New Roman"/>
                            <w:sz w:val="14"/>
                            <w:szCs w:val="14"/>
                          </w:rPr>
                          <w:t>0</w:t>
                        </w:r>
                      </w:p>
                    </w:txbxContent>
                  </v:textbox>
                </v:shape>
                <v:shape id="Cuadro de texto 10" o:spid="_x0000_s1454" type="#_x0000_t202" style="position:absolute;left:6778;top:810;width:959;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TzsgA&#10;AADeAAAADwAAAGRycy9kb3ducmV2LnhtbESPX0sDMRDE3wW/Q1jBN5tcESln01Kqgg/+aauCvq2X&#10;9e7wsjmS7fX89kYQ+jjMzG+Y+XL0nRoopjawhWJiQBFXwbVcW3h9ubuYgUqC7LALTBZ+KMFycXoy&#10;x9KFA29p2EmtMoRTiRYakb7UOlUNeUyT0BNn7ytEj5JlrLWLeMhw3+mpMVfaY8t5ocGe1g1V37u9&#10;t9C9p/jwaeRjuKkfZfOs92+3xZO152fj6hqU0CjH8H/73lmYXs5MAX938hX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wRPOyAAAAN4AAAAPAAAAAAAAAAAAAAAAAJgCAABk&#10;cnMvZG93bnJldi54bWxQSwUGAAAAAAQABAD1AAAAjQMAAAAA&#10;" filled="f" stroked="f" strokeweight=".5pt">
                  <v:textbox inset="0,0,0,0">
                    <w:txbxContent>
                      <w:p w14:paraId="5A4D4585" w14:textId="77777777" w:rsidR="006C09F4" w:rsidRDefault="006C09F4" w:rsidP="006C09F4">
                        <w:pPr>
                          <w:pStyle w:val="NormalWeb"/>
                          <w:spacing w:before="0" w:beforeAutospacing="0" w:after="89" w:afterAutospacing="0" w:line="252" w:lineRule="auto"/>
                        </w:pPr>
                        <w:r>
                          <w:rPr>
                            <w:rFonts w:eastAsia="Times New Roman"/>
                            <w:sz w:val="12"/>
                            <w:szCs w:val="12"/>
                          </w:rPr>
                          <w:t>10</w:t>
                        </w:r>
                      </w:p>
                    </w:txbxContent>
                  </v:textbox>
                </v:shape>
                <v:shape id="Cuadro de texto 10" o:spid="_x0000_s1455" type="#_x0000_t202" style="position:absolute;left:11788;top:815;width:959;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NucgA&#10;AADeAAAADwAAAGRycy9kb3ducmV2LnhtbESPS0sDQRCE74L/YWjBm5nJIhLWTIL4AA8+YlRIbp2d&#10;zu7iTs8y09ms/94RBI9FVX1FzZej79RAMbWBLUwnBhRxFVzLtYWP94eLGagkyA67wGThmxIsF6cn&#10;cyxdOPIbDWupVYZwKtFCI9KXWqeqIY9pEnri7O1D9ChZxlq7iMcM950ujLnSHlvOCw32dNtQ9bU+&#10;eAvdJsWnnZHtcFc/y+pVHz7vpy/Wnp+NN9eghEb5D/+1H52F4nJmCvi9k6+AXv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E425yAAAAN4AAAAPAAAAAAAAAAAAAAAAAJgCAABk&#10;cnMvZG93bnJldi54bWxQSwUGAAAAAAQABAD1AAAAjQMAAAAA&#10;" filled="f" stroked="f" strokeweight=".5pt">
                  <v:textbox inset="0,0,0,0">
                    <w:txbxContent>
                      <w:p w14:paraId="40CEEAA3" w14:textId="77777777" w:rsidR="006C09F4" w:rsidRDefault="006C09F4" w:rsidP="006C09F4">
                        <w:pPr>
                          <w:pStyle w:val="NormalWeb"/>
                          <w:spacing w:before="0" w:beforeAutospacing="0" w:after="89" w:afterAutospacing="0" w:line="252" w:lineRule="auto"/>
                        </w:pPr>
                        <w:r>
                          <w:rPr>
                            <w:rFonts w:eastAsia="Times New Roman"/>
                            <w:sz w:val="12"/>
                            <w:szCs w:val="12"/>
                          </w:rPr>
                          <w:t>20</w:t>
                        </w:r>
                      </w:p>
                    </w:txbxContent>
                  </v:textbox>
                </v:shape>
                <v:shape id="Cuadro de texto 10" o:spid="_x0000_s1456" type="#_x0000_t202" style="position:absolute;left:21375;top:6218;width:1518;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8oIsgA&#10;AADeAAAADwAAAGRycy9kb3ducmV2LnhtbESPS0sDQRCE74L/YWjBm5lJFAmbTIL4AA8+Ykwg3tqd&#10;dndxp2eZ6WzWf+8IQo5FVX1FzZeDb1VPMTWBLYxHBhRxGVzDlYXN+8PFFFQSZIdtYLLwQwmWi9OT&#10;ORYuHPiN+rVUKkM4FWihFukKrVNZk8c0Ch1x9r5C9ChZxkq7iIcM962eGHOtPTacF2rs6Lam8nu9&#10;9xbaXYpPn0Y++rvqWVaver+9H79Ye3423MxACQ1yDP+3H52FydXUXMLfnXwF9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ygiyAAAAN4AAAAPAAAAAAAAAAAAAAAAAJgCAABk&#10;cnMvZG93bnJldi54bWxQSwUGAAAAAAQABAD1AAAAjQMAAAAA&#10;" filled="f" stroked="f" strokeweight=".5pt">
                  <v:textbox inset="0,0,0,0">
                    <w:txbxContent>
                      <w:p w14:paraId="387B90DE" w14:textId="77777777" w:rsidR="006C09F4" w:rsidRDefault="006C09F4" w:rsidP="006C09F4">
                        <w:pPr>
                          <w:pStyle w:val="NormalWeb"/>
                          <w:spacing w:before="0" w:beforeAutospacing="0" w:after="89" w:afterAutospacing="0" w:line="252" w:lineRule="auto"/>
                        </w:pPr>
                        <w:r>
                          <w:rPr>
                            <w:rFonts w:eastAsia="Times New Roman"/>
                            <w:sz w:val="14"/>
                            <w:szCs w:val="14"/>
                          </w:rPr>
                          <w:t>10</w:t>
                        </w:r>
                      </w:p>
                    </w:txbxContent>
                  </v:textbox>
                </v:shape>
                <v:shape id="Cuadro de texto 10" o:spid="_x0000_s1457" type="#_x0000_t202" style="position:absolute;left:16894;top:810;width:893;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wVsgA&#10;AADeAAAADwAAAGRycy9kb3ducmV2LnhtbESPS2vDMBCE74X+B7GF3hopIZTgRgmlD+ihryQNJLeN&#10;tbVNrZWRNo7776tCocdhZr5h5svBt6qnmJrAFsYjA4q4DK7hysLH5vFqBioJssM2MFn4pgTLxfnZ&#10;HAsXTryifi2VyhBOBVqoRbpC61TW5DGNQkecvc8QPUqWsdIu4inDfasnxlxrjw3nhRo7uqup/Fof&#10;vYV2l+Lzwci+v69e5P1NH7cP41drLy+G2xtQQoP8h//aT87CZDozU/i9k6+AXv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trBWyAAAAN4AAAAPAAAAAAAAAAAAAAAAAJgCAABk&#10;cnMvZG93bnJldi54bWxQSwUGAAAAAAQABAD1AAAAjQMAAAAA&#10;" filled="f" stroked="f" strokeweight=".5pt">
                  <v:textbox inset="0,0,0,0">
                    <w:txbxContent>
                      <w:p w14:paraId="52B764F7" w14:textId="77777777" w:rsidR="006C09F4" w:rsidRDefault="006C09F4" w:rsidP="006C09F4">
                        <w:pPr>
                          <w:pStyle w:val="NormalWeb"/>
                          <w:spacing w:before="0" w:beforeAutospacing="0" w:after="89" w:afterAutospacing="0" w:line="252" w:lineRule="auto"/>
                        </w:pPr>
                        <w:r>
                          <w:rPr>
                            <w:rFonts w:eastAsia="Times New Roman"/>
                            <w:sz w:val="12"/>
                            <w:szCs w:val="12"/>
                          </w:rPr>
                          <w:t>30</w:t>
                        </w:r>
                      </w:p>
                    </w:txbxContent>
                  </v:textbox>
                </v:shape>
                <v:shape id="Cuadro de texto 10" o:spid="_x0000_s1458" type="#_x0000_t202" style="position:absolute;left:21934;top:697;width:893;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zcgA&#10;AADeAAAADwAAAGRycy9kb3ducmV2LnhtbESPS0sDQRCE74L/YWjBm5lJUAmbTIL4AA8+Ykwg3tqd&#10;dndxp2eZ6WzWf+8IQo5FVX1FzZeDb1VPMTWBLYxHBhRxGVzDlYXN+8PFFFQSZIdtYLLwQwmWi9OT&#10;ORYuHPiN+rVUKkM4FWihFukKrVNZk8c0Ch1x9r5C9ChZxkq7iIcM962eGHOtPTacF2rs6Lam8nu9&#10;9xbaXYpPn0Y++rvqWVaver+9H79Ye3423MxACQ1yDP+3H52FyeXUXMHfnXwF9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hXNyAAAAN4AAAAPAAAAAAAAAAAAAAAAAJgCAABk&#10;cnMvZG93bnJldi54bWxQSwUGAAAAAAQABAD1AAAAjQMAAAAA&#10;" filled="f" stroked="f" strokeweight=".5pt">
                  <v:textbox inset="0,0,0,0">
                    <w:txbxContent>
                      <w:p w14:paraId="56A2F6EA" w14:textId="77777777" w:rsidR="006C09F4" w:rsidRDefault="006C09F4" w:rsidP="006C09F4">
                        <w:pPr>
                          <w:pStyle w:val="NormalWeb"/>
                          <w:spacing w:before="0" w:beforeAutospacing="0" w:after="89" w:afterAutospacing="0" w:line="252" w:lineRule="auto"/>
                        </w:pPr>
                        <w:r>
                          <w:rPr>
                            <w:rFonts w:eastAsia="Times New Roman"/>
                            <w:sz w:val="12"/>
                            <w:szCs w:val="12"/>
                          </w:rPr>
                          <w:t>40</w:t>
                        </w:r>
                      </w:p>
                    </w:txbxContent>
                  </v:textbox>
                </v:shape>
                <v:shape id="Cuadro de texto 10" o:spid="_x0000_s1459" type="#_x0000_t202" style="position:absolute;left:26853;top:791;width:929;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LusgA&#10;AADeAAAADwAAAGRycy9kb3ducmV2LnhtbESPS2vDMBCE74X+B7GF3hopoYTgRgmlD+ihryQNJLeN&#10;tbVNrZWRNo7776tCocdhZr5h5svBt6qnmJrAFsYjA4q4DK7hysLH5vFqBioJssM2MFn4pgTLxfnZ&#10;HAsXTryifi2VyhBOBVqoRbpC61TW5DGNQkecvc8QPUqWsdIu4inDfasnxky1x4bzQo0d3dVUfq2P&#10;3kK7S/H5YGTf31cv8v6mj9uH8au1lxfD7Q0ooUH+w3/tJ2dhcj0zU/i9k6+AXv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KIu6yAAAAN4AAAAPAAAAAAAAAAAAAAAAAJgCAABk&#10;cnMvZG93bnJldi54bWxQSwUGAAAAAAQABAD1AAAAjQMAAAAA&#10;" filled="f" stroked="f" strokeweight=".5pt">
                  <v:textbox inset="0,0,0,0">
                    <w:txbxContent>
                      <w:p w14:paraId="7BD0913D" w14:textId="77777777" w:rsidR="006C09F4" w:rsidRDefault="006C09F4" w:rsidP="006C09F4">
                        <w:pPr>
                          <w:pStyle w:val="NormalWeb"/>
                          <w:spacing w:before="0" w:beforeAutospacing="0" w:after="89" w:afterAutospacing="0" w:line="252" w:lineRule="auto"/>
                        </w:pPr>
                        <w:r>
                          <w:rPr>
                            <w:rFonts w:eastAsia="Times New Roman"/>
                            <w:sz w:val="12"/>
                            <w:szCs w:val="12"/>
                          </w:rPr>
                          <w:t>50</w:t>
                        </w:r>
                      </w:p>
                    </w:txbxContent>
                  </v:textbox>
                </v:shape>
                <v:group id="Grupo 24807" o:spid="_x0000_s1460" style="position:absolute;left:2160;top:3934;width:19656;height:2284" coordorigin="3600,8327" coordsize="14401,2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Ksgu8cAAADe&#10;AAAADwAAAAAAAAAAAAAAAACqAgAAZHJzL2Rvd25yZXYueG1sUEsFBgAAAAAEAAQA+gAAAJ4DAAAA&#10;AA==&#10;">
                  <v:line id="Conector recto 24808" o:spid="_x0000_s1461" style="position:absolute;flip:y;visibility:visible;mso-wrap-style:square" from="3600,8416" to="3600,10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Eos8UAAADeAAAADwAAAGRycy9kb3ducmV2LnhtbERPy2rCQBTdF/yH4QrdNRNTEY2OooLF&#10;0oX1AXF5yVyTYOZOyEw19es7C6HLw3nPFp2pxY1aV1lWMIhiEMS51RUXCk7HzdsYhPPIGmvLpOCX&#10;HCzmvZcZptreeU+3gy9ECGGXooLS+yaV0uUlGXSRbYgDd7GtQR9gW0jd4j2Em1omcTySBisODSU2&#10;tC4pvx5+jILHNfHf2efuQ66W1dcjm7xfzk2m1Gu/W05BeOr8v/jp3moFyXAch73hTrg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Eos8UAAADeAAAADwAAAAAAAAAA&#10;AAAAAAChAgAAZHJzL2Rvd25yZXYueG1sUEsFBgAAAAAEAAQA+QAAAJMDAAAAAA==&#10;" strokecolor="black [3213]" strokeweight=".5pt"/>
                  <v:line id="Conector recto 24809" o:spid="_x0000_s1462" style="position:absolute;flip:y;visibility:visible;mso-wrap-style:square" from="5041,8359" to="5041,10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NKMgAAADeAAAADwAAAGRycy9kb3ducmV2LnhtbESPT2vCQBTE7wW/w/IEb3VjKkWjq9hC&#10;S6UH/0I8PrLPJJh9G7KrRj+9Wyh4HGbmN8x03ppKXKhxpWUFg34EgjizuuRcwX739ToC4Tyyxsoy&#10;KbiRg/ms8zLFRNsrb+iy9bkIEHYJKii8rxMpXVaQQde3NXHwjrYx6INscqkbvAa4qWQcRe/SYMlh&#10;ocCaPgvKTtuzUXA/xX6dLlff8mNR/t7T8dvxUKdK9brtYgLCU+uf4f/2j1YQD0fRGP7uhCsgZ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N2NKMgAAADeAAAADwAAAAAA&#10;AAAAAAAAAAChAgAAZHJzL2Rvd25yZXYueG1sUEsFBgAAAAAEAAQA+QAAAJYDAAAAAA==&#10;" strokecolor="black [3213]" strokeweight=".5pt"/>
                  <v:line id="Conector recto 24810" o:spid="_x0000_s1463" style="position:absolute;flip:y;visibility:visible;mso-wrap-style:square" from="7918,8359" to="7918,10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6yaMYAAADeAAAADwAAAGRycy9kb3ducmV2LnhtbESPy2rCQBSG9wXfYTiCuzoxlqLRUbTQ&#10;UnHhFeLykDkmwcyZkJlq9OmdRcHlz3/jm85bU4krNa60rGDQj0AQZ1aXnCs4Hr7fRyCcR9ZYWSYF&#10;d3Iwn3Xepphoe+MdXfc+F2GEXYIKCu/rREqXFWTQ9W1NHLyzbQz6IJtc6gZvYdxUMo6iT2mw5PBQ&#10;YE1fBWWX/Z9R8LjEfpuuNj9yuSjXj3Q8PJ/qVKlet11MQHhq/Sv83/7VCuKP0SAABJyAAnL2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mjGAAAA3gAAAA8AAAAAAAAA&#10;AAAAAAAAoQIAAGRycy9kb3ducmV2LnhtbFBLBQYAAAAABAAEAPkAAACUAwAAAAA=&#10;" strokecolor="black [3213]" strokeweight=".5pt"/>
                  <v:line id="Conector recto 24811" o:spid="_x0000_s1464" style="position:absolute;flip:y;visibility:visible;mso-wrap-style:square" from="6483,8416" to="6483,10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IX88gAAADeAAAADwAAAGRycy9kb3ducmV2LnhtbESPT2vCQBTE74V+h+UVvNVN0lI0uooK&#10;FUsP/oV4fGSfSTD7NmRXTf303ULB4zAzv2HG087U4kqtqywriPsRCOLc6ooLBYf95+sAhPPIGmvL&#10;pOCHHEwnz09jTLW98ZauO1+IAGGXooLS+yaV0uUlGXR92xAH72Rbgz7ItpC6xVuAm1omUfQhDVYc&#10;FkpsaFFSft5djIL7OfGb7Gu9lPNZ9X3Phm+nY5Mp1XvpZiMQnjr/CP+3V1pB8j6IY/i7E66An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3IX88gAAADeAAAADwAAAAAA&#10;AAAAAAAAAAChAgAAZHJzL2Rvd25yZXYueG1sUEsFBgAAAAAEAAQA+QAAAJYDAAAAAA==&#10;" strokecolor="black [3213]" strokeweight=".5pt"/>
                  <v:line id="Conector recto 24812" o:spid="_x0000_s1465" style="position:absolute;flip:y;visibility:visible;mso-wrap-style:square" from="9359,8397" to="9359,10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CJhMkAAADeAAAADwAAAGRycy9kb3ducmV2LnhtbESPT2vCQBTE74V+h+UVvNWNsRRNXUUF&#10;S6UH6x9Ij4/sMwlm34bsatJ8erdQ6HGYmd8ws0VnKnGjxpWWFYyGEQjizOqScwWn4+Z5AsJ5ZI2V&#10;ZVLwQw4W88eHGSbatryn28HnIkDYJaig8L5OpHRZQQbd0NbEwTvbxqAPssmlbrANcFPJOIpepcGS&#10;w0KBNa0Lyi6Hq1HQX2L/lW5373K1LD/7dDo+f9epUoOnbvkGwlPn/8N/7Q+tIH6ZjGL4vROugJzf&#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egiYTJAAAA3gAAAA8AAAAA&#10;AAAAAAAAAAAAoQIAAGRycy9kb3ducmV2LnhtbFBLBQYAAAAABAAEAPkAAACXAwAAAAA=&#10;" strokecolor="black [3213]" strokeweight=".5pt"/>
                  <v:line id="Conector recto 24813" o:spid="_x0000_s1466" style="position:absolute;flip:y;visibility:visible;mso-wrap-style:square" from="10801,8327" to="10801,1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sH8gAAADeAAAADwAAAGRycy9kb3ducmV2LnhtbESPT2vCQBTE7wW/w/IEb3VjlKLRVbRQ&#10;sfRQ/0E8PrLPJJh9G7KrRj99t1DocZiZ3zCzRWsqcaPGlZYVDPoRCOLM6pJzBcfDx+sYhPPIGivL&#10;pOBBDhbzzssME23vvKPb3uciQNglqKDwvk6kdFlBBl3f1sTBO9vGoA+yyaVu8B7gppJxFL1JgyWH&#10;hQJrei8ou+yvRsHzEvtt+vm9lqtl+fVMJ8PzqU6V6nXb5RSEp9b/h//aG60gHo0HQ/i9E66A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OwsH8gAAADeAAAADwAAAAAA&#10;AAAAAAAAAAChAgAAZHJzL2Rvd25yZXYueG1sUEsFBgAAAAAEAAQA+QAAAJYDAAAAAA==&#10;" strokecolor="black [3213]" strokeweight=".5pt"/>
                  <v:line id="Conector recto 24814" o:spid="_x0000_s1467" style="position:absolute;flip:y;visibility:visible;mso-wrap-style:square" from="12242,8340" to="12242,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0a8kAAADeAAAADwAAAGRycy9kb3ducmV2LnhtbESPQWvCQBSE74X+h+UVequbpCKaugYr&#10;WCw92KoQj4/sMwlm34bsVqO/vlsQPA4z8w0zzXrTiBN1rrasIB5EIIgLq2suFey2y5cxCOeRNTaW&#10;ScGFHGSzx4cpptqe+YdOG1+KAGGXooLK+zaV0hUVGXQD2xIH72A7gz7IrpS6w3OAm0YmUTSSBmsO&#10;CxW2tKioOG5+jYLrMfHf+ef6Q77P669rPnk97Ntcqeenfv4GwlPv7+Fbe6UVJMNxPIT/O+EKyNk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cFtGvJAAAA3gAAAA8AAAAA&#10;AAAAAAAAAAAAoQIAAGRycy9kb3ducmV2LnhtbFBLBQYAAAAABAAEAPkAAACXAwAAAAA=&#10;" strokecolor="black [3213]" strokeweight=".5pt"/>
                  <v:line id="Conector recto 24815" o:spid="_x0000_s1468" style="position:absolute;flip:y;visibility:visible;mso-wrap-style:square" from="13684,8340" to="13684,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kR8MkAAADeAAAADwAAAGRycy9kb3ducmV2LnhtbESPQWvCQBSE74L/YXkFb7ox1pKmrqKC&#10;0uLB1hbS4yP7TILZtyG7auqv7xaEHoeZ+YaZLTpTiwu1rrKsYDyKQBDnVldcKPj63AwTEM4ja6wt&#10;k4IfcrCY93szTLW98gddDr4QAcIuRQWl900qpctLMuhGtiEO3tG2Bn2QbSF1i9cAN7WMo+hJGqw4&#10;LJTY0Lqk/HQ4GwW3U+zfs7f9Vq6W1e6WPU+O302m1OChW76A8NT5//C9/aoVxI/JeAp/d8IV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hJEfDJAAAA3gAAAA8AAAAA&#10;AAAAAAAAAAAAoQIAAGRycy9kb3ducmV2LnhtbFBLBQYAAAAABAAEAPkAAACXAwAAAAA=&#10;" strokecolor="black [3213]" strokeweight=".5pt"/>
                  <v:line id="Conector recto 24816" o:spid="_x0000_s1469" style="position:absolute;flip:y;visibility:visible;mso-wrap-style:square" from="15119,8357" to="15119,1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uPh8gAAADeAAAADwAAAGRycy9kb3ducmV2LnhtbESPQWvCQBSE74L/YXmCN90Yi9joKlqo&#10;tHio2kJ6fGSfSTD7NmRXTf31riD0OMzMN8x82ZpKXKhxpWUFo2EEgjizuuRcwc/3+2AKwnlkjZVl&#10;UvBHDpaLbmeOibZX3tPl4HMRIOwSVFB4XydSuqwgg25oa+LgHW1j0AfZ5FI3eA1wU8k4iibSYMlh&#10;ocCa3grKToezUXA7xX6Xfn5t5HpVbm/p6/j4W6dK9XvtagbCU+v/w8/2h1YQv0xHE3jcCVdAL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JuPh8gAAADeAAAADwAAAAAA&#10;AAAAAAAAAAChAgAAZHJzL2Rvd25yZXYueG1sUEsFBgAAAAAEAAQA+QAAAJYDAAAAAA==&#10;" strokecolor="black [3213]" strokeweight=".5pt"/>
                  <v:line id="Conector recto 24817" o:spid="_x0000_s1470" style="position:absolute;flip:y;visibility:visible;mso-wrap-style:square" from="18002,8327" to="18002,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cqHMkAAADeAAAADwAAAGRycy9kb3ducmV2LnhtbESPQWvCQBSE74L/YXkFb7oxFpumrqKC&#10;0uLB1hbS4yP7TILZtyG7auqv7xaEHoeZ+YaZLTpTiwu1rrKsYDyKQBDnVldcKPj63AwTEM4ja6wt&#10;k4IfcrCY93szTLW98gddDr4QAcIuRQWl900qpctLMuhGtiEO3tG2Bn2QbSF1i9cAN7WMo2gqDVYc&#10;FkpsaF1SfjqcjYLbKfbv2dt+K1fLanfLnifH7yZTavDQLV9AeOr8f/jeftUK4sdk/AR/d8IV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fXKhzJAAAA3gAAAA8AAAAA&#10;AAAAAAAAAAAAoQIAAGRycy9kb3ducmV2LnhtbFBLBQYAAAAABAAEAPkAAACXAwAAAAA=&#10;" strokecolor="black [3213]" strokeweight=".5pt"/>
                  <v:line id="Conector recto 24818" o:spid="_x0000_s1471" style="position:absolute;flip:y;visibility:visible;mso-wrap-style:square" from="16560,8357" to="16560,1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i+bsUAAADeAAAADwAAAGRycy9kb3ducmV2LnhtbERPy2rCQBTdF/yH4Qru6sRYikZH0UJL&#10;xYVPiMtL5poEM3dCZqrRr3cWBZeH857OW1OJKzWutKxg0I9AEGdWl5wrOB6+30cgnEfWWFkmBXdy&#10;MJ913qaYaHvjHV33PhchhF2CCgrv60RKlxVk0PVtTRy4s20M+gCbXOoGbyHcVDKOok9psOTQUGBN&#10;XwVll/2fUfC4xH6brjY/crko1490PDyf6lSpXrddTEB4av1L/O/+1Qrij9Eg7A13whW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i+bsUAAADeAAAADwAAAAAAAAAA&#10;AAAAAAChAgAAZHJzL2Rvd25yZXYueG1sUEsFBgAAAAAEAAQA+QAAAJMDAAAAAA==&#10;" strokecolor="black [3213]" strokeweight=".5pt"/>
                  <v:line id="Conector recto 24819" o:spid="_x0000_s1472" style="position:absolute;flip:y;visibility:visible;mso-wrap-style:square" from="4318,8414" to="4318,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Qb9cgAAADeAAAADwAAAGRycy9kb3ducmV2LnhtbESPQWvCQBSE70L/w/IK3nRjLEWjq9iC&#10;ovRgq0I8PrLPJJh9G7Krpv56t1DwOMzMN8x03ppKXKlxpWUFg34EgjizuuRcwWG/7I1AOI+ssbJM&#10;Cn7JwXz20pliou2Nf+i687kIEHYJKii8rxMpXVaQQde3NXHwTrYx6INscqkbvAW4qWQcRe/SYMlh&#10;ocCaPgvKzruLUXA/x/473WxX8mNRft3T8fB0rFOluq/tYgLCU+uf4f/2WiuI30aDMfzdCVdAzh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QQb9cgAAADeAAAADwAAAAAA&#10;AAAAAAAAAAChAgAAZHJzL2Rvd25yZXYueG1sUEsFBgAAAAAEAAQA+QAAAJYDAAAAAA==&#10;" strokecolor="black [3213]" strokeweight=".5pt"/>
                  <v:line id="Conector recto 24820" o:spid="_x0000_s1473" style="position:absolute;flip:y;visibility:visible;mso-wrap-style:square" from="7200,8414" to="7200,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41ccAAADeAAAADwAAAGRycy9kb3ducmV2LnhtbESPzWrCQBSF94W+w3AL7ppJo4hNHYMV&#10;LJYutCqky0vmmoRk7oTMVFOfvrMQXB7OH988G0wrztS72rKClygGQVxYXXOp4HhYP89AOI+ssbVM&#10;Cv7IQbZ4fJhjqu2Fv+m896UII+xSVFB536VSuqIigy6yHXHwTrY36IPsS6l7vIRx08okjqfSYM3h&#10;ocKOVhUVzf7XKLg2id/ln9sP+b6sv6756/j00+VKjZ6G5RsIT4O/h2/tjVaQTGZJAAg4AQX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UnjVxwAAAN4AAAAPAAAAAAAA&#10;AAAAAAAAAKECAABkcnMvZG93bnJldi54bWxQSwUGAAAAAAQABAD5AAAAlQMAAAAA&#10;" strokecolor="black [3213]" strokeweight=".5pt"/>
                  <v:line id="Conector recto 24821" o:spid="_x0000_s1474" style="position:absolute;flip:y;visibility:visible;mso-wrap-style:square" from="5759,8357" to="5759,9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dTskAAADeAAAADwAAAGRycy9kb3ducmV2LnhtbESPT2vCQBTE74V+h+UVvNWNsRRNXUUF&#10;S6UH6x9Ij4/sMwlm34bsatJ8erdQ6HGYmd8ws0VnKnGjxpWWFYyGEQjizOqScwWn4+Z5AsJ5ZI2V&#10;ZVLwQw4W88eHGSbatryn28HnIkDYJaig8L5OpHRZQQbd0NbEwTvbxqAPssmlbrANcFPJOIpepcGS&#10;w0KBNa0Lyi6Hq1HQX2L/lW5373K1LD/7dDo+f9epUoOnbvkGwlPn/8N/7Q+tIH6ZxCP4vROugJzf&#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ke3U7JAAAA3gAAAA8AAAAA&#10;AAAAAAAAAAAAoQIAAGRycy9kb3ducmV2LnhtbFBLBQYAAAAABAAEAPkAAACXAwAAAAA=&#10;" strokecolor="black [3213]" strokeweight=".5pt"/>
                  <v:line id="Conector recto 24822" o:spid="_x0000_s1475" style="position:absolute;flip:y;visibility:visible;mso-wrap-style:square" from="8642,8359" to="8642,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DOcgAAADeAAAADwAAAGRycy9kb3ducmV2LnhtbESPQWvCQBSE70L/w/IK3nTTVYpNXUUF&#10;xdJDWyvE4yP7TILZtyG7avTXdwuFHoeZ+YaZzjtbiwu1vnKs4WmYgCDOnam40LD/Xg8mIHxANlg7&#10;Jg038jCfPfSmmBp35S+67EIhIoR9ihrKEJpUSp+XZNEPXUMcvaNrLYYo20KaFq8RbmupkuRZWqw4&#10;LpTY0Kqk/LQ7Ww33kwqf2dvHRi4X1fs9exkdD02mdf+xW7yCCNSF//Bfe2s0qPFEKfi9E6+AnP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cxDOcgAAADeAAAADwAAAAAA&#10;AAAAAAAAAAChAgAAZHJzL2Rvd25yZXYueG1sUEsFBgAAAAAEAAQA+QAAAJYDAAAAAA==&#10;" strokecolor="black [3213]" strokeweight=".5pt"/>
                  <v:line id="Conector recto 24823" o:spid="_x0000_s1476" style="position:absolute;flip:y;visibility:visible;mso-wrap-style:square" from="10083,8395" to="10083,9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DmosgAAADeAAAADwAAAGRycy9kb3ducmV2LnhtbESPQWvCQBSE74X+h+UVvNVNYxGbuooV&#10;LBUPWltIj4/sMwlm34bsatL8elcQPA4z8w0znXemEmdqXGlZwcswAkGcWV1yruD3Z/U8AeE8ssbK&#10;Min4Jwfz2ePDFBNtW/6m897nIkDYJaig8L5OpHRZQQbd0NbEwTvYxqAPssmlbrANcFPJOIrG0mDJ&#10;YaHAmpYFZcf9ySjoj7Hfpevtp/xYlJs+fRsd/upUqcFTt3gH4anz9/Ct/aUVxK+TeATXO+EKyN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oDmosgAAADeAAAADwAAAAAA&#10;AAAAAAAAAAChAgAAZHJzL2Rvd25yZXYueG1sUEsFBgAAAAAEAAQA+QAAAJYDAAAAAA==&#10;" strokecolor="black [3213]" strokeweight=".5pt"/>
                  <v:line id="Conector recto 24824" o:spid="_x0000_s1477" style="position:absolute;flip:y;visibility:visible;mso-wrap-style:square" from="11518,8395" to="11518,9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1sgAAADeAAAADwAAAGRycy9kb3ducmV2LnhtbESPT2vCQBTE7wW/w/KE3urGVESjq2ih&#10;pdKDfyEeH9lnEsy+Ddmtpn56tyB4HGbmN8x03ppKXKhxpWUF/V4EgjizuuRcwWH/+TYC4Tyyxsoy&#10;KfgjB/NZ52WKibZX3tJl53MRIOwSVFB4XydSuqwgg65na+LgnWxj0AfZ5FI3eA1wU8k4iobSYMlh&#10;ocCaPgrKzrtfo+B2jv0mXa2/5HJR/tzS8fvpWKdKvXbbxQSEp9Y/w4/2t1YQD0bxAP7vh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1sgAAADeAAAADwAAAAAA&#10;AAAAAAAAAAChAgAAZHJzL2Rvd25yZXYueG1sUEsFBgAAAAAEAAQA+QAAAJYDAAAAAA==&#10;" strokecolor="black [3213]" strokeweight=".5pt"/>
                  <v:line id="Conector recto 24825" o:spid="_x0000_s1478" style="position:absolute;flip:y;visibility:visible;mso-wrap-style:square" from="12960,8395" to="12960,9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bTckAAADeAAAADwAAAGRycy9kb3ducmV2LnhtbESPQWvCQBSE7wX/w/IKvdVNo5Y0uooK&#10;LRUPtbYQj4/sMwlm34bsVlN/vSsIHoeZ+YaZzDpTiyO1rrKs4KUfgSDOra64UPD78/6cgHAeWWNt&#10;mRT8k4PZtPcwwVTbE3/TcesLESDsUlRQet+kUrq8JIOubxvi4O1ta9AH2RZSt3gKcFPLOIpepcGK&#10;w0KJDS1Lyg/bP6PgfIj9Jlt9fcjFvFqfs7fBftdkSj09dvMxCE+dv4dv7U+tIB4m8Qiud8IVkNM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Yl203JAAAA3gAAAA8AAAAA&#10;AAAAAAAAAAAAoQIAAGRycy9kb3ducmV2LnhtbFBLBQYAAAAABAAEAPkAAACXAwAAAAA=&#10;" strokecolor="black [3213]" strokeweight=".5pt"/>
                  <v:line id="Conector recto 24826" o:spid="_x0000_s1479" style="position:absolute;flip:y;visibility:visible;mso-wrap-style:square" from="14409,8351" to="14409,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dFOsgAAADeAAAADwAAAGRycy9kb3ducmV2LnhtbESPQWvCQBSE7wX/w/KE3urGVMRGV1FB&#10;sXjQ2kI8PrLPJJh9G7Krpv76bkHwOMzMN8xk1ppKXKlxpWUF/V4EgjizuuRcwc/36m0EwnlkjZVl&#10;UvBLDmbTzssEE21v/EXXg89FgLBLUEHhfZ1I6bKCDLqerYmDd7KNQR9kk0vd4C3ATSXjKBpKgyWH&#10;hQJrWhaUnQ8Xo+B+jv0+/dyt5WJebu/px/vpWKdKvXbb+RiEp9Y/w4/2RiuIB6N4CP93whWQ0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vdFOsgAAADeAAAADwAAAAAA&#10;AAAAAAAAAAChAgAAZHJzL2Rvd25yZXYueG1sUEsFBgAAAAAEAAQA+QAAAJYDAAAAAA==&#10;" strokecolor="black [3213]" strokeweight=".5pt"/>
                  <v:line id="Conector recto 24827" o:spid="_x0000_s1480" style="position:absolute;flip:y;visibility:visible;mso-wrap-style:square" from="17284,8383" to="17284,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gockAAADeAAAADwAAAGRycy9kb3ducmV2LnhtbESPQWvCQBSE7wX/w/IKvdVNo9g0uooK&#10;LRUPtbYQj4/sMwlm34bsVlN/vSsIHoeZ+YaZzDpTiyO1rrKs4KUfgSDOra64UPD78/6cgHAeWWNt&#10;mRT8k4PZtPcwwVTbE3/TcesLESDsUlRQet+kUrq8JIOubxvi4O1ta9AH2RZSt3gKcFPLOIpG0mDF&#10;YaHEhpYl5Yftn1FwPsR+k62+PuRiXq3P2dtgv2sypZ4eu/kYhKfO38O39qdWEA+T+BWud8IVkNM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m74KHJAAAA3gAAAA8AAAAA&#10;AAAAAAAAAAAAoQIAAGRycy9kb3ducmV2LnhtbFBLBQYAAAAABAAEAPkAAACXAwAAAAA=&#10;" strokecolor="black [3213]" strokeweight=".5pt"/>
                  <v:line id="Conector recto 24828" o:spid="_x0000_s1481" style="position:absolute;flip:y;visibility:visible;mso-wrap-style:square" from="15843,8351" to="15843,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R008YAAADeAAAADwAAAGRycy9kb3ducmV2LnhtbERPTWvCQBC9F/oflil4azaNIjZ1DVaw&#10;WHrQqpAeh+yYhGRnQ3arqb++exA8Pt73PBtMK87Uu9qygpcoBkFcWF1zqeB4WD/PQDiPrLG1TAr+&#10;yEG2eHyYY6rthb/pvPelCCHsUlRQed+lUrqiIoMush1x4E62N+gD7Eupe7yEcNPKJI6n0mDNoaHC&#10;jlYVFc3+1yi4Nonf5Z/bD/m+rL+u+ev49NPlSo2ehuUbCE+Dv4tv7o1WkExmSdgb7oQr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kdNPGAAAA3gAAAA8AAAAAAAAA&#10;AAAAAAAAoQIAAGRycy9kb3ducmV2LnhtbFBLBQYAAAAABAAEAPkAAACUAwAAAAA=&#10;" strokecolor="black [3213]" strokeweight=".5pt"/>
                </v:group>
                <v:group id="Grupo 24829" o:spid="_x0000_s1482" style="position:absolute;left:2160;top:1719;width:25200;height:2280" coordorigin="3600,3519" coordsize="18002,2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3NTTLIAAAA&#10;3gAAAA8AAAAAAAAAAAAAAAAAqgIAAGRycy9kb3ducmV2LnhtbFBLBQYAAAAABAAEAPoAAACfAwAA&#10;AAA=&#10;">
                  <v:line id="Conector recto 24830" o:spid="_x0000_s1483" style="position:absolute;visibility:visible;mso-wrap-style:square" from="3600,3523" to="3600,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XUzMYAAADeAAAADwAAAGRycy9kb3ducmV2LnhtbESPXWvCMBSG7wf+h3AEb4am06FSjeJk&#10;AxmD4Qf09tAcm2pzUppo6783F4NdvrxfPMt1Zytxp8aXjhW8jRIQxLnTJRcKTsev4RyED8gaK8ek&#10;4EEe1qveyxJT7Vre0/0QChFH2KeowIRQp1L63JBFP3I1cfTOrrEYomwKqRts47it5DhJptJiyfHB&#10;YE1bQ/n1cLMKPj4vm19tZq/bNiuyuv3JEv2dKTXod5sFiEBd+A//tXdawfh9PokAESeigF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V1MzGAAAA3gAAAA8AAAAAAAAA&#10;AAAAAAAAoQIAAGRycy9kb3ducmV2LnhtbFBLBQYAAAAABAAEAPkAAACUAwAAAAA=&#10;" strokecolor="black [3213]" strokeweight=".5pt"/>
                  <v:line id="Conector recto 24831" o:spid="_x0000_s1484" style="position:absolute;visibility:visible;mso-wrap-style:square" from="3962,4630" to="3962,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lxV8gAAADeAAAADwAAAGRycy9kb3ducmV2LnhtbESP3WrCQBSE74W+w3IK3kjd+EMrqauo&#10;VJAiSNNCbg/Z02za7NmQ3Zr49l1B8HKYmW+Y5bq3tThT6yvHCibjBARx4XTFpYKvz/3TAoQPyBpr&#10;x6TgQh7Wq4fBElPtOv6gcxZKESHsU1RgQmhSKX1hyKIfu4Y4et+utRiibEupW+wi3NZymiTP0mLF&#10;ccFgQztDxW/2ZxVs3342J21eRrsuL/OmO+aJfs+VGj72m1cQgfpwD9/aB61gOl/MJnC9E6+AXP0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BlxV8gAAADeAAAADwAAAAAA&#10;AAAAAAAAAAChAgAAZHJzL2Rvd25yZXYueG1sUEsFBgAAAAAEAAQA+QAAAJYDAAAAAA==&#10;" strokecolor="black [3213]" strokeweight=".5pt"/>
                  <v:line id="Conector recto 24832" o:spid="_x0000_s1485" style="position:absolute;visibility:visible;mso-wrap-style:square" from="4679,4633" to="4679,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vIMgAAADeAAAADwAAAGRycy9kb3ducmV2LnhtbESP3WrCQBSE7wu+w3KE3ohumpYq0VWs&#10;tCBFKP5Abg/ZYzY2ezZktya+fbcg9HKYmW+Yxaq3tbhS6yvHCp4mCQjiwumKSwWn48d4BsIHZI21&#10;Y1JwIw+r5eBhgZl2He/pegiliBD2GSowITSZlL4wZNFPXEMcvbNrLYYo21LqFrsIt7VMk+RVWqw4&#10;LhhsaGOo+D78WAVv75f1lzbT0abLy7zpdnmiP3OlHof9eg4iUB/+w/f2VitIX2bPKfzdiVdAL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MvvIMgAAADeAAAADwAAAAAA&#10;AAAAAAAAAAChAgAAZHJzL2Rvd25yZXYueG1sUEsFBgAAAAAEAAQA+QAAAJYDAAAAAA==&#10;" strokecolor="black [3213]" strokeweight=".5pt"/>
                  <v:line id="Conector recto 24833" o:spid="_x0000_s1486" style="position:absolute;visibility:visible;mso-wrap-style:square" from="4318,4628" to="4318,5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Ku8gAAADeAAAADwAAAGRycy9kb3ducmV2LnhtbESP3WrCQBSE7wu+w3IKvSm6qRaV6CpW&#10;FEQKxR/I7SF7zKZmz4bs1sS3dwuFXg4z8w0zX3a2EjdqfOlYwdsgAUGcO11yoeB82vanIHxA1lg5&#10;JgV38rBc9J7mmGrX8oFux1CICGGfogITQp1K6XNDFv3A1cTRu7jGYoiyKaRusI1wW8lhkoylxZLj&#10;gsGa1oby6/HHKvjYfK++tJm8rtusyOr2M0v0PlPq5blbzUAE6sJ/+K+90wqG79PRCH7vxCsgF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4dKu8gAAADeAAAADwAAAAAA&#10;AAAAAAAAAAChAgAAZHJzL2Rvd25yZXYueG1sUEsFBgAAAAAEAAQA+QAAAJYDAAAAAA==&#10;" strokecolor="black [3213]" strokeweight=".5pt"/>
                  <v:line id="Conector recto 24834" o:spid="_x0000_s1487" style="position:absolute;visibility:visible;mso-wrap-style:square" from="5041,4624" to="5041,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Sz8gAAADeAAAADwAAAGRycy9kb3ducmV2LnhtbESP3WrCQBSE7wt9h+UUvJG68YdWUldR&#10;UZAiSNNCbg/Z02za7NmQXU18e7cg9HKYmW+Yxaq3tbhQ6yvHCsajBARx4XTFpYKvz/3zHIQPyBpr&#10;x6TgSh5Wy8eHBabadfxBlyyUIkLYp6jAhNCkUvrCkEU/cg1x9L5dazFE2ZZSt9hFuK3lJElepMWK&#10;44LBhraGit/sbBVsdj/rkzavw22Xl3nTHfNEv+dKDZ769RuIQH34D9/bB61gMptPZ/B3J14Bub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7Sz8gAAADeAAAADwAAAAAA&#10;AAAAAAAAAAChAgAAZHJzL2Rvd25yZXYueG1sUEsFBgAAAAAEAAQA+QAAAJYDAAAAAA==&#10;" strokecolor="black [3213]" strokeweight=".5pt"/>
                  <v:line id="Conector recto 24835" o:spid="_x0000_s1488" style="position:absolute;visibility:visible;mso-wrap-style:square" from="5403,4064" to="5403,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J3VMgAAADeAAAADwAAAGRycy9kb3ducmV2LnhtbESPQWvCQBSE74L/YXmCF9FNrbWSuoqV&#10;FooIRS3k+si+ZtNm34bsatJ/3xUEj8PMfMMs152txIUaXzpW8DBJQBDnTpdcKPg6vY8XIHxA1lg5&#10;JgV/5GG96veWmGrX8oEux1CICGGfogITQp1K6XNDFv3E1cTR+3aNxRBlU0jdYBvhtpLTJJlLiyXH&#10;BYM1bQ3lv8ezVfD69rP51OZ5tG2zIqvbfZboXabUcNBtXkAE6sI9fGt/aAXT2eLxCa534hWQq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yJ3VMgAAADeAAAADwAAAAAA&#10;AAAAAAAAAAChAgAAZHJzL2Rvd25yZXYueG1sUEsFBgAAAAAEAAQA+QAAAJYDAAAAAA==&#10;" strokecolor="black [3213]" strokeweight=".5pt"/>
                  <v:line id="Conector recto 24836" o:spid="_x0000_s1489" style="position:absolute;visibility:visible;mso-wrap-style:square" from="5759,4670" to="5759,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pI8gAAADeAAAADwAAAGRycy9kb3ducmV2LnhtbESP3WrCQBSE7wt9h+UUvCl14w9WUldR&#10;UZAilKaF3B6yp9m02bMhu5r49m5B8HKYmW+Yxaq3tThT6yvHCkbDBARx4XTFpYLvr/3LHIQPyBpr&#10;x6TgQh5Wy8eHBabadfxJ5yyUIkLYp6jAhNCkUvrCkEU/dA1x9H5cazFE2ZZSt9hFuK3lOElm0mLF&#10;ccFgQ1tDxV92sgo2u9/1hzavz9suL/OmO+aJfs+VGjz16zcQgfpwD9/aB61gPJ1PZvB/J14Bub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DpI8gAAADeAAAADwAAAAAA&#10;AAAAAAAAAAChAgAAZHJzL2Rvd25yZXYueG1sUEsFBgAAAAAEAAQA+QAAAJYDAAAAAA==&#10;" strokecolor="black [3213]" strokeweight=".5pt"/>
                  <v:line id="Conector recto 24837" o:spid="_x0000_s1490" style="position:absolute;visibility:visible;mso-wrap-style:square" from="6121,4670" to="612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xMuMcAAADeAAAADwAAAGRycy9kb3ducmV2LnhtbESPQWvCQBSE74X+h+UVvIhuqqVKdBUV&#10;BSmCVIVcH9nXbNrs25BdTfz33YLQ4zAz3zDzZWcrcaPGl44VvA4TEMS50yUXCi7n3WAKwgdkjZVj&#10;UnAnD8vF89McU+1a/qTbKRQiQtinqMCEUKdS+tyQRT90NXH0vlxjMUTZFFI32Ea4reQoSd6lxZLj&#10;gsGaNobyn9PVKlhvv1dHbSb9TZsVWd0eskR/ZEr1XrrVDESgLvyHH+29VjB6m44n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vEy4xwAAAN4AAAAPAAAAAAAA&#10;AAAAAAAAAKECAABkcnMvZG93bnJldi54bWxQSwUGAAAAAAQABAD5AAAAlQMAAAAA&#10;" strokecolor="black [3213]" strokeweight=".5pt"/>
                  <v:line id="Conector recto 24838" o:spid="_x0000_s1491" style="position:absolute;visibility:visible;mso-wrap-style:square" from="6483,4670" to="6483,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PYysQAAADeAAAADwAAAGRycy9kb3ducmV2LnhtbERPW2vCMBR+H/gfwhF8GZpOh0o1ipMN&#10;ZAyGF+jroTk21eakNNHWf28eBnv8+O7LdWcrcafGl44VvI0SEMS50yUXCk7Hr+EchA/IGivHpOBB&#10;Htar3ssSU+1a3tP9EAoRQ9inqMCEUKdS+tyQRT9yNXHkzq6xGCJsCqkbbGO4reQ4SabSYsmxwWBN&#10;W0P59XCzCj4+L5tfbWav2zYrsrr9yRL9nSk16HebBYhAXfgX/7l3WsH4fT6Je+OdeAX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9jKxAAAAN4AAAAPAAAAAAAAAAAA&#10;AAAAAKECAABkcnMvZG93bnJldi54bWxQSwUGAAAAAAQABAD5AAAAkgMAAAAA&#10;" strokecolor="black [3213]" strokeweight=".5pt"/>
                  <v:line id="Conector recto 24839" o:spid="_x0000_s1492" style="position:absolute;visibility:visible;mso-wrap-style:square" from="7200,3562" to="7200,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99UcgAAADeAAAADwAAAGRycy9kb3ducmV2LnhtbESP3WrCQBSE74W+w3IKvRHd+EO1qauo&#10;WCgiFLWQ20P2NJs2ezZktyZ9+64geDnMzDfMYtXZSlyo8aVjBaNhAoI4d7rkQsHn+W0wB+EDssbK&#10;MSn4Iw+r5UNvgal2LR/pcgqFiBD2KSowIdSplD43ZNEPXU0cvS/XWAxRNoXUDbYRbis5TpJnabHk&#10;uGCwpq2h/Of0axVsdt/rD21m/W2bFVndHrJE7zOlnh679SuIQF24h2/td61gPJ1PXuB6J14Buf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m99UcgAAADeAAAADwAAAAAA&#10;AAAAAAAAAAChAgAAZHJzL2Rvd25yZXYueG1sUEsFBgAAAAAEAAQA+QAAAJYDAAAAAA==&#10;" strokecolor="black [3213]" strokeweight=".5pt"/>
                  <v:line id="Conector recto 24840" o:spid="_x0000_s1493" style="position:absolute;visibility:visible;mso-wrap-style:square" from="6838,4670" to="6838,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nscYAAADeAAAADwAAAGRycy9kb3ducmV2LnhtbESPXWvCMBSG7wX/QzjCbsZMFZlSjaIy&#10;YQxBrIPeHppj0605KU203b9fLgQvX94vntWmt7W4U+srxwom4wQEceF0xaWC78vhbQHCB2SNtWNS&#10;8EceNuvhYIWpdh2f6Z6FUsQR9ikqMCE0qZS+MGTRj11DHL2ray2GKNtS6ha7OG5rOU2Sd2mx4vhg&#10;sKG9oeI3u1kFu4+f7Umb+eu+y8u86Y55or9ypV5G/XYJIlAfnuFH+1MrmM4WswgQcSIK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Tp7HGAAAA3gAAAA8AAAAAAAAA&#10;AAAAAAAAoQIAAGRycy9kb3ducmV2LnhtbFBLBQYAAAAABAAEAPkAAACUAwAAAAA=&#10;" strokecolor="black [3213]" strokeweight=".5pt"/>
                  <v:line id="Conector recto 24841" o:spid="_x0000_s1494" style="position:absolute;visibility:visible;mso-wrap-style:square" from="7559,4630" to="7559,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8CKscAAADeAAAADwAAAGRycy9kb3ducmV2LnhtbESPQWvCQBSE74L/YXlCL6VuFKmSuglW&#10;WihSELWQ6yP7mo1m34bs1qT/visUPA4z8w2zzgfbiCt1vnasYDZNQBCXTtdcKfg6vT+tQPiArLFx&#10;TAp+yUOejUdrTLXr+UDXY6hEhLBPUYEJoU2l9KUhi37qWuLofbvOYoiyq6TusI9w28h5kjxLizXH&#10;BYMtbQ2Vl+OPVfD6dt7stVk+bvuiKtr+s0j0rlDqYTJsXkAEGsI9/N/+0Armi9ViBrc78QrI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HwIqxwAAAN4AAAAPAAAAAAAA&#10;AAAAAAAAAKECAABkcnMvZG93bnJldi54bWxQSwUGAAAAAAQABAD5AAAAlQMAAAAA&#10;" strokecolor="black [3213]" strokeweight=".5pt"/>
                  <v:line id="Conector recto 24842" o:spid="_x0000_s1495" style="position:absolute;visibility:visible;mso-wrap-style:square" from="8277,4630" to="8277,5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cXccAAADeAAAADwAAAGRycy9kb3ducmV2LnhtbESPQWvCQBSE74X+h+UJvYhuGqSV6CpW&#10;WihSkKqQ6yP7zEazb0N2a+K/dwWhx2FmvmHmy97W4kKtrxwreB0nIIgLpysuFRz2X6MpCB+QNdaO&#10;ScGVPCwXz09zzLTr+Jcuu1CKCGGfoQITQpNJ6QtDFv3YNcTRO7rWYoiyLaVusYtwW8s0Sd6kxYrj&#10;gsGG1oaK8+7PKvj4PK222rwP111e5k33kyd6kyv1MuhXMxCB+vAffrS/tYJ0Mp2kcL8Tr4Bc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zZxdxwAAAN4AAAAPAAAAAAAA&#10;AAAAAAAAAKECAABkcnMvZG93bnJldi54bWxQSwUGAAAAAAQABAD5AAAAlQMAAAAA&#10;" strokecolor="black [3213]" strokeweight=".5pt"/>
                  <v:line id="Conector recto 24843" o:spid="_x0000_s1496" style="position:absolute;visibility:visible;mso-wrap-style:square" from="7915,4624" to="7915,5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E5xsgAAADeAAAADwAAAGRycy9kb3ducmV2LnhtbESP3WrCQBSE7wt9h+UUvJG68YdWUldR&#10;UZAiSNNCbg/Z02za7NmQXU18e7cg9HKYmW+Yxaq3tbhQ6yvHCsajBARx4XTFpYKvz/3zHIQPyBpr&#10;x6TgSh5Wy8eHBabadfxBlyyUIkLYp6jAhNCkUvrCkEU/cg1x9L5dazFE2ZZSt9hFuK3lJElepMWK&#10;44LBhraGit/sbBVsdj/rkzavw22Xl3nTHfNEv+dKDZ769RuIQH34D9/bB61gMpvPpvB3J14Bub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4E5xsgAAADeAAAADwAAAAAA&#10;AAAAAAAAAAChAgAAZHJzL2Rvd25yZXYueG1sUEsFBgAAAAAEAAQA+QAAAJYDAAAAAA==&#10;" strokecolor="black [3213]" strokeweight=".5pt"/>
                  <v:line id="Conector recto 24844" o:spid="_x0000_s1497" style="position:absolute;visibility:visible;mso-wrap-style:square" from="8638,4624" to="8638,5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ihsscAAADeAAAADwAAAGRycy9kb3ducmV2LnhtbESPQWvCQBSE74X+h+UJvYhuKqGV6CpW&#10;WihSkKqQ6yP7zEazb0N2a+K/dwWhx2FmvmHmy97W4kKtrxwreB0nIIgLpysuFRz2X6MpCB+QNdaO&#10;ScGVPCwXz09zzLTr+Jcuu1CKCGGfoQITQpNJ6QtDFv3YNcTRO7rWYoiyLaVusYtwW8tJkrxJixXH&#10;BYMNrQ0V592fVfDxeVpttXkfrru8zJvuJ0/0JlfqZdCvZiAC9eE//Gh/awWTdJqmcL8Tr4Bc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aKGyxwAAAN4AAAAPAAAAAAAA&#10;AAAAAAAAAKECAABkcnMvZG93bnJldi54bWxQSwUGAAAAAAQABAD5AAAAlQMAAAAA&#10;" strokecolor="black [3213]" strokeweight=".5pt"/>
                  <v:line id="Conector recto 24845" o:spid="_x0000_s1498" style="position:absolute;visibility:visible;mso-wrap-style:square" from="9000,4065" to="9000,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QEKcgAAADeAAAADwAAAGRycy9kb3ducmV2LnhtbESP3WrCQBSE7wu+w3IKvSm6qViV6CpW&#10;FEQKxR/I7SF7zKZmz4bs1sS3dwuFXg4z8w0zX3a2EjdqfOlYwdsgAUGcO11yoeB82vanIHxA1lg5&#10;JgV38rBc9J7mmGrX8oFux1CICGGfogITQp1K6XNDFv3A1cTRu7jGYoiyKaRusI1wW8lhkoylxZLj&#10;gsGa1oby6/HHKvjYfK++tJm8rtusyOr2M0v0PlPq5blbzUAE6sJ/+K+90wqGo+noHX7vxCsgF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yQEKcgAAADeAAAADwAAAAAA&#10;AAAAAAAAAAChAgAAZHJzL2Rvd25yZXYueG1sUEsFBgAAAAAEAAQA+QAAAJYDAAAAAA==&#10;" strokecolor="black [3213]" strokeweight=".5pt"/>
                  <v:line id="Conector recto 24846" o:spid="_x0000_s1499" style="position:absolute;visibility:visible;mso-wrap-style:square" from="9356,4668" to="9356,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XscAAADeAAAADwAAAGRycy9kb3ducmV2LnhtbESPQWvCQBSE74X+h+UVvEjdVMRK6iZY&#10;URARSm0h10f2NZs2+zZkVxP/vSsIPQ4z8w2zzAfbiDN1vnas4GWSgCAuna65UvD9tX1egPABWWPj&#10;mBRcyEOePT4sMdWu5086H0MlIoR9igpMCG0qpS8NWfQT1xJH78d1FkOUXSV1h32E20ZOk2QuLdYc&#10;Fwy2tDZU/h1PVsH75nf1oc3reN0XVdH2hyLR+0Kp0dOwegMRaAj/4Xt7pxVMZ4vZHG534hWQ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9ppexwAAAN4AAAAPAAAAAAAA&#10;AAAAAAAAAKECAABkcnMvZG93bnJldi54bWxQSwUGAAAAAAQABAD5AAAAlQMAAAAA&#10;" strokecolor="black [3213]" strokeweight=".5pt"/>
                  <v:line id="Conector recto 24847" o:spid="_x0000_s1500" style="position:absolute;visibility:visible;mso-wrap-style:square" from="9718,4668" to="9718,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o/xccAAADeAAAADwAAAGRycy9kb3ducmV2LnhtbESP3WrCQBSE7wXfYTlCb4puKlIluopK&#10;C0UK4g/k9pA9ZqPZsyG7Nenbd4WCl8PMfMMsVp2txJ0aXzpW8DZKQBDnTpdcKDifPoczED4ga6wc&#10;k4Jf8rBa9nsLTLVr+UD3YyhEhLBPUYEJoU6l9Lkhi37kauLoXVxjMUTZFFI32Ea4reQ4Sd6lxZLj&#10;gsGatoby2/HHKth8XNd7baav2zYrsrr9zhK9y5R6GXTrOYhAXXiG/9tfWsF4MptM4XEnX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uj/FxwAAAN4AAAAPAAAAAAAA&#10;AAAAAAAAAKECAABkcnMvZG93bnJldi54bWxQSwUGAAAAAAQABAD5AAAAlQMAAAAA&#10;" strokecolor="black [3213]" strokeweight=".5pt"/>
                  <v:line id="Conector recto 24848" o:spid="_x0000_s1501" style="position:absolute;visibility:visible;mso-wrap-style:square" from="10080,4668" to="10080,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rt8QAAADeAAAADwAAAGRycy9kb3ducmV2LnhtbERPXWvCMBR9F/wP4Qp7GTNVZEo1isqE&#10;MQSxDvp6aa5Nt+amNNF2/355EHw8nO/Vpre1uFPrK8cKJuMEBHHhdMWlgu/L4W0BwgdkjbVjUvBH&#10;Hjbr4WCFqXYdn+mehVLEEPYpKjAhNKmUvjBk0Y9dQxy5q2sthgjbUuoWuxhuazlNkndpseLYYLCh&#10;vaHiN7tZBbuPn+1Jm/nrvsvLvOmOeaK/cqVeRv12CSJQH57ih/tTK5jOFrO4N96JV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au3xAAAAN4AAAAPAAAAAAAAAAAA&#10;AAAAAKECAABkcnMvZG93bnJldi54bWxQSwUGAAAAAAQABAD5AAAAkgMAAAAA&#10;" strokecolor="black [3213]" strokeweight=".5pt"/>
                  <v:line id="Conector recto 24849" o:spid="_x0000_s1502" style="position:absolute;visibility:visible;mso-wrap-style:square" from="10797,3563" to="10797,5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OLMcAAADeAAAADwAAAGRycy9kb3ducmV2LnhtbESPQWvCQBSE74X+h+UJXkQ3irSauoqK&#10;QpFCqQq5PrKv2djs25BdTfrv3YLQ4zAz3zCLVWcrcaPGl44VjEcJCOLc6ZILBefTfjgD4QOyxsox&#10;KfglD6vl89MCU+1a/qLbMRQiQtinqMCEUKdS+tyQRT9yNXH0vl1jMUTZFFI32Ea4reQkSV6kxZLj&#10;gsGatobyn+PVKtjsLutPbV4H2zYrsrr9yBJ9yJTq97r1G4hAXfgPP9rvWsFkOpvO4e9OvAJye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Q4sxwAAAN4AAAAPAAAAAAAA&#10;AAAAAAAAAKECAABkcnMvZG93bnJldi54bWxQSwUGAAAAAAQABAD5AAAAlQMAAAAA&#10;" strokecolor="black [3213]" strokeweight=".5pt"/>
                  <v:line id="Conector recto 24850" o:spid="_x0000_s1503" style="position:absolute;visibility:visible;mso-wrap-style:square" from="10436,4668" to="10436,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xbMYAAADeAAAADwAAAGRycy9kb3ducmV2LnhtbESPXWvCMBSG7wf+h3AEb4amE6dSjeJk&#10;AxmD4Qf09tAcm2pzUppo6783F4NdvrxfPMt1Zytxp8aXjhW8jRIQxLnTJRcKTsev4RyED8gaK8ek&#10;4EEe1qveyxJT7Vre0/0QChFH2KeowIRQp1L63JBFP3I1cfTOrrEYomwKqRts47it5DhJptJiyfHB&#10;YE1bQ/n1cLMKPj4vm19tZq/bNiuyuv3JEv2dKTXod5sFiEBd+A//tXdawXgyf48AESeigF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KMWzGAAAA3gAAAA8AAAAAAAAA&#10;AAAAAAAAoQIAAGRycy9kb3ducmV2LnhtbFBLBQYAAAAABAAEAPkAAACUAwAAAAA=&#10;" strokecolor="black [3213]" strokeweight=".5pt"/>
                  <v:line id="Conector recto 24851" o:spid="_x0000_s1504" style="position:absolute;visibility:visible;mso-wrap-style:square" from="11163,4675" to="11163,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U98gAAADeAAAADwAAAGRycy9kb3ducmV2LnhtbESPQWvCQBSE70L/w/IKXqRuFG0ldRWV&#10;ClIEaVrI9ZF9zabNvg3ZrYn/visIHoeZ+YZZrntbizO1vnKsYDJOQBAXTldcKvj63D8tQPiArLF2&#10;TAou5GG9ehgsMdWu4w86Z6EUEcI+RQUmhCaV0heGLPqxa4ij9+1aiyHKtpS6xS7CbS2nSfIsLVYc&#10;Fww2tDNU/GZ/VsH27Wdz0uZltOvyMm+6Y57o91yp4WO/eQURqA/38K190Aqms8V8Atc78QrI1T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caU98gAAADeAAAADwAAAAAA&#10;AAAAAAAAAAChAgAAZHJzL2Rvd25yZXYueG1sUEsFBgAAAAAEAAQA+QAAAJYDAAAAAA==&#10;" strokecolor="black [3213]" strokeweight=".5pt"/>
                  <v:line id="Conector recto 24852" o:spid="_x0000_s1505" style="position:absolute;visibility:visible;mso-wrap-style:square" from="11880,4675" to="11880,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QKgMgAAADeAAAADwAAAGRycy9kb3ducmV2LnhtbESP3WrCQBSE7wu+w3KE3ohuGtoq0VWs&#10;tCBFKP5Abg/ZYzY2ezZktya+fbcg9HKYmW+Yxaq3tbhS6yvHCp4mCQjiwumKSwWn48d4BsIHZI21&#10;Y1JwIw+r5eBhgZl2He/pegiliBD2GSowITSZlL4wZNFPXEMcvbNrLYYo21LqFrsIt7VMk+RVWqw4&#10;LhhsaGOo+D78WAVv75f1lzbT0abLy7zpdnmiP3OlHof9eg4iUB/+w/f2VitIn2cvKfzdiVdAL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RQKgMgAAADeAAAADwAAAAAA&#10;AAAAAAAAAAChAgAAZHJzL2Rvd25yZXYueG1sUEsFBgAAAAAEAAQA+QAAAJYDAAAAAA==&#10;" strokecolor="black [3213]" strokeweight=".5pt"/>
                  <v:line id="Conector recto 24853" o:spid="_x0000_s1506" style="position:absolute;visibility:visible;mso-wrap-style:square" from="11518,4668" to="11518,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ivG8gAAADeAAAADwAAAGRycy9kb3ducmV2LnhtbESPQWvCQBSE74L/YXmCF9FNrbWSuoqV&#10;FooIRS3k+si+ZtNm34bsatJ/3xUEj8PMfMMs152txIUaXzpW8DBJQBDnTpdcKPg6vY8XIHxA1lg5&#10;JgV/5GG96veWmGrX8oEux1CICGGfogITQp1K6XNDFv3E1cTR+3aNxRBlU0jdYBvhtpLTJJlLiyXH&#10;BYM1bQ3lv8ezVfD69rP51OZ5tG2zIqvbfZboXabUcNBtXkAE6sI9fGt/aAXT2eLpEa534hWQq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livG8gAAADeAAAADwAAAAAA&#10;AAAAAAAAAAChAgAAZHJzL2Rvd25yZXYueG1sUEsFBgAAAAAEAAQA+QAAAJYDAAAAAA==&#10;" strokecolor="black [3213]" strokeweight=".5pt"/>
                  <v:line id="Conector recto 24854" o:spid="_x0000_s1507" style="position:absolute;visibility:visible;mso-wrap-style:square" from="12242,4668" to="12242,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E3b8gAAADeAAAADwAAAGRycy9kb3ducmV2LnhtbESP3WrCQBSE7wu+w3IKvSm6qViV6CpW&#10;FEQKxR/I7SF7zKZmz4bs1sS3dwuFXg4z8w0zX3a2EjdqfOlYwdsgAUGcO11yoeB82vanIHxA1lg5&#10;JgV38rBc9J7mmGrX8oFux1CICGGfogITQp1K6XNDFv3A1cTRu7jGYoiyKaRusI1wW8lhkoylxZLj&#10;gsGa1oby6/HHKvjYfK++tJm8rtusyOr2M0v0PlPq5blbzUAE6sJ/+K+90wqGo+n7CH7vxCsgF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bE3b8gAAADeAAAADwAAAAAA&#10;AAAAAAAAAAChAgAAZHJzL2Rvd25yZXYueG1sUEsFBgAAAAAEAAQA+QAAAJYDAAAAAA==&#10;" strokecolor="black [3213]" strokeweight=".5pt"/>
                  <v:line id="Conector recto 24855" o:spid="_x0000_s1508" style="position:absolute;visibility:visible;mso-wrap-style:square" from="12604,4070" to="12604,5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2S9MgAAADeAAAADwAAAGRycy9kb3ducmV2LnhtbESPQWvCQBSE74X+h+UVvEjdKNpK6ioq&#10;ClIEaVrI9ZF9zabNvg3Z1cR/7xaEHoeZ+YZZrHpbiwu1vnKsYDxKQBAXTldcKvj63D/PQfiArLF2&#10;TAqu5GG1fHxYYKpdxx90yUIpIoR9igpMCE0qpS8MWfQj1xBH79u1FkOUbSl1i12E21pOkuRFWqw4&#10;LhhsaGuo+M3OVsFm97M+afM63HZ5mTfdMU/0e67U4Klfv4EI1If/8L190Aom0/lsBn934hWQy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2S9MgAAADeAAAADwAAAAAA&#10;AAAAAAAAAAChAgAAZHJzL2Rvd25yZXYueG1sUEsFBgAAAAAEAAQA+QAAAJYDAAAAAA==&#10;" strokecolor="black [3213]" strokeweight=".5pt"/>
                  <v:line id="Conector recto 24856" o:spid="_x0000_s1509" style="position:absolute;visibility:visible;mso-wrap-style:square" from="12960,4647" to="12960,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8Mg8gAAADeAAAADwAAAGRycy9kb3ducmV2LnhtbESPQWvCQBSE74X+h+UVvJS6UdRK6ioq&#10;ClKE0rSQ6yP7mk2bfRuyq4n/3i0IHoeZ+YZZrHpbizO1vnKsYDRMQBAXTldcKvj+2r/MQfiArLF2&#10;TAou5GG1fHxYYKpdx590zkIpIoR9igpMCE0qpS8MWfRD1xBH78e1FkOUbSl1i12E21qOk2QmLVYc&#10;Fww2tDVU/GUnq2Cz+11/aPP6vO3yMm+6Y57o91ypwVO/fgMRqA/38K190ArGk/l0Bv934hWQy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i8Mg8gAAADeAAAADwAAAAAA&#10;AAAAAAAAAAChAgAAZHJzL2Rvd25yZXYueG1sUEsFBgAAAAAEAAQA+QAAAJYDAAAAAA==&#10;" strokecolor="black [3213]" strokeweight=".5pt"/>
                  <v:line id="Conector recto 24857" o:spid="_x0000_s1510" style="position:absolute;visibility:visible;mso-wrap-style:square" from="13322,4647" to="13322,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pGMcAAADeAAAADwAAAGRycy9kb3ducmV2LnhtbESPQWvCQBSE74X+h+UVvIhuKrZKdBUV&#10;BSmCVIVcH9nXbNrs25BdTfz33YLQ4zAz3zDzZWcrcaPGl44VvA4TEMS50yUXCi7n3WAKwgdkjZVj&#10;UnAnD8vF89McU+1a/qTbKRQiQtinqMCEUKdS+tyQRT90NXH0vlxjMUTZFFI32Ea4reQoSd6lxZLj&#10;gsGaNobyn9PVKlhvv1dHbSb9TZsVWd0eskR/ZEr1XrrVDESgLvyHH+29VjAaT98m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Y6kYxwAAAN4AAAAPAAAAAAAA&#10;AAAAAAAAAKECAABkcnMvZG93bnJldi54bWxQSwUGAAAAAAQABAD5AAAAlQMAAAAA&#10;" strokecolor="black [3213]" strokeweight=".5pt"/>
                  <v:line id="Conector recto 24858" o:spid="_x0000_s1511" style="position:absolute;visibility:visible;mso-wrap-style:square" from="13684,4647" to="13684,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9asQAAADeAAAADwAAAGRycy9kb3ducmV2LnhtbERPW2vCMBR+H/gfwhF8GZpOnEo1ipMN&#10;ZAyGF+jroTk21eakNNHWf28eBnv8+O7LdWcrcafGl44VvI0SEMS50yUXCk7Hr+EchA/IGivHpOBB&#10;Htar3ssSU+1a3tP9EAoRQ9inqMCEUKdS+tyQRT9yNXHkzq6xGCJsCqkbbGO4reQ4SabSYsmxwWBN&#10;W0P59XCzCj4+L5tfbWav2zYrsrr9yRL9nSk16HebBYhAXfgX/7l3WsF4Mn+Pe+OdeAX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1qxAAAAN4AAAAPAAAAAAAAAAAA&#10;AAAAAKECAABkcnMvZG93bnJldi54bWxQSwUGAAAAAAQABAD5AAAAkgMAAAAA&#10;" strokecolor="black [3213]" strokeweight=".5pt"/>
                  <v:line id="Conector recto 24859" o:spid="_x0000_s1512" style="position:absolute;visibility:visible;mso-wrap-style:square" from="14401,3542" to="14401,5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CY8cgAAADeAAAADwAAAGRycy9kb3ducmV2LnhtbESPQWvCQBSE70L/w/IKvYhuFK02dRUV&#10;C0WEohZyfWRfs2mzb0N2a9J/3xUEj8PMfMMsVp2txIUaXzpWMBomIIhzp0suFHye3wZzED4ga6wc&#10;k4I/8rBaPvQWmGrX8pEup1CICGGfogITQp1K6XNDFv3Q1cTR+3KNxRBlU0jdYBvhtpLjJHmWFkuO&#10;CwZr2hrKf06/VsFm973+0GbW37ZZkdXtIUv0PlPq6bFbv4II1IV7+NZ+1wrGk/n0Ba534hWQy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CY8cgAAADeAAAADwAAAAAA&#10;AAAAAAAAAAChAgAAZHJzL2Rvd25yZXYueG1sUEsFBgAAAAAEAAQA+QAAAJYDAAAAAA==&#10;" strokecolor="black [3213]" strokeweight=".5pt"/>
                  <v:line id="Conector recto 24860" o:spid="_x0000_s1513" style="position:absolute;visibility:visible;mso-wrap-style:square" from="14039,4647" to="14039,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b70cYAAADeAAAADwAAAGRycy9kb3ducmV2LnhtbESPXWvCMBSG7wX/QzjCbmSmiqjUpqKy&#10;gQxhTAe9PTTHpltzUprMdv9+uRh4+fJ+8WS7wTbiTp2vHSuYzxIQxKXTNVcKPq+vzxsQPiBrbByT&#10;gl/ysMvHowxT7Xr+oPslVCKOsE9RgQmhTaX0pSGLfuZa4ujdXGcxRNlVUnfYx3HbyEWSrKTFmuOD&#10;wZaOhsrvy49VcHj52r9rs54e+6Iq2v5cJPqtUOppMuy3IAIN4RH+b5+0gsVys4oAESei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m+9HGAAAA3gAAAA8AAAAAAAAA&#10;AAAAAAAAoQIAAGRycy9kb3ducmV2LnhtbFBLBQYAAAAABAAEAPkAAACUAwAAAAA=&#10;" strokecolor="black [3213]" strokeweight=".5pt"/>
                  <v:line id="Conector recto 24861" o:spid="_x0000_s1514" style="position:absolute;visibility:visible;mso-wrap-style:square" from="14763,4674" to="14763,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peSscAAADeAAAADwAAAGRycy9kb3ducmV2LnhtbESP3WrCQBSE7wu+w3KE3ohulKISXUXF&#10;QikF8Qdye8ges9Hs2ZDdmvTtuwWhl8PMfMMs152txIMaXzpWMB4lIIhzp0suFFzO78M5CB+QNVaO&#10;ScEPeVivei9LTLVr+UiPUyhEhLBPUYEJoU6l9Lkhi37kauLoXV1jMUTZFFI32Ea4reQkSabSYslx&#10;wWBNO0P5/fRtFWz3t81Bm9lg12ZFVrdfWaI/M6Ve+91mASJQF/7Dz/aHVjB5m0/H8HcnXg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ql5KxwAAAN4AAAAPAAAAAAAA&#10;AAAAAAAAAKECAABkcnMvZG93bnJldi54bWxQSwUGAAAAAAQABAD5AAAAlQMAAAAA&#10;" strokecolor="black [3213]" strokeweight=".5pt"/>
                  <v:line id="Conector recto 24862" o:spid="_x0000_s1515" style="position:absolute;visibility:visible;mso-wrap-style:square" from="15481,4674" to="1548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jAPccAAADeAAAADwAAAGRycy9kb3ducmV2LnhtbESPQWvCQBSE74X+h+UJvRTdGMRKdBUr&#10;FooUpCrk+sg+s9Hs25Ddmvjv3UKhx2FmvmEWq97W4katrxwrGI8SEMSF0xWXCk7Hj+EMhA/IGmvH&#10;pOBOHlbL56cFZtp1/E23QyhFhLDPUIEJocmk9IUhi37kGuLonV1rMUTZllK32EW4rWWaJFNpseK4&#10;YLChjaHievixCt63l/Vem7fXTZeXedN95Yne5Uq9DPr1HESgPvyH/9qfWkE6mU1T+L0Tr4Bc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eMA9xwAAAN4AAAAPAAAAAAAA&#10;AAAAAAAAAKECAABkcnMvZG93bnJldi54bWxQSwUGAAAAAAQABAD5AAAAlQMAAAAA&#10;" strokecolor="black [3213]" strokeweight=".5pt"/>
                  <v:line id="Conector recto 24863" o:spid="_x0000_s1516" style="position:absolute;visibility:visible;mso-wrap-style:square" from="15119,4668" to="15119,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RlpsgAAADeAAAADwAAAGRycy9kb3ducmV2LnhtbESP3WrCQBSE7wt9h+UUvCl14w9WUldR&#10;UZAilKaF3B6yp9m02bMhu5r49m5B8HKYmW+Yxaq3tThT6yvHCkbDBARx4XTFpYLvr/3LHIQPyBpr&#10;x6TgQh5Wy8eHBabadfxJ5yyUIkLYp6jAhNCkUvrCkEU/dA1x9H5cazFE2ZZSt9hFuK3lOElm0mLF&#10;ccFgQ1tDxV92sgo2u9/1hzavz9suL/OmO+aJfs+VGjz16zcQgfpwD9/aB61gPJ3PJvB/J14Bub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DRlpsgAAADeAAAADwAAAAAA&#10;AAAAAAAAAAChAgAAZHJzL2Rvd25yZXYueG1sUEsFBgAAAAAEAAQA+QAAAJYDAAAAAA==&#10;" strokecolor="black [3213]" strokeweight=".5pt"/>
                  <v:line id="Conector recto 24864" o:spid="_x0000_s1517" style="position:absolute;visibility:visible;mso-wrap-style:square" from="15843,4668" to="15843,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390scAAADeAAAADwAAAGRycy9kb3ducmV2LnhtbESPQWvCQBSE74X+h+UVvEjdVMRK6iZY&#10;URARSm0h10f2NZs2+zZkVxP/vSsIPQ4z8w2zzAfbiDN1vnas4GWSgCAuna65UvD9tX1egPABWWPj&#10;mBRcyEOePT4sMdWu5086H0MlIoR9igpMCG0qpS8NWfQT1xJH78d1FkOUXSV1h32E20ZOk2QuLdYc&#10;Fwy2tDZU/h1PVsH75nf1oc3reN0XVdH2hyLR+0Kp0dOwegMRaAj/4Xt7pxVMZ4v5DG534hWQ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3f3SxwAAAN4AAAAPAAAAAAAA&#10;AAAAAAAAAKECAABkcnMvZG93bnJldi54bWxQSwUGAAAAAAQABAD5AAAAlQMAAAAA&#10;" strokecolor="black [3213]" strokeweight=".5pt"/>
                  <v:line id="Conector recto 24865" o:spid="_x0000_s1518" style="position:absolute;visibility:visible;mso-wrap-style:square" from="16205,4071" to="16205,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YScgAAADeAAAADwAAAGRycy9kb3ducmV2LnhtbESPQWvCQBSE74X+h+UVvJS6UdRK6ioq&#10;ClKE0rSQ6yP7mk2bfRuyq4n/3i0IHoeZ+YZZrHpbizO1vnKsYDRMQBAXTldcKvj+2r/MQfiArLF2&#10;TAou5GG1fHxYYKpdx590zkIpIoR9igpMCE0qpS8MWfRD1xBH78e1FkOUbSl1i12E21qOk2QmLVYc&#10;Fww2tDVU/GUnq2Cz+11/aPP6vO3yMm+6Y57o91ypwVO/fgMRqA/38K190ArGk/lsCv934hWQy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JFYScgAAADeAAAADwAAAAAA&#10;AAAAAAAAAAChAgAAZHJzL2Rvd25yZXYueG1sUEsFBgAAAAAEAAQA+QAAAJYDAAAAAA==&#10;" strokecolor="black [3213]" strokeweight=".5pt"/>
                  <v:line id="Conector recto 24866" o:spid="_x0000_s1519" style="position:absolute;visibility:visible;mso-wrap-style:square" from="16560,4642" to="16560,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GPscAAADeAAAADwAAAGRycy9kb3ducmV2LnhtbESPQWvCQBSE74X+h+UJvYhuKpJKdBUr&#10;LRQpSFXI9ZF9ZqPZtyG7NfHfuwWhx2FmvmEWq97W4kqtrxwreB0nIIgLpysuFRwPn6MZCB+QNdaO&#10;ScGNPKyWz08LzLTr+Ieu+1CKCGGfoQITQpNJ6QtDFv3YNcTRO7nWYoiyLaVusYtwW8tJkqTSYsVx&#10;wWBDG0PFZf9rFbx/nNc7bd6Gmy4v86b7zhO9zZV6GfTrOYhAffgPP9pfWsFkOktT+LsTr4B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Q8Y+xwAAAN4AAAAPAAAAAAAA&#10;AAAAAAAAAKECAABkcnMvZG93bnJldi54bWxQSwUGAAAAAAQABAD5AAAAlQMAAAAA&#10;" strokecolor="black [3213]" strokeweight=".5pt"/>
                  <v:line id="Conector recto 24867" o:spid="_x0000_s1520" style="position:absolute;visibility:visible;mso-wrap-style:square" from="16922,4642" to="1692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9jpccAAADeAAAADwAAAGRycy9kb3ducmV2LnhtbESPQWvCQBSE74L/YXlCL0U3laKSZiMq&#10;LRQRSrWQ6yP7mk3Nvg3ZrUn/vSsUPA4z8w2TrQfbiAt1vnas4GmWgCAuna65UvB1epuuQPiArLFx&#10;TAr+yMM6H48yTLXr+ZMux1CJCGGfogITQptK6UtDFv3MtcTR+3adxRBlV0ndYR/htpHzJFlIizXH&#10;BYMt7QyV5+OvVbB9/dl8aLN83PVFVbT9oUj0vlDqYTJsXkAEGsI9/N9+1wrmz6vFEm534hW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D2OlxwAAAN4AAAAPAAAAAAAA&#10;AAAAAAAAAKECAABkcnMvZG93bnJldi54bWxQSwUGAAAAAAQABAD5AAAAlQMAAAAA&#10;" strokecolor="black [3213]" strokeweight=".5pt"/>
                  <v:line id="Conector recto 24868" o:spid="_x0000_s1521" style="position:absolute;visibility:visible;mso-wrap-style:square" from="17284,4642" to="17284,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D318QAAADeAAAADwAAAGRycy9kb3ducmV2LnhtbERPXWvCMBR9F/wP4Qp7kZkqolKbisoG&#10;MoQxHfT10lybbs1NaTLb/fvlYeDj4Xxnu8E24k6drx0rmM8SEMSl0zVXCj6vr88bED4ga2wck4Jf&#10;8rDLx6MMU+16/qD7JVQihrBPUYEJoU2l9KUhi37mWuLI3VxnMUTYVVJ32Mdw28hFkqykxZpjg8GW&#10;jobK78uPVXB4+dq/a7OeHvuiKtr+XCT6rVDqaTLstyACDeEh/neftILFcrOKe+OdeAV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kPfXxAAAAN4AAAAPAAAAAAAAAAAA&#10;AAAAAKECAABkcnMvZG93bnJldi54bWxQSwUGAAAAAAQABAD5AAAAkgMAAAAA&#10;" strokecolor="black [3213]" strokeweight=".5pt"/>
                  <v:line id="Conector recto 24869" o:spid="_x0000_s1522" style="position:absolute;visibility:visible;mso-wrap-style:square" from="18002,3537" to="18002,5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xSTMgAAADeAAAADwAAAGRycy9kb3ducmV2LnhtbESPQWvCQBSE74X+h+UVvEjdKGLT1FVU&#10;FKQIUlvI9ZF9zabNvg3Z1cR/7xaEHoeZ+YaZL3tbiwu1vnKsYDxKQBAXTldcKvj63D2nIHxA1lg7&#10;JgVX8rBcPD7MMdOu4w+6nEIpIoR9hgpMCE0mpS8MWfQj1xBH79u1FkOUbSl1i12E21pOkmQmLVYc&#10;Fww2tDFU/J7OVsF6+7M6avMy3HR5mTfdIU/0e67U4KlfvYEI1If/8L291wom03T2Cn934hWQi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dxSTMgAAADeAAAADwAAAAAA&#10;AAAAAAAAAAChAgAAZHJzL2Rvd25yZXYueG1sUEsFBgAAAAAEAAQA+QAAAJYDAAAAAA==&#10;" strokecolor="black [3213]" strokeweight=".5pt"/>
                  <v:line id="Conector recto 24870" o:spid="_x0000_s1523" style="position:absolute;visibility:visible;mso-wrap-style:square" from="17640,4642" to="17640,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9tDMYAAADeAAAADwAAAGRycy9kb3ducmV2LnhtbESPXWvCMBSG7wf7D+EMdiMzVcRKNS1O&#10;HAwZiE7o7aE5a7o1J6XJbP335mKwy5f3i2dTjLYVV+p941jBbJqAIK6cbrhWcPl8e1mB8AFZY+uY&#10;FNzIQ5E/Pmww027gE13PoRZxhH2GCkwIXSalrwxZ9FPXEUfvy/UWQ5R9LXWPQxy3rZwnyVJabDg+&#10;GOxoZ6j6Of9aBa/77+1Rm3SyG8q67IaPMtGHUqnnp3G7BhFoDP/hv/a7VjBfrNIIEHEiCs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bQzGAAAA3gAAAA8AAAAAAAAA&#10;AAAAAAAAoQIAAGRycy9kb3ducmV2LnhtbFBLBQYAAAAABAAEAPkAAACUAwAAAAA=&#10;" strokecolor="black [3213]" strokeweight=".5pt"/>
                  <v:line id="Conector recto 24871" o:spid="_x0000_s1524" style="position:absolute;visibility:visible;mso-wrap-style:square" from="18364,4656" to="18364,5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PIl8cAAADeAAAADwAAAGRycy9kb3ducmV2LnhtbESPQWvCQBSE74X+h+UVeil1o4hKmo1Y&#10;qSAiiLaQ6yP7mk2bfRuyq4n/3hUKPQ4z8w2TLQfbiAt1vnasYDxKQBCXTtdcKfj63LwuQPiArLFx&#10;TAqu5GGZPz5kmGrX85Eup1CJCGGfogITQptK6UtDFv3ItcTR+3adxRBlV0ndYR/htpGTJJlJizXH&#10;BYMtrQ2Vv6ezVfD+8bM6aDN/WfdFVbT9vkj0rlDq+WlYvYEINIT/8F97qxVMpov5GO534hWQ+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c8iXxwAAAN4AAAAPAAAAAAAA&#10;AAAAAAAAAKECAABkcnMvZG93bnJldi54bWxQSwUGAAAAAAQABAD5AAAAlQMAAAAA&#10;" strokecolor="black [3213]" strokeweight=".5pt"/>
                  <v:line id="Conector recto 24872" o:spid="_x0000_s1525" style="position:absolute;visibility:visible;mso-wrap-style:square" from="19081,4656" to="19081,5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4McAAADeAAAADwAAAGRycy9kb3ducmV2LnhtbESPQWvCQBSE74L/YXlCL6VuDGIkuopK&#10;C1IEqS3k+sg+s2mzb0N2a9J/3y0UPA4z8w2z3g62ETfqfO1YwWyagCAuna65UvDx/vK0BOEDssbG&#10;MSn4IQ/bzXi0xly7nt/odgmViBD2OSowIbS5lL40ZNFPXUscvavrLIYou0rqDvsIt41Mk2QhLdYc&#10;Fwy2dDBUfl2+rYL98+furE32eOiLqmj7U5Ho10Kph8mwW4EINIR7+L991ArS+TJL4e9OvAJy8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VbgxwAAAN4AAAAPAAAAAAAA&#10;AAAAAAAAAKECAABkcnMvZG93bnJldi54bWxQSwUGAAAAAAQABAD5AAAAlQMAAAAA&#10;" strokecolor="black [3213]" strokeweight=".5pt"/>
                  <v:line id="Conector recto 24873" o:spid="_x0000_s1526" style="position:absolute;visibility:visible;mso-wrap-style:square" from="18719,4649" to="1871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3ze8cAAADeAAAADwAAAGRycy9kb3ducmV2LnhtbESPQWvCQBSE74X+h+UVvIhuqqVKdBUV&#10;BSmCVIVcH9nXbNrs25BdTfz33YLQ4zAz3zDzZWcrcaPGl44VvA4TEMS50yUXCi7n3WAKwgdkjZVj&#10;UnAnD8vF89McU+1a/qTbKRQiQtinqMCEUKdS+tyQRT90NXH0vlxjMUTZFFI32Ea4reQoSd6lxZLj&#10;gsGaNobyn9PVKlhvv1dHbSb9TZsVWd0eskR/ZEr1XrrVDESgLvyHH+29VjB6m07G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7fN7xwAAAN4AAAAPAAAAAAAA&#10;AAAAAAAAAKECAABkcnMvZG93bnJldi54bWxQSwUGAAAAAAQABAD5AAAAlQMAAAAA&#10;" strokecolor="black [3213]" strokeweight=".5pt"/>
                  <v:line id="Conector recto 24874" o:spid="_x0000_s1527" style="position:absolute;visibility:visible;mso-wrap-style:square" from="19443,4649" to="19443,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RrD8cAAADeAAAADwAAAGRycy9kb3ducmV2LnhtbESP3WrCQBSE7wXfYTlCb4puKlIluopK&#10;C0UK4g/k9pA9ZqPZsyG7Nenbd4WCl8PMfMMsVp2txJ0aXzpW8DZKQBDnTpdcKDifPoczED4ga6wc&#10;k4Jf8rBa9nsLTLVr+UD3YyhEhLBPUYEJoU6l9Lkhi37kauLoXVxjMUTZFFI32Ea4reQ4Sd6lxZLj&#10;gsGatoby2/HHKth8XNd7baav2zYrsrr9zhK9y5R6GXTrOYhAXXiG/9tfWsF4MptO4HEnX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BGsPxwAAAN4AAAAPAAAAAAAA&#10;AAAAAAAAAKECAABkcnMvZG93bnJldi54bWxQSwUGAAAAAAQABAD5AAAAlQMAAAAA&#10;" strokecolor="black [3213]" strokeweight=".5pt"/>
                  <v:line id="Conector recto 24875" o:spid="_x0000_s1528" style="position:absolute;visibility:visible;mso-wrap-style:square" from="19805,4070" to="19805,5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jOlMcAAADeAAAADwAAAGRycy9kb3ducmV2LnhtbESPQWvCQBSE74X+h+UVvIhuKrZKdBUV&#10;BSmCVIVcH9nXbNrs25BdTfz33YLQ4zAz3zDzZWcrcaPGl44VvA4TEMS50yUXCi7n3WAKwgdkjZVj&#10;UnAnD8vF89McU+1a/qTbKRQiQtinqMCEUKdS+tyQRT90NXH0vlxjMUTZFFI32Ea4reQoSd6lxZLj&#10;gsGaNobyn9PVKlhvv1dHbSb9TZsVWd0eskR/ZEr1XrrVDESgLvyHH+29VjAaTydv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SM6UxwAAAN4AAAAPAAAAAAAA&#10;AAAAAAAAAKECAABkcnMvZG93bnJldi54bWxQSwUGAAAAAAQABAD5AAAAlQMAAAAA&#10;" strokecolor="black [3213]" strokeweight=".5pt"/>
                  <v:line id="Conector recto 24876" o:spid="_x0000_s1529" style="position:absolute;visibility:visible;mso-wrap-style:square" from="20161,4624" to="20161,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Q48cAAADeAAAADwAAAGRycy9kb3ducmV2LnhtbESPQWvCQBSE74L/YXlCL0U3laKSZiMq&#10;LRQRSrWQ6yP7mk3Nvg3ZrUn/vSsUPA4z8w2TrQfbiAt1vnas4GmWgCAuna65UvB1epuuQPiArLFx&#10;TAr+yMM6H48yTLXr+ZMux1CJCGGfogITQptK6UtDFv3MtcTR+3adxRBlV0ndYR/htpHzJFlIizXH&#10;BYMt7QyV5+OvVbB9/dl8aLN83PVFVbT9oUj0vlDqYTJsXkAEGsI9/N9+1wrmz6vlAm534hW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mlDjxwAAAN4AAAAPAAAAAAAA&#10;AAAAAAAAAKECAABkcnMvZG93bnJldi54bWxQSwUGAAAAAAQABAD5AAAAlQMAAAAA&#10;" strokecolor="black [3213]" strokeweight=".5pt"/>
                  <v:line id="Conector recto 24877" o:spid="_x0000_s1530" style="position:absolute;visibility:visible;mso-wrap-style:square" from="20523,4624" to="20523,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1eMcAAADeAAAADwAAAGRycy9kb3ducmV2LnhtbESPQWvCQBSE74L/YXlCL6VuFDESXUWl&#10;BSmCNC3k+sg+s2mzb0N2a9J/3y0UPA4z8w2z2Q22ETfqfO1YwWyagCAuna65UvDx/vK0AuEDssbG&#10;MSn4IQ+77Xi0wUy7nt/olodKRAj7DBWYENpMSl8asuinriWO3tV1FkOUXSV1h32E20bOk2QpLdYc&#10;Fwy2dDRUfuXfVsHh+XN/0SZ9PPZFVbT9uUj0a6HUw2TYr0EEGsI9/N8+aQXzxSpN4e9OvAJy+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1vV4xwAAAN4AAAAPAAAAAAAA&#10;AAAAAAAAAKECAABkcnMvZG93bnJldi54bWxQSwUGAAAAAAQABAD5AAAAlQMAAAAA&#10;" strokecolor="black [3213]" strokeweight=".5pt"/>
                  <v:line id="Conector recto 24878" o:spid="_x0000_s1531" style="position:absolute;visibility:visible;mso-wrap-style:square" from="20885,4624" to="20885,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hCsUAAADeAAAADwAAAGRycy9kb3ducmV2LnhtbERPXWvCMBR9H+w/hDvYi8xUESvVtDhx&#10;MGQgOqGvl+au6dbclCaz9d+bh8EeD+d7U4y2FVfqfeNYwWyagCCunG64VnD5fHtZgfABWWPrmBTc&#10;yEORPz5sMNNu4BNdz6EWMYR9hgpMCF0mpa8MWfRT1xFH7sv1FkOEfS11j0MMt62cJ8lSWmw4Nhjs&#10;aGeo+jn/WgWv++/tUZt0shvKuuyGjzLRh1Kp56dxuwYRaAz/4j/3u1YwX6zSuDfeiV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lhCsUAAADeAAAADwAAAAAAAAAA&#10;AAAAAAChAgAAZHJzL2Rvd25yZXYueG1sUEsFBgAAAAAEAAQA+QAAAJMDAAAAAA==&#10;" strokecolor="black [3213]" strokeweight=".5pt"/>
                  <v:line id="Conector recto 24879" o:spid="_x0000_s1532" style="position:absolute;visibility:visible;mso-wrap-style:square" from="21602,3519" to="21602,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XEkcgAAADeAAAADwAAAGRycy9kb3ducmV2LnhtbESPQWvCQBSE74X+h+UVvJS6UUTT1FVU&#10;FKQIpbaQ6yP7mk2bfRuyq4n/3i0IHoeZ+YaZL3tbizO1vnKsYDRMQBAXTldcKvj+2r2kIHxA1lg7&#10;JgUX8rBcPD7MMdOu4086H0MpIoR9hgpMCE0mpS8MWfRD1xBH78e1FkOUbSl1i12E21qOk2QqLVYc&#10;Fww2tDFU/B1PVsF6+7v60Gb2vOnyMm+6Q57o91ypwVO/egMRqA/38K291wrGk3T2Cv934hWQi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AXEkcgAAADeAAAADwAAAAAA&#10;AAAAAAAAAAChAgAAZHJzL2Rvd25yZXYueG1sUEsFBgAAAAAEAAQA+QAAAJYDAAAAAA==&#10;" strokecolor="black [3213]" strokeweight=".5pt"/>
                  <v:line id="Conector recto 24880" o:spid="_x0000_s1533" style="position:absolute;visibility:visible;mso-wrap-style:square" from="21240,4624" to="21240,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dK8YAAADeAAAADwAAAGRycy9kb3ducmV2LnhtbESPXWvCMBSG7wf+h3CE3QxNlTFLNYqK&#10;gzEE8QN6e2iOTbU5KU1mu3+/XAi7fHm/eBar3tbiQa2vHCuYjBMQxIXTFZcKLufPUQrCB2SNtWNS&#10;8EseVsvBywIz7To+0uMUShFH2GeowITQZFL6wpBFP3YNcfSurrUYomxLqVvs4rit5TRJPqTFiuOD&#10;wYa2hor76ccq2Oxu64M2s7dtl5d50+3zRH/nSr0O+/UcRKA+/Ief7S+tYPqephEg4kQU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qHSvGAAAA3gAAAA8AAAAAAAAA&#10;AAAAAAAAoQIAAGRycy9kb3ducmV2LnhtbFBLBQYAAAAABAAEAPkAAACUAwAAAAA=&#10;" strokecolor="black [3213]" strokeweight=".5pt"/>
                </v:group>
                <w10:wrap type="square"/>
              </v:group>
            </w:pict>
          </mc:Fallback>
        </mc:AlternateContent>
      </w:r>
    </w:p>
    <w:p w14:paraId="56EE788E" w14:textId="2CEC62C5" w:rsidR="006C09F4" w:rsidRDefault="006C09F4" w:rsidP="006C09F4">
      <w:pPr>
        <w:pStyle w:val="Vietas2"/>
      </w:pPr>
      <w:r w:rsidRPr="00017A01">
        <w:rPr>
          <w:lang w:eastAsia="es-MX"/>
        </w:rPr>
        <w:t>Vernier de 20 divisiones</w:t>
      </w:r>
      <w:r>
        <w:rPr>
          <w:lang w:eastAsia="es-MX"/>
        </w:rPr>
        <w:t xml:space="preserve"> (Figura 6)</w:t>
      </w:r>
      <w:r w:rsidRPr="00017A01">
        <w:rPr>
          <w:lang w:eastAsia="es-MX"/>
        </w:rPr>
        <w:t>.</w:t>
      </w:r>
    </w:p>
    <w:p w14:paraId="1593C39E" w14:textId="77777777" w:rsidR="006C09F4" w:rsidRDefault="00842E0E" w:rsidP="006C09F4">
      <w:pPr>
        <w:rPr>
          <w:sz w:val="24"/>
          <w:szCs w:val="24"/>
        </w:rPr>
      </w:pPr>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lang w:eastAsia="es-MX"/>
                    </w:rPr>
                    <m:t>u=1mm</m:t>
                  </m:r>
                </m:e>
              </m:mr>
              <m:mr>
                <m:e>
                  <m:r>
                    <w:rPr>
                      <w:rFonts w:ascii="Cambria Math" w:eastAsia="Times New Roman" w:hAnsi="Cambria Math" w:cs="Times New Roman"/>
                      <w:lang w:eastAsia="es-MX"/>
                    </w:rPr>
                    <m:t>n=20</m:t>
                  </m:r>
                </m:e>
              </m:mr>
              <m:mr>
                <m:e>
                  <m:r>
                    <w:rPr>
                      <w:rFonts w:ascii="Cambria Math" w:eastAsia="Times New Roman" w:hAnsi="Cambria Math" w:cs="Times New Roman"/>
                      <w:lang w:eastAsia="es-MX"/>
                    </w:rPr>
                    <m:t>k=2</m:t>
                  </m:r>
                </m:e>
              </m:mr>
            </m:m>
          </m:e>
        </m:d>
        <m:r>
          <w:rPr>
            <w:rFonts w:ascii="Cambria Math" w:eastAsia="Times New Roman" w:hAnsi="Cambria Math" w:cs="Times New Roman"/>
            <w:lang w:eastAsia="es-MX"/>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color w:val="C00000"/>
                    <w:lang w:eastAsia="es-MX"/>
                  </w:rPr>
                  <m:t>A=0.05mm</m:t>
                </m:r>
              </m:e>
              <m:e>
                <m:r>
                  <w:rPr>
                    <w:rFonts w:ascii="Cambria Math" w:eastAsia="Times New Roman" w:hAnsi="Cambria Math" w:cs="Times New Roman"/>
                    <w:lang w:eastAsia="es-MX"/>
                  </w:rPr>
                  <m:t>S=1.95mm</m:t>
                </m:r>
              </m:e>
              <m:e>
                <m:r>
                  <w:rPr>
                    <w:rFonts w:ascii="Cambria Math" w:eastAsia="Times New Roman" w:hAnsi="Cambria Math" w:cs="Times New Roman"/>
                    <w:lang w:eastAsia="es-MX"/>
                  </w:rPr>
                  <m:t>L=39mm</m:t>
                </m:r>
              </m:e>
            </m:eqArr>
          </m:e>
        </m:d>
      </m:oMath>
      <w:r w:rsidR="006C09F4">
        <w:rPr>
          <w:sz w:val="24"/>
          <w:szCs w:val="24"/>
        </w:rPr>
        <w:t xml:space="preserve"> </w:t>
      </w:r>
    </w:p>
    <w:p w14:paraId="24A3796F" w14:textId="7FF555CC" w:rsidR="0094238D" w:rsidRPr="0094238D" w:rsidRDefault="00B21AF2" w:rsidP="0094238D">
      <w:pPr>
        <w:pStyle w:val="Subtitulo"/>
        <w:rPr>
          <w:lang w:val="es-MX"/>
        </w:rPr>
      </w:pPr>
      <w:bookmarkStart w:id="11" w:name="_Toc80287241"/>
      <w:bookmarkStart w:id="12" w:name="_Toc149815419"/>
      <w:r>
        <w:rPr>
          <w:rFonts w:eastAsia="Times New Roman"/>
          <w:caps w:val="0"/>
          <w:lang w:eastAsia="es-MX"/>
        </w:rPr>
        <w:t>VERNIER EN ESCALA SEXAGESIMAL</w:t>
      </w:r>
      <w:r w:rsidR="0094238D">
        <w:t>.</w:t>
      </w:r>
      <w:bookmarkEnd w:id="11"/>
      <w:bookmarkEnd w:id="12"/>
    </w:p>
    <w:p w14:paraId="18FEDE6F" w14:textId="77777777" w:rsidR="00B21AF2" w:rsidRDefault="00B21AF2" w:rsidP="00B21AF2">
      <w:pPr>
        <w:rPr>
          <w:rFonts w:eastAsia="Times New Roman"/>
          <w:lang w:eastAsia="es-MX"/>
        </w:rPr>
      </w:pPr>
      <w:r>
        <w:rPr>
          <w:noProof/>
          <w:lang w:val="es-MX" w:eastAsia="es-MX"/>
        </w:rPr>
        <mc:AlternateContent>
          <mc:Choice Requires="wpc">
            <w:drawing>
              <wp:anchor distT="0" distB="0" distL="114300" distR="114300" simplePos="0" relativeHeight="251791360" behindDoc="0" locked="0" layoutInCell="1" allowOverlap="1" wp14:anchorId="7CF0558C" wp14:editId="2B0ECB0E">
                <wp:simplePos x="0" y="0"/>
                <wp:positionH relativeFrom="column">
                  <wp:posOffset>4830374</wp:posOffset>
                </wp:positionH>
                <wp:positionV relativeFrom="paragraph">
                  <wp:posOffset>23495</wp:posOffset>
                </wp:positionV>
                <wp:extent cx="1801495" cy="1707515"/>
                <wp:effectExtent l="0" t="0" r="8255" b="6985"/>
                <wp:wrapSquare wrapText="bothSides"/>
                <wp:docPr id="24897" name="Lienzo 24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885" name="Imagen 24885" descr="Nonio angular G.svg"/>
                          <pic:cNvPicPr/>
                        </pic:nvPicPr>
                        <pic:blipFill rotWithShape="1">
                          <a:blip r:embed="rId11" cstate="print">
                            <a:extLst>
                              <a:ext uri="{28A0092B-C50C-407E-A947-70E740481C1C}">
                                <a14:useLocalDpi xmlns:a14="http://schemas.microsoft.com/office/drawing/2010/main" val="0"/>
                              </a:ext>
                            </a:extLst>
                          </a:blip>
                          <a:srcRect t="8136"/>
                          <a:stretch/>
                        </pic:blipFill>
                        <pic:spPr bwMode="auto">
                          <a:xfrm>
                            <a:off x="36246" y="8179"/>
                            <a:ext cx="1765935" cy="1529519"/>
                          </a:xfrm>
                          <a:prstGeom prst="rect">
                            <a:avLst/>
                          </a:prstGeom>
                          <a:noFill/>
                          <a:ln>
                            <a:noFill/>
                          </a:ln>
                        </pic:spPr>
                      </pic:pic>
                      <wps:wsp>
                        <wps:cNvPr id="24886" name="Cuadro de texto 34"/>
                        <wps:cNvSpPr txBox="1"/>
                        <wps:spPr>
                          <a:xfrm>
                            <a:off x="271839" y="1537699"/>
                            <a:ext cx="1388987" cy="1425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B4BC3" w14:textId="77777777" w:rsidR="00B21AF2" w:rsidRDefault="00B21AF2" w:rsidP="00B21AF2">
                              <w:pPr>
                                <w:pStyle w:val="NormalWeb"/>
                                <w:spacing w:before="0" w:beforeAutospacing="0" w:after="160" w:afterAutospacing="0" w:line="252" w:lineRule="auto"/>
                              </w:pPr>
                              <w:r>
                                <w:rPr>
                                  <w:rFonts w:eastAsia="Calibri"/>
                                  <w:sz w:val="16"/>
                                  <w:szCs w:val="16"/>
                                </w:rPr>
                                <w:t>Figura 7. Escala Sexagesimal.</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87" name="Cuadro de texto 34"/>
                        <wps:cNvSpPr txBox="1"/>
                        <wps:spPr>
                          <a:xfrm>
                            <a:off x="846700" y="1212428"/>
                            <a:ext cx="22512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630C9" w14:textId="77777777" w:rsidR="00B21AF2" w:rsidRDefault="00B21AF2" w:rsidP="00B21AF2">
                              <w:pPr>
                                <w:pStyle w:val="NormalWeb"/>
                                <w:spacing w:before="0" w:beforeAutospacing="0" w:after="160" w:afterAutospacing="0" w:line="252" w:lineRule="auto"/>
                              </w:pPr>
                              <m:oMathPara>
                                <m:oMath>
                                  <m:r>
                                    <w:rPr>
                                      <w:rFonts w:ascii="Cambria Math" w:eastAsia="Calibri" w:hAnsi="Cambria Math"/>
                                      <w:sz w:val="16"/>
                                      <w:szCs w:val="16"/>
                                    </w:rPr>
                                    <m:t>θ°</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7CF0558C" id="Lienzo 24897" o:spid="_x0000_s1534" editas="canvas" style="position:absolute;left:0;text-align:left;margin-left:380.35pt;margin-top:1.85pt;width:141.85pt;height:134.45pt;z-index:251791360;mso-height-relative:margin" coordsize="18014,17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">
                <v:shape id="_x0000_s1535" type="#_x0000_t75" style="position:absolute;width:18014;height:17075;visibility:visible;mso-wrap-style:square">
                  <v:fill o:detectmouseclick="t"/>
                  <v:path o:connecttype="none"/>
                </v:shape>
                <v:shape id="Imagen 24885" o:spid="_x0000_s1536" type="#_x0000_t75" alt="Nonio angular G.svg" style="position:absolute;left:362;top:81;width:17659;height:15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hTOzGAAAA3gAAAA8AAABkcnMvZG93bnJldi54bWxEj0FrwkAUhO+C/2F5hd50E6kaUlcRQSj1&#10;IFXB62v2mQ3Nvg3ZNab99a5Q8DjMzDfMYtXbWnTU+sqxgnScgCAunK64VHA6bkcZCB+QNdaOScEv&#10;eVgth4MF5trd+Iu6QyhFhLDPUYEJocml9IUhi37sGuLoXVxrMUTZllK3eItwW8tJksykxYrjgsGG&#10;NoaKn8PVKljPPg3O/zpOv6/nfbq7bKY2rZR6fenX7yAC9eEZ/m9/aAWTtyybwuNOvAJye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eFM7MYAAADeAAAADwAAAAAAAAAAAAAA&#10;AACfAgAAZHJzL2Rvd25yZXYueG1sUEsFBgAAAAAEAAQA9wAAAJIDAAAAAA==&#10;">
                  <v:imagedata r:id="rId12" o:title="Nonio angular G" croptop="5332f"/>
                </v:shape>
                <v:shape id="Cuadro de texto 34" o:spid="_x0000_s1537" type="#_x0000_t202" style="position:absolute;left:2718;top:15376;width:13890;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I4MgA&#10;AADeAAAADwAAAGRycy9kb3ducmV2LnhtbESPQUvDQBSE74L/YXmCN7tpkRJit0VsBQ+t1qqgt2f2&#10;mQSzb8Puaxr/fbcg9DjMzDfMbDG4VvUUYuPZwHiUgSIuvW24MvD+9niTg4qCbLH1TAb+KMJifnkx&#10;w8L6A79Sv5NKJQjHAg3UIl2hdSxrchhHviNO3o8PDiXJUGkb8JDgrtWTLJtqhw2nhRo7eqip/N3t&#10;nYH2M4b1dyZf/bLayPZF7z9W42djrq+G+ztQQoOcw//tJ2tgcpvnUzjdSVdAz4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4jgyAAAAN4AAAAPAAAAAAAAAAAAAAAAAJgCAABk&#10;cnMvZG93bnJldi54bWxQSwUGAAAAAAQABAD1AAAAjQMAAAAA&#10;" filled="f" stroked="f" strokeweight=".5pt">
                  <v:textbox inset="0,0,0,0">
                    <w:txbxContent>
                      <w:p w14:paraId="160B4BC3" w14:textId="77777777" w:rsidR="00B21AF2" w:rsidRDefault="00B21AF2" w:rsidP="00B21AF2">
                        <w:pPr>
                          <w:pStyle w:val="NormalWeb"/>
                          <w:spacing w:before="0" w:beforeAutospacing="0" w:after="160" w:afterAutospacing="0" w:line="252" w:lineRule="auto"/>
                        </w:pPr>
                        <w:r>
                          <w:rPr>
                            <w:rFonts w:eastAsia="Calibri"/>
                            <w:sz w:val="16"/>
                            <w:szCs w:val="16"/>
                          </w:rPr>
                          <w:t>Figura 7. Escala Sexagesimal.</w:t>
                        </w:r>
                      </w:p>
                    </w:txbxContent>
                  </v:textbox>
                </v:shape>
                <v:shape id="Cuadro de texto 34" o:spid="_x0000_s1538" type="#_x0000_t202" style="position:absolute;left:8467;top:12124;width:225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te8gA&#10;AADeAAAADwAAAGRycy9kb3ducmV2LnhtbESPX0vDQBDE3wW/w7FC3+ylRWyIvRbxD/ShVq0K+rbm&#10;1iSY2wt32zT99r2C4OMwM79h5svBtaqnEBvPBibjDBRx6W3DlYH3t8fLHFQUZIutZzJwoAjLxfnZ&#10;HAvr9/xK/VYqlSAcCzRQi3SF1rGsyWEc+444eT8+OJQkQ6VtwH2Cu1ZPs+xaO2w4LdTY0V1N5e92&#10;5wy0nzGsvzP56u+rJ3l51ruPh8nGmNHFcHsDSmiQ//Bfe2UNTK/yfAanO+kK6MUR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ty17yAAAAN4AAAAPAAAAAAAAAAAAAAAAAJgCAABk&#10;cnMvZG93bnJldi54bWxQSwUGAAAAAAQABAD1AAAAjQMAAAAA&#10;" filled="f" stroked="f" strokeweight=".5pt">
                  <v:textbox inset="0,0,0,0">
                    <w:txbxContent>
                      <w:p w14:paraId="4A6630C9" w14:textId="77777777" w:rsidR="00B21AF2" w:rsidRDefault="00B21AF2" w:rsidP="00B21AF2">
                        <w:pPr>
                          <w:pStyle w:val="NormalWeb"/>
                          <w:spacing w:before="0" w:beforeAutospacing="0" w:after="160" w:afterAutospacing="0" w:line="252" w:lineRule="auto"/>
                        </w:pPr>
                        <m:oMathPara>
                          <m:oMath>
                            <m:r>
                              <w:rPr>
                                <w:rFonts w:ascii="Cambria Math" w:eastAsia="Calibri" w:hAnsi="Cambria Math"/>
                                <w:sz w:val="16"/>
                                <w:szCs w:val="16"/>
                              </w:rPr>
                              <m:t>θ°</m:t>
                            </m:r>
                          </m:oMath>
                        </m:oMathPara>
                      </w:p>
                    </w:txbxContent>
                  </v:textbox>
                </v:shape>
                <w10:wrap type="square"/>
              </v:group>
            </w:pict>
          </mc:Fallback>
        </mc:AlternateContent>
      </w:r>
      <w:r>
        <w:rPr>
          <w:rFonts w:eastAsia="Times New Roman"/>
          <w:lang w:eastAsia="es-MX"/>
        </w:rPr>
        <w:t xml:space="preserve">En el sistema sexagesimal (angular), un grado son sesenta minutos y un minuto sesenta segundos. </w:t>
      </w:r>
      <m:oMath>
        <m:r>
          <w:rPr>
            <w:rFonts w:ascii="Cambria Math" w:eastAsia="Times New Roman" w:hAnsi="Cambria Math" w:cs="Times New Roman"/>
            <w:lang w:eastAsia="es-MX"/>
          </w:rPr>
          <m:t>u=1°=60´</m:t>
        </m:r>
      </m:oMath>
      <w:r>
        <w:rPr>
          <w:rFonts w:eastAsia="Times New Roman"/>
          <w:lang w:eastAsia="es-MX"/>
        </w:rPr>
        <w:t xml:space="preserve">. Por lo que la apreciación dependerá del número de divisiones que tomemos (Figura 7): </w:t>
      </w:r>
    </w:p>
    <w:p w14:paraId="04A80997" w14:textId="77777777" w:rsidR="00B21AF2" w:rsidRPr="008C0071" w:rsidRDefault="00B21AF2" w:rsidP="00B21AF2">
      <w:pPr>
        <w:spacing w:line="240" w:lineRule="auto"/>
        <w:ind w:firstLine="180"/>
        <w:rPr>
          <w:rFonts w:eastAsia="Times New Roman" w:cs="Times New Roman"/>
          <w:lang w:eastAsia="es-MX"/>
        </w:rPr>
      </w:pPr>
      <m:oMathPara>
        <m:oMathParaPr>
          <m:jc m:val="center"/>
        </m:oMathParaPr>
        <m:oMath>
          <m:r>
            <w:rPr>
              <w:rFonts w:ascii="Cambria Math" w:eastAsia="Times New Roman" w:hAnsi="Cambria Math" w:cs="Times New Roman"/>
              <w:lang w:eastAsia="es-MX"/>
            </w:rPr>
            <m:t>A=</m:t>
          </m:r>
          <m:f>
            <m:fPr>
              <m:ctrlPr>
                <w:rPr>
                  <w:rFonts w:ascii="Cambria Math" w:eastAsia="Times New Roman" w:hAnsi="Cambria Math" w:cs="Times New Roman"/>
                  <w:i/>
                  <w:szCs w:val="22"/>
                </w:rPr>
              </m:ctrlPr>
            </m:fPr>
            <m:num>
              <m:r>
                <w:rPr>
                  <w:rFonts w:ascii="Cambria Math" w:eastAsia="Times New Roman" w:hAnsi="Cambria Math" w:cs="Times New Roman"/>
                  <w:lang w:eastAsia="es-MX"/>
                </w:rPr>
                <m:t>1°</m:t>
              </m:r>
            </m:num>
            <m:den>
              <m:r>
                <w:rPr>
                  <w:rFonts w:ascii="Cambria Math" w:eastAsia="Times New Roman" w:hAnsi="Cambria Math" w:cs="Times New Roman"/>
                  <w:lang w:eastAsia="es-MX"/>
                </w:rPr>
                <m:t>n</m:t>
              </m:r>
            </m:den>
          </m:f>
          <m:r>
            <w:rPr>
              <w:rFonts w:ascii="Cambria Math" w:eastAsia="Times New Roman" w:hAnsi="Cambria Math" w:cs="Times New Roman"/>
              <w:lang w:eastAsia="es-MX"/>
            </w:rPr>
            <m:t>=</m:t>
          </m:r>
          <m:f>
            <m:fPr>
              <m:ctrlPr>
                <w:rPr>
                  <w:rFonts w:ascii="Cambria Math" w:eastAsia="Times New Roman" w:hAnsi="Cambria Math" w:cs="Times New Roman"/>
                  <w:i/>
                  <w:szCs w:val="22"/>
                </w:rPr>
              </m:ctrlPr>
            </m:fPr>
            <m:num>
              <m:r>
                <w:rPr>
                  <w:rFonts w:ascii="Cambria Math" w:eastAsia="Times New Roman" w:hAnsi="Cambria Math" w:cs="Times New Roman"/>
                  <w:lang w:eastAsia="es-MX"/>
                </w:rPr>
                <m:t>60´</m:t>
              </m:r>
            </m:num>
            <m:den>
              <m:r>
                <w:rPr>
                  <w:rFonts w:ascii="Cambria Math" w:eastAsia="Times New Roman" w:hAnsi="Cambria Math" w:cs="Times New Roman"/>
                  <w:lang w:eastAsia="es-MX"/>
                </w:rPr>
                <m:t>n</m:t>
              </m:r>
            </m:den>
          </m:f>
        </m:oMath>
      </m:oMathPara>
    </w:p>
    <w:p w14:paraId="242EB5B7" w14:textId="05084FB1" w:rsidR="00B21AF2" w:rsidRDefault="00B21AF2" w:rsidP="00F60787">
      <w:pPr>
        <w:rPr>
          <w:rFonts w:eastAsia="Times New Roman"/>
          <w:lang w:eastAsia="es-MX"/>
        </w:rPr>
      </w:pPr>
      <w:r>
        <w:rPr>
          <w:rFonts w:eastAsia="Times New Roman"/>
          <w:lang w:eastAsia="es-MX"/>
        </w:rPr>
        <w:t xml:space="preserve">Sin embargo, hay que tener presente que el número </w:t>
      </w:r>
      <w:r>
        <w:rPr>
          <w:rFonts w:eastAsia="Times New Roman"/>
          <w:bCs/>
          <w:i/>
          <w:lang w:eastAsia="es-MX"/>
        </w:rPr>
        <w:t>n</w:t>
      </w:r>
      <w:r>
        <w:rPr>
          <w:rFonts w:eastAsia="Times New Roman"/>
          <w:lang w:eastAsia="es-MX"/>
        </w:rPr>
        <w:t xml:space="preserve"> de divisiones también será en base sexagesimal, es decir se tendrá una escala vernier (o nonio) en minutos o segundos.</w:t>
      </w:r>
    </w:p>
    <w:p w14:paraId="2EFDF3EA" w14:textId="1D58CA1C" w:rsidR="00B21AF2" w:rsidRDefault="00F60787" w:rsidP="00B21AF2">
      <w:pPr>
        <w:pStyle w:val="Vietas2"/>
        <w:numPr>
          <w:ilvl w:val="0"/>
          <w:numId w:val="15"/>
        </w:numPr>
      </w:pPr>
      <w:r>
        <w:rPr>
          <w:noProof/>
          <w:lang w:val="es-MX" w:eastAsia="es-MX"/>
        </w:rPr>
        <mc:AlternateContent>
          <mc:Choice Requires="wpc">
            <w:drawing>
              <wp:anchor distT="0" distB="0" distL="114300" distR="114300" simplePos="0" relativeHeight="251794432" behindDoc="0" locked="0" layoutInCell="1" allowOverlap="1" wp14:anchorId="7190A0D7" wp14:editId="372A7157">
                <wp:simplePos x="0" y="0"/>
                <wp:positionH relativeFrom="column">
                  <wp:posOffset>3841053</wp:posOffset>
                </wp:positionH>
                <wp:positionV relativeFrom="paragraph">
                  <wp:posOffset>44159</wp:posOffset>
                </wp:positionV>
                <wp:extent cx="2817495" cy="1833880"/>
                <wp:effectExtent l="0" t="0" r="1905" b="0"/>
                <wp:wrapSquare wrapText="bothSides"/>
                <wp:docPr id="24898" name="Lienzo 248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888" name="Cuadro de texto 34"/>
                        <wps:cNvSpPr txBox="1"/>
                        <wps:spPr>
                          <a:xfrm>
                            <a:off x="56962" y="1516724"/>
                            <a:ext cx="2760533" cy="2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6AA8" w14:textId="77777777" w:rsidR="00B21AF2" w:rsidRDefault="00B21AF2" w:rsidP="00B21AF2">
                              <w:pPr>
                                <w:pStyle w:val="NormalWeb"/>
                                <w:spacing w:before="0" w:beforeAutospacing="0" w:after="160" w:afterAutospacing="0" w:line="252" w:lineRule="auto"/>
                              </w:pPr>
                              <w:r>
                                <w:rPr>
                                  <w:rFonts w:eastAsia="Calibri"/>
                                  <w:sz w:val="16"/>
                                  <w:szCs w:val="16"/>
                                </w:rPr>
                                <w:t>Figura 8. Ejemplos de vernier angular de 4 divisiones. a) L=7° ; b) L=15°.</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4889" name="Imagen 24889" descr="Nonio angular G 0402.svg"/>
                          <pic:cNvPicPr/>
                        </pic:nvPicPr>
                        <pic:blipFill>
                          <a:blip r:embed="rId13">
                            <a:extLst>
                              <a:ext uri="{28A0092B-C50C-407E-A947-70E740481C1C}">
                                <a14:useLocalDpi xmlns:a14="http://schemas.microsoft.com/office/drawing/2010/main" val="0"/>
                              </a:ext>
                            </a:extLst>
                          </a:blip>
                          <a:srcRect/>
                          <a:stretch>
                            <a:fillRect/>
                          </a:stretch>
                        </pic:blipFill>
                        <pic:spPr bwMode="auto">
                          <a:xfrm>
                            <a:off x="20530" y="4984"/>
                            <a:ext cx="1476000" cy="1476000"/>
                          </a:xfrm>
                          <a:prstGeom prst="rect">
                            <a:avLst/>
                          </a:prstGeom>
                          <a:noFill/>
                          <a:ln>
                            <a:noFill/>
                          </a:ln>
                        </pic:spPr>
                      </pic:pic>
                      <pic:pic xmlns:pic="http://schemas.openxmlformats.org/drawingml/2006/picture">
                        <pic:nvPicPr>
                          <pic:cNvPr id="24890" name="Imagen 24890" descr="Nonio angular G 0404.svg"/>
                          <pic:cNvPicPr/>
                        </pic:nvPicPr>
                        <pic:blipFill>
                          <a:blip r:embed="rId14">
                            <a:extLst>
                              <a:ext uri="{28A0092B-C50C-407E-A947-70E740481C1C}">
                                <a14:useLocalDpi xmlns:a14="http://schemas.microsoft.com/office/drawing/2010/main" val="0"/>
                              </a:ext>
                            </a:extLst>
                          </a:blip>
                          <a:srcRect/>
                          <a:stretch>
                            <a:fillRect/>
                          </a:stretch>
                        </pic:blipFill>
                        <pic:spPr bwMode="auto">
                          <a:xfrm>
                            <a:off x="1362032" y="0"/>
                            <a:ext cx="1440000" cy="1440000"/>
                          </a:xfrm>
                          <a:prstGeom prst="rect">
                            <a:avLst/>
                          </a:prstGeom>
                          <a:noFill/>
                          <a:ln>
                            <a:noFill/>
                          </a:ln>
                        </pic:spPr>
                      </pic:pic>
                    </wpc:wpc>
                  </a:graphicData>
                </a:graphic>
                <wp14:sizeRelV relativeFrom="margin">
                  <wp14:pctHeight>0</wp14:pctHeight>
                </wp14:sizeRelV>
              </wp:anchor>
            </w:drawing>
          </mc:Choice>
          <mc:Fallback>
            <w:pict>
              <v:group w14:anchorId="7190A0D7" id="Lienzo 24898" o:spid="_x0000_s1539" editas="canvas" style="position:absolute;left:0;text-align:left;margin-left:302.45pt;margin-top:3.5pt;width:221.85pt;height:144.4pt;z-index:251794432;mso-height-relative:margin" coordsize="28174,1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">
                <v:shape id="_x0000_s1540" type="#_x0000_t75" style="position:absolute;width:28174;height:18338;visibility:visible;mso-wrap-style:square">
                  <v:fill o:detectmouseclick="t"/>
                  <v:path o:connecttype="none"/>
                </v:shape>
                <v:shape id="Cuadro de texto 34" o:spid="_x0000_s1541" type="#_x0000_t202" style="position:absolute;left:569;top:15167;width:27605;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i5CcUA&#10;AADeAAAADwAAAGRycy9kb3ducmV2LnhtbERPS0vDQBC+C/6HZQRvdtMiJcRui6iFHvrQaqHexuyY&#10;BLOzYXeaxn/vHgoeP773bDG4VvUUYuPZwHiUgSIuvW24MvDxvrzLQUVBtth6JgO/FGExv76aYWH9&#10;md+o30ulUgjHAg3UIl2hdSxrchhHviNO3LcPDiXBUGkb8JzCXasnWTbVDhtODTV29FRT+bM/OQPt&#10;MYb1Vyaf/XO1kdedPh1exltjbm+GxwdQQoP8iy/ulTUwuc/ztDfdSVd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LkJxQAAAN4AAAAPAAAAAAAAAAAAAAAAAJgCAABkcnMv&#10;ZG93bnJldi54bWxQSwUGAAAAAAQABAD1AAAAigMAAAAA&#10;" filled="f" stroked="f" strokeweight=".5pt">
                  <v:textbox inset="0,0,0,0">
                    <w:txbxContent>
                      <w:p w14:paraId="4D6A6AA8" w14:textId="77777777" w:rsidR="00B21AF2" w:rsidRDefault="00B21AF2" w:rsidP="00B21AF2">
                        <w:pPr>
                          <w:pStyle w:val="NormalWeb"/>
                          <w:spacing w:before="0" w:beforeAutospacing="0" w:after="160" w:afterAutospacing="0" w:line="252" w:lineRule="auto"/>
                        </w:pPr>
                        <w:r>
                          <w:rPr>
                            <w:rFonts w:eastAsia="Calibri"/>
                            <w:sz w:val="16"/>
                            <w:szCs w:val="16"/>
                          </w:rPr>
                          <w:t>Figura 8. Ejemplos de vernier angular de 4 divisiones. a) L=7° ; b) L=15°.</w:t>
                        </w:r>
                      </w:p>
                    </w:txbxContent>
                  </v:textbox>
                </v:shape>
                <v:shape id="Imagen 24889" o:spid="_x0000_s1542" type="#_x0000_t75" alt="Nonio angular G 0402.svg" style="position:absolute;left:205;top:49;width:14760;height:14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pbGHHAAAA3gAAAA8AAABkcnMvZG93bnJldi54bWxEj0FrwkAUhO9C/8PyCr2ZjVIkjdmIFQS1&#10;9lDtweMj+5qkzb4N2TVJ/323IHgcZuYbJluNphE9da62rGAWxSCIC6trLhV8nrfTBITzyBoby6Tg&#10;lxys8odJhqm2A39Qf/KlCBB2KSqovG9TKV1RkUEX2ZY4eF+2M+iD7EqpOxwC3DRyHscLabDmsFBh&#10;S5uKip/T1ShIhuMsfue31/Nl26/1cY/62x2Uenoc10sQnkZ/D9/aO61g/pwkL/B/J1wBmf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5pbGHHAAAA3gAAAA8AAAAAAAAAAAAA&#10;AAAAnwIAAGRycy9kb3ducmV2LnhtbFBLBQYAAAAABAAEAPcAAACTAwAAAAA=&#10;">
                  <v:imagedata r:id="rId15" o:title="Nonio angular G 0402"/>
                </v:shape>
                <v:shape id="Imagen 24890" o:spid="_x0000_s1543" type="#_x0000_t75" alt="Nonio angular G 0404.svg" style="position:absolute;left:13620;width:14400;height:14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KPXTFAAAA3gAAAA8AAABkcnMvZG93bnJldi54bWxEj01Lw0AQhu+C/2GZgje7aRRJ026LFAI9&#10;CGKqh96G7DTZNjsbsmMb/717EDy+vF886+3ke3WlMbrABhbzDBRxE6zj1sDnoXosQEVBttgHJgM/&#10;FGG7ub9bY2nDjT/oWkur0gjHEg10IkOpdWw68hjnYSBO3imMHiXJsdV2xFsa973Os+xFe3ScHjoc&#10;aNdRc6m/vQH7/lafn3KsRL6Ouz3nrmoKZ8zDbHpdgRKa5D/8195bA/lzsUwACSehgN7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Sj10xQAAAN4AAAAPAAAAAAAAAAAAAAAA&#10;AJ8CAABkcnMvZG93bnJldi54bWxQSwUGAAAAAAQABAD3AAAAkQMAAAAA&#10;">
                  <v:imagedata r:id="rId16" o:title="Nonio angular G 0404"/>
                </v:shape>
                <w10:wrap type="square"/>
              </v:group>
            </w:pict>
          </mc:Fallback>
        </mc:AlternateContent>
      </w:r>
      <w:r w:rsidR="00B21AF2">
        <w:t>Vernier angular de 4 divisiones (Figura 8).</w:t>
      </w:r>
    </w:p>
    <w:p w14:paraId="5F8327F4" w14:textId="0F46773B" w:rsidR="00B21AF2" w:rsidRDefault="00B21AF2" w:rsidP="00B21AF2">
      <w:r>
        <w:t xml:space="preserve">        </w:t>
      </w:r>
      <m:oMath>
        <m:r>
          <m:rPr>
            <m:sty m:val="p"/>
          </m:rPr>
          <w:rPr>
            <w:rFonts w:ascii="Cambria Math" w:hAnsi="Cambria Math"/>
          </w:rPr>
          <m:t xml:space="preserve">  </m:t>
        </m:r>
        <m:d>
          <m:dPr>
            <m:begChr m:val=""/>
            <m:endChr m:val="}"/>
            <m:ctrlPr>
              <w:rPr>
                <w:rFonts w:ascii="Cambria Math" w:eastAsia="Times New Roman" w:hAnsi="Cambria Math"/>
                <w:szCs w:val="22"/>
              </w:rPr>
            </m:ctrlPr>
          </m:dPr>
          <m:e>
            <m:m>
              <m:mPr>
                <m:mcs>
                  <m:mc>
                    <m:mcPr>
                      <m:count m:val="1"/>
                      <m:mcJc m:val="center"/>
                    </m:mcPr>
                  </m:mc>
                </m:mcs>
                <m:ctrlPr>
                  <w:rPr>
                    <w:rFonts w:ascii="Cambria Math" w:eastAsia="Times New Roman" w:hAnsi="Cambria Math"/>
                    <w:szCs w:val="22"/>
                  </w:rPr>
                </m:ctrlPr>
              </m:mPr>
              <m:mr>
                <m:e>
                  <m:r>
                    <w:rPr>
                      <w:rFonts w:ascii="Cambria Math" w:eastAsia="Times New Roman" w:hAnsi="Cambria Math"/>
                      <w:lang w:eastAsia="es-MX"/>
                    </w:rPr>
                    <m:t>u</m:t>
                  </m:r>
                  <m:r>
                    <m:rPr>
                      <m:sty m:val="p"/>
                    </m:rPr>
                    <w:rPr>
                      <w:rFonts w:ascii="Cambria Math" w:eastAsia="Times New Roman" w:hAnsi="Cambria Math"/>
                      <w:lang w:eastAsia="es-MX"/>
                    </w:rPr>
                    <m:t>=1°=60´</m:t>
                  </m:r>
                </m:e>
              </m:mr>
              <m:mr>
                <m:e>
                  <m:r>
                    <w:rPr>
                      <w:rFonts w:ascii="Cambria Math" w:eastAsia="Times New Roman" w:hAnsi="Cambria Math"/>
                      <w:lang w:eastAsia="es-MX"/>
                    </w:rPr>
                    <m:t>n</m:t>
                  </m:r>
                  <m:r>
                    <m:rPr>
                      <m:sty m:val="p"/>
                    </m:rPr>
                    <w:rPr>
                      <w:rFonts w:ascii="Cambria Math" w:eastAsia="Times New Roman" w:hAnsi="Cambria Math"/>
                      <w:lang w:eastAsia="es-MX"/>
                    </w:rPr>
                    <m:t>=4</m:t>
                  </m:r>
                </m:e>
              </m:mr>
              <m:mr>
                <m:e>
                  <m:r>
                    <w:rPr>
                      <w:rFonts w:ascii="Cambria Math" w:eastAsia="Times New Roman" w:hAnsi="Cambria Math"/>
                      <w:lang w:eastAsia="es-MX"/>
                    </w:rPr>
                    <m:t>k</m:t>
                  </m:r>
                  <m:r>
                    <m:rPr>
                      <m:sty m:val="p"/>
                    </m:rPr>
                    <w:rPr>
                      <w:rFonts w:ascii="Cambria Math" w:eastAsia="Times New Roman" w:hAnsi="Cambria Math"/>
                      <w:lang w:eastAsia="es-MX"/>
                    </w:rPr>
                    <m:t>=2</m:t>
                  </m:r>
                </m:e>
              </m:mr>
            </m:m>
          </m:e>
        </m:d>
        <m:r>
          <m:rPr>
            <m:sty m:val="p"/>
          </m:rPr>
          <w:rPr>
            <w:rFonts w:ascii="Cambria Math" w:eastAsia="Times New Roman" w:hAnsi="Cambria Math"/>
            <w:lang w:eastAsia="es-MX"/>
          </w:rPr>
          <m:t>⇒</m:t>
        </m:r>
        <m:d>
          <m:dPr>
            <m:begChr m:val="{"/>
            <m:endChr m:val=""/>
            <m:ctrlPr>
              <w:rPr>
                <w:rFonts w:ascii="Cambria Math" w:eastAsia="Times New Roman" w:hAnsi="Cambria Math"/>
                <w:szCs w:val="22"/>
              </w:rPr>
            </m:ctrlPr>
          </m:dPr>
          <m:e>
            <m:eqArr>
              <m:eqArrPr>
                <m:ctrlPr>
                  <w:rPr>
                    <w:rFonts w:ascii="Cambria Math" w:eastAsia="Times New Roman" w:hAnsi="Cambria Math"/>
                    <w:szCs w:val="22"/>
                  </w:rPr>
                </m:ctrlPr>
              </m:eqArrPr>
              <m:e>
                <m:r>
                  <w:rPr>
                    <w:rFonts w:ascii="Cambria Math" w:eastAsia="Times New Roman" w:hAnsi="Cambria Math"/>
                    <w:color w:val="C00000"/>
                    <w:lang w:eastAsia="es-MX"/>
                  </w:rPr>
                  <m:t>A</m:t>
                </m:r>
                <m:r>
                  <m:rPr>
                    <m:sty m:val="p"/>
                  </m:rPr>
                  <w:rPr>
                    <w:rFonts w:ascii="Cambria Math" w:eastAsia="Times New Roman" w:hAnsi="Cambria Math"/>
                    <w:color w:val="C00000"/>
                    <w:lang w:eastAsia="es-MX"/>
                  </w:rPr>
                  <m:t>=15´</m:t>
                </m:r>
              </m:e>
              <m:e>
                <m:r>
                  <w:rPr>
                    <w:rFonts w:ascii="Cambria Math" w:eastAsia="Times New Roman" w:hAnsi="Cambria Math"/>
                    <w:lang w:eastAsia="es-MX"/>
                  </w:rPr>
                  <m:t>S</m:t>
                </m:r>
                <m:r>
                  <m:rPr>
                    <m:sty m:val="p"/>
                  </m:rPr>
                  <w:rPr>
                    <w:rFonts w:ascii="Cambria Math" w:eastAsia="Times New Roman" w:hAnsi="Cambria Math"/>
                    <w:lang w:eastAsia="es-MX"/>
                  </w:rPr>
                  <m:t>=1°45´</m:t>
                </m:r>
              </m:e>
              <m:e>
                <m:r>
                  <w:rPr>
                    <w:rFonts w:ascii="Cambria Math" w:eastAsia="Times New Roman" w:hAnsi="Cambria Math"/>
                    <w:lang w:eastAsia="es-MX"/>
                  </w:rPr>
                  <m:t>L</m:t>
                </m:r>
                <m:r>
                  <m:rPr>
                    <m:sty m:val="p"/>
                  </m:rPr>
                  <w:rPr>
                    <w:rFonts w:ascii="Cambria Math" w:eastAsia="Times New Roman" w:hAnsi="Cambria Math"/>
                    <w:lang w:eastAsia="es-MX"/>
                  </w:rPr>
                  <m:t>=7°</m:t>
                </m:r>
              </m:e>
            </m:eqArr>
          </m:e>
        </m:d>
      </m:oMath>
      <w:r>
        <w:t xml:space="preserve">     (Figura 8a)</w:t>
      </w:r>
    </w:p>
    <w:p w14:paraId="45A0B493" w14:textId="77777777" w:rsidR="00B21AF2" w:rsidRDefault="00B21AF2" w:rsidP="00B21AF2">
      <w:pPr>
        <w:spacing w:after="240" w:line="240" w:lineRule="auto"/>
        <w:ind w:firstLine="180"/>
        <w:rPr>
          <w:rFonts w:eastAsia="Times New Roman" w:cs="Times New Roman"/>
          <w:szCs w:val="22"/>
        </w:rPr>
      </w:pPr>
      <w:r>
        <w:rPr>
          <w:rFonts w:eastAsia="Times New Roman"/>
          <w:szCs w:val="22"/>
        </w:rPr>
        <w:t xml:space="preserve">             </w:t>
      </w:r>
      <m:oMath>
        <m:d>
          <m:dPr>
            <m:begChr m:val=""/>
            <m:endChr m:val="}"/>
            <m:ctrlPr>
              <w:rPr>
                <w:rFonts w:ascii="Cambria Math" w:eastAsia="Times New Roman" w:hAnsi="Cambria Math" w:cs="Times New Roman"/>
                <w:i/>
                <w:szCs w:val="22"/>
              </w:rPr>
            </m:ctrlPr>
          </m:dPr>
          <m:e>
            <m:m>
              <m:mPr>
                <m:mcs>
                  <m:mc>
                    <m:mcPr>
                      <m:count m:val="1"/>
                      <m:mcJc m:val="center"/>
                    </m:mcPr>
                  </m:mc>
                </m:mcs>
                <m:ctrlPr>
                  <w:rPr>
                    <w:rFonts w:ascii="Cambria Math" w:eastAsia="Times New Roman" w:hAnsi="Cambria Math" w:cs="Times New Roman"/>
                    <w:i/>
                    <w:szCs w:val="22"/>
                  </w:rPr>
                </m:ctrlPr>
              </m:mPr>
              <m:mr>
                <m:e>
                  <m:r>
                    <w:rPr>
                      <w:rFonts w:ascii="Cambria Math" w:eastAsia="Times New Roman" w:hAnsi="Cambria Math" w:cs="Times New Roman"/>
                      <w:lang w:eastAsia="es-MX"/>
                    </w:rPr>
                    <m:t>u=1°=60´</m:t>
                  </m:r>
                </m:e>
              </m:mr>
              <m:mr>
                <m:e>
                  <m:r>
                    <w:rPr>
                      <w:rFonts w:ascii="Cambria Math" w:eastAsia="Times New Roman" w:hAnsi="Cambria Math" w:cs="Times New Roman"/>
                      <w:lang w:eastAsia="es-MX"/>
                    </w:rPr>
                    <m:t>n=4</m:t>
                  </m:r>
                </m:e>
              </m:mr>
              <m:mr>
                <m:e>
                  <m:r>
                    <w:rPr>
                      <w:rFonts w:ascii="Cambria Math" w:eastAsia="Times New Roman" w:hAnsi="Cambria Math" w:cs="Times New Roman"/>
                      <w:lang w:eastAsia="es-MX"/>
                    </w:rPr>
                    <m:t>k=4</m:t>
                  </m:r>
                </m:e>
              </m:mr>
            </m:m>
          </m:e>
        </m:d>
        <m:r>
          <w:rPr>
            <w:rFonts w:ascii="Cambria Math" w:eastAsia="Times New Roman" w:hAnsi="Cambria Math" w:cs="Times New Roman"/>
            <w:lang w:eastAsia="es-MX"/>
          </w:rPr>
          <m:t>⇒</m:t>
        </m:r>
        <m:d>
          <m:dPr>
            <m:begChr m:val="{"/>
            <m:endChr m:val=""/>
            <m:ctrlPr>
              <w:rPr>
                <w:rFonts w:ascii="Cambria Math" w:eastAsia="Times New Roman" w:hAnsi="Cambria Math" w:cs="Times New Roman"/>
                <w:i/>
                <w:szCs w:val="22"/>
              </w:rPr>
            </m:ctrlPr>
          </m:dPr>
          <m:e>
            <m:eqArr>
              <m:eqArrPr>
                <m:ctrlPr>
                  <w:rPr>
                    <w:rFonts w:ascii="Cambria Math" w:eastAsia="Times New Roman" w:hAnsi="Cambria Math" w:cs="Times New Roman"/>
                    <w:i/>
                    <w:szCs w:val="22"/>
                  </w:rPr>
                </m:ctrlPr>
              </m:eqArrPr>
              <m:e>
                <m:r>
                  <w:rPr>
                    <w:rFonts w:ascii="Cambria Math" w:eastAsia="Times New Roman" w:hAnsi="Cambria Math" w:cs="Times New Roman"/>
                    <w:color w:val="C00000"/>
                    <w:lang w:eastAsia="es-MX"/>
                  </w:rPr>
                  <m:t>A=15´</m:t>
                </m:r>
              </m:e>
              <m:e>
                <m:r>
                  <w:rPr>
                    <w:rFonts w:ascii="Cambria Math" w:eastAsia="Times New Roman" w:hAnsi="Cambria Math" w:cs="Times New Roman"/>
                    <w:lang w:eastAsia="es-MX"/>
                  </w:rPr>
                  <m:t>S=3°45´</m:t>
                </m:r>
              </m:e>
              <m:e>
                <m:r>
                  <w:rPr>
                    <w:rFonts w:ascii="Cambria Math" w:eastAsia="Times New Roman" w:hAnsi="Cambria Math" w:cs="Times New Roman"/>
                    <w:lang w:eastAsia="es-MX"/>
                  </w:rPr>
                  <m:t>L=15°</m:t>
                </m:r>
              </m:e>
            </m:eqArr>
          </m:e>
        </m:d>
      </m:oMath>
      <w:r>
        <w:rPr>
          <w:rFonts w:eastAsia="Times New Roman" w:cs="Times New Roman"/>
          <w:szCs w:val="22"/>
        </w:rPr>
        <w:t xml:space="preserve">   (Figura 8b)</w:t>
      </w:r>
    </w:p>
    <w:p w14:paraId="413C4BAF" w14:textId="35BDF09F" w:rsidR="00B21AF2" w:rsidRPr="00B52685" w:rsidRDefault="00B21AF2" w:rsidP="00B21AF2">
      <w:pPr>
        <w:pStyle w:val="Vietas2"/>
        <w:rPr>
          <w:lang w:val="es-MX"/>
        </w:rPr>
      </w:pPr>
      <w:r w:rsidRPr="004A297A">
        <w:rPr>
          <w:rFonts w:cs="Times New Roman"/>
          <w:bCs/>
          <w:lang w:eastAsia="es-MX"/>
        </w:rPr>
        <w:t>Vernier</w:t>
      </w:r>
      <w:r>
        <w:rPr>
          <w:rFonts w:cs="Times New Roman"/>
          <w:bCs/>
          <w:lang w:eastAsia="es-MX"/>
        </w:rPr>
        <w:t xml:space="preserve"> angular de 12 divisiones (Figura 9).</w:t>
      </w:r>
    </w:p>
    <w:p w14:paraId="41306213" w14:textId="52C4C58C" w:rsidR="00B21AF2" w:rsidRDefault="00F60787" w:rsidP="00B21AF2">
      <w:pPr>
        <w:rPr>
          <w:rFonts w:eastAsia="Times New Roman"/>
          <w:lang w:eastAsia="es-MX"/>
        </w:rPr>
      </w:pPr>
      <w:r w:rsidRPr="004A297A">
        <w:rPr>
          <w:noProof/>
          <w:lang w:val="es-MX" w:eastAsia="es-MX"/>
        </w:rPr>
        <mc:AlternateContent>
          <mc:Choice Requires="wpc">
            <w:drawing>
              <wp:anchor distT="0" distB="0" distL="114300" distR="114300" simplePos="0" relativeHeight="251792384" behindDoc="0" locked="0" layoutInCell="1" allowOverlap="1" wp14:anchorId="7DE8EA08" wp14:editId="3ACE8340">
                <wp:simplePos x="0" y="0"/>
                <wp:positionH relativeFrom="column">
                  <wp:posOffset>4755515</wp:posOffset>
                </wp:positionH>
                <wp:positionV relativeFrom="paragraph">
                  <wp:posOffset>172969</wp:posOffset>
                </wp:positionV>
                <wp:extent cx="1849120" cy="1662430"/>
                <wp:effectExtent l="0" t="0" r="0" b="0"/>
                <wp:wrapSquare wrapText="bothSides"/>
                <wp:docPr id="24899" name="Lienzo 248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891" name="Cuadro de texto 34"/>
                        <wps:cNvSpPr txBox="1"/>
                        <wps:spPr>
                          <a:xfrm>
                            <a:off x="0" y="1484237"/>
                            <a:ext cx="1813560" cy="14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A8E7E" w14:textId="77777777" w:rsidR="00B21AF2" w:rsidRDefault="00B21AF2" w:rsidP="00B21AF2">
                              <w:pPr>
                                <w:pStyle w:val="NormalWeb"/>
                                <w:spacing w:before="0" w:beforeAutospacing="0" w:after="160" w:afterAutospacing="0" w:line="252" w:lineRule="auto"/>
                              </w:pPr>
                              <w:r>
                                <w:rPr>
                                  <w:rFonts w:eastAsia="Calibri"/>
                                  <w:sz w:val="16"/>
                                  <w:szCs w:val="16"/>
                                </w:rPr>
                                <w:t>Figura 9. Vernier angular de 12 divisiones.</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4892" name="Imagen 24892" descr="Nonio angular G 1202.sv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95169" y="0"/>
                            <a:ext cx="1511935" cy="1511935"/>
                          </a:xfrm>
                          <a:prstGeom prst="rect">
                            <a:avLst/>
                          </a:prstGeom>
                          <a:noFill/>
                          <a:ln>
                            <a:noFill/>
                          </a:ln>
                        </pic:spPr>
                      </pic:pic>
                    </wpc:wpc>
                  </a:graphicData>
                </a:graphic>
                <wp14:sizeRelH relativeFrom="margin">
                  <wp14:pctWidth>0</wp14:pctWidth>
                </wp14:sizeRelH>
                <wp14:sizeRelV relativeFrom="margin">
                  <wp14:pctHeight>0</wp14:pctHeight>
                </wp14:sizeRelV>
              </wp:anchor>
            </w:drawing>
          </mc:Choice>
          <mc:Fallback>
            <w:pict>
              <v:group w14:anchorId="7DE8EA08" id="Lienzo 24899" o:spid="_x0000_s1544" editas="canvas" style="position:absolute;left:0;text-align:left;margin-left:374.45pt;margin-top:13.6pt;width:145.6pt;height:130.9pt;z-index:251792384;mso-width-relative:margin;mso-height-relative:margin" coordsize="18491,16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">
                <v:shape id="_x0000_s1545" type="#_x0000_t75" style="position:absolute;width:18491;height:16624;visibility:visible;mso-wrap-style:square">
                  <v:fill o:detectmouseclick="t"/>
                  <v:path o:connecttype="none"/>
                </v:shape>
                <v:shape id="Cuadro de texto 34" o:spid="_x0000_s1546" type="#_x0000_t202" style="position:absolute;top:14842;width:18135;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GScgA&#10;AADeAAAADwAAAGRycy9kb3ducmV2LnhtbESPX0vDQBDE3wW/w7FC3+wlRaTGXov4B/pQq1YFfVtz&#10;axLM7YW7bZp++16h4OMwM79hZovBtaqnEBvPBvJxBoq49LbhysDH+9PlFFQUZIutZzKwpwiL+fnZ&#10;DAvrd/xG/UYqlSAcCzRQi3SF1rGsyWEc+444eb8+OJQkQ6VtwF2Cu1ZPsuxaO2w4LdTY0X1N5d9m&#10;6wy0XzGsfjL57h+qZ3l90dvPx3xtzOhiuLsFJTTIf/jUXloDk6vpTQ7HO+kK6P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y4ZJyAAAAN4AAAAPAAAAAAAAAAAAAAAAAJgCAABk&#10;cnMvZG93bnJldi54bWxQSwUGAAAAAAQABAD1AAAAjQMAAAAA&#10;" filled="f" stroked="f" strokeweight=".5pt">
                  <v:textbox inset="0,0,0,0">
                    <w:txbxContent>
                      <w:p w14:paraId="068A8E7E" w14:textId="77777777" w:rsidR="00B21AF2" w:rsidRDefault="00B21AF2" w:rsidP="00B21AF2">
                        <w:pPr>
                          <w:pStyle w:val="NormalWeb"/>
                          <w:spacing w:before="0" w:beforeAutospacing="0" w:after="160" w:afterAutospacing="0" w:line="252" w:lineRule="auto"/>
                        </w:pPr>
                        <w:r>
                          <w:rPr>
                            <w:rFonts w:eastAsia="Calibri"/>
                            <w:sz w:val="16"/>
                            <w:szCs w:val="16"/>
                          </w:rPr>
                          <w:t>Figura 9. Vernier angular de 12 divisiones.</w:t>
                        </w:r>
                      </w:p>
                    </w:txbxContent>
                  </v:textbox>
                </v:shape>
                <v:shape id="Imagen 24892" o:spid="_x0000_s1547" type="#_x0000_t75" alt="Nonio angular G 1202.svg" style="position:absolute;left:1951;width:15120;height:15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C4lLHAAAA3gAAAA8AAABkcnMvZG93bnJldi54bWxEj09rwkAUxO9Cv8PyhN7qxlAlRlcpQkHo&#10;xT8tenxkn9lg9m3MbjX107tCweMwM79hZovO1uJCra8cKxgOEhDEhdMVlwq+d59vGQgfkDXWjknB&#10;H3lYzF96M8y1u/KGLttQighhn6MCE0KTS+kLQxb9wDXE0Tu61mKIsi2lbvEa4baWaZKMpcWK44LB&#10;hpaGitP21yr4ueFqczK6Gu335qvs6kNzXjulXvvdxxREoC48w//tlVaQvmeTFB534hW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ZC4lLHAAAA3gAAAA8AAAAAAAAAAAAA&#10;AAAAnwIAAGRycy9kb3ducmV2LnhtbFBLBQYAAAAABAAEAPcAAACTAwAAAAA=&#10;">
                  <v:imagedata r:id="rId18" o:title="Nonio angular G 1202"/>
                </v:shape>
                <w10:wrap type="square"/>
              </v:group>
            </w:pict>
          </mc:Fallback>
        </mc:AlternateContent>
      </w:r>
      <w:r w:rsidR="00B21AF2">
        <w:rPr>
          <w:rFonts w:eastAsia="Times New Roman"/>
          <w:lang w:eastAsia="es-MX"/>
        </w:rPr>
        <w:t xml:space="preserve">Si tomamos un valor de </w:t>
      </w:r>
      <w:r w:rsidR="00B21AF2">
        <w:rPr>
          <w:rFonts w:eastAsia="Times New Roman"/>
          <w:bCs/>
          <w:i/>
          <w:lang w:eastAsia="es-MX"/>
        </w:rPr>
        <w:t>n</w:t>
      </w:r>
      <w:r w:rsidR="00B21AF2">
        <w:rPr>
          <w:rFonts w:eastAsia="Times New Roman"/>
          <w:lang w:eastAsia="es-MX"/>
        </w:rPr>
        <w:t xml:space="preserve"> = 12 y </w:t>
      </w:r>
      <w:r w:rsidR="00B21AF2">
        <w:rPr>
          <w:rFonts w:eastAsia="Times New Roman"/>
          <w:bCs/>
          <w:i/>
          <w:lang w:eastAsia="es-MX"/>
        </w:rPr>
        <w:t>k</w:t>
      </w:r>
      <w:r w:rsidR="00B21AF2">
        <w:rPr>
          <w:rFonts w:eastAsia="Times New Roman"/>
          <w:lang w:eastAsia="es-MX"/>
        </w:rPr>
        <w:t xml:space="preserve"> = 2, nos dará: </w:t>
      </w:r>
    </w:p>
    <w:p w14:paraId="782F4326" w14:textId="77777777" w:rsidR="00B21AF2" w:rsidRDefault="00842E0E" w:rsidP="00B21AF2">
      <w:pPr>
        <w:rPr>
          <w:rFonts w:eastAsia="Times New Roman"/>
          <w:lang w:eastAsia="es-MX"/>
        </w:rPr>
      </w:pPr>
      <m:oMathPara>
        <m:oMath>
          <m:d>
            <m:dPr>
              <m:begChr m:val=""/>
              <m:endChr m:val="}"/>
              <m:ctrlPr>
                <w:rPr>
                  <w:rFonts w:ascii="Cambria Math" w:eastAsia="Times New Roman" w:hAnsi="Cambria Math"/>
                  <w:i/>
                  <w:szCs w:val="22"/>
                </w:rPr>
              </m:ctrlPr>
            </m:dPr>
            <m:e>
              <m:m>
                <m:mPr>
                  <m:mcs>
                    <m:mc>
                      <m:mcPr>
                        <m:count m:val="1"/>
                        <m:mcJc m:val="center"/>
                      </m:mcPr>
                    </m:mc>
                  </m:mcs>
                  <m:ctrlPr>
                    <w:rPr>
                      <w:rFonts w:ascii="Cambria Math" w:eastAsia="Times New Roman" w:hAnsi="Cambria Math"/>
                      <w:i/>
                      <w:szCs w:val="22"/>
                    </w:rPr>
                  </m:ctrlPr>
                </m:mPr>
                <m:mr>
                  <m:e>
                    <m:r>
                      <w:rPr>
                        <w:rFonts w:ascii="Cambria Math" w:eastAsia="Times New Roman" w:hAnsi="Cambria Math"/>
                        <w:lang w:eastAsia="es-MX"/>
                      </w:rPr>
                      <m:t>u=1°=60´</m:t>
                    </m:r>
                  </m:e>
                </m:mr>
                <m:mr>
                  <m:e>
                    <m:r>
                      <w:rPr>
                        <w:rFonts w:ascii="Cambria Math" w:eastAsia="Times New Roman" w:hAnsi="Cambria Math"/>
                        <w:lang w:eastAsia="es-MX"/>
                      </w:rPr>
                      <m:t>n=12</m:t>
                    </m:r>
                  </m:e>
                </m:mr>
                <m:mr>
                  <m:e>
                    <m:r>
                      <w:rPr>
                        <w:rFonts w:ascii="Cambria Math" w:eastAsia="Times New Roman" w:hAnsi="Cambria Math"/>
                        <w:lang w:eastAsia="es-MX"/>
                      </w:rPr>
                      <m:t>k=2</m:t>
                    </m:r>
                  </m:e>
                </m:mr>
              </m:m>
            </m:e>
          </m:d>
          <m:r>
            <w:rPr>
              <w:rFonts w:ascii="Cambria Math" w:eastAsia="Times New Roman" w:hAnsi="Cambria Math"/>
              <w:lang w:eastAsia="es-MX"/>
            </w:rPr>
            <m:t>⇒</m:t>
          </m:r>
          <m:d>
            <m:dPr>
              <m:begChr m:val="{"/>
              <m:endChr m:val=""/>
              <m:ctrlPr>
                <w:rPr>
                  <w:rFonts w:ascii="Cambria Math" w:eastAsia="Times New Roman" w:hAnsi="Cambria Math"/>
                  <w:i/>
                  <w:szCs w:val="22"/>
                </w:rPr>
              </m:ctrlPr>
            </m:dPr>
            <m:e>
              <m:eqArr>
                <m:eqArrPr>
                  <m:ctrlPr>
                    <w:rPr>
                      <w:rFonts w:ascii="Cambria Math" w:eastAsia="Times New Roman" w:hAnsi="Cambria Math"/>
                      <w:i/>
                      <w:szCs w:val="22"/>
                    </w:rPr>
                  </m:ctrlPr>
                </m:eqArrPr>
                <m:e>
                  <m:r>
                    <w:rPr>
                      <w:rFonts w:ascii="Cambria Math" w:eastAsia="Times New Roman" w:hAnsi="Cambria Math"/>
                      <w:color w:val="C00000"/>
                      <w:lang w:eastAsia="es-MX"/>
                    </w:rPr>
                    <m:t>A=5´</m:t>
                  </m:r>
                </m:e>
                <m:e>
                  <m:r>
                    <w:rPr>
                      <w:rFonts w:ascii="Cambria Math" w:eastAsia="Times New Roman" w:hAnsi="Cambria Math"/>
                      <w:lang w:eastAsia="es-MX"/>
                    </w:rPr>
                    <m:t>S=1°55´</m:t>
                  </m:r>
                </m:e>
                <m:e>
                  <m:r>
                    <w:rPr>
                      <w:rFonts w:ascii="Cambria Math" w:eastAsia="Times New Roman" w:hAnsi="Cambria Math"/>
                      <w:lang w:eastAsia="es-MX"/>
                    </w:rPr>
                    <m:t>L=23°</m:t>
                  </m:r>
                </m:e>
              </m:eqArr>
            </m:e>
          </m:d>
        </m:oMath>
      </m:oMathPara>
    </w:p>
    <w:p w14:paraId="482FF740" w14:textId="77777777" w:rsidR="00B21AF2" w:rsidRDefault="00B21AF2" w:rsidP="00B21AF2">
      <w:pPr>
        <w:rPr>
          <w:rFonts w:eastAsia="Times New Roman"/>
          <w:lang w:eastAsia="es-MX"/>
        </w:rPr>
      </w:pPr>
      <w:r>
        <w:rPr>
          <w:rFonts w:eastAsia="Times New Roman"/>
          <w:lang w:eastAsia="es-MX"/>
        </w:rPr>
        <w:t>Con lo que tenemos una apreciación de 5 minutos de grado, en una escala clara y fácil de trabajar.</w:t>
      </w:r>
    </w:p>
    <w:p w14:paraId="732D2232" w14:textId="77777777" w:rsidR="00B21AF2" w:rsidRDefault="00B21AF2" w:rsidP="00B21AF2">
      <w:pPr>
        <w:tabs>
          <w:tab w:val="left" w:pos="6761"/>
        </w:tabs>
        <w:spacing w:after="240" w:line="240" w:lineRule="auto"/>
        <w:ind w:firstLine="220"/>
        <w:rPr>
          <w:rFonts w:cs="Times New Roman"/>
        </w:rPr>
      </w:pPr>
      <w:r>
        <w:rPr>
          <w:noProof/>
          <w:lang w:val="es-MX" w:eastAsia="es-MX"/>
        </w:rPr>
        <mc:AlternateContent>
          <mc:Choice Requires="wpc">
            <w:drawing>
              <wp:anchor distT="0" distB="0" distL="114300" distR="114300" simplePos="0" relativeHeight="251793408" behindDoc="0" locked="0" layoutInCell="1" allowOverlap="1" wp14:anchorId="7078EFFC" wp14:editId="6A9B82F7">
                <wp:simplePos x="0" y="0"/>
                <wp:positionH relativeFrom="column">
                  <wp:posOffset>4308475</wp:posOffset>
                </wp:positionH>
                <wp:positionV relativeFrom="paragraph">
                  <wp:posOffset>109558</wp:posOffset>
                </wp:positionV>
                <wp:extent cx="2375535" cy="2223770"/>
                <wp:effectExtent l="0" t="0" r="5715" b="5080"/>
                <wp:wrapSquare wrapText="bothSides"/>
                <wp:docPr id="24900" name="Lienzo 249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893" name="Cuadro de texto 34"/>
                        <wps:cNvSpPr txBox="1"/>
                        <wps:spPr>
                          <a:xfrm>
                            <a:off x="35999" y="2043913"/>
                            <a:ext cx="2340000" cy="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93AFD" w14:textId="77777777" w:rsidR="00B21AF2" w:rsidRDefault="00B21AF2" w:rsidP="00B21AF2">
                              <w:pPr>
                                <w:pStyle w:val="NormalWeb"/>
                                <w:spacing w:before="0" w:beforeAutospacing="0" w:after="160" w:afterAutospacing="0" w:line="252" w:lineRule="auto"/>
                              </w:pPr>
                              <w:r>
                                <w:rPr>
                                  <w:rFonts w:eastAsia="Calibri"/>
                                  <w:sz w:val="16"/>
                                  <w:szCs w:val="16"/>
                                </w:rPr>
                                <w:t>Figura 10. Uso de la escala vernier en un espectrómetro.</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4894" name="Picture 4"/>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5999" y="0"/>
                            <a:ext cx="2239689" cy="1629175"/>
                          </a:xfrm>
                          <a:prstGeom prst="rect">
                            <a:avLst/>
                          </a:prstGeom>
                          <a:noFill/>
                          <a:extLst>
                            <a:ext uri="{909E8E84-426E-40DD-AFC4-6F175D3DCCD1}">
                              <a14:hiddenFill xmlns:a14="http://schemas.microsoft.com/office/drawing/2010/main">
                                <a:solidFill>
                                  <a:srgbClr val="FFFFFF"/>
                                </a:solidFill>
                              </a14:hiddenFill>
                            </a:ext>
                          </a:extLst>
                        </pic:spPr>
                      </pic:pic>
                      <wps:wsp>
                        <wps:cNvPr id="24895" name="Text Box 6"/>
                        <wps:cNvSpPr txBox="1">
                          <a:spLocks noChangeArrowheads="1"/>
                        </wps:cNvSpPr>
                        <wps:spPr bwMode="auto">
                          <a:xfrm>
                            <a:off x="857179" y="1629175"/>
                            <a:ext cx="396240"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8ACC4" w14:textId="77777777" w:rsidR="00B21AF2" w:rsidRDefault="00B21AF2" w:rsidP="00B21AF2">
                              <w:pPr>
                                <w:pStyle w:val="NormalWeb"/>
                                <w:spacing w:before="0" w:beforeAutospacing="0" w:after="0" w:afterAutospacing="0" w:line="256" w:lineRule="auto"/>
                                <w:jc w:val="center"/>
                              </w:pPr>
                              <w:r>
                                <w:rPr>
                                  <w:rFonts w:eastAsia="Calibri"/>
                                  <w:sz w:val="16"/>
                                  <w:szCs w:val="16"/>
                                </w:rPr>
                                <w:t>15’ en la escala vernier.</w:t>
                              </w:r>
                            </w:p>
                          </w:txbxContent>
                        </wps:txbx>
                        <wps:bodyPr rot="0" vert="horz" wrap="square" lIns="0" tIns="0" rIns="0" bIns="0" anchor="t" anchorCtr="0" upright="1">
                          <a:noAutofit/>
                        </wps:bodyPr>
                      </wps:wsp>
                      <wps:wsp>
                        <wps:cNvPr id="24896" name="Text Box 7"/>
                        <wps:cNvSpPr txBox="1">
                          <a:spLocks noChangeArrowheads="1"/>
                        </wps:cNvSpPr>
                        <wps:spPr bwMode="auto">
                          <a:xfrm>
                            <a:off x="1538139" y="1629175"/>
                            <a:ext cx="431800"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F89F29" w14:textId="77777777" w:rsidR="00B21AF2" w:rsidRDefault="00B21AF2" w:rsidP="00B21AF2">
                              <w:pPr>
                                <w:pStyle w:val="NormalWeb"/>
                                <w:spacing w:before="0" w:beforeAutospacing="0" w:after="0" w:afterAutospacing="0" w:line="256" w:lineRule="auto"/>
                                <w:jc w:val="center"/>
                              </w:pPr>
                              <w:r>
                                <w:rPr>
                                  <w:rFonts w:eastAsia="Calibri"/>
                                  <w:sz w:val="16"/>
                                  <w:szCs w:val="16"/>
                                </w:rPr>
                                <w:t>155° en la escala de grados</w:t>
                              </w:r>
                            </w:p>
                          </w:txbxContent>
                        </wps:txbx>
                        <wps:bodyPr rot="0" vert="horz" wrap="square" lIns="0" tIns="0" rIns="0" bIns="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7078EFFC" id="Lienzo 24900" o:spid="_x0000_s1548" editas="canvas" style="position:absolute;left:0;text-align:left;margin-left:339.25pt;margin-top:8.65pt;width:187.05pt;height:175.1pt;z-index:251793408;mso-width-relative:margin;mso-height-relative:margin" coordsize="23755,22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">
                <v:shape id="_x0000_s1549" type="#_x0000_t75" style="position:absolute;width:23755;height:22237;visibility:visible;mso-wrap-style:square">
                  <v:fill o:detectmouseclick="t"/>
                  <v:path o:connecttype="none"/>
                </v:shape>
                <v:shape id="Cuadro de texto 34" o:spid="_x0000_s1550" type="#_x0000_t202" style="position:absolute;left:359;top:20439;width:234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pckA&#10;AADeAAAADwAAAGRycy9kb3ducmV2LnhtbESPS0sDQRCE74L/YWjBm5lNlJCsmQTxATmYqHmA3tqd&#10;dndxp2eZ6WzWf58RBI9FVX1FzRa9a1RHIdaeDQwHGSjiwtuaSwO77dPVBFQUZIuNZzLwQxEW8/Oz&#10;GebWH/mNuo2UKkE45migEmlzrWNRkcM48C1x8r58cChJhlLbgMcEd40eZdlYO6w5LVTY0n1Fxffm&#10;4Aw07zE8f2by0T2UK3l90Yf943BtzOVFf3cLSqiX//Bfe2kNjG4m02v4vZOugJ6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1W9pckAAADeAAAADwAAAAAAAAAAAAAAAACYAgAA&#10;ZHJzL2Rvd25yZXYueG1sUEsFBgAAAAAEAAQA9QAAAI4DAAAAAA==&#10;" filled="f" stroked="f" strokeweight=".5pt">
                  <v:textbox inset="0,0,0,0">
                    <w:txbxContent>
                      <w:p w14:paraId="0C893AFD" w14:textId="77777777" w:rsidR="00B21AF2" w:rsidRDefault="00B21AF2" w:rsidP="00B21AF2">
                        <w:pPr>
                          <w:pStyle w:val="NormalWeb"/>
                          <w:spacing w:before="0" w:beforeAutospacing="0" w:after="160" w:afterAutospacing="0" w:line="252" w:lineRule="auto"/>
                        </w:pPr>
                        <w:r>
                          <w:rPr>
                            <w:rFonts w:eastAsia="Calibri"/>
                            <w:sz w:val="16"/>
                            <w:szCs w:val="16"/>
                          </w:rPr>
                          <w:t>Figura 10. Uso de la escala vernier en un espectrómetro.</w:t>
                        </w:r>
                      </w:p>
                    </w:txbxContent>
                  </v:textbox>
                </v:shape>
                <v:shape id="Picture 4" o:spid="_x0000_s1551" type="#_x0000_t75" style="position:absolute;left:359;width:22397;height:16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XdvIAAAA3gAAAA8AAABkcnMvZG93bnJldi54bWxEj0FrwkAUhO8F/8PyBC9FNw1STeoqUhBE&#10;EYx68fbIvibB7NuYXWP677uFQo/DzHzDLFa9qUVHrassK3ibRCCIc6srLhRczpvxHITzyBpry6Tg&#10;mxysloOXBabaPjmj7uQLESDsUlRQet+kUrq8JINuYhvi4H3Z1qAPsi2kbvEZ4KaWcRS9S4MVh4US&#10;G/osKb+dHkbB9fi6y66zx32/7w5Jkp2T2N8PSo2G/foDhKfe/4f/2lutIJ7Okyn83glXQC5/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y/l3byAAAAN4AAAAPAAAAAAAAAAAA&#10;AAAAAJ8CAABkcnMvZG93bnJldi54bWxQSwUGAAAAAAQABAD3AAAAlAMAAAAA&#10;">
                  <v:imagedata r:id="rId20" o:title=""/>
                </v:shape>
                <v:shape id="Text Box 6" o:spid="_x0000_s1552" type="#_x0000_t202" style="position:absolute;left:8571;top:16291;width:3963;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4uscA&#10;AADeAAAADwAAAGRycy9kb3ducmV2LnhtbESPT2vCQBTE70K/w/IKvYhuGlrR6CqtVuhBD/7B8yP7&#10;TEKzb8PuauK37wqCx2FmfsPMFp2pxZWcrywreB8mIIhzqysuFBwP68EYhA/IGmvLpOBGHhbzl94M&#10;M21b3tF1HwoRIewzVFCG0GRS+rwkg35oG+Lona0zGKJ0hdQO2wg3tUyTZCQNVhwXSmxoWVL+t78Y&#10;BaOVu7Q7XvZXx58NbpsiPX3fTkq9vXZfUxCBuvAMP9q/WkH6MZ58wv1Ov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E+LrHAAAA3gAAAA8AAAAAAAAAAAAAAAAAmAIAAGRy&#10;cy9kb3ducmV2LnhtbFBLBQYAAAAABAAEAPUAAACMAwAAAAA=&#10;" stroked="f">
                  <v:textbox inset="0,0,0,0">
                    <w:txbxContent>
                      <w:p w14:paraId="07A8ACC4" w14:textId="77777777" w:rsidR="00B21AF2" w:rsidRDefault="00B21AF2" w:rsidP="00B21AF2">
                        <w:pPr>
                          <w:pStyle w:val="NormalWeb"/>
                          <w:spacing w:before="0" w:beforeAutospacing="0" w:after="0" w:afterAutospacing="0" w:line="256" w:lineRule="auto"/>
                          <w:jc w:val="center"/>
                        </w:pPr>
                        <w:r>
                          <w:rPr>
                            <w:rFonts w:eastAsia="Calibri"/>
                            <w:sz w:val="16"/>
                            <w:szCs w:val="16"/>
                          </w:rPr>
                          <w:t>15’ en la escala vernier.</w:t>
                        </w:r>
                      </w:p>
                    </w:txbxContent>
                  </v:textbox>
                </v:shape>
                <v:shape id="Text Box 7" o:spid="_x0000_s1553" type="#_x0000_t202" style="position:absolute;left:15381;top:16291;width:4318;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mzccA&#10;AADeAAAADwAAAGRycy9kb3ducmV2LnhtbESPzWrDMBCE74W+g9hCLqWWY4pJXSshv5BDe0gacl6s&#10;rW1qrYykxM7bV4FCj8PMfMOUi9F04krOt5YVTJMUBHFldcu1gtPX7mUGwgdkjZ1lUnAjD4v540OJ&#10;hbYDH+h6DLWIEPYFKmhC6AspfdWQQZ/Ynjh639YZDFG6WmqHQ4SbTmZpmkuDLceFBntaN1T9HC9G&#10;Qb5xl+HA6+fNafuBn32dnVe3s1KTp3H5DiLQGP7Df+29VpC9zt5yuN+JV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WZs3HAAAA3gAAAA8AAAAAAAAAAAAAAAAAmAIAAGRy&#10;cy9kb3ducmV2LnhtbFBLBQYAAAAABAAEAPUAAACMAwAAAAA=&#10;" stroked="f">
                  <v:textbox inset="0,0,0,0">
                    <w:txbxContent>
                      <w:p w14:paraId="6CF89F29" w14:textId="77777777" w:rsidR="00B21AF2" w:rsidRDefault="00B21AF2" w:rsidP="00B21AF2">
                        <w:pPr>
                          <w:pStyle w:val="NormalWeb"/>
                          <w:spacing w:before="0" w:beforeAutospacing="0" w:after="0" w:afterAutospacing="0" w:line="256" w:lineRule="auto"/>
                          <w:jc w:val="center"/>
                        </w:pPr>
                        <w:r>
                          <w:rPr>
                            <w:rFonts w:eastAsia="Calibri"/>
                            <w:sz w:val="16"/>
                            <w:szCs w:val="16"/>
                          </w:rPr>
                          <w:t>155° en la escala de grados</w:t>
                        </w:r>
                      </w:p>
                    </w:txbxContent>
                  </v:textbox>
                </v:shape>
                <w10:wrap type="square"/>
              </v:group>
            </w:pict>
          </mc:Fallback>
        </mc:AlternateContent>
      </w:r>
      <w:r>
        <w:rPr>
          <w:rFonts w:cs="Times New Roman"/>
        </w:rPr>
        <w:t>Como recomendación para leer un ángulo en una escala sexagesimal, primero se debe observar donde se encuentra el cero del vernier. Si el cero se encuentra entre dos líneas, se toma la de menor valor. En la Figura 10 el cero del vernier está entre 155° y 155°30’ de la escala graduada, por lo que el valor tomado es 155°. Las características del vernier mostrado en la Figura 10 son:</w:t>
      </w:r>
    </w:p>
    <w:p w14:paraId="2585D11A" w14:textId="77777777" w:rsidR="00B21AF2" w:rsidRDefault="00842E0E" w:rsidP="00B21AF2">
      <w:pPr>
        <w:tabs>
          <w:tab w:val="left" w:pos="6761"/>
        </w:tabs>
        <w:spacing w:after="240" w:line="240" w:lineRule="auto"/>
        <w:ind w:firstLine="220"/>
        <w:rPr>
          <w:rFonts w:cs="Times New Roman"/>
        </w:rPr>
      </w:pPr>
      <m:oMathPara>
        <m:oMath>
          <m:d>
            <m:dPr>
              <m:begChr m:val=""/>
              <m:endChr m:val="}"/>
              <m:ctrlPr>
                <w:rPr>
                  <w:rFonts w:ascii="Cambria Math" w:eastAsia="Times New Roman" w:hAnsi="Cambria Math" w:cs="Times New Roman"/>
                  <w:i/>
                  <w:szCs w:val="22"/>
                </w:rPr>
              </m:ctrlPr>
            </m:dPr>
            <m:e>
              <m:m>
                <m:mPr>
                  <m:mcs>
                    <m:mc>
                      <m:mcPr>
                        <m:count m:val="1"/>
                        <m:mcJc m:val="center"/>
                      </m:mcPr>
                    </m:mc>
                  </m:mcs>
                  <m:ctrlPr>
                    <w:rPr>
                      <w:rFonts w:ascii="Cambria Math" w:eastAsia="Times New Roman" w:hAnsi="Cambria Math" w:cs="Times New Roman"/>
                      <w:i/>
                      <w:szCs w:val="22"/>
                    </w:rPr>
                  </m:ctrlPr>
                </m:mPr>
                <m:mr>
                  <m:e>
                    <m:r>
                      <w:rPr>
                        <w:rFonts w:ascii="Cambria Math" w:eastAsia="Times New Roman" w:hAnsi="Cambria Math" w:cs="Times New Roman"/>
                        <w:lang w:eastAsia="es-MX"/>
                      </w:rPr>
                      <m:t xml:space="preserve">u=30´ </m:t>
                    </m:r>
                  </m:e>
                </m:mr>
                <m:mr>
                  <m:e>
                    <m:r>
                      <w:rPr>
                        <w:rFonts w:ascii="Cambria Math" w:eastAsia="Times New Roman" w:hAnsi="Cambria Math" w:cs="Times New Roman"/>
                        <w:lang w:eastAsia="es-MX"/>
                      </w:rPr>
                      <m:t>n=30</m:t>
                    </m:r>
                  </m:e>
                </m:mr>
                <m:mr>
                  <m:e>
                    <m:r>
                      <w:rPr>
                        <w:rFonts w:ascii="Cambria Math" w:eastAsia="Times New Roman" w:hAnsi="Cambria Math" w:cs="Times New Roman"/>
                        <w:lang w:eastAsia="es-MX"/>
                      </w:rPr>
                      <m:t>k=1</m:t>
                    </m:r>
                  </m:e>
                </m:mr>
              </m:m>
            </m:e>
          </m:d>
          <m:r>
            <w:rPr>
              <w:rFonts w:ascii="Cambria Math" w:eastAsia="Times New Roman" w:hAnsi="Cambria Math" w:cs="Times New Roman"/>
              <w:lang w:eastAsia="es-MX"/>
            </w:rPr>
            <m:t>⇒</m:t>
          </m:r>
          <m:d>
            <m:dPr>
              <m:begChr m:val="{"/>
              <m:endChr m:val=""/>
              <m:ctrlPr>
                <w:rPr>
                  <w:rFonts w:ascii="Cambria Math" w:eastAsia="Times New Roman" w:hAnsi="Cambria Math" w:cs="Times New Roman"/>
                  <w:i/>
                  <w:szCs w:val="22"/>
                </w:rPr>
              </m:ctrlPr>
            </m:dPr>
            <m:e>
              <m:eqArr>
                <m:eqArrPr>
                  <m:ctrlPr>
                    <w:rPr>
                      <w:rFonts w:ascii="Cambria Math" w:eastAsia="Times New Roman" w:hAnsi="Cambria Math" w:cs="Times New Roman"/>
                      <w:i/>
                      <w:szCs w:val="22"/>
                    </w:rPr>
                  </m:ctrlPr>
                </m:eqArrPr>
                <m:e>
                  <m:r>
                    <w:rPr>
                      <w:rFonts w:ascii="Cambria Math" w:eastAsia="Times New Roman" w:hAnsi="Cambria Math" w:cs="Times New Roman"/>
                      <w:color w:val="C00000"/>
                      <w:lang w:eastAsia="es-MX"/>
                    </w:rPr>
                    <m:t>A=1´</m:t>
                  </m:r>
                </m:e>
                <m:e>
                  <m:r>
                    <w:rPr>
                      <w:rFonts w:ascii="Cambria Math" w:eastAsia="Times New Roman" w:hAnsi="Cambria Math" w:cs="Times New Roman"/>
                      <w:lang w:eastAsia="es-MX"/>
                    </w:rPr>
                    <m:t>S=29´</m:t>
                  </m:r>
                </m:e>
                <m:e>
                  <m:r>
                    <w:rPr>
                      <w:rFonts w:ascii="Cambria Math" w:eastAsia="Times New Roman" w:hAnsi="Cambria Math" w:cs="Times New Roman"/>
                      <w:lang w:eastAsia="es-MX"/>
                    </w:rPr>
                    <m:t>L=14°30´</m:t>
                  </m:r>
                </m:e>
              </m:eqArr>
            </m:e>
          </m:d>
        </m:oMath>
      </m:oMathPara>
    </w:p>
    <w:p w14:paraId="19B38C84" w14:textId="77777777" w:rsidR="00B21AF2" w:rsidRDefault="00B21AF2" w:rsidP="00B21AF2">
      <w:pPr>
        <w:rPr>
          <w:rFonts w:cs="Times New Roman"/>
        </w:rPr>
      </w:pPr>
      <w:r>
        <w:rPr>
          <w:rFonts w:cs="Times New Roman"/>
        </w:rPr>
        <w:t>En la Figura 10 se encuentra que la línea del vernier que coincide con una línea de la escala principal es la línea correspondiente a 15´. Así, la lectura de la medición final será: 155°+15’=155°15’.</w:t>
      </w:r>
    </w:p>
    <w:p w14:paraId="0AB418EB" w14:textId="5DF925A0" w:rsidR="00942B32" w:rsidRDefault="00B21AF2" w:rsidP="00942B32">
      <w:pPr>
        <w:pStyle w:val="Subtitulo"/>
        <w:rPr>
          <w:lang w:val="es-MX"/>
        </w:rPr>
      </w:pPr>
      <w:bookmarkStart w:id="13" w:name="_Toc80287242"/>
      <w:bookmarkStart w:id="14" w:name="_Toc149815420"/>
      <w:r>
        <w:rPr>
          <w:rFonts w:eastAsia="Times New Roman"/>
          <w:caps w:val="0"/>
          <w:lang w:eastAsia="es-MX"/>
        </w:rPr>
        <w:t>CONFIGURACIÓN TÍPCA DE UN VERNIER LINEAL</w:t>
      </w:r>
      <w:r w:rsidR="00942B32">
        <w:rPr>
          <w:lang w:val="es-MX"/>
        </w:rPr>
        <w:t>.</w:t>
      </w:r>
      <w:bookmarkEnd w:id="13"/>
      <w:bookmarkEnd w:id="14"/>
    </w:p>
    <w:p w14:paraId="516F30A2" w14:textId="3A255A3F" w:rsidR="00B21AF2" w:rsidRDefault="00F60787" w:rsidP="00B21AF2">
      <w:pPr>
        <w:rPr>
          <w:lang w:val="es-MX"/>
        </w:rPr>
      </w:pPr>
      <w:r>
        <w:rPr>
          <w:noProof/>
          <w:lang w:val="es-MX" w:eastAsia="es-MX"/>
        </w:rPr>
        <mc:AlternateContent>
          <mc:Choice Requires="wpc">
            <w:drawing>
              <wp:anchor distT="0" distB="0" distL="114300" distR="114300" simplePos="0" relativeHeight="251796480" behindDoc="0" locked="0" layoutInCell="1" allowOverlap="1" wp14:anchorId="37BB853C" wp14:editId="5B9C5A37">
                <wp:simplePos x="0" y="0"/>
                <wp:positionH relativeFrom="column">
                  <wp:posOffset>5088887</wp:posOffset>
                </wp:positionH>
                <wp:positionV relativeFrom="paragraph">
                  <wp:posOffset>1125</wp:posOffset>
                </wp:positionV>
                <wp:extent cx="1618615" cy="2855595"/>
                <wp:effectExtent l="0" t="0" r="635" b="1905"/>
                <wp:wrapSquare wrapText="bothSides"/>
                <wp:docPr id="24906" name="Lienzo 249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901" name="Cuadro de texto 34"/>
                        <wps:cNvSpPr txBox="1"/>
                        <wps:spPr>
                          <a:xfrm>
                            <a:off x="76832" y="2664460"/>
                            <a:ext cx="1512000" cy="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875FF" w14:textId="77777777" w:rsidR="00B21AF2" w:rsidRDefault="00B21AF2" w:rsidP="00B21AF2">
                              <w:pPr>
                                <w:pStyle w:val="NormalWeb"/>
                                <w:spacing w:before="0" w:beforeAutospacing="0" w:after="160" w:afterAutospacing="0" w:line="252" w:lineRule="auto"/>
                              </w:pPr>
                              <w:r>
                                <w:rPr>
                                  <w:rFonts w:eastAsia="Calibri"/>
                                  <w:sz w:val="16"/>
                                  <w:szCs w:val="16"/>
                                </w:rPr>
                                <w:t>Figura 11. Calibrador vernier típico.</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4902" name="Gráfico 35"/>
                          <pic:cNvPicPr preferRelativeResize="0">
                            <a:picLocks noChangeAspect="1"/>
                          </pic:cNvPicPr>
                        </pic:nvPicPr>
                        <pic:blipFill>
                          <a:blip r:embed="rId2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2"/>
                              </a:ext>
                            </a:extLst>
                          </a:blip>
                          <a:stretch>
                            <a:fillRect/>
                          </a:stretch>
                        </pic:blipFill>
                        <pic:spPr>
                          <a:xfrm>
                            <a:off x="115718" y="84669"/>
                            <a:ext cx="1467899" cy="2514379"/>
                          </a:xfrm>
                          <a:prstGeom prst="rect">
                            <a:avLst/>
                          </a:prstGeom>
                        </pic:spPr>
                      </pic:pic>
                      <wps:wsp>
                        <wps:cNvPr id="24903" name="Cuadro de texto 24903"/>
                        <wps:cNvSpPr txBox="1"/>
                        <wps:spPr>
                          <a:xfrm>
                            <a:off x="799042" y="49060"/>
                            <a:ext cx="807721"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356E2" w14:textId="77777777" w:rsidR="00B21AF2" w:rsidRDefault="00B21AF2" w:rsidP="00B21AF2">
                              <w:pPr>
                                <w:pStyle w:val="Sinespaciado"/>
                                <w:jc w:val="center"/>
                              </w:pPr>
                              <w:r>
                                <w:t>Medición de interiores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904" name="Cuadro de texto 116"/>
                        <wps:cNvSpPr txBox="1"/>
                        <wps:spPr>
                          <a:xfrm>
                            <a:off x="23933" y="756285"/>
                            <a:ext cx="756000" cy="230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EC20" w14:textId="77777777" w:rsidR="00B21AF2" w:rsidRDefault="00B21AF2" w:rsidP="00B21AF2">
                              <w:pPr>
                                <w:pStyle w:val="Sinespaciado"/>
                                <w:jc w:val="center"/>
                              </w:pPr>
                              <w:r>
                                <w:t>Medición de exteriores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05" name="Cuadro de texto 116"/>
                        <wps:cNvSpPr txBox="1"/>
                        <wps:spPr>
                          <a:xfrm>
                            <a:off x="170323" y="2340596"/>
                            <a:ext cx="576000" cy="25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76CA1" w14:textId="77777777" w:rsidR="00B21AF2" w:rsidRDefault="00B21AF2" w:rsidP="00B21AF2">
                              <w:pPr>
                                <w:pStyle w:val="NormalWeb"/>
                                <w:spacing w:before="0" w:beforeAutospacing="0" w:after="160" w:afterAutospacing="0" w:line="252" w:lineRule="auto"/>
                                <w:jc w:val="center"/>
                              </w:pPr>
                              <w:r>
                                <w:rPr>
                                  <w:rFonts w:eastAsia="Calibri"/>
                                  <w:sz w:val="16"/>
                                  <w:szCs w:val="16"/>
                                </w:rPr>
                                <w:t>Barra de profundidad</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7BB853C" id="Lienzo 24906" o:spid="_x0000_s1554" editas="canvas" style="position:absolute;left:0;text-align:left;margin-left:400.7pt;margin-top:.1pt;width:127.45pt;height:224.85pt;z-index:251796480;mso-width-relative:margin;mso-height-relative:margin" coordsize="16186,28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">
                <v:shape id="_x0000_s1555" type="#_x0000_t75" style="position:absolute;width:16186;height:28555;visibility:visible;mso-wrap-style:square">
                  <v:fill o:detectmouseclick="t"/>
                  <v:path o:connecttype="none"/>
                </v:shape>
                <v:shape id="Cuadro de texto 34" o:spid="_x0000_s1556" type="#_x0000_t202" style="position:absolute;left:768;top:26644;width:151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cU8gA&#10;AADeAAAADwAAAGRycy9kb3ducmV2LnhtbESPX0sDMRDE3wW/Q9iCbza5IqJn01L8Az6o1arQvq2X&#10;9e7wsjmS7fX89kYQfBxm5jfMfDn6Tg0UUxvYQjE1oIir4FquLby93p1egEqC7LALTBa+KcFycXw0&#10;x9KFA7/QsJFaZQinEi00In2pdaoa8pimoSfO3meIHiXLWGsX8ZDhvtMzY861x5bzQoM9XTdUfW32&#10;3kK3TfHhw8huuKkf5Xmt9++3xZO1J5NxdQVKaJT/8F/73lmYnV2aAn7v5CugF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IBxTyAAAAN4AAAAPAAAAAAAAAAAAAAAAAJgCAABk&#10;cnMvZG93bnJldi54bWxQSwUGAAAAAAQABAD1AAAAjQMAAAAA&#10;" filled="f" stroked="f" strokeweight=".5pt">
                  <v:textbox inset="0,0,0,0">
                    <w:txbxContent>
                      <w:p w14:paraId="014875FF" w14:textId="77777777" w:rsidR="00B21AF2" w:rsidRDefault="00B21AF2" w:rsidP="00B21AF2">
                        <w:pPr>
                          <w:pStyle w:val="NormalWeb"/>
                          <w:spacing w:before="0" w:beforeAutospacing="0" w:after="160" w:afterAutospacing="0" w:line="252" w:lineRule="auto"/>
                        </w:pPr>
                        <w:r>
                          <w:rPr>
                            <w:rFonts w:eastAsia="Calibri"/>
                            <w:sz w:val="16"/>
                            <w:szCs w:val="16"/>
                          </w:rPr>
                          <w:t>Figura 11. Calibrador vernier típico.</w:t>
                        </w:r>
                      </w:p>
                    </w:txbxContent>
                  </v:textbox>
                </v:shape>
                <v:shape id="Gráfico 35" o:spid="_x0000_s1557" type="#_x0000_t75" style="position:absolute;left:1157;top:846;width:14679;height:2514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pgT/KAAAA3gAAAA8AAABkcnMvZG93bnJldi54bWxEj91qwkAUhO8LvsNyCr0pujGKaOoqUii0&#10;WCr+tNC7Q/Y0G8yeDdk1xj59Vyh4OczMN8x82dlKtNT40rGC4SABQZw7XXKh4LB/6U9B+ICssXJM&#10;Ci7kYbno3c0x0+7MW2p3oRARwj5DBSaEOpPS54Ys+oGriaP34xqLIcqmkLrBc4TbSqZJMpEWS44L&#10;Bmt6NpQfdyer4LR//1z/ftlR+7h5+1iZiTtOv8dKPdx3qycQgbpwC/+3X7WCdDxLUrjeiVdALv4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PCpgT/KAAAA3gAAAA8AAAAAAAAA&#10;AAAAAAAAnwIAAGRycy9kb3ducmV2LnhtbFBLBQYAAAAABAAEAPcAAACWAwAAAAA=&#10;">
                  <v:imagedata r:id="rId23" o:title=""/>
                  <v:path arrowok="t"/>
                </v:shape>
                <v:shape id="Cuadro de texto 24903" o:spid="_x0000_s1558" type="#_x0000_t202" style="position:absolute;left:7990;top:490;width:80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DK8cA&#10;AADeAAAADwAAAGRycy9kb3ducmV2LnhtbESPwW7CMBBE75X6D9ZW4oKKA0VtCBgESBVw4EDaD9jG&#10;SxyI11HsQvr3GAmpx9HMvNHMFp2txYVaXzlWMBwkIIgLpysuFXx/fb6mIHxA1lg7JgV/5GExf36a&#10;YabdlQ90yUMpIoR9hgpMCE0mpS8MWfQD1xBH7+haiyHKtpS6xWuE21qOkuRdWqw4LhhsaG2oOOe/&#10;VkGa+vUH+R9Xnzb5tr+j1fCwN0r1XrrlFESgLvyHH+2tVjAaT5I3uN+JV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pQyvHAAAA3gAAAA8AAAAAAAAAAAAAAAAAmAIAAGRy&#10;cy9kb3ducmV2LnhtbFBLBQYAAAAABAAEAPUAAACMAwAAAAA=&#10;" fillcolor="white [3212]" stroked="f" strokeweight=".5pt">
                  <v:textbox inset="0,0,0,0">
                    <w:txbxContent>
                      <w:p w14:paraId="53E356E2" w14:textId="77777777" w:rsidR="00B21AF2" w:rsidRDefault="00B21AF2" w:rsidP="00B21AF2">
                        <w:pPr>
                          <w:pStyle w:val="Sinespaciado"/>
                          <w:jc w:val="center"/>
                        </w:pPr>
                        <w:r>
                          <w:t>Medición de interiores</w:t>
                        </w:r>
                      </w:p>
                    </w:txbxContent>
                  </v:textbox>
                </v:shape>
                <v:shape id="Cuadro de texto 116" o:spid="_x0000_s1559" type="#_x0000_t202" style="position:absolute;left:239;top:7562;width:756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bX8YA&#10;AADeAAAADwAAAGRycy9kb3ducmV2LnhtbESPQWvCQBSE7wX/w/IEL0U3itg0dRUVpHrowdgf8Jp9&#10;ZqPZtyG7avrvXaHQ4zAz3zDzZWdrcaPWV44VjEcJCOLC6YpLBd/H7TAF4QOyxtoxKfglD8tF72WO&#10;mXZ3PtAtD6WIEPYZKjAhNJmUvjBk0Y9cQxy9k2sthijbUuoW7xFuazlJkpm0WHFcMNjQxlBxya9W&#10;QZr6zRv5H1efP/Pd657W48OXUWrQ71YfIAJ14T/8195pBZPpezKF5514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DbX8YAAADeAAAADwAAAAAAAAAAAAAAAACYAgAAZHJz&#10;L2Rvd25yZXYueG1sUEsFBgAAAAAEAAQA9QAAAIsDAAAAAA==&#10;" fillcolor="white [3212]" stroked="f" strokeweight=".5pt">
                  <v:textbox inset="0,0,0,0">
                    <w:txbxContent>
                      <w:p w14:paraId="5388EC20" w14:textId="77777777" w:rsidR="00B21AF2" w:rsidRDefault="00B21AF2" w:rsidP="00B21AF2">
                        <w:pPr>
                          <w:pStyle w:val="Sinespaciado"/>
                          <w:jc w:val="center"/>
                        </w:pPr>
                        <w:r>
                          <w:t>Medición de exteriores</w:t>
                        </w:r>
                      </w:p>
                    </w:txbxContent>
                  </v:textbox>
                </v:shape>
                <v:shape id="Cuadro de texto 116" o:spid="_x0000_s1560" type="#_x0000_t202" style="position:absolute;left:1703;top:23405;width:576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x+xMcA&#10;AADeAAAADwAAAGRycy9kb3ducmV2LnhtbESPwW7CMBBE75X6D9ZW4oKKAyptCBgESBVw4EDaD9jG&#10;SxyI11HsQvr3GAmpx9HMvNHMFp2txYVaXzlWMBwkIIgLpysuFXx/fb6mIHxA1lg7JgV/5GExf36a&#10;YabdlQ90yUMpIoR9hgpMCE0mpS8MWfQD1xBH7+haiyHKtpS6xWuE21qOkuRdWqw4LhhsaG2oOOe/&#10;VkGa+vUH+R9Xnzb5tr+j1fCwN0r1XrrlFESgLvyHH+2tVjB6myRjuN+JV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MfsTHAAAA3gAAAA8AAAAAAAAAAAAAAAAAmAIAAGRy&#10;cy9kb3ducmV2LnhtbFBLBQYAAAAABAAEAPUAAACMAwAAAAA=&#10;" fillcolor="white [3212]" stroked="f" strokeweight=".5pt">
                  <v:textbox inset="0,0,0,0">
                    <w:txbxContent>
                      <w:p w14:paraId="46D76CA1" w14:textId="77777777" w:rsidR="00B21AF2" w:rsidRDefault="00B21AF2" w:rsidP="00B21AF2">
                        <w:pPr>
                          <w:pStyle w:val="NormalWeb"/>
                          <w:spacing w:before="0" w:beforeAutospacing="0" w:after="160" w:afterAutospacing="0" w:line="252" w:lineRule="auto"/>
                          <w:jc w:val="center"/>
                        </w:pPr>
                        <w:r>
                          <w:rPr>
                            <w:rFonts w:eastAsia="Calibri"/>
                            <w:sz w:val="16"/>
                            <w:szCs w:val="16"/>
                          </w:rPr>
                          <w:t>Barra de profundidad</w:t>
                        </w:r>
                      </w:p>
                    </w:txbxContent>
                  </v:textbox>
                </v:shape>
                <w10:wrap type="square"/>
              </v:group>
            </w:pict>
          </mc:Fallback>
        </mc:AlternateContent>
      </w:r>
      <w:r w:rsidR="00B21AF2">
        <w:rPr>
          <w:lang w:val="es-MX"/>
        </w:rPr>
        <w:t xml:space="preserve">Los instrumentos vernier más comunes en un laboratorio son los lineales analógicos. La configuración típica de estos se muestra en la Figura 11. El instrumento consta de una regla central que sirve de riel donde se monta un vernier deslizable. En uno de sus extremos la regla tiene dos topes (generalmente de distinto tamaño) que sirve de limite al vernier, el cual cuenta también con dos topes pero con forma inversa. Cuando el vernier está en cero, los topes de la regla y del vernier coinciden. Es de notar que los topes más grandes generalmente sirven para medir tamaños exteriores, mientras que los más cortos sirven para medir aperturas interiores (como el diámetro interno de un tubo), de ahí que tengan esa forma. </w:t>
      </w:r>
    </w:p>
    <w:p w14:paraId="31A99004" w14:textId="77777777" w:rsidR="00B21AF2" w:rsidRDefault="00B21AF2" w:rsidP="00B21AF2">
      <w:pPr>
        <w:rPr>
          <w:lang w:val="es-MX"/>
        </w:rPr>
      </w:pPr>
      <w:r>
        <w:rPr>
          <w:lang w:val="es-MX"/>
        </w:rPr>
        <w:t>En el otro extremo de la regla se tiene un vástago el cual sale de la regla conforme el vernier se desplaza, este vástago sirve para medir profundidades.</w:t>
      </w:r>
    </w:p>
    <w:p w14:paraId="6F96A518" w14:textId="77777777" w:rsidR="00B21AF2" w:rsidRPr="00B21AF2" w:rsidRDefault="00B21AF2" w:rsidP="00942B32"/>
    <w:p w14:paraId="17688F5D" w14:textId="2FC8CD6C" w:rsidR="00B72AE5" w:rsidRPr="00B6189D" w:rsidRDefault="007A54DE" w:rsidP="00B72AE5">
      <w:pPr>
        <w:pStyle w:val="Subtitulo"/>
        <w:rPr>
          <w:rFonts w:eastAsia="Times New Roman"/>
          <w:lang w:val="en-US" w:eastAsia="es-MX"/>
        </w:rPr>
      </w:pPr>
      <w:bookmarkStart w:id="15" w:name="_Toc80287262"/>
      <w:bookmarkStart w:id="16" w:name="_Toc149815421"/>
      <w:r w:rsidRPr="00B6189D">
        <w:rPr>
          <w:rFonts w:eastAsia="Times New Roman"/>
          <w:caps w:val="0"/>
          <w:lang w:val="en-US" w:eastAsia="es-MX"/>
        </w:rPr>
        <w:t>REFERENCIAS</w:t>
      </w:r>
      <w:r w:rsidR="00B72AE5" w:rsidRPr="00B6189D">
        <w:rPr>
          <w:rFonts w:eastAsia="Times New Roman"/>
          <w:lang w:val="en-US" w:eastAsia="es-MX"/>
        </w:rPr>
        <w:t>.</w:t>
      </w:r>
      <w:bookmarkEnd w:id="15"/>
      <w:bookmarkEnd w:id="16"/>
    </w:p>
    <w:p w14:paraId="35558BB4" w14:textId="77777777" w:rsidR="00B21AF2" w:rsidRDefault="00B21AF2" w:rsidP="00B21AF2">
      <w:pPr>
        <w:pStyle w:val="Referenciasfinal"/>
      </w:pPr>
      <w:bookmarkStart w:id="17" w:name="_Hlk148775376"/>
      <w:proofErr w:type="spellStart"/>
      <w:r w:rsidRPr="00B21AF2">
        <w:rPr>
          <w:i/>
        </w:rPr>
        <w:t>Vernier</w:t>
      </w:r>
      <w:proofErr w:type="spellEnd"/>
      <w:r w:rsidRPr="00B21AF2">
        <w:rPr>
          <w:i/>
        </w:rPr>
        <w:t xml:space="preserve"> Caliper – The New Encyclopedia </w:t>
      </w:r>
      <w:proofErr w:type="spellStart"/>
      <w:r w:rsidRPr="00B21AF2">
        <w:rPr>
          <w:i/>
        </w:rPr>
        <w:t>Brittanica</w:t>
      </w:r>
      <w:proofErr w:type="spellEnd"/>
      <w:r>
        <w:t xml:space="preserve">, </w:t>
      </w:r>
      <w:proofErr w:type="spellStart"/>
      <w:r>
        <w:t>Micropedia</w:t>
      </w:r>
      <w:proofErr w:type="spellEnd"/>
      <w:r>
        <w:t>, Vol.12, 15° ed. 1997. Pp. 325.</w:t>
      </w:r>
    </w:p>
    <w:p w14:paraId="1E9FA1A0" w14:textId="44C4E2E5" w:rsidR="00016795" w:rsidRPr="00B21AF2" w:rsidRDefault="00B21AF2" w:rsidP="00B21AF2">
      <w:pPr>
        <w:pStyle w:val="Referenciasfinal"/>
        <w:rPr>
          <w:rStyle w:val="citation"/>
          <w:lang w:val="es-MX"/>
        </w:rPr>
      </w:pPr>
      <w:r>
        <w:rPr>
          <w:rStyle w:val="citation"/>
          <w:rFonts w:cs="Times New Roman"/>
          <w:i/>
          <w:lang w:val="es-MX"/>
        </w:rPr>
        <w:t xml:space="preserve">Vernier </w:t>
      </w:r>
      <w:proofErr w:type="spellStart"/>
      <w:r>
        <w:rPr>
          <w:rStyle w:val="citation"/>
          <w:rFonts w:cs="Times New Roman"/>
          <w:i/>
          <w:lang w:val="es-MX"/>
        </w:rPr>
        <w:t>Scale</w:t>
      </w:r>
      <w:proofErr w:type="spellEnd"/>
      <w:r>
        <w:rPr>
          <w:rStyle w:val="citation"/>
          <w:rFonts w:cs="Times New Roman"/>
          <w:i/>
          <w:lang w:val="es-MX"/>
        </w:rPr>
        <w:t xml:space="preserve"> </w:t>
      </w:r>
      <w:r w:rsidRPr="00B21AF2">
        <w:rPr>
          <w:i/>
          <w:lang w:val="es-MX"/>
        </w:rPr>
        <w:t>–</w:t>
      </w:r>
      <w:r>
        <w:rPr>
          <w:rStyle w:val="citation"/>
          <w:rFonts w:cs="Times New Roman"/>
          <w:i/>
          <w:lang w:val="es-MX"/>
        </w:rPr>
        <w:t xml:space="preserve"> Wikipedia. </w:t>
      </w:r>
      <w:r w:rsidRPr="00724402">
        <w:rPr>
          <w:rStyle w:val="citation"/>
          <w:rFonts w:cs="Times New Roman"/>
          <w:lang w:val="es-MX"/>
        </w:rPr>
        <w:t>https://en.wikipedia.org/wiki/Vernier_scale</w:t>
      </w:r>
      <w:r>
        <w:rPr>
          <w:rStyle w:val="citation"/>
          <w:rFonts w:cs="Times New Roman"/>
          <w:lang w:val="es-MX"/>
        </w:rPr>
        <w:t>, Consulta: Enero 2020.</w:t>
      </w:r>
      <w:bookmarkEnd w:id="17"/>
    </w:p>
    <w:sectPr w:rsidR="00016795" w:rsidRPr="00B21AF2" w:rsidSect="00B7202F">
      <w:headerReference w:type="even" r:id="rId24"/>
      <w:headerReference w:type="default" r:id="rId25"/>
      <w:footerReference w:type="even" r:id="rId26"/>
      <w:footerReference w:type="default" r:id="rId27"/>
      <w:headerReference w:type="first" r:id="rId28"/>
      <w:pgSz w:w="12242" w:h="15842" w:code="1"/>
      <w:pgMar w:top="851" w:right="851" w:bottom="851" w:left="567" w:header="709" w:footer="709" w:gutter="284"/>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1EB4F" w14:textId="77777777" w:rsidR="00F8386A" w:rsidRDefault="00F8386A">
      <w:pPr>
        <w:spacing w:after="0"/>
      </w:pPr>
      <w:r>
        <w:separator/>
      </w:r>
    </w:p>
  </w:endnote>
  <w:endnote w:type="continuationSeparator" w:id="0">
    <w:p w14:paraId="5BAB3207" w14:textId="77777777" w:rsidR="00F8386A" w:rsidRDefault="00F83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Nspire Sans">
    <w:altName w:val="Microsoft YaHei"/>
    <w:panose1 w:val="020B0604020202020204"/>
    <w:charset w:val="86"/>
    <w:family w:val="swiss"/>
    <w:pitch w:val="variable"/>
    <w:sig w:usb0="A00002BF" w:usb1="7ACFFCFB" w:usb2="00000016" w:usb3="00000000" w:csb0="0014009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1255F" w14:textId="7103699A" w:rsidR="001C79A6" w:rsidRDefault="001C79A6">
    <w:pPr>
      <w:pStyle w:val="Piedepginapar"/>
    </w:pPr>
    <w:r>
      <w:rPr>
        <w:lang w:val="en-US"/>
      </w:rPr>
      <w:fldChar w:fldCharType="begin"/>
    </w:r>
    <w:r>
      <w:instrText xml:space="preserve"> PAGE   \* MERGEFORMAT </w:instrText>
    </w:r>
    <w:r>
      <w:rPr>
        <w:lang w:val="en-US"/>
      </w:rPr>
      <w:fldChar w:fldCharType="separate"/>
    </w:r>
    <w:r w:rsidR="00842E0E" w:rsidRPr="00842E0E">
      <w:rPr>
        <w:noProof/>
        <w:sz w:val="24"/>
        <w:szCs w:val="24"/>
      </w:rPr>
      <w:t>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AFBA" w14:textId="5E64BA78" w:rsidR="001C79A6" w:rsidRDefault="001C79A6">
    <w:pPr>
      <w:pStyle w:val="Piedepginaimpar"/>
    </w:pPr>
    <w:r>
      <w:t xml:space="preserve"> </w:t>
    </w:r>
    <w:r>
      <w:rPr>
        <w:lang w:val="en-US"/>
      </w:rPr>
      <w:fldChar w:fldCharType="begin"/>
    </w:r>
    <w:r>
      <w:instrText xml:space="preserve"> PAGE   \* MERGEFORMAT </w:instrText>
    </w:r>
    <w:r>
      <w:rPr>
        <w:lang w:val="en-US"/>
      </w:rPr>
      <w:fldChar w:fldCharType="separate"/>
    </w:r>
    <w:r w:rsidR="00842E0E" w:rsidRPr="00842E0E">
      <w:rPr>
        <w:noProof/>
        <w:sz w:val="24"/>
        <w:szCs w:val="24"/>
      </w:rPr>
      <w:t>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F943F" w14:textId="77777777" w:rsidR="00F8386A" w:rsidRDefault="00F8386A">
      <w:pPr>
        <w:spacing w:after="0"/>
      </w:pPr>
      <w:r>
        <w:separator/>
      </w:r>
    </w:p>
  </w:footnote>
  <w:footnote w:type="continuationSeparator" w:id="0">
    <w:p w14:paraId="58C1EDD3" w14:textId="77777777" w:rsidR="00F8386A" w:rsidRDefault="00F8386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C39E" w14:textId="1578D195" w:rsidR="001C79A6" w:rsidRDefault="00842E0E" w:rsidP="001130D1">
    <w:pPr>
      <w:pStyle w:val="Encabezadopar"/>
      <w:tabs>
        <w:tab w:val="left" w:pos="7112"/>
        <w:tab w:val="left" w:pos="7688"/>
        <w:tab w:val="left" w:pos="7814"/>
        <w:tab w:val="left" w:pos="8077"/>
      </w:tabs>
    </w:pPr>
    <w:r>
      <w:rPr>
        <w:noProof/>
      </w:rPr>
      <w:pict w14:anchorId="57988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710485" o:spid="_x0000_s1026" type="#_x0000_t75" style="position:absolute;left:0;text-align:left;margin-left:0;margin-top:0;width:488.6pt;height:706.7pt;z-index:-251657216;mso-position-horizontal:center;mso-position-horizontal-relative:margin;mso-position-vertical:center;mso-position-vertical-relative:margin" o:allowincell="f">
          <v:imagedata r:id="rId1" o:title="Tskbal naat" gain="19661f" blacklevel="22938f"/>
          <w10:wrap anchorx="margin" anchory="margin"/>
        </v:shape>
      </w:pict>
    </w:r>
    <w:sdt>
      <w:sdtPr>
        <w:alias w:val="Título"/>
        <w:id w:val="540890930"/>
        <w:placeholder>
          <w:docPart w:val="94C35B891B504C35936796537EA62EB1"/>
        </w:placeholder>
        <w:dataBinding w:prefixMappings="xmlns:ns0='http://schemas.openxmlformats.org/package/2006/metadata/core-properties' xmlns:ns1='http://purl.org/dc/elements/1.1/'" w:xpath="/ns0:coreProperties[1]/ns1:title[1]" w:storeItemID="{6C3C8BC8-F283-45AE-878A-BAB7291924A1}"/>
        <w:text/>
      </w:sdtPr>
      <w:sdtEndPr/>
      <w:sdtContent>
        <w:r w:rsidR="006C09F4">
          <w:rPr>
            <w:lang w:val="es-MX"/>
          </w:rPr>
          <w:t>El Vernier</w:t>
        </w:r>
      </w:sdtContent>
    </w:sdt>
    <w:r w:rsidR="001C79A6">
      <w:tab/>
    </w:r>
    <w:r w:rsidR="001C79A6">
      <w:tab/>
    </w:r>
  </w:p>
  <w:p w14:paraId="3912FE55" w14:textId="77777777" w:rsidR="001C79A6" w:rsidRDefault="001C79A6" w:rsidP="00F50BC2">
    <w:pPr>
      <w:pStyle w:val="Separado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258D" w14:textId="26169B3C" w:rsidR="001C79A6" w:rsidRDefault="00842E0E" w:rsidP="001130D1">
    <w:pPr>
      <w:pStyle w:val="Encabezadoimpar"/>
      <w:tabs>
        <w:tab w:val="center" w:pos="4677"/>
        <w:tab w:val="right" w:pos="9071"/>
      </w:tabs>
      <w:jc w:val="left"/>
    </w:pPr>
    <w:r>
      <w:rPr>
        <w:noProof/>
      </w:rPr>
      <w:pict w14:anchorId="377A9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710486" o:spid="_x0000_s1027" type="#_x0000_t75" style="position:absolute;left:0;text-align:left;margin-left:0;margin-top:0;width:488.6pt;height:706.7pt;z-index:-251656192;mso-position-horizontal:center;mso-position-horizontal-relative:margin;mso-position-vertical:center;mso-position-vertical-relative:margin" o:allowincell="f">
          <v:imagedata r:id="rId1" o:title="Tskbal naat" gain="19661f" blacklevel="22938f"/>
          <w10:wrap anchorx="margin" anchory="margin"/>
        </v:shape>
      </w:pict>
    </w:r>
    <w:r w:rsidR="001C79A6">
      <w:tab/>
    </w:r>
    <w:r w:rsidR="001C79A6">
      <w:tab/>
    </w:r>
    <w:sdt>
      <w:sdtPr>
        <w:alias w:val="Título"/>
        <w:id w:val="540932446"/>
        <w:dataBinding w:prefixMappings="xmlns:ns0='http://schemas.openxmlformats.org/package/2006/metadata/core-properties' xmlns:ns1='http://purl.org/dc/elements/1.1/'" w:xpath="/ns0:coreProperties[1]/ns1:title[1]" w:storeItemID="{6C3C8BC8-F283-45AE-878A-BAB7291924A1}"/>
        <w:text/>
      </w:sdtPr>
      <w:sdtEndPr/>
      <w:sdtContent>
        <w:r w:rsidR="006C09F4">
          <w:rPr>
            <w:lang w:val="es-MX"/>
          </w:rPr>
          <w:t>El Vernier</w:t>
        </w:r>
      </w:sdtContent>
    </w:sdt>
  </w:p>
  <w:p w14:paraId="11D39E72" w14:textId="77777777" w:rsidR="001C79A6" w:rsidRDefault="001C79A6" w:rsidP="00F50BC2">
    <w:pPr>
      <w:pStyle w:val="Separado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B563E" w14:textId="6F187C23" w:rsidR="00BB7351" w:rsidRDefault="00842E0E">
    <w:pPr>
      <w:pStyle w:val="Encabezado"/>
    </w:pPr>
    <w:r>
      <w:rPr>
        <w:noProof/>
      </w:rPr>
      <w:pict w14:anchorId="195F3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710484" o:spid="_x0000_s1025" type="#_x0000_t75" style="position:absolute;left:0;text-align:left;margin-left:0;margin-top:0;width:488.6pt;height:706.7pt;z-index:-251658240;mso-position-horizontal:center;mso-position-horizontal-relative:margin;mso-position-vertical:center;mso-position-vertical-relative:margin" o:allowincell="f">
          <v:imagedata r:id="rId1" o:title="Tskbal naa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E4EACA8"/>
    <w:lvl w:ilvl="0">
      <w:start w:val="1"/>
      <w:numFmt w:val="bullet"/>
      <w:pStyle w:val="Listaconvieta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nsid w:val="02A5145D"/>
    <w:multiLevelType w:val="hybridMultilevel"/>
    <w:tmpl w:val="E66A08E4"/>
    <w:lvl w:ilvl="0" w:tplc="51FA7AD4">
      <w:start w:val="1"/>
      <w:numFmt w:val="decimal"/>
      <w:pStyle w:val="Subtitulo5"/>
      <w:lvlText w:val="5.%1"/>
      <w:lvlJc w:val="center"/>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5">
    <w:nsid w:val="08FC6CFD"/>
    <w:multiLevelType w:val="hybridMultilevel"/>
    <w:tmpl w:val="674C6B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nsid w:val="0DF92C53"/>
    <w:multiLevelType w:val="hybridMultilevel"/>
    <w:tmpl w:val="38CEC244"/>
    <w:lvl w:ilvl="0" w:tplc="E4F402F0">
      <w:start w:val="1"/>
      <w:numFmt w:val="decimal"/>
      <w:pStyle w:val="Subtit4"/>
      <w:lvlText w:val="4.%1"/>
      <w:lvlJc w:val="center"/>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25E44A94"/>
    <w:multiLevelType w:val="hybridMultilevel"/>
    <w:tmpl w:val="8D1847EA"/>
    <w:lvl w:ilvl="0" w:tplc="6A98B39E">
      <w:start w:val="1"/>
      <w:numFmt w:val="upperRoman"/>
      <w:pStyle w:val="Vietas2"/>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9EA2E8E"/>
    <w:multiLevelType w:val="hybridMultilevel"/>
    <w:tmpl w:val="50E82438"/>
    <w:lvl w:ilvl="0" w:tplc="B9E0485C">
      <w:start w:val="1"/>
      <w:numFmt w:val="decimal"/>
      <w:pStyle w:val="Subtitulo6"/>
      <w:lvlText w:val="6.%1"/>
      <w:lvlJc w:val="center"/>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9">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C00000"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AB52B56"/>
    <w:multiLevelType w:val="hybridMultilevel"/>
    <w:tmpl w:val="F238D7B6"/>
    <w:lvl w:ilvl="0" w:tplc="8A7E764A">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1">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2D2944F6"/>
    <w:multiLevelType w:val="hybridMultilevel"/>
    <w:tmpl w:val="858CD9D4"/>
    <w:lvl w:ilvl="0" w:tplc="3384DA02">
      <w:start w:val="1"/>
      <w:numFmt w:val="decimal"/>
      <w:pStyle w:val="Subtitulo8"/>
      <w:lvlText w:val="8.%1"/>
      <w:lvlJc w:val="center"/>
      <w:pPr>
        <w:ind w:left="121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3">
    <w:nsid w:val="2E95432F"/>
    <w:multiLevelType w:val="hybridMultilevel"/>
    <w:tmpl w:val="6A20F014"/>
    <w:lvl w:ilvl="0" w:tplc="B89E0AFA">
      <w:start w:val="1"/>
      <w:numFmt w:val="decimal"/>
      <w:pStyle w:val="Sub9"/>
      <w:lvlText w:val="9.%1"/>
      <w:lvlJc w:val="center"/>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4">
    <w:nsid w:val="30B26431"/>
    <w:multiLevelType w:val="hybridMultilevel"/>
    <w:tmpl w:val="7488E1C8"/>
    <w:lvl w:ilvl="0" w:tplc="66380D7C">
      <w:start w:val="1"/>
      <w:numFmt w:val="decimal"/>
      <w:pStyle w:val="Ejercicios"/>
      <w:lvlText w:val="%1."/>
      <w:lvlJc w:val="left"/>
      <w:pPr>
        <w:ind w:left="720" w:hanging="360"/>
      </w:pPr>
      <w:rPr>
        <w:rFonts w:hint="default"/>
        <w:i w:val="0"/>
      </w:rPr>
    </w:lvl>
    <w:lvl w:ilvl="1" w:tplc="DB5AB5D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CC87D9D"/>
    <w:multiLevelType w:val="hybridMultilevel"/>
    <w:tmpl w:val="41281A1A"/>
    <w:lvl w:ilvl="0" w:tplc="CE5E7E14">
      <w:start w:val="1"/>
      <w:numFmt w:val="decimal"/>
      <w:pStyle w:val="Sub7"/>
      <w:lvlText w:val="7.%1"/>
      <w:lvlJc w:val="center"/>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6">
    <w:nsid w:val="415C2E1D"/>
    <w:multiLevelType w:val="hybridMultilevel"/>
    <w:tmpl w:val="6078616E"/>
    <w:lvl w:ilvl="0" w:tplc="24DA39EC">
      <w:start w:val="1"/>
      <w:numFmt w:val="decimal"/>
      <w:pStyle w:val="Ttulo1"/>
      <w:lvlText w:val="1.%1"/>
      <w:lvlJc w:val="center"/>
      <w:pPr>
        <w:ind w:left="1211"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6E0AC8"/>
    <w:multiLevelType w:val="hybridMultilevel"/>
    <w:tmpl w:val="9C8C10E6"/>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nsid w:val="4E7065D4"/>
    <w:multiLevelType w:val="hybridMultilevel"/>
    <w:tmpl w:val="EFAE96D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nsid w:val="52E677EC"/>
    <w:multiLevelType w:val="hybridMultilevel"/>
    <w:tmpl w:val="5BA2B2FC"/>
    <w:lvl w:ilvl="0" w:tplc="DFCE995A">
      <w:start w:val="1"/>
      <w:numFmt w:val="decimal"/>
      <w:pStyle w:val="Subsubtitulo2"/>
      <w:lvlText w:val="2.%1"/>
      <w:lvlJc w:val="center"/>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6AAD2DAB"/>
    <w:multiLevelType w:val="multilevel"/>
    <w:tmpl w:val="F1BA0128"/>
    <w:lvl w:ilvl="0">
      <w:start w:val="1"/>
      <w:numFmt w:val="decimal"/>
      <w:pStyle w:val="Subtitulo"/>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1">
    <w:nsid w:val="6C315298"/>
    <w:multiLevelType w:val="hybridMultilevel"/>
    <w:tmpl w:val="4DE48CB8"/>
    <w:lvl w:ilvl="0" w:tplc="E1A29440">
      <w:start w:val="1"/>
      <w:numFmt w:val="decimal"/>
      <w:pStyle w:val="SubsubtituloIII"/>
      <w:lvlText w:val="3.%1"/>
      <w:lvlJc w:val="center"/>
      <w:pPr>
        <w:ind w:left="1571" w:hanging="360"/>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2">
    <w:nsid w:val="6C61033D"/>
    <w:multiLevelType w:val="hybridMultilevel"/>
    <w:tmpl w:val="03A64DC0"/>
    <w:lvl w:ilvl="0" w:tplc="B890D9F0">
      <w:start w:val="1"/>
      <w:numFmt w:val="lowerLetter"/>
      <w:pStyle w:val="Ttulo4"/>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3">
    <w:nsid w:val="72404A7F"/>
    <w:multiLevelType w:val="hybridMultilevel"/>
    <w:tmpl w:val="4B00A80A"/>
    <w:lvl w:ilvl="0" w:tplc="F7CA8702">
      <w:start w:val="1"/>
      <w:numFmt w:val="decimal"/>
      <w:pStyle w:val="Referenciasfinal"/>
      <w:lvlText w:val="[%1]"/>
      <w:lvlJc w:val="left"/>
      <w:pPr>
        <w:ind w:left="1004" w:hanging="360"/>
      </w:pPr>
      <w:rPr>
        <w:rFonts w:ascii="Times New Roman" w:hAnsi="Times New Roman" w:hint="default"/>
        <w:color w:val="auto"/>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9"/>
  </w:num>
  <w:num w:numId="2">
    <w:abstractNumId w:val="11"/>
  </w:num>
  <w:num w:numId="3">
    <w:abstractNumId w:val="3"/>
  </w:num>
  <w:num w:numId="4">
    <w:abstractNumId w:val="2"/>
  </w:num>
  <w:num w:numId="5">
    <w:abstractNumId w:val="1"/>
  </w:num>
  <w:num w:numId="6">
    <w:abstractNumId w:val="0"/>
  </w:num>
  <w:num w:numId="7">
    <w:abstractNumId w:val="20"/>
  </w:num>
  <w:num w:numId="8">
    <w:abstractNumId w:val="16"/>
  </w:num>
  <w:num w:numId="9">
    <w:abstractNumId w:val="22"/>
  </w:num>
  <w:num w:numId="10">
    <w:abstractNumId w:val="19"/>
  </w:num>
  <w:num w:numId="11">
    <w:abstractNumId w:val="21"/>
  </w:num>
  <w:num w:numId="12">
    <w:abstractNumId w:val="4"/>
  </w:num>
  <w:num w:numId="13">
    <w:abstractNumId w:val="7"/>
  </w:num>
  <w:num w:numId="14">
    <w:abstractNumId w:val="8"/>
  </w:num>
  <w:num w:numId="15">
    <w:abstractNumId w:val="7"/>
    <w:lvlOverride w:ilvl="0">
      <w:startOverride w:val="1"/>
    </w:lvlOverride>
  </w:num>
  <w:num w:numId="16">
    <w:abstractNumId w:val="12"/>
  </w:num>
  <w:num w:numId="17">
    <w:abstractNumId w:val="14"/>
  </w:num>
  <w:num w:numId="18">
    <w:abstractNumId w:val="14"/>
    <w:lvlOverride w:ilvl="0">
      <w:startOverride w:val="1"/>
    </w:lvlOverride>
  </w:num>
  <w:num w:numId="19">
    <w:abstractNumId w:val="23"/>
  </w:num>
  <w:num w:numId="20">
    <w:abstractNumId w:val="14"/>
    <w:lvlOverride w:ilvl="0">
      <w:startOverride w:val="1"/>
    </w:lvlOverride>
  </w:num>
  <w:num w:numId="21">
    <w:abstractNumId w:val="14"/>
  </w:num>
  <w:num w:numId="22">
    <w:abstractNumId w:val="10"/>
  </w:num>
  <w:num w:numId="23">
    <w:abstractNumId w:val="14"/>
    <w:lvlOverride w:ilvl="0">
      <w:startOverride w:val="1"/>
    </w:lvlOverride>
  </w:num>
  <w:num w:numId="24">
    <w:abstractNumId w:val="14"/>
    <w:lvlOverride w:ilvl="0">
      <w:startOverride w:val="1"/>
    </w:lvlOverride>
  </w:num>
  <w:num w:numId="25">
    <w:abstractNumId w:val="6"/>
  </w:num>
  <w:num w:numId="26">
    <w:abstractNumId w:val="18"/>
  </w:num>
  <w:num w:numId="27">
    <w:abstractNumId w:val="5"/>
  </w:num>
  <w:num w:numId="28">
    <w:abstractNumId w:val="15"/>
  </w:num>
  <w:num w:numId="29">
    <w:abstractNumId w:val="13"/>
  </w:num>
  <w:num w:numId="30">
    <w:abstractNumId w:val="22"/>
    <w:lvlOverride w:ilvl="0">
      <w:startOverride w:val="1"/>
    </w:lvlOverride>
  </w:num>
  <w:num w:numId="31">
    <w:abstractNumId w:val="22"/>
    <w:lvlOverride w:ilvl="0">
      <w:startOverride w:val="1"/>
    </w:lvlOverride>
  </w:num>
  <w:num w:numId="32">
    <w:abstractNumId w:val="14"/>
    <w:lvlOverride w:ilvl="0">
      <w:startOverride w:val="1"/>
    </w:lvlOverride>
  </w:num>
  <w:num w:numId="33">
    <w:abstractNumId w:val="14"/>
  </w:num>
  <w:num w:numId="34">
    <w:abstractNumId w:val="14"/>
    <w:lvlOverride w:ilvl="0">
      <w:startOverride w:val="1"/>
    </w:lvlOverride>
  </w:num>
  <w:num w:numId="35">
    <w:abstractNumId w:val="17"/>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attachedTemplate r:id="rId1"/>
  <w:defaultTabStop w:val="567"/>
  <w:hyphenationZone w:val="420"/>
  <w:evenAndOddHeaders/>
  <w:drawingGridHorizontalSpacing w:val="115"/>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DD"/>
    <w:rsid w:val="00000402"/>
    <w:rsid w:val="00000E53"/>
    <w:rsid w:val="00001EA2"/>
    <w:rsid w:val="000025BB"/>
    <w:rsid w:val="00003681"/>
    <w:rsid w:val="00003DA2"/>
    <w:rsid w:val="000040E2"/>
    <w:rsid w:val="00004919"/>
    <w:rsid w:val="00004AF5"/>
    <w:rsid w:val="00004B95"/>
    <w:rsid w:val="00004EFB"/>
    <w:rsid w:val="00005473"/>
    <w:rsid w:val="000070FF"/>
    <w:rsid w:val="0000712D"/>
    <w:rsid w:val="0000742E"/>
    <w:rsid w:val="00007D8C"/>
    <w:rsid w:val="000118CE"/>
    <w:rsid w:val="00011BDE"/>
    <w:rsid w:val="00011FB3"/>
    <w:rsid w:val="000123E9"/>
    <w:rsid w:val="00012AC5"/>
    <w:rsid w:val="00013C60"/>
    <w:rsid w:val="00014836"/>
    <w:rsid w:val="000162E2"/>
    <w:rsid w:val="00016481"/>
    <w:rsid w:val="00016795"/>
    <w:rsid w:val="0001710F"/>
    <w:rsid w:val="00017A71"/>
    <w:rsid w:val="000204BA"/>
    <w:rsid w:val="00022959"/>
    <w:rsid w:val="000239EC"/>
    <w:rsid w:val="00024445"/>
    <w:rsid w:val="00026CE2"/>
    <w:rsid w:val="00027908"/>
    <w:rsid w:val="000301C8"/>
    <w:rsid w:val="000306F4"/>
    <w:rsid w:val="000310B1"/>
    <w:rsid w:val="0003200B"/>
    <w:rsid w:val="000320D6"/>
    <w:rsid w:val="0003281C"/>
    <w:rsid w:val="00032C37"/>
    <w:rsid w:val="00032EB3"/>
    <w:rsid w:val="000331F5"/>
    <w:rsid w:val="00034FF8"/>
    <w:rsid w:val="000354AF"/>
    <w:rsid w:val="00035F56"/>
    <w:rsid w:val="000403D8"/>
    <w:rsid w:val="0004042E"/>
    <w:rsid w:val="00041C1F"/>
    <w:rsid w:val="0004212E"/>
    <w:rsid w:val="00042169"/>
    <w:rsid w:val="000422D1"/>
    <w:rsid w:val="000424E0"/>
    <w:rsid w:val="00042C83"/>
    <w:rsid w:val="00043DA7"/>
    <w:rsid w:val="00043DFE"/>
    <w:rsid w:val="00044786"/>
    <w:rsid w:val="00044A9F"/>
    <w:rsid w:val="00044BEB"/>
    <w:rsid w:val="00044EAA"/>
    <w:rsid w:val="00044FBD"/>
    <w:rsid w:val="00046060"/>
    <w:rsid w:val="00046171"/>
    <w:rsid w:val="000471B4"/>
    <w:rsid w:val="00047CB0"/>
    <w:rsid w:val="00050437"/>
    <w:rsid w:val="000510C4"/>
    <w:rsid w:val="00052A76"/>
    <w:rsid w:val="000533EB"/>
    <w:rsid w:val="00053A6B"/>
    <w:rsid w:val="0005470B"/>
    <w:rsid w:val="00055BB0"/>
    <w:rsid w:val="00055D6C"/>
    <w:rsid w:val="00056E94"/>
    <w:rsid w:val="00057814"/>
    <w:rsid w:val="00057CB7"/>
    <w:rsid w:val="000613BA"/>
    <w:rsid w:val="00061BD6"/>
    <w:rsid w:val="00061BFA"/>
    <w:rsid w:val="0006371F"/>
    <w:rsid w:val="0006390F"/>
    <w:rsid w:val="0006410C"/>
    <w:rsid w:val="00064BB7"/>
    <w:rsid w:val="00065909"/>
    <w:rsid w:val="000659A9"/>
    <w:rsid w:val="0006684F"/>
    <w:rsid w:val="00066F82"/>
    <w:rsid w:val="00067859"/>
    <w:rsid w:val="00067A3D"/>
    <w:rsid w:val="00067C8C"/>
    <w:rsid w:val="00071155"/>
    <w:rsid w:val="0007175B"/>
    <w:rsid w:val="0007186D"/>
    <w:rsid w:val="00071FF3"/>
    <w:rsid w:val="000721F9"/>
    <w:rsid w:val="00075A5E"/>
    <w:rsid w:val="00077023"/>
    <w:rsid w:val="00077050"/>
    <w:rsid w:val="00080B54"/>
    <w:rsid w:val="0008110F"/>
    <w:rsid w:val="000817C2"/>
    <w:rsid w:val="00081923"/>
    <w:rsid w:val="0008205C"/>
    <w:rsid w:val="000821B6"/>
    <w:rsid w:val="000824D5"/>
    <w:rsid w:val="00085428"/>
    <w:rsid w:val="00085CDC"/>
    <w:rsid w:val="00085E20"/>
    <w:rsid w:val="000861BA"/>
    <w:rsid w:val="000868F4"/>
    <w:rsid w:val="00087001"/>
    <w:rsid w:val="0008763A"/>
    <w:rsid w:val="000924F5"/>
    <w:rsid w:val="00092719"/>
    <w:rsid w:val="00093EBC"/>
    <w:rsid w:val="00094AB5"/>
    <w:rsid w:val="000950E1"/>
    <w:rsid w:val="0009589D"/>
    <w:rsid w:val="000967EC"/>
    <w:rsid w:val="00097662"/>
    <w:rsid w:val="00097BA8"/>
    <w:rsid w:val="000A007F"/>
    <w:rsid w:val="000A1BAC"/>
    <w:rsid w:val="000A2AFE"/>
    <w:rsid w:val="000A2F4A"/>
    <w:rsid w:val="000A3109"/>
    <w:rsid w:val="000A320A"/>
    <w:rsid w:val="000A3287"/>
    <w:rsid w:val="000A3795"/>
    <w:rsid w:val="000A408A"/>
    <w:rsid w:val="000A46A1"/>
    <w:rsid w:val="000A518F"/>
    <w:rsid w:val="000A523E"/>
    <w:rsid w:val="000A5546"/>
    <w:rsid w:val="000A73F0"/>
    <w:rsid w:val="000A782C"/>
    <w:rsid w:val="000A796B"/>
    <w:rsid w:val="000B1B7E"/>
    <w:rsid w:val="000B23BB"/>
    <w:rsid w:val="000B2989"/>
    <w:rsid w:val="000B52B5"/>
    <w:rsid w:val="000B6824"/>
    <w:rsid w:val="000B6F1B"/>
    <w:rsid w:val="000B7EE9"/>
    <w:rsid w:val="000C124E"/>
    <w:rsid w:val="000C1F37"/>
    <w:rsid w:val="000C233D"/>
    <w:rsid w:val="000C3144"/>
    <w:rsid w:val="000C3665"/>
    <w:rsid w:val="000C5E38"/>
    <w:rsid w:val="000C6E05"/>
    <w:rsid w:val="000C7911"/>
    <w:rsid w:val="000C79D1"/>
    <w:rsid w:val="000D032D"/>
    <w:rsid w:val="000D0875"/>
    <w:rsid w:val="000D2CED"/>
    <w:rsid w:val="000D33CD"/>
    <w:rsid w:val="000D36BC"/>
    <w:rsid w:val="000D38A0"/>
    <w:rsid w:val="000D6356"/>
    <w:rsid w:val="000D6CFD"/>
    <w:rsid w:val="000D7DC7"/>
    <w:rsid w:val="000E0650"/>
    <w:rsid w:val="000E06BA"/>
    <w:rsid w:val="000E0857"/>
    <w:rsid w:val="000E0E66"/>
    <w:rsid w:val="000E137A"/>
    <w:rsid w:val="000E2262"/>
    <w:rsid w:val="000E5E0C"/>
    <w:rsid w:val="000E5E1E"/>
    <w:rsid w:val="000E6245"/>
    <w:rsid w:val="000E63D5"/>
    <w:rsid w:val="000E6679"/>
    <w:rsid w:val="000E6F51"/>
    <w:rsid w:val="000E7565"/>
    <w:rsid w:val="000E7CBC"/>
    <w:rsid w:val="000F1FD8"/>
    <w:rsid w:val="000F3251"/>
    <w:rsid w:val="000F3F8F"/>
    <w:rsid w:val="000F4186"/>
    <w:rsid w:val="000F419D"/>
    <w:rsid w:val="000F42FE"/>
    <w:rsid w:val="000F4531"/>
    <w:rsid w:val="000F472B"/>
    <w:rsid w:val="000F583A"/>
    <w:rsid w:val="000F6439"/>
    <w:rsid w:val="00100E69"/>
    <w:rsid w:val="001017AF"/>
    <w:rsid w:val="00102458"/>
    <w:rsid w:val="001044A4"/>
    <w:rsid w:val="00104656"/>
    <w:rsid w:val="00105572"/>
    <w:rsid w:val="00106B63"/>
    <w:rsid w:val="001077CE"/>
    <w:rsid w:val="00107816"/>
    <w:rsid w:val="00111F1C"/>
    <w:rsid w:val="00111FD3"/>
    <w:rsid w:val="001130D1"/>
    <w:rsid w:val="00115420"/>
    <w:rsid w:val="00116669"/>
    <w:rsid w:val="00116877"/>
    <w:rsid w:val="00117735"/>
    <w:rsid w:val="00117A8F"/>
    <w:rsid w:val="00117E25"/>
    <w:rsid w:val="00120A47"/>
    <w:rsid w:val="0012156C"/>
    <w:rsid w:val="00122292"/>
    <w:rsid w:val="001225F4"/>
    <w:rsid w:val="00122D0D"/>
    <w:rsid w:val="00122F84"/>
    <w:rsid w:val="00124223"/>
    <w:rsid w:val="00125055"/>
    <w:rsid w:val="00125A41"/>
    <w:rsid w:val="00125B6F"/>
    <w:rsid w:val="0012628C"/>
    <w:rsid w:val="00126B41"/>
    <w:rsid w:val="00126D8F"/>
    <w:rsid w:val="001276DC"/>
    <w:rsid w:val="001303EA"/>
    <w:rsid w:val="00130A88"/>
    <w:rsid w:val="001311B9"/>
    <w:rsid w:val="0013199F"/>
    <w:rsid w:val="0013249B"/>
    <w:rsid w:val="00132D5B"/>
    <w:rsid w:val="00132DC6"/>
    <w:rsid w:val="00133537"/>
    <w:rsid w:val="00133D16"/>
    <w:rsid w:val="001344E0"/>
    <w:rsid w:val="00134A31"/>
    <w:rsid w:val="00134EED"/>
    <w:rsid w:val="0013748C"/>
    <w:rsid w:val="0013767A"/>
    <w:rsid w:val="00140152"/>
    <w:rsid w:val="00141098"/>
    <w:rsid w:val="001426A6"/>
    <w:rsid w:val="00142B77"/>
    <w:rsid w:val="00143651"/>
    <w:rsid w:val="00144C60"/>
    <w:rsid w:val="00145598"/>
    <w:rsid w:val="001464AA"/>
    <w:rsid w:val="0014678D"/>
    <w:rsid w:val="001469F3"/>
    <w:rsid w:val="00146E2C"/>
    <w:rsid w:val="0015005C"/>
    <w:rsid w:val="00150F93"/>
    <w:rsid w:val="0015170B"/>
    <w:rsid w:val="001519FD"/>
    <w:rsid w:val="00151C02"/>
    <w:rsid w:val="001526BB"/>
    <w:rsid w:val="00152B2D"/>
    <w:rsid w:val="0015343F"/>
    <w:rsid w:val="00154570"/>
    <w:rsid w:val="001546BE"/>
    <w:rsid w:val="0015509F"/>
    <w:rsid w:val="001553DE"/>
    <w:rsid w:val="001561E4"/>
    <w:rsid w:val="0015784F"/>
    <w:rsid w:val="00157BE3"/>
    <w:rsid w:val="00160C93"/>
    <w:rsid w:val="00161209"/>
    <w:rsid w:val="00161720"/>
    <w:rsid w:val="0016177D"/>
    <w:rsid w:val="00162288"/>
    <w:rsid w:val="00162F55"/>
    <w:rsid w:val="0016316C"/>
    <w:rsid w:val="00163FEF"/>
    <w:rsid w:val="0016468B"/>
    <w:rsid w:val="00166AB6"/>
    <w:rsid w:val="00166BB9"/>
    <w:rsid w:val="00166FA1"/>
    <w:rsid w:val="0017308D"/>
    <w:rsid w:val="00174251"/>
    <w:rsid w:val="00174575"/>
    <w:rsid w:val="001750EE"/>
    <w:rsid w:val="00175EA3"/>
    <w:rsid w:val="00176243"/>
    <w:rsid w:val="001762BF"/>
    <w:rsid w:val="001767DE"/>
    <w:rsid w:val="00176B0C"/>
    <w:rsid w:val="00177246"/>
    <w:rsid w:val="00177484"/>
    <w:rsid w:val="001801B3"/>
    <w:rsid w:val="001807D3"/>
    <w:rsid w:val="00181691"/>
    <w:rsid w:val="001824B3"/>
    <w:rsid w:val="00183118"/>
    <w:rsid w:val="00183B5B"/>
    <w:rsid w:val="001844A6"/>
    <w:rsid w:val="00184978"/>
    <w:rsid w:val="0018540F"/>
    <w:rsid w:val="001864F9"/>
    <w:rsid w:val="00186521"/>
    <w:rsid w:val="00187819"/>
    <w:rsid w:val="00190323"/>
    <w:rsid w:val="00190613"/>
    <w:rsid w:val="00190801"/>
    <w:rsid w:val="001918FC"/>
    <w:rsid w:val="001922EF"/>
    <w:rsid w:val="00194252"/>
    <w:rsid w:val="00194D8D"/>
    <w:rsid w:val="00194E41"/>
    <w:rsid w:val="001968AA"/>
    <w:rsid w:val="00196F18"/>
    <w:rsid w:val="00196FF6"/>
    <w:rsid w:val="001970D2"/>
    <w:rsid w:val="0019779E"/>
    <w:rsid w:val="001A0230"/>
    <w:rsid w:val="001A02BA"/>
    <w:rsid w:val="001A49EF"/>
    <w:rsid w:val="001A506C"/>
    <w:rsid w:val="001A76A9"/>
    <w:rsid w:val="001B0AC8"/>
    <w:rsid w:val="001B2FCF"/>
    <w:rsid w:val="001B3A4E"/>
    <w:rsid w:val="001B535E"/>
    <w:rsid w:val="001B57DD"/>
    <w:rsid w:val="001B69FC"/>
    <w:rsid w:val="001C0F71"/>
    <w:rsid w:val="001C3AD2"/>
    <w:rsid w:val="001C409D"/>
    <w:rsid w:val="001C498F"/>
    <w:rsid w:val="001C4E92"/>
    <w:rsid w:val="001C4F8E"/>
    <w:rsid w:val="001C54D3"/>
    <w:rsid w:val="001C68F9"/>
    <w:rsid w:val="001C795B"/>
    <w:rsid w:val="001C79A6"/>
    <w:rsid w:val="001D0288"/>
    <w:rsid w:val="001D033B"/>
    <w:rsid w:val="001D0CC0"/>
    <w:rsid w:val="001D2479"/>
    <w:rsid w:val="001D2830"/>
    <w:rsid w:val="001D3001"/>
    <w:rsid w:val="001D330C"/>
    <w:rsid w:val="001D3A1C"/>
    <w:rsid w:val="001D45C9"/>
    <w:rsid w:val="001D4C92"/>
    <w:rsid w:val="001D5417"/>
    <w:rsid w:val="001D57C4"/>
    <w:rsid w:val="001D5A6B"/>
    <w:rsid w:val="001D5B0B"/>
    <w:rsid w:val="001D6865"/>
    <w:rsid w:val="001D6A3F"/>
    <w:rsid w:val="001D727D"/>
    <w:rsid w:val="001E0A3A"/>
    <w:rsid w:val="001E1149"/>
    <w:rsid w:val="001E2BE0"/>
    <w:rsid w:val="001E462B"/>
    <w:rsid w:val="001E4BB8"/>
    <w:rsid w:val="001E5259"/>
    <w:rsid w:val="001E580F"/>
    <w:rsid w:val="001E5D12"/>
    <w:rsid w:val="001E66A9"/>
    <w:rsid w:val="001E773C"/>
    <w:rsid w:val="001E7B7C"/>
    <w:rsid w:val="001F048E"/>
    <w:rsid w:val="001F0B19"/>
    <w:rsid w:val="001F1488"/>
    <w:rsid w:val="001F1E98"/>
    <w:rsid w:val="001F23EE"/>
    <w:rsid w:val="001F3E68"/>
    <w:rsid w:val="001F4C35"/>
    <w:rsid w:val="001F5A1C"/>
    <w:rsid w:val="001F6F7B"/>
    <w:rsid w:val="001F7835"/>
    <w:rsid w:val="001F7983"/>
    <w:rsid w:val="001F7A8B"/>
    <w:rsid w:val="00200453"/>
    <w:rsid w:val="002010B7"/>
    <w:rsid w:val="0020230C"/>
    <w:rsid w:val="0020275B"/>
    <w:rsid w:val="002027F4"/>
    <w:rsid w:val="00202928"/>
    <w:rsid w:val="00202D2C"/>
    <w:rsid w:val="00203D75"/>
    <w:rsid w:val="00204A4F"/>
    <w:rsid w:val="00204F3D"/>
    <w:rsid w:val="00205F2B"/>
    <w:rsid w:val="002078C0"/>
    <w:rsid w:val="002078D4"/>
    <w:rsid w:val="00207E42"/>
    <w:rsid w:val="00207F64"/>
    <w:rsid w:val="00210F4A"/>
    <w:rsid w:val="0021282D"/>
    <w:rsid w:val="00214FC9"/>
    <w:rsid w:val="00215DC6"/>
    <w:rsid w:val="0021626C"/>
    <w:rsid w:val="002162B9"/>
    <w:rsid w:val="00216AC0"/>
    <w:rsid w:val="0021751F"/>
    <w:rsid w:val="002217D5"/>
    <w:rsid w:val="00222160"/>
    <w:rsid w:val="002223FA"/>
    <w:rsid w:val="00222755"/>
    <w:rsid w:val="00222B97"/>
    <w:rsid w:val="0022354C"/>
    <w:rsid w:val="002235A2"/>
    <w:rsid w:val="0022441D"/>
    <w:rsid w:val="002245AC"/>
    <w:rsid w:val="00225258"/>
    <w:rsid w:val="00225C20"/>
    <w:rsid w:val="00226946"/>
    <w:rsid w:val="00226EFE"/>
    <w:rsid w:val="00227E42"/>
    <w:rsid w:val="00230A94"/>
    <w:rsid w:val="00231787"/>
    <w:rsid w:val="00233E6B"/>
    <w:rsid w:val="002354AB"/>
    <w:rsid w:val="002357CA"/>
    <w:rsid w:val="00236E65"/>
    <w:rsid w:val="00237939"/>
    <w:rsid w:val="00237E43"/>
    <w:rsid w:val="00237E52"/>
    <w:rsid w:val="00240271"/>
    <w:rsid w:val="0024092E"/>
    <w:rsid w:val="00240F40"/>
    <w:rsid w:val="00241D2F"/>
    <w:rsid w:val="002422CA"/>
    <w:rsid w:val="00242DB7"/>
    <w:rsid w:val="00242ED7"/>
    <w:rsid w:val="00244239"/>
    <w:rsid w:val="002458B9"/>
    <w:rsid w:val="002472EE"/>
    <w:rsid w:val="002500CD"/>
    <w:rsid w:val="00250DFC"/>
    <w:rsid w:val="00253F5B"/>
    <w:rsid w:val="00254539"/>
    <w:rsid w:val="00254638"/>
    <w:rsid w:val="00255443"/>
    <w:rsid w:val="0025619A"/>
    <w:rsid w:val="002577BE"/>
    <w:rsid w:val="00260213"/>
    <w:rsid w:val="00260B56"/>
    <w:rsid w:val="00262076"/>
    <w:rsid w:val="002624E6"/>
    <w:rsid w:val="00263A76"/>
    <w:rsid w:val="00263B84"/>
    <w:rsid w:val="00264AA0"/>
    <w:rsid w:val="00265200"/>
    <w:rsid w:val="00266378"/>
    <w:rsid w:val="00266AD5"/>
    <w:rsid w:val="00267623"/>
    <w:rsid w:val="0026796A"/>
    <w:rsid w:val="00270CA7"/>
    <w:rsid w:val="002712EB"/>
    <w:rsid w:val="00271F6C"/>
    <w:rsid w:val="002720E3"/>
    <w:rsid w:val="002722F2"/>
    <w:rsid w:val="0027232C"/>
    <w:rsid w:val="002760AE"/>
    <w:rsid w:val="00277211"/>
    <w:rsid w:val="0027765A"/>
    <w:rsid w:val="002811D2"/>
    <w:rsid w:val="00281AAB"/>
    <w:rsid w:val="00281AE9"/>
    <w:rsid w:val="002829D2"/>
    <w:rsid w:val="00282D40"/>
    <w:rsid w:val="0028334E"/>
    <w:rsid w:val="002836F7"/>
    <w:rsid w:val="002853BE"/>
    <w:rsid w:val="0028717A"/>
    <w:rsid w:val="0028758B"/>
    <w:rsid w:val="00287EE0"/>
    <w:rsid w:val="0029086A"/>
    <w:rsid w:val="00291112"/>
    <w:rsid w:val="002916F8"/>
    <w:rsid w:val="00291A5A"/>
    <w:rsid w:val="00291CD3"/>
    <w:rsid w:val="0029229B"/>
    <w:rsid w:val="002944F7"/>
    <w:rsid w:val="0029462A"/>
    <w:rsid w:val="00294B3A"/>
    <w:rsid w:val="00294CCF"/>
    <w:rsid w:val="00295038"/>
    <w:rsid w:val="0029525A"/>
    <w:rsid w:val="0029533A"/>
    <w:rsid w:val="00295690"/>
    <w:rsid w:val="002964F7"/>
    <w:rsid w:val="00297157"/>
    <w:rsid w:val="00297D4A"/>
    <w:rsid w:val="002A0142"/>
    <w:rsid w:val="002A085F"/>
    <w:rsid w:val="002A20F1"/>
    <w:rsid w:val="002A28CC"/>
    <w:rsid w:val="002A4BAD"/>
    <w:rsid w:val="002A5402"/>
    <w:rsid w:val="002A5D3F"/>
    <w:rsid w:val="002A610C"/>
    <w:rsid w:val="002B00AE"/>
    <w:rsid w:val="002B03B8"/>
    <w:rsid w:val="002B0FC9"/>
    <w:rsid w:val="002B15D0"/>
    <w:rsid w:val="002B35F1"/>
    <w:rsid w:val="002B374F"/>
    <w:rsid w:val="002B3D7D"/>
    <w:rsid w:val="002B694B"/>
    <w:rsid w:val="002B6F1B"/>
    <w:rsid w:val="002B710C"/>
    <w:rsid w:val="002C13A2"/>
    <w:rsid w:val="002C2628"/>
    <w:rsid w:val="002C2944"/>
    <w:rsid w:val="002C3574"/>
    <w:rsid w:val="002C545D"/>
    <w:rsid w:val="002C546B"/>
    <w:rsid w:val="002C5CBE"/>
    <w:rsid w:val="002C68D0"/>
    <w:rsid w:val="002C780C"/>
    <w:rsid w:val="002D06EF"/>
    <w:rsid w:val="002D0BC7"/>
    <w:rsid w:val="002D0D42"/>
    <w:rsid w:val="002D0DBE"/>
    <w:rsid w:val="002D104F"/>
    <w:rsid w:val="002D1342"/>
    <w:rsid w:val="002D3650"/>
    <w:rsid w:val="002D3B54"/>
    <w:rsid w:val="002D481B"/>
    <w:rsid w:val="002D48FD"/>
    <w:rsid w:val="002D5609"/>
    <w:rsid w:val="002D60F4"/>
    <w:rsid w:val="002D6E5C"/>
    <w:rsid w:val="002D769A"/>
    <w:rsid w:val="002E15AC"/>
    <w:rsid w:val="002E16C1"/>
    <w:rsid w:val="002E1F7D"/>
    <w:rsid w:val="002E2580"/>
    <w:rsid w:val="002E39EF"/>
    <w:rsid w:val="002E4B03"/>
    <w:rsid w:val="002E6255"/>
    <w:rsid w:val="002E6F67"/>
    <w:rsid w:val="002E799D"/>
    <w:rsid w:val="002E7DF0"/>
    <w:rsid w:val="002F008A"/>
    <w:rsid w:val="002F1865"/>
    <w:rsid w:val="002F1978"/>
    <w:rsid w:val="002F1BD6"/>
    <w:rsid w:val="002F24FD"/>
    <w:rsid w:val="002F27A8"/>
    <w:rsid w:val="002F5110"/>
    <w:rsid w:val="002F5B37"/>
    <w:rsid w:val="002F5C1A"/>
    <w:rsid w:val="00300CEA"/>
    <w:rsid w:val="0030177C"/>
    <w:rsid w:val="0030199A"/>
    <w:rsid w:val="00302583"/>
    <w:rsid w:val="00303850"/>
    <w:rsid w:val="00303B0C"/>
    <w:rsid w:val="0030534B"/>
    <w:rsid w:val="003054C1"/>
    <w:rsid w:val="003054F2"/>
    <w:rsid w:val="003057F5"/>
    <w:rsid w:val="00310454"/>
    <w:rsid w:val="00310D7D"/>
    <w:rsid w:val="00310E8C"/>
    <w:rsid w:val="0031276C"/>
    <w:rsid w:val="003129D7"/>
    <w:rsid w:val="00312B52"/>
    <w:rsid w:val="0031318B"/>
    <w:rsid w:val="00313C93"/>
    <w:rsid w:val="00313EAD"/>
    <w:rsid w:val="003140FF"/>
    <w:rsid w:val="00315568"/>
    <w:rsid w:val="00315F49"/>
    <w:rsid w:val="003169A2"/>
    <w:rsid w:val="0031748B"/>
    <w:rsid w:val="00317B13"/>
    <w:rsid w:val="00317DB2"/>
    <w:rsid w:val="00317E9F"/>
    <w:rsid w:val="00321E32"/>
    <w:rsid w:val="00321E9F"/>
    <w:rsid w:val="00323606"/>
    <w:rsid w:val="00324932"/>
    <w:rsid w:val="00325353"/>
    <w:rsid w:val="00325FA1"/>
    <w:rsid w:val="003304FE"/>
    <w:rsid w:val="00330F4A"/>
    <w:rsid w:val="00333E03"/>
    <w:rsid w:val="00335526"/>
    <w:rsid w:val="003358B7"/>
    <w:rsid w:val="003358D5"/>
    <w:rsid w:val="00335EAC"/>
    <w:rsid w:val="00336250"/>
    <w:rsid w:val="00337763"/>
    <w:rsid w:val="00337DD5"/>
    <w:rsid w:val="0034147F"/>
    <w:rsid w:val="00342622"/>
    <w:rsid w:val="00342AC3"/>
    <w:rsid w:val="00343A72"/>
    <w:rsid w:val="00343B78"/>
    <w:rsid w:val="00343E4C"/>
    <w:rsid w:val="00344197"/>
    <w:rsid w:val="00344B0B"/>
    <w:rsid w:val="003455DD"/>
    <w:rsid w:val="00350046"/>
    <w:rsid w:val="00350067"/>
    <w:rsid w:val="003524FE"/>
    <w:rsid w:val="00352744"/>
    <w:rsid w:val="0035293D"/>
    <w:rsid w:val="00352A5D"/>
    <w:rsid w:val="003540D4"/>
    <w:rsid w:val="00354D7C"/>
    <w:rsid w:val="00355140"/>
    <w:rsid w:val="00357DA3"/>
    <w:rsid w:val="003600AF"/>
    <w:rsid w:val="00360780"/>
    <w:rsid w:val="00360CC9"/>
    <w:rsid w:val="00361767"/>
    <w:rsid w:val="00362C67"/>
    <w:rsid w:val="00364FCF"/>
    <w:rsid w:val="003650F7"/>
    <w:rsid w:val="003651A5"/>
    <w:rsid w:val="00365222"/>
    <w:rsid w:val="00365372"/>
    <w:rsid w:val="00366F4E"/>
    <w:rsid w:val="003671CE"/>
    <w:rsid w:val="00367253"/>
    <w:rsid w:val="00367B70"/>
    <w:rsid w:val="00370464"/>
    <w:rsid w:val="00370B1B"/>
    <w:rsid w:val="00370FB3"/>
    <w:rsid w:val="00371952"/>
    <w:rsid w:val="00371A7F"/>
    <w:rsid w:val="003724DE"/>
    <w:rsid w:val="003729F2"/>
    <w:rsid w:val="00374D75"/>
    <w:rsid w:val="00375AE5"/>
    <w:rsid w:val="003767F1"/>
    <w:rsid w:val="00377CB9"/>
    <w:rsid w:val="00380693"/>
    <w:rsid w:val="00381547"/>
    <w:rsid w:val="00381565"/>
    <w:rsid w:val="00383A30"/>
    <w:rsid w:val="00383ABD"/>
    <w:rsid w:val="003840A9"/>
    <w:rsid w:val="00385873"/>
    <w:rsid w:val="003863EC"/>
    <w:rsid w:val="00386665"/>
    <w:rsid w:val="00387E5A"/>
    <w:rsid w:val="0039090A"/>
    <w:rsid w:val="00390BE2"/>
    <w:rsid w:val="00391119"/>
    <w:rsid w:val="0039165B"/>
    <w:rsid w:val="00391827"/>
    <w:rsid w:val="00391ECA"/>
    <w:rsid w:val="0039233B"/>
    <w:rsid w:val="00392866"/>
    <w:rsid w:val="00392C0C"/>
    <w:rsid w:val="00392F4B"/>
    <w:rsid w:val="00392F77"/>
    <w:rsid w:val="003936C4"/>
    <w:rsid w:val="003936EC"/>
    <w:rsid w:val="0039448B"/>
    <w:rsid w:val="003954BE"/>
    <w:rsid w:val="003958D6"/>
    <w:rsid w:val="00396061"/>
    <w:rsid w:val="003962D1"/>
    <w:rsid w:val="00396502"/>
    <w:rsid w:val="003976EE"/>
    <w:rsid w:val="00397F67"/>
    <w:rsid w:val="003A2D00"/>
    <w:rsid w:val="003A2D17"/>
    <w:rsid w:val="003A2DDE"/>
    <w:rsid w:val="003A2F04"/>
    <w:rsid w:val="003A4245"/>
    <w:rsid w:val="003A4DDC"/>
    <w:rsid w:val="003A60EC"/>
    <w:rsid w:val="003A6E07"/>
    <w:rsid w:val="003A787A"/>
    <w:rsid w:val="003B14FD"/>
    <w:rsid w:val="003B224F"/>
    <w:rsid w:val="003B2FF6"/>
    <w:rsid w:val="003B3185"/>
    <w:rsid w:val="003B3564"/>
    <w:rsid w:val="003B35AA"/>
    <w:rsid w:val="003B3B34"/>
    <w:rsid w:val="003B432D"/>
    <w:rsid w:val="003B4A7F"/>
    <w:rsid w:val="003B5106"/>
    <w:rsid w:val="003B53BC"/>
    <w:rsid w:val="003B6348"/>
    <w:rsid w:val="003B7033"/>
    <w:rsid w:val="003C031C"/>
    <w:rsid w:val="003C0C0A"/>
    <w:rsid w:val="003C1624"/>
    <w:rsid w:val="003C186B"/>
    <w:rsid w:val="003C2FCC"/>
    <w:rsid w:val="003C3931"/>
    <w:rsid w:val="003C3E98"/>
    <w:rsid w:val="003C3ECB"/>
    <w:rsid w:val="003C6CFA"/>
    <w:rsid w:val="003D0D4D"/>
    <w:rsid w:val="003D15BD"/>
    <w:rsid w:val="003D1F9E"/>
    <w:rsid w:val="003D2C91"/>
    <w:rsid w:val="003D33A0"/>
    <w:rsid w:val="003D3C7E"/>
    <w:rsid w:val="003D3CD7"/>
    <w:rsid w:val="003D51CB"/>
    <w:rsid w:val="003D5B4B"/>
    <w:rsid w:val="003D5C1B"/>
    <w:rsid w:val="003D5C7E"/>
    <w:rsid w:val="003E0B3B"/>
    <w:rsid w:val="003E0C4C"/>
    <w:rsid w:val="003E1030"/>
    <w:rsid w:val="003E1BC1"/>
    <w:rsid w:val="003E1C67"/>
    <w:rsid w:val="003E4BDD"/>
    <w:rsid w:val="003E555B"/>
    <w:rsid w:val="003E7F3E"/>
    <w:rsid w:val="003F0555"/>
    <w:rsid w:val="003F2980"/>
    <w:rsid w:val="003F338F"/>
    <w:rsid w:val="003F35BE"/>
    <w:rsid w:val="003F4A7E"/>
    <w:rsid w:val="003F65EC"/>
    <w:rsid w:val="003F674A"/>
    <w:rsid w:val="003F779E"/>
    <w:rsid w:val="003F7D03"/>
    <w:rsid w:val="0040044C"/>
    <w:rsid w:val="00402961"/>
    <w:rsid w:val="00402CB1"/>
    <w:rsid w:val="0040331B"/>
    <w:rsid w:val="00403834"/>
    <w:rsid w:val="00403AB6"/>
    <w:rsid w:val="00403F16"/>
    <w:rsid w:val="00404092"/>
    <w:rsid w:val="00404A56"/>
    <w:rsid w:val="00405DA1"/>
    <w:rsid w:val="00406477"/>
    <w:rsid w:val="00406B5A"/>
    <w:rsid w:val="00406C20"/>
    <w:rsid w:val="004103C7"/>
    <w:rsid w:val="004104EA"/>
    <w:rsid w:val="00412E9C"/>
    <w:rsid w:val="00412F2A"/>
    <w:rsid w:val="00413226"/>
    <w:rsid w:val="00413661"/>
    <w:rsid w:val="004144A8"/>
    <w:rsid w:val="00415153"/>
    <w:rsid w:val="00415975"/>
    <w:rsid w:val="004161A1"/>
    <w:rsid w:val="004167A9"/>
    <w:rsid w:val="00417D26"/>
    <w:rsid w:val="00417D73"/>
    <w:rsid w:val="0042007C"/>
    <w:rsid w:val="004222AB"/>
    <w:rsid w:val="004232F4"/>
    <w:rsid w:val="004236B5"/>
    <w:rsid w:val="004236F7"/>
    <w:rsid w:val="00425A74"/>
    <w:rsid w:val="00426453"/>
    <w:rsid w:val="004266EA"/>
    <w:rsid w:val="00426D3E"/>
    <w:rsid w:val="00427455"/>
    <w:rsid w:val="00431579"/>
    <w:rsid w:val="004320D2"/>
    <w:rsid w:val="00432AD4"/>
    <w:rsid w:val="0043300D"/>
    <w:rsid w:val="00433C9A"/>
    <w:rsid w:val="00433E8F"/>
    <w:rsid w:val="00434D9C"/>
    <w:rsid w:val="00434DA1"/>
    <w:rsid w:val="0043503F"/>
    <w:rsid w:val="0043612F"/>
    <w:rsid w:val="00436E61"/>
    <w:rsid w:val="004370BC"/>
    <w:rsid w:val="00437D94"/>
    <w:rsid w:val="00437ED3"/>
    <w:rsid w:val="00441CBF"/>
    <w:rsid w:val="004424C5"/>
    <w:rsid w:val="00442611"/>
    <w:rsid w:val="00442992"/>
    <w:rsid w:val="0044307E"/>
    <w:rsid w:val="00443616"/>
    <w:rsid w:val="00444B89"/>
    <w:rsid w:val="00444FDE"/>
    <w:rsid w:val="004464B7"/>
    <w:rsid w:val="00446E3B"/>
    <w:rsid w:val="00447B22"/>
    <w:rsid w:val="00450386"/>
    <w:rsid w:val="0045075C"/>
    <w:rsid w:val="00450949"/>
    <w:rsid w:val="00451E10"/>
    <w:rsid w:val="00452018"/>
    <w:rsid w:val="00452157"/>
    <w:rsid w:val="00452C31"/>
    <w:rsid w:val="00453804"/>
    <w:rsid w:val="00454B67"/>
    <w:rsid w:val="004557D4"/>
    <w:rsid w:val="00455A14"/>
    <w:rsid w:val="00456DD1"/>
    <w:rsid w:val="0046052E"/>
    <w:rsid w:val="00460816"/>
    <w:rsid w:val="0046180E"/>
    <w:rsid w:val="0046182A"/>
    <w:rsid w:val="0046205B"/>
    <w:rsid w:val="00465460"/>
    <w:rsid w:val="004656A0"/>
    <w:rsid w:val="00466533"/>
    <w:rsid w:val="00466CB7"/>
    <w:rsid w:val="004724D1"/>
    <w:rsid w:val="00472C31"/>
    <w:rsid w:val="004733B1"/>
    <w:rsid w:val="00473F58"/>
    <w:rsid w:val="00474FEB"/>
    <w:rsid w:val="004756F9"/>
    <w:rsid w:val="00477101"/>
    <w:rsid w:val="0047736D"/>
    <w:rsid w:val="00480922"/>
    <w:rsid w:val="004822A2"/>
    <w:rsid w:val="004839CC"/>
    <w:rsid w:val="00484DE8"/>
    <w:rsid w:val="00485098"/>
    <w:rsid w:val="00485BF1"/>
    <w:rsid w:val="004860A3"/>
    <w:rsid w:val="0048614C"/>
    <w:rsid w:val="004865EA"/>
    <w:rsid w:val="004868D6"/>
    <w:rsid w:val="00486A6F"/>
    <w:rsid w:val="0048739F"/>
    <w:rsid w:val="00487D83"/>
    <w:rsid w:val="00491558"/>
    <w:rsid w:val="0049219B"/>
    <w:rsid w:val="00492418"/>
    <w:rsid w:val="00492F10"/>
    <w:rsid w:val="00493AEA"/>
    <w:rsid w:val="004973F0"/>
    <w:rsid w:val="004A04DF"/>
    <w:rsid w:val="004A0ADE"/>
    <w:rsid w:val="004A2FFE"/>
    <w:rsid w:val="004A41E2"/>
    <w:rsid w:val="004A5872"/>
    <w:rsid w:val="004A5D19"/>
    <w:rsid w:val="004A5F94"/>
    <w:rsid w:val="004A62D8"/>
    <w:rsid w:val="004A673A"/>
    <w:rsid w:val="004A743C"/>
    <w:rsid w:val="004A7C94"/>
    <w:rsid w:val="004A7D78"/>
    <w:rsid w:val="004B0B2B"/>
    <w:rsid w:val="004B103F"/>
    <w:rsid w:val="004B1048"/>
    <w:rsid w:val="004B1197"/>
    <w:rsid w:val="004B453B"/>
    <w:rsid w:val="004B45CE"/>
    <w:rsid w:val="004B49B0"/>
    <w:rsid w:val="004B5DCD"/>
    <w:rsid w:val="004B6264"/>
    <w:rsid w:val="004B65DB"/>
    <w:rsid w:val="004B6810"/>
    <w:rsid w:val="004B7303"/>
    <w:rsid w:val="004B740A"/>
    <w:rsid w:val="004B7C80"/>
    <w:rsid w:val="004C0945"/>
    <w:rsid w:val="004C0DF1"/>
    <w:rsid w:val="004C17EA"/>
    <w:rsid w:val="004C4AEA"/>
    <w:rsid w:val="004C5A24"/>
    <w:rsid w:val="004C6839"/>
    <w:rsid w:val="004C6D93"/>
    <w:rsid w:val="004C730C"/>
    <w:rsid w:val="004D1799"/>
    <w:rsid w:val="004D1D20"/>
    <w:rsid w:val="004D1DBF"/>
    <w:rsid w:val="004D2653"/>
    <w:rsid w:val="004D481A"/>
    <w:rsid w:val="004D4844"/>
    <w:rsid w:val="004D4ACD"/>
    <w:rsid w:val="004D5D03"/>
    <w:rsid w:val="004D5F03"/>
    <w:rsid w:val="004D6365"/>
    <w:rsid w:val="004D78ED"/>
    <w:rsid w:val="004E0199"/>
    <w:rsid w:val="004E14C8"/>
    <w:rsid w:val="004E2275"/>
    <w:rsid w:val="004E24FD"/>
    <w:rsid w:val="004E2774"/>
    <w:rsid w:val="004E2EF5"/>
    <w:rsid w:val="004E3B2D"/>
    <w:rsid w:val="004E4A42"/>
    <w:rsid w:val="004E4BD6"/>
    <w:rsid w:val="004E6614"/>
    <w:rsid w:val="004E6D35"/>
    <w:rsid w:val="004E70BA"/>
    <w:rsid w:val="004F009F"/>
    <w:rsid w:val="004F071D"/>
    <w:rsid w:val="004F0937"/>
    <w:rsid w:val="004F0DBF"/>
    <w:rsid w:val="004F11A6"/>
    <w:rsid w:val="004F14C6"/>
    <w:rsid w:val="004F2562"/>
    <w:rsid w:val="004F3414"/>
    <w:rsid w:val="004F40B3"/>
    <w:rsid w:val="004F459E"/>
    <w:rsid w:val="004F50F5"/>
    <w:rsid w:val="004F5278"/>
    <w:rsid w:val="004F56D3"/>
    <w:rsid w:val="004F607C"/>
    <w:rsid w:val="004F7DB5"/>
    <w:rsid w:val="005000A7"/>
    <w:rsid w:val="00501E13"/>
    <w:rsid w:val="00503257"/>
    <w:rsid w:val="0050430F"/>
    <w:rsid w:val="00504748"/>
    <w:rsid w:val="00504B87"/>
    <w:rsid w:val="005061A3"/>
    <w:rsid w:val="00507A90"/>
    <w:rsid w:val="005106C4"/>
    <w:rsid w:val="00512418"/>
    <w:rsid w:val="00512DAA"/>
    <w:rsid w:val="005150FE"/>
    <w:rsid w:val="0051514F"/>
    <w:rsid w:val="005154A0"/>
    <w:rsid w:val="005162F0"/>
    <w:rsid w:val="00516E1F"/>
    <w:rsid w:val="00516EE0"/>
    <w:rsid w:val="005170F9"/>
    <w:rsid w:val="00517B18"/>
    <w:rsid w:val="00517E46"/>
    <w:rsid w:val="005200D8"/>
    <w:rsid w:val="0052074D"/>
    <w:rsid w:val="00520D30"/>
    <w:rsid w:val="00520D87"/>
    <w:rsid w:val="00521F88"/>
    <w:rsid w:val="00522F9C"/>
    <w:rsid w:val="005239D3"/>
    <w:rsid w:val="005244C0"/>
    <w:rsid w:val="00524C0B"/>
    <w:rsid w:val="00525314"/>
    <w:rsid w:val="0052555A"/>
    <w:rsid w:val="00525D0E"/>
    <w:rsid w:val="005273DA"/>
    <w:rsid w:val="0053053C"/>
    <w:rsid w:val="00530BDB"/>
    <w:rsid w:val="0053258D"/>
    <w:rsid w:val="00532B9C"/>
    <w:rsid w:val="00533498"/>
    <w:rsid w:val="005337E3"/>
    <w:rsid w:val="00534B5F"/>
    <w:rsid w:val="00536550"/>
    <w:rsid w:val="00536624"/>
    <w:rsid w:val="00536D22"/>
    <w:rsid w:val="00536FF8"/>
    <w:rsid w:val="005400CB"/>
    <w:rsid w:val="0054019E"/>
    <w:rsid w:val="005407A9"/>
    <w:rsid w:val="0054100B"/>
    <w:rsid w:val="00545C7C"/>
    <w:rsid w:val="005466D0"/>
    <w:rsid w:val="00546858"/>
    <w:rsid w:val="00546B46"/>
    <w:rsid w:val="005472B1"/>
    <w:rsid w:val="005472E1"/>
    <w:rsid w:val="005515F8"/>
    <w:rsid w:val="005539B0"/>
    <w:rsid w:val="00554D33"/>
    <w:rsid w:val="005562A6"/>
    <w:rsid w:val="00556A6D"/>
    <w:rsid w:val="00560179"/>
    <w:rsid w:val="00560E9E"/>
    <w:rsid w:val="00561DFA"/>
    <w:rsid w:val="00561F44"/>
    <w:rsid w:val="0056285A"/>
    <w:rsid w:val="0056292C"/>
    <w:rsid w:val="00562BD0"/>
    <w:rsid w:val="00563053"/>
    <w:rsid w:val="005630A6"/>
    <w:rsid w:val="005639E4"/>
    <w:rsid w:val="00564B96"/>
    <w:rsid w:val="00564C73"/>
    <w:rsid w:val="00564F58"/>
    <w:rsid w:val="0056686B"/>
    <w:rsid w:val="005675BD"/>
    <w:rsid w:val="00567F28"/>
    <w:rsid w:val="0057012F"/>
    <w:rsid w:val="00570287"/>
    <w:rsid w:val="00570536"/>
    <w:rsid w:val="00570DFD"/>
    <w:rsid w:val="005716F7"/>
    <w:rsid w:val="0057193A"/>
    <w:rsid w:val="00571FC1"/>
    <w:rsid w:val="00572708"/>
    <w:rsid w:val="00572E21"/>
    <w:rsid w:val="00572E93"/>
    <w:rsid w:val="00573696"/>
    <w:rsid w:val="0057444E"/>
    <w:rsid w:val="00574C86"/>
    <w:rsid w:val="005756F7"/>
    <w:rsid w:val="00576E4D"/>
    <w:rsid w:val="00576FA9"/>
    <w:rsid w:val="005806B8"/>
    <w:rsid w:val="005808BA"/>
    <w:rsid w:val="00580B02"/>
    <w:rsid w:val="005811CB"/>
    <w:rsid w:val="00581419"/>
    <w:rsid w:val="00581580"/>
    <w:rsid w:val="00581689"/>
    <w:rsid w:val="00581EB7"/>
    <w:rsid w:val="00582904"/>
    <w:rsid w:val="00584B68"/>
    <w:rsid w:val="00585209"/>
    <w:rsid w:val="00585D04"/>
    <w:rsid w:val="005868ED"/>
    <w:rsid w:val="00586ABA"/>
    <w:rsid w:val="00586FC7"/>
    <w:rsid w:val="005908B0"/>
    <w:rsid w:val="00590BBC"/>
    <w:rsid w:val="0059195D"/>
    <w:rsid w:val="00592E25"/>
    <w:rsid w:val="005939A4"/>
    <w:rsid w:val="00593BD2"/>
    <w:rsid w:val="00595430"/>
    <w:rsid w:val="005963DB"/>
    <w:rsid w:val="00597035"/>
    <w:rsid w:val="00597E09"/>
    <w:rsid w:val="005A0D26"/>
    <w:rsid w:val="005A1236"/>
    <w:rsid w:val="005A2137"/>
    <w:rsid w:val="005A2E33"/>
    <w:rsid w:val="005A2E45"/>
    <w:rsid w:val="005A3FA8"/>
    <w:rsid w:val="005A61B3"/>
    <w:rsid w:val="005A64D5"/>
    <w:rsid w:val="005A72B0"/>
    <w:rsid w:val="005B1535"/>
    <w:rsid w:val="005B1BB3"/>
    <w:rsid w:val="005B3850"/>
    <w:rsid w:val="005B4741"/>
    <w:rsid w:val="005B4F69"/>
    <w:rsid w:val="005B56AC"/>
    <w:rsid w:val="005B5BD4"/>
    <w:rsid w:val="005B5CA9"/>
    <w:rsid w:val="005B68FB"/>
    <w:rsid w:val="005B6A7A"/>
    <w:rsid w:val="005B6ADF"/>
    <w:rsid w:val="005B74A3"/>
    <w:rsid w:val="005C175F"/>
    <w:rsid w:val="005C192B"/>
    <w:rsid w:val="005C468B"/>
    <w:rsid w:val="005C48F2"/>
    <w:rsid w:val="005C4C48"/>
    <w:rsid w:val="005C5CD9"/>
    <w:rsid w:val="005C6F3E"/>
    <w:rsid w:val="005C72E6"/>
    <w:rsid w:val="005C75E4"/>
    <w:rsid w:val="005D0434"/>
    <w:rsid w:val="005D1306"/>
    <w:rsid w:val="005D20E4"/>
    <w:rsid w:val="005D22F7"/>
    <w:rsid w:val="005D2B39"/>
    <w:rsid w:val="005D30DE"/>
    <w:rsid w:val="005D3940"/>
    <w:rsid w:val="005D399A"/>
    <w:rsid w:val="005D49AC"/>
    <w:rsid w:val="005D4EE5"/>
    <w:rsid w:val="005D5196"/>
    <w:rsid w:val="005D5980"/>
    <w:rsid w:val="005D6733"/>
    <w:rsid w:val="005D6D8E"/>
    <w:rsid w:val="005D7634"/>
    <w:rsid w:val="005E198D"/>
    <w:rsid w:val="005E3042"/>
    <w:rsid w:val="005E3C4D"/>
    <w:rsid w:val="005E534F"/>
    <w:rsid w:val="005E59A6"/>
    <w:rsid w:val="005E6F1C"/>
    <w:rsid w:val="005E7EE7"/>
    <w:rsid w:val="005F01CB"/>
    <w:rsid w:val="005F081A"/>
    <w:rsid w:val="005F1398"/>
    <w:rsid w:val="005F2801"/>
    <w:rsid w:val="005F435F"/>
    <w:rsid w:val="005F4AE6"/>
    <w:rsid w:val="005F5AB1"/>
    <w:rsid w:val="005F66F3"/>
    <w:rsid w:val="005F7A82"/>
    <w:rsid w:val="00600A38"/>
    <w:rsid w:val="00601BED"/>
    <w:rsid w:val="0060223B"/>
    <w:rsid w:val="00602CC3"/>
    <w:rsid w:val="00603750"/>
    <w:rsid w:val="0060452F"/>
    <w:rsid w:val="00604D09"/>
    <w:rsid w:val="00604F22"/>
    <w:rsid w:val="006053F8"/>
    <w:rsid w:val="00606CA0"/>
    <w:rsid w:val="00606E2E"/>
    <w:rsid w:val="0060769A"/>
    <w:rsid w:val="006116BF"/>
    <w:rsid w:val="00611D57"/>
    <w:rsid w:val="00612DCF"/>
    <w:rsid w:val="00614D2D"/>
    <w:rsid w:val="0061567C"/>
    <w:rsid w:val="00615EEB"/>
    <w:rsid w:val="00620120"/>
    <w:rsid w:val="0062014E"/>
    <w:rsid w:val="006205E7"/>
    <w:rsid w:val="00620855"/>
    <w:rsid w:val="00620E7E"/>
    <w:rsid w:val="006214CF"/>
    <w:rsid w:val="006233F3"/>
    <w:rsid w:val="0062481F"/>
    <w:rsid w:val="00624D77"/>
    <w:rsid w:val="00624FB5"/>
    <w:rsid w:val="00625ED1"/>
    <w:rsid w:val="00626DDD"/>
    <w:rsid w:val="00626F06"/>
    <w:rsid w:val="0062715B"/>
    <w:rsid w:val="006301E0"/>
    <w:rsid w:val="006311AF"/>
    <w:rsid w:val="00631256"/>
    <w:rsid w:val="0063153F"/>
    <w:rsid w:val="006315C4"/>
    <w:rsid w:val="006315EC"/>
    <w:rsid w:val="006316FA"/>
    <w:rsid w:val="00632A5B"/>
    <w:rsid w:val="00633A56"/>
    <w:rsid w:val="00633AB5"/>
    <w:rsid w:val="006345A5"/>
    <w:rsid w:val="00635E66"/>
    <w:rsid w:val="00636076"/>
    <w:rsid w:val="00637C4A"/>
    <w:rsid w:val="006401BD"/>
    <w:rsid w:val="00640DD4"/>
    <w:rsid w:val="00641AEE"/>
    <w:rsid w:val="0064265B"/>
    <w:rsid w:val="00642C3C"/>
    <w:rsid w:val="00643660"/>
    <w:rsid w:val="00643C8A"/>
    <w:rsid w:val="006461F9"/>
    <w:rsid w:val="0064640E"/>
    <w:rsid w:val="0064797E"/>
    <w:rsid w:val="00647C7A"/>
    <w:rsid w:val="00647E72"/>
    <w:rsid w:val="006504B3"/>
    <w:rsid w:val="00651712"/>
    <w:rsid w:val="00652E58"/>
    <w:rsid w:val="00653636"/>
    <w:rsid w:val="006542B5"/>
    <w:rsid w:val="00654453"/>
    <w:rsid w:val="00654612"/>
    <w:rsid w:val="00654842"/>
    <w:rsid w:val="0065511F"/>
    <w:rsid w:val="00655DAD"/>
    <w:rsid w:val="00657648"/>
    <w:rsid w:val="0066350C"/>
    <w:rsid w:val="00664C6A"/>
    <w:rsid w:val="00665B1E"/>
    <w:rsid w:val="00667491"/>
    <w:rsid w:val="00667FC5"/>
    <w:rsid w:val="006710D4"/>
    <w:rsid w:val="006717E5"/>
    <w:rsid w:val="006726CB"/>
    <w:rsid w:val="00674235"/>
    <w:rsid w:val="00676A6F"/>
    <w:rsid w:val="0067710D"/>
    <w:rsid w:val="00677EC3"/>
    <w:rsid w:val="00680976"/>
    <w:rsid w:val="0068136A"/>
    <w:rsid w:val="00681DBD"/>
    <w:rsid w:val="00683082"/>
    <w:rsid w:val="0068543C"/>
    <w:rsid w:val="00685B2F"/>
    <w:rsid w:val="00687618"/>
    <w:rsid w:val="006879B6"/>
    <w:rsid w:val="00687C32"/>
    <w:rsid w:val="00690B76"/>
    <w:rsid w:val="00690B87"/>
    <w:rsid w:val="00691BD4"/>
    <w:rsid w:val="00691D4F"/>
    <w:rsid w:val="006928D4"/>
    <w:rsid w:val="00692ABC"/>
    <w:rsid w:val="00693D9A"/>
    <w:rsid w:val="00695A36"/>
    <w:rsid w:val="006963F9"/>
    <w:rsid w:val="0069653C"/>
    <w:rsid w:val="006967F9"/>
    <w:rsid w:val="006A0EB3"/>
    <w:rsid w:val="006A27F5"/>
    <w:rsid w:val="006A2CCC"/>
    <w:rsid w:val="006A3ABC"/>
    <w:rsid w:val="006A5B24"/>
    <w:rsid w:val="006A5CE5"/>
    <w:rsid w:val="006A5F5D"/>
    <w:rsid w:val="006A6414"/>
    <w:rsid w:val="006A6C51"/>
    <w:rsid w:val="006B0200"/>
    <w:rsid w:val="006B09D3"/>
    <w:rsid w:val="006B10D9"/>
    <w:rsid w:val="006B1198"/>
    <w:rsid w:val="006B1439"/>
    <w:rsid w:val="006B16E3"/>
    <w:rsid w:val="006B29B7"/>
    <w:rsid w:val="006B3CB4"/>
    <w:rsid w:val="006B4148"/>
    <w:rsid w:val="006B6358"/>
    <w:rsid w:val="006B6832"/>
    <w:rsid w:val="006B6BA5"/>
    <w:rsid w:val="006B72B5"/>
    <w:rsid w:val="006B7658"/>
    <w:rsid w:val="006B7A65"/>
    <w:rsid w:val="006C01F6"/>
    <w:rsid w:val="006C060C"/>
    <w:rsid w:val="006C0971"/>
    <w:rsid w:val="006C09F4"/>
    <w:rsid w:val="006C14DF"/>
    <w:rsid w:val="006C310E"/>
    <w:rsid w:val="006C33EF"/>
    <w:rsid w:val="006C387A"/>
    <w:rsid w:val="006C4214"/>
    <w:rsid w:val="006C4B3E"/>
    <w:rsid w:val="006C513D"/>
    <w:rsid w:val="006C6159"/>
    <w:rsid w:val="006C647E"/>
    <w:rsid w:val="006D1594"/>
    <w:rsid w:val="006D18C5"/>
    <w:rsid w:val="006D2B5E"/>
    <w:rsid w:val="006D4083"/>
    <w:rsid w:val="006D417A"/>
    <w:rsid w:val="006D6120"/>
    <w:rsid w:val="006D63FB"/>
    <w:rsid w:val="006D6751"/>
    <w:rsid w:val="006D76E5"/>
    <w:rsid w:val="006D77A1"/>
    <w:rsid w:val="006D7DF7"/>
    <w:rsid w:val="006E208D"/>
    <w:rsid w:val="006E270D"/>
    <w:rsid w:val="006E4F35"/>
    <w:rsid w:val="006E515A"/>
    <w:rsid w:val="006E5AA5"/>
    <w:rsid w:val="006E6D28"/>
    <w:rsid w:val="006E7534"/>
    <w:rsid w:val="006E76FE"/>
    <w:rsid w:val="006F103E"/>
    <w:rsid w:val="006F1407"/>
    <w:rsid w:val="006F1AB7"/>
    <w:rsid w:val="006F1C40"/>
    <w:rsid w:val="006F215F"/>
    <w:rsid w:val="006F2DE2"/>
    <w:rsid w:val="006F2FC4"/>
    <w:rsid w:val="007001ED"/>
    <w:rsid w:val="00701668"/>
    <w:rsid w:val="007019F9"/>
    <w:rsid w:val="00702745"/>
    <w:rsid w:val="00703160"/>
    <w:rsid w:val="00703769"/>
    <w:rsid w:val="00703BD2"/>
    <w:rsid w:val="0070583B"/>
    <w:rsid w:val="00705B48"/>
    <w:rsid w:val="00706A46"/>
    <w:rsid w:val="00706BD3"/>
    <w:rsid w:val="00707222"/>
    <w:rsid w:val="007076BE"/>
    <w:rsid w:val="00707B69"/>
    <w:rsid w:val="00707DAA"/>
    <w:rsid w:val="00710616"/>
    <w:rsid w:val="0071072D"/>
    <w:rsid w:val="0071129F"/>
    <w:rsid w:val="00712DD2"/>
    <w:rsid w:val="0071440C"/>
    <w:rsid w:val="00714752"/>
    <w:rsid w:val="007153A2"/>
    <w:rsid w:val="0071549D"/>
    <w:rsid w:val="00716B7B"/>
    <w:rsid w:val="00717BD3"/>
    <w:rsid w:val="00720BD1"/>
    <w:rsid w:val="00720D01"/>
    <w:rsid w:val="007210E5"/>
    <w:rsid w:val="00721B43"/>
    <w:rsid w:val="00722838"/>
    <w:rsid w:val="00724927"/>
    <w:rsid w:val="00726D26"/>
    <w:rsid w:val="00727717"/>
    <w:rsid w:val="00731A3C"/>
    <w:rsid w:val="00732588"/>
    <w:rsid w:val="00732714"/>
    <w:rsid w:val="00733694"/>
    <w:rsid w:val="007336D7"/>
    <w:rsid w:val="007337BC"/>
    <w:rsid w:val="00733CCB"/>
    <w:rsid w:val="0073414E"/>
    <w:rsid w:val="00734F27"/>
    <w:rsid w:val="00735042"/>
    <w:rsid w:val="00735154"/>
    <w:rsid w:val="00735735"/>
    <w:rsid w:val="0073606E"/>
    <w:rsid w:val="00736AD0"/>
    <w:rsid w:val="0074011B"/>
    <w:rsid w:val="00740AB2"/>
    <w:rsid w:val="00742E0C"/>
    <w:rsid w:val="00742F40"/>
    <w:rsid w:val="00743540"/>
    <w:rsid w:val="00743866"/>
    <w:rsid w:val="007453E4"/>
    <w:rsid w:val="007456D2"/>
    <w:rsid w:val="00745721"/>
    <w:rsid w:val="00745D55"/>
    <w:rsid w:val="00746911"/>
    <w:rsid w:val="00747FF0"/>
    <w:rsid w:val="00752D7C"/>
    <w:rsid w:val="007531DB"/>
    <w:rsid w:val="007533D5"/>
    <w:rsid w:val="00753F45"/>
    <w:rsid w:val="00753F7E"/>
    <w:rsid w:val="007543C4"/>
    <w:rsid w:val="0075465F"/>
    <w:rsid w:val="00754A87"/>
    <w:rsid w:val="00754CA3"/>
    <w:rsid w:val="007552AE"/>
    <w:rsid w:val="00756567"/>
    <w:rsid w:val="0075799D"/>
    <w:rsid w:val="0076134B"/>
    <w:rsid w:val="00762F82"/>
    <w:rsid w:val="007631D4"/>
    <w:rsid w:val="00763434"/>
    <w:rsid w:val="0076365C"/>
    <w:rsid w:val="00763BD8"/>
    <w:rsid w:val="00763C4A"/>
    <w:rsid w:val="007644B9"/>
    <w:rsid w:val="007655B8"/>
    <w:rsid w:val="0076632D"/>
    <w:rsid w:val="0076694C"/>
    <w:rsid w:val="00767E47"/>
    <w:rsid w:val="007718FB"/>
    <w:rsid w:val="007723F6"/>
    <w:rsid w:val="00772608"/>
    <w:rsid w:val="007732BF"/>
    <w:rsid w:val="00773464"/>
    <w:rsid w:val="00774081"/>
    <w:rsid w:val="00776150"/>
    <w:rsid w:val="00776218"/>
    <w:rsid w:val="00776C03"/>
    <w:rsid w:val="00777FB3"/>
    <w:rsid w:val="00782446"/>
    <w:rsid w:val="0078303A"/>
    <w:rsid w:val="007832B0"/>
    <w:rsid w:val="007847D4"/>
    <w:rsid w:val="00784B55"/>
    <w:rsid w:val="00784CE4"/>
    <w:rsid w:val="00784D8A"/>
    <w:rsid w:val="007852E2"/>
    <w:rsid w:val="007856CC"/>
    <w:rsid w:val="00786B79"/>
    <w:rsid w:val="0078753F"/>
    <w:rsid w:val="00787F26"/>
    <w:rsid w:val="007908AA"/>
    <w:rsid w:val="00791D44"/>
    <w:rsid w:val="007921CA"/>
    <w:rsid w:val="00792278"/>
    <w:rsid w:val="007925C4"/>
    <w:rsid w:val="00793E91"/>
    <w:rsid w:val="00794881"/>
    <w:rsid w:val="00795059"/>
    <w:rsid w:val="00796322"/>
    <w:rsid w:val="007963A9"/>
    <w:rsid w:val="00797471"/>
    <w:rsid w:val="00797672"/>
    <w:rsid w:val="007A045F"/>
    <w:rsid w:val="007A0B93"/>
    <w:rsid w:val="007A1220"/>
    <w:rsid w:val="007A14A5"/>
    <w:rsid w:val="007A3085"/>
    <w:rsid w:val="007A30B7"/>
    <w:rsid w:val="007A37BE"/>
    <w:rsid w:val="007A4637"/>
    <w:rsid w:val="007A4FCC"/>
    <w:rsid w:val="007A5194"/>
    <w:rsid w:val="007A54DE"/>
    <w:rsid w:val="007A686B"/>
    <w:rsid w:val="007A6EB4"/>
    <w:rsid w:val="007A752A"/>
    <w:rsid w:val="007A7D7A"/>
    <w:rsid w:val="007B0401"/>
    <w:rsid w:val="007B05EF"/>
    <w:rsid w:val="007B0BE1"/>
    <w:rsid w:val="007B1E7B"/>
    <w:rsid w:val="007B3B57"/>
    <w:rsid w:val="007B3E7B"/>
    <w:rsid w:val="007B48B3"/>
    <w:rsid w:val="007B521B"/>
    <w:rsid w:val="007B5624"/>
    <w:rsid w:val="007B5747"/>
    <w:rsid w:val="007B5D74"/>
    <w:rsid w:val="007B6030"/>
    <w:rsid w:val="007B6E15"/>
    <w:rsid w:val="007B6E3B"/>
    <w:rsid w:val="007C06CA"/>
    <w:rsid w:val="007C0E2E"/>
    <w:rsid w:val="007C11FF"/>
    <w:rsid w:val="007C2A3A"/>
    <w:rsid w:val="007C2C9A"/>
    <w:rsid w:val="007C2E83"/>
    <w:rsid w:val="007C4D2C"/>
    <w:rsid w:val="007C4DFB"/>
    <w:rsid w:val="007C56CB"/>
    <w:rsid w:val="007C5B3E"/>
    <w:rsid w:val="007C644B"/>
    <w:rsid w:val="007C7A24"/>
    <w:rsid w:val="007C7E43"/>
    <w:rsid w:val="007D0974"/>
    <w:rsid w:val="007D09F1"/>
    <w:rsid w:val="007D0C34"/>
    <w:rsid w:val="007D177A"/>
    <w:rsid w:val="007D1B25"/>
    <w:rsid w:val="007D1B75"/>
    <w:rsid w:val="007D21A4"/>
    <w:rsid w:val="007D301F"/>
    <w:rsid w:val="007D358C"/>
    <w:rsid w:val="007D3C80"/>
    <w:rsid w:val="007D40A4"/>
    <w:rsid w:val="007D68B4"/>
    <w:rsid w:val="007D6D18"/>
    <w:rsid w:val="007D721A"/>
    <w:rsid w:val="007D7279"/>
    <w:rsid w:val="007D780D"/>
    <w:rsid w:val="007D7A42"/>
    <w:rsid w:val="007E010A"/>
    <w:rsid w:val="007E0A92"/>
    <w:rsid w:val="007E1435"/>
    <w:rsid w:val="007E1EE0"/>
    <w:rsid w:val="007E2D23"/>
    <w:rsid w:val="007E3424"/>
    <w:rsid w:val="007E371A"/>
    <w:rsid w:val="007E4B35"/>
    <w:rsid w:val="007E5873"/>
    <w:rsid w:val="007E5A6D"/>
    <w:rsid w:val="007E68DE"/>
    <w:rsid w:val="007E7A8C"/>
    <w:rsid w:val="007F06BD"/>
    <w:rsid w:val="007F0B37"/>
    <w:rsid w:val="007F288D"/>
    <w:rsid w:val="007F3B50"/>
    <w:rsid w:val="007F3BFB"/>
    <w:rsid w:val="007F52A8"/>
    <w:rsid w:val="007F5764"/>
    <w:rsid w:val="007F665B"/>
    <w:rsid w:val="007F71CD"/>
    <w:rsid w:val="007F742E"/>
    <w:rsid w:val="00800E6B"/>
    <w:rsid w:val="008011D9"/>
    <w:rsid w:val="008018CB"/>
    <w:rsid w:val="00801C45"/>
    <w:rsid w:val="00803141"/>
    <w:rsid w:val="00803FA4"/>
    <w:rsid w:val="00804AA0"/>
    <w:rsid w:val="008059A1"/>
    <w:rsid w:val="008061AF"/>
    <w:rsid w:val="00807104"/>
    <w:rsid w:val="00810936"/>
    <w:rsid w:val="00810A69"/>
    <w:rsid w:val="00810AC9"/>
    <w:rsid w:val="00811A4D"/>
    <w:rsid w:val="00812454"/>
    <w:rsid w:val="00812D21"/>
    <w:rsid w:val="00813DB8"/>
    <w:rsid w:val="00813F94"/>
    <w:rsid w:val="008148D5"/>
    <w:rsid w:val="00814B93"/>
    <w:rsid w:val="00814E0C"/>
    <w:rsid w:val="00815E88"/>
    <w:rsid w:val="008173AA"/>
    <w:rsid w:val="008214A8"/>
    <w:rsid w:val="00821B27"/>
    <w:rsid w:val="00821BAE"/>
    <w:rsid w:val="008227E4"/>
    <w:rsid w:val="00823E28"/>
    <w:rsid w:val="008246E7"/>
    <w:rsid w:val="00824EDF"/>
    <w:rsid w:val="00824F57"/>
    <w:rsid w:val="008267A9"/>
    <w:rsid w:val="00826EA7"/>
    <w:rsid w:val="00830211"/>
    <w:rsid w:val="008308D0"/>
    <w:rsid w:val="00831E61"/>
    <w:rsid w:val="008342D0"/>
    <w:rsid w:val="008345C9"/>
    <w:rsid w:val="00834ED3"/>
    <w:rsid w:val="008357EF"/>
    <w:rsid w:val="0083625C"/>
    <w:rsid w:val="008362C3"/>
    <w:rsid w:val="00836551"/>
    <w:rsid w:val="00836A7D"/>
    <w:rsid w:val="00836D4E"/>
    <w:rsid w:val="00840E34"/>
    <w:rsid w:val="0084204B"/>
    <w:rsid w:val="00842767"/>
    <w:rsid w:val="00842B96"/>
    <w:rsid w:val="00842E0E"/>
    <w:rsid w:val="008438DA"/>
    <w:rsid w:val="008438E9"/>
    <w:rsid w:val="008439D1"/>
    <w:rsid w:val="00843DBF"/>
    <w:rsid w:val="0084416E"/>
    <w:rsid w:val="0084422C"/>
    <w:rsid w:val="008469DF"/>
    <w:rsid w:val="00846E18"/>
    <w:rsid w:val="00850ECE"/>
    <w:rsid w:val="00851DA1"/>
    <w:rsid w:val="0085226B"/>
    <w:rsid w:val="00853409"/>
    <w:rsid w:val="00853FE0"/>
    <w:rsid w:val="00854138"/>
    <w:rsid w:val="00855CB3"/>
    <w:rsid w:val="00856972"/>
    <w:rsid w:val="00857F4C"/>
    <w:rsid w:val="00860405"/>
    <w:rsid w:val="008604EA"/>
    <w:rsid w:val="0086076D"/>
    <w:rsid w:val="00860D36"/>
    <w:rsid w:val="00861950"/>
    <w:rsid w:val="008623FF"/>
    <w:rsid w:val="0086295B"/>
    <w:rsid w:val="00862B6D"/>
    <w:rsid w:val="008634CD"/>
    <w:rsid w:val="008642F4"/>
    <w:rsid w:val="00864E81"/>
    <w:rsid w:val="008650BA"/>
    <w:rsid w:val="008651F2"/>
    <w:rsid w:val="00865DFB"/>
    <w:rsid w:val="008668E4"/>
    <w:rsid w:val="008669A8"/>
    <w:rsid w:val="008702F9"/>
    <w:rsid w:val="0087075D"/>
    <w:rsid w:val="00870AE5"/>
    <w:rsid w:val="00870FB2"/>
    <w:rsid w:val="0087210D"/>
    <w:rsid w:val="00873158"/>
    <w:rsid w:val="00873417"/>
    <w:rsid w:val="00873B3D"/>
    <w:rsid w:val="00874249"/>
    <w:rsid w:val="00874B6F"/>
    <w:rsid w:val="008778FA"/>
    <w:rsid w:val="008779BD"/>
    <w:rsid w:val="00880100"/>
    <w:rsid w:val="0088052C"/>
    <w:rsid w:val="00880EA9"/>
    <w:rsid w:val="00881BFB"/>
    <w:rsid w:val="00886638"/>
    <w:rsid w:val="00886EBD"/>
    <w:rsid w:val="00890C78"/>
    <w:rsid w:val="0089155C"/>
    <w:rsid w:val="00891B71"/>
    <w:rsid w:val="00891E2B"/>
    <w:rsid w:val="008931BF"/>
    <w:rsid w:val="008933F4"/>
    <w:rsid w:val="00893E25"/>
    <w:rsid w:val="008949FF"/>
    <w:rsid w:val="008950BA"/>
    <w:rsid w:val="0089515E"/>
    <w:rsid w:val="00895578"/>
    <w:rsid w:val="008957E4"/>
    <w:rsid w:val="00897723"/>
    <w:rsid w:val="008A1220"/>
    <w:rsid w:val="008A17AC"/>
    <w:rsid w:val="008A26D9"/>
    <w:rsid w:val="008A31B3"/>
    <w:rsid w:val="008A33EF"/>
    <w:rsid w:val="008A4F9A"/>
    <w:rsid w:val="008A7F23"/>
    <w:rsid w:val="008B167E"/>
    <w:rsid w:val="008B2934"/>
    <w:rsid w:val="008B46FA"/>
    <w:rsid w:val="008B569D"/>
    <w:rsid w:val="008B5C60"/>
    <w:rsid w:val="008B5E2A"/>
    <w:rsid w:val="008B5F98"/>
    <w:rsid w:val="008B6740"/>
    <w:rsid w:val="008B68B7"/>
    <w:rsid w:val="008B6990"/>
    <w:rsid w:val="008C118B"/>
    <w:rsid w:val="008C212C"/>
    <w:rsid w:val="008C264B"/>
    <w:rsid w:val="008C2FD0"/>
    <w:rsid w:val="008C329E"/>
    <w:rsid w:val="008C3443"/>
    <w:rsid w:val="008C41EF"/>
    <w:rsid w:val="008C45CA"/>
    <w:rsid w:val="008C6009"/>
    <w:rsid w:val="008C63C2"/>
    <w:rsid w:val="008C726B"/>
    <w:rsid w:val="008C7D24"/>
    <w:rsid w:val="008D0945"/>
    <w:rsid w:val="008D144D"/>
    <w:rsid w:val="008D1A61"/>
    <w:rsid w:val="008D241F"/>
    <w:rsid w:val="008D25C6"/>
    <w:rsid w:val="008D28A9"/>
    <w:rsid w:val="008D40B2"/>
    <w:rsid w:val="008D4225"/>
    <w:rsid w:val="008D4F35"/>
    <w:rsid w:val="008D5F21"/>
    <w:rsid w:val="008D6083"/>
    <w:rsid w:val="008D71FD"/>
    <w:rsid w:val="008D7EEB"/>
    <w:rsid w:val="008E1A6B"/>
    <w:rsid w:val="008E1C02"/>
    <w:rsid w:val="008E495C"/>
    <w:rsid w:val="008E6614"/>
    <w:rsid w:val="008E666D"/>
    <w:rsid w:val="008E6FA6"/>
    <w:rsid w:val="008F0360"/>
    <w:rsid w:val="008F06C1"/>
    <w:rsid w:val="008F1055"/>
    <w:rsid w:val="008F125E"/>
    <w:rsid w:val="008F187D"/>
    <w:rsid w:val="008F2158"/>
    <w:rsid w:val="008F26FE"/>
    <w:rsid w:val="008F27E3"/>
    <w:rsid w:val="008F2DE0"/>
    <w:rsid w:val="008F32DB"/>
    <w:rsid w:val="008F3C84"/>
    <w:rsid w:val="008F3CBC"/>
    <w:rsid w:val="008F41B9"/>
    <w:rsid w:val="008F47D8"/>
    <w:rsid w:val="008F4B0F"/>
    <w:rsid w:val="008F64FC"/>
    <w:rsid w:val="00900533"/>
    <w:rsid w:val="009006BF"/>
    <w:rsid w:val="009016D5"/>
    <w:rsid w:val="009019FD"/>
    <w:rsid w:val="00901B85"/>
    <w:rsid w:val="00901C18"/>
    <w:rsid w:val="00902A64"/>
    <w:rsid w:val="00902F85"/>
    <w:rsid w:val="00902FC9"/>
    <w:rsid w:val="009030DE"/>
    <w:rsid w:val="00903C82"/>
    <w:rsid w:val="0090416D"/>
    <w:rsid w:val="009048EB"/>
    <w:rsid w:val="00905C02"/>
    <w:rsid w:val="00906197"/>
    <w:rsid w:val="009068CB"/>
    <w:rsid w:val="009072BB"/>
    <w:rsid w:val="00913E73"/>
    <w:rsid w:val="009146AE"/>
    <w:rsid w:val="00915B24"/>
    <w:rsid w:val="00917432"/>
    <w:rsid w:val="0091756D"/>
    <w:rsid w:val="00917A3D"/>
    <w:rsid w:val="00917B41"/>
    <w:rsid w:val="00920A0B"/>
    <w:rsid w:val="00920E80"/>
    <w:rsid w:val="009226F4"/>
    <w:rsid w:val="00923A00"/>
    <w:rsid w:val="00923BA4"/>
    <w:rsid w:val="009246F7"/>
    <w:rsid w:val="0092475F"/>
    <w:rsid w:val="009249CC"/>
    <w:rsid w:val="00925215"/>
    <w:rsid w:val="00925378"/>
    <w:rsid w:val="009259EB"/>
    <w:rsid w:val="00926C88"/>
    <w:rsid w:val="00927316"/>
    <w:rsid w:val="009307D7"/>
    <w:rsid w:val="00933119"/>
    <w:rsid w:val="009332FA"/>
    <w:rsid w:val="0093334F"/>
    <w:rsid w:val="009349C8"/>
    <w:rsid w:val="00935C04"/>
    <w:rsid w:val="00935E49"/>
    <w:rsid w:val="00940863"/>
    <w:rsid w:val="00940AF0"/>
    <w:rsid w:val="00942228"/>
    <w:rsid w:val="0094238D"/>
    <w:rsid w:val="00942536"/>
    <w:rsid w:val="0094274B"/>
    <w:rsid w:val="00942B32"/>
    <w:rsid w:val="00942D25"/>
    <w:rsid w:val="00942DCF"/>
    <w:rsid w:val="00942E4A"/>
    <w:rsid w:val="0094489D"/>
    <w:rsid w:val="009458FD"/>
    <w:rsid w:val="00946BE8"/>
    <w:rsid w:val="00951565"/>
    <w:rsid w:val="00951950"/>
    <w:rsid w:val="009521C1"/>
    <w:rsid w:val="009523A5"/>
    <w:rsid w:val="00952D0B"/>
    <w:rsid w:val="0095524A"/>
    <w:rsid w:val="00955AE8"/>
    <w:rsid w:val="00957BB8"/>
    <w:rsid w:val="00957FA4"/>
    <w:rsid w:val="009625F1"/>
    <w:rsid w:val="009641FF"/>
    <w:rsid w:val="00964871"/>
    <w:rsid w:val="00965C38"/>
    <w:rsid w:val="00965DC8"/>
    <w:rsid w:val="00965FAD"/>
    <w:rsid w:val="00966076"/>
    <w:rsid w:val="00966798"/>
    <w:rsid w:val="009672A6"/>
    <w:rsid w:val="0096794D"/>
    <w:rsid w:val="0097071B"/>
    <w:rsid w:val="00970723"/>
    <w:rsid w:val="00971B8B"/>
    <w:rsid w:val="00973D04"/>
    <w:rsid w:val="00974427"/>
    <w:rsid w:val="00974CD8"/>
    <w:rsid w:val="009758A7"/>
    <w:rsid w:val="00976C5A"/>
    <w:rsid w:val="00980130"/>
    <w:rsid w:val="00982FFF"/>
    <w:rsid w:val="00983EF2"/>
    <w:rsid w:val="009853CC"/>
    <w:rsid w:val="00986347"/>
    <w:rsid w:val="00986787"/>
    <w:rsid w:val="009872C6"/>
    <w:rsid w:val="009903EA"/>
    <w:rsid w:val="009908EF"/>
    <w:rsid w:val="00992DFA"/>
    <w:rsid w:val="0099484B"/>
    <w:rsid w:val="00994AFC"/>
    <w:rsid w:val="00995018"/>
    <w:rsid w:val="00995E7E"/>
    <w:rsid w:val="0099687C"/>
    <w:rsid w:val="009A25B1"/>
    <w:rsid w:val="009A31F4"/>
    <w:rsid w:val="009A3A73"/>
    <w:rsid w:val="009A46C1"/>
    <w:rsid w:val="009A4F6E"/>
    <w:rsid w:val="009A609A"/>
    <w:rsid w:val="009A60C5"/>
    <w:rsid w:val="009A6142"/>
    <w:rsid w:val="009A7A06"/>
    <w:rsid w:val="009A7D60"/>
    <w:rsid w:val="009B00E4"/>
    <w:rsid w:val="009B08F4"/>
    <w:rsid w:val="009B0FA0"/>
    <w:rsid w:val="009B18FC"/>
    <w:rsid w:val="009B1C67"/>
    <w:rsid w:val="009B1F8D"/>
    <w:rsid w:val="009B215D"/>
    <w:rsid w:val="009B26F6"/>
    <w:rsid w:val="009B31F8"/>
    <w:rsid w:val="009B33F8"/>
    <w:rsid w:val="009B461F"/>
    <w:rsid w:val="009B506F"/>
    <w:rsid w:val="009B50DC"/>
    <w:rsid w:val="009B5908"/>
    <w:rsid w:val="009B62DC"/>
    <w:rsid w:val="009B6665"/>
    <w:rsid w:val="009B66F6"/>
    <w:rsid w:val="009C0153"/>
    <w:rsid w:val="009C165E"/>
    <w:rsid w:val="009C1C73"/>
    <w:rsid w:val="009C26FF"/>
    <w:rsid w:val="009C2C80"/>
    <w:rsid w:val="009C3587"/>
    <w:rsid w:val="009C3A67"/>
    <w:rsid w:val="009C4958"/>
    <w:rsid w:val="009C4E4B"/>
    <w:rsid w:val="009C58EB"/>
    <w:rsid w:val="009C5A0B"/>
    <w:rsid w:val="009C5E23"/>
    <w:rsid w:val="009C5E8A"/>
    <w:rsid w:val="009C632D"/>
    <w:rsid w:val="009C6574"/>
    <w:rsid w:val="009C7C45"/>
    <w:rsid w:val="009D0A40"/>
    <w:rsid w:val="009D11C8"/>
    <w:rsid w:val="009D1723"/>
    <w:rsid w:val="009D2376"/>
    <w:rsid w:val="009D2871"/>
    <w:rsid w:val="009D2BAE"/>
    <w:rsid w:val="009D3396"/>
    <w:rsid w:val="009D57DF"/>
    <w:rsid w:val="009E071E"/>
    <w:rsid w:val="009E07B1"/>
    <w:rsid w:val="009E0A29"/>
    <w:rsid w:val="009E0B05"/>
    <w:rsid w:val="009E0C1E"/>
    <w:rsid w:val="009E0F44"/>
    <w:rsid w:val="009E19F0"/>
    <w:rsid w:val="009E1F6D"/>
    <w:rsid w:val="009E2313"/>
    <w:rsid w:val="009E251F"/>
    <w:rsid w:val="009E2636"/>
    <w:rsid w:val="009E3476"/>
    <w:rsid w:val="009E3A70"/>
    <w:rsid w:val="009E3B19"/>
    <w:rsid w:val="009E4304"/>
    <w:rsid w:val="009E496E"/>
    <w:rsid w:val="009E4F49"/>
    <w:rsid w:val="009E5262"/>
    <w:rsid w:val="009E5F7A"/>
    <w:rsid w:val="009F04DD"/>
    <w:rsid w:val="009F0D15"/>
    <w:rsid w:val="009F1C8B"/>
    <w:rsid w:val="009F2232"/>
    <w:rsid w:val="009F2592"/>
    <w:rsid w:val="009F2716"/>
    <w:rsid w:val="009F2F5C"/>
    <w:rsid w:val="009F3552"/>
    <w:rsid w:val="009F35EF"/>
    <w:rsid w:val="009F3CAF"/>
    <w:rsid w:val="009F52E7"/>
    <w:rsid w:val="009F594B"/>
    <w:rsid w:val="009F6018"/>
    <w:rsid w:val="009F6B99"/>
    <w:rsid w:val="009F747C"/>
    <w:rsid w:val="009F760D"/>
    <w:rsid w:val="009F7B67"/>
    <w:rsid w:val="00A00545"/>
    <w:rsid w:val="00A02A24"/>
    <w:rsid w:val="00A02F79"/>
    <w:rsid w:val="00A03D98"/>
    <w:rsid w:val="00A043C5"/>
    <w:rsid w:val="00A05000"/>
    <w:rsid w:val="00A05107"/>
    <w:rsid w:val="00A051E6"/>
    <w:rsid w:val="00A052EF"/>
    <w:rsid w:val="00A05390"/>
    <w:rsid w:val="00A056A9"/>
    <w:rsid w:val="00A06A0B"/>
    <w:rsid w:val="00A07B36"/>
    <w:rsid w:val="00A07D32"/>
    <w:rsid w:val="00A11434"/>
    <w:rsid w:val="00A131E3"/>
    <w:rsid w:val="00A13D5F"/>
    <w:rsid w:val="00A13E75"/>
    <w:rsid w:val="00A14023"/>
    <w:rsid w:val="00A152C6"/>
    <w:rsid w:val="00A16AAF"/>
    <w:rsid w:val="00A16D9B"/>
    <w:rsid w:val="00A1764B"/>
    <w:rsid w:val="00A17C3F"/>
    <w:rsid w:val="00A17C73"/>
    <w:rsid w:val="00A215D7"/>
    <w:rsid w:val="00A216D2"/>
    <w:rsid w:val="00A22D36"/>
    <w:rsid w:val="00A230D1"/>
    <w:rsid w:val="00A24886"/>
    <w:rsid w:val="00A24A62"/>
    <w:rsid w:val="00A24D1D"/>
    <w:rsid w:val="00A24E71"/>
    <w:rsid w:val="00A24F15"/>
    <w:rsid w:val="00A2556A"/>
    <w:rsid w:val="00A2586B"/>
    <w:rsid w:val="00A25AA3"/>
    <w:rsid w:val="00A26575"/>
    <w:rsid w:val="00A2689B"/>
    <w:rsid w:val="00A30082"/>
    <w:rsid w:val="00A3029D"/>
    <w:rsid w:val="00A31CEA"/>
    <w:rsid w:val="00A332C9"/>
    <w:rsid w:val="00A337A6"/>
    <w:rsid w:val="00A3470A"/>
    <w:rsid w:val="00A36481"/>
    <w:rsid w:val="00A3797E"/>
    <w:rsid w:val="00A37A3C"/>
    <w:rsid w:val="00A37A88"/>
    <w:rsid w:val="00A40424"/>
    <w:rsid w:val="00A411CE"/>
    <w:rsid w:val="00A426D6"/>
    <w:rsid w:val="00A428A1"/>
    <w:rsid w:val="00A43C55"/>
    <w:rsid w:val="00A43CF0"/>
    <w:rsid w:val="00A4671E"/>
    <w:rsid w:val="00A50ACE"/>
    <w:rsid w:val="00A50EFB"/>
    <w:rsid w:val="00A510E8"/>
    <w:rsid w:val="00A52850"/>
    <w:rsid w:val="00A528C5"/>
    <w:rsid w:val="00A52A50"/>
    <w:rsid w:val="00A5386B"/>
    <w:rsid w:val="00A5523C"/>
    <w:rsid w:val="00A55466"/>
    <w:rsid w:val="00A56BF4"/>
    <w:rsid w:val="00A57334"/>
    <w:rsid w:val="00A579B8"/>
    <w:rsid w:val="00A606D2"/>
    <w:rsid w:val="00A60F7B"/>
    <w:rsid w:val="00A619C5"/>
    <w:rsid w:val="00A61A38"/>
    <w:rsid w:val="00A62C2B"/>
    <w:rsid w:val="00A6317E"/>
    <w:rsid w:val="00A6344E"/>
    <w:rsid w:val="00A63DEB"/>
    <w:rsid w:val="00A6485D"/>
    <w:rsid w:val="00A65106"/>
    <w:rsid w:val="00A66210"/>
    <w:rsid w:val="00A66628"/>
    <w:rsid w:val="00A6738B"/>
    <w:rsid w:val="00A67984"/>
    <w:rsid w:val="00A70909"/>
    <w:rsid w:val="00A70AF0"/>
    <w:rsid w:val="00A718A4"/>
    <w:rsid w:val="00A72168"/>
    <w:rsid w:val="00A7239D"/>
    <w:rsid w:val="00A72BDD"/>
    <w:rsid w:val="00A72E9A"/>
    <w:rsid w:val="00A72F0D"/>
    <w:rsid w:val="00A7738E"/>
    <w:rsid w:val="00A77EEA"/>
    <w:rsid w:val="00A80AB0"/>
    <w:rsid w:val="00A81EF4"/>
    <w:rsid w:val="00A82293"/>
    <w:rsid w:val="00A822BC"/>
    <w:rsid w:val="00A826C0"/>
    <w:rsid w:val="00A82ECE"/>
    <w:rsid w:val="00A82FF9"/>
    <w:rsid w:val="00A83B0C"/>
    <w:rsid w:val="00A83EE0"/>
    <w:rsid w:val="00A84741"/>
    <w:rsid w:val="00A866DB"/>
    <w:rsid w:val="00A86FFC"/>
    <w:rsid w:val="00A874C2"/>
    <w:rsid w:val="00A8787E"/>
    <w:rsid w:val="00A87B64"/>
    <w:rsid w:val="00A87D54"/>
    <w:rsid w:val="00A900D4"/>
    <w:rsid w:val="00A90531"/>
    <w:rsid w:val="00A913C8"/>
    <w:rsid w:val="00A917AF"/>
    <w:rsid w:val="00A9222E"/>
    <w:rsid w:val="00A92398"/>
    <w:rsid w:val="00A92B4C"/>
    <w:rsid w:val="00A933B2"/>
    <w:rsid w:val="00A943DB"/>
    <w:rsid w:val="00A947B3"/>
    <w:rsid w:val="00A94C2A"/>
    <w:rsid w:val="00A94C5D"/>
    <w:rsid w:val="00A95E40"/>
    <w:rsid w:val="00A96230"/>
    <w:rsid w:val="00A969AC"/>
    <w:rsid w:val="00A9762B"/>
    <w:rsid w:val="00A976F3"/>
    <w:rsid w:val="00A9783B"/>
    <w:rsid w:val="00AA24C4"/>
    <w:rsid w:val="00AA25F2"/>
    <w:rsid w:val="00AA27D3"/>
    <w:rsid w:val="00AA35B4"/>
    <w:rsid w:val="00AA393F"/>
    <w:rsid w:val="00AA3AC7"/>
    <w:rsid w:val="00AA557A"/>
    <w:rsid w:val="00AA5F14"/>
    <w:rsid w:val="00AA6887"/>
    <w:rsid w:val="00AA6C24"/>
    <w:rsid w:val="00AA7062"/>
    <w:rsid w:val="00AA7B77"/>
    <w:rsid w:val="00AB037D"/>
    <w:rsid w:val="00AB09CE"/>
    <w:rsid w:val="00AB1946"/>
    <w:rsid w:val="00AB2DD2"/>
    <w:rsid w:val="00AB3432"/>
    <w:rsid w:val="00AB39BE"/>
    <w:rsid w:val="00AB3A22"/>
    <w:rsid w:val="00AB4222"/>
    <w:rsid w:val="00AB45B3"/>
    <w:rsid w:val="00AB51EC"/>
    <w:rsid w:val="00AB56CC"/>
    <w:rsid w:val="00AB74FD"/>
    <w:rsid w:val="00AC0109"/>
    <w:rsid w:val="00AC179F"/>
    <w:rsid w:val="00AC1CD1"/>
    <w:rsid w:val="00AC2482"/>
    <w:rsid w:val="00AC4D7F"/>
    <w:rsid w:val="00AC586A"/>
    <w:rsid w:val="00AC5ED1"/>
    <w:rsid w:val="00AC5EEF"/>
    <w:rsid w:val="00AC71C4"/>
    <w:rsid w:val="00AD056C"/>
    <w:rsid w:val="00AD16FE"/>
    <w:rsid w:val="00AD1B89"/>
    <w:rsid w:val="00AD2E4C"/>
    <w:rsid w:val="00AD32AF"/>
    <w:rsid w:val="00AD3D19"/>
    <w:rsid w:val="00AD6754"/>
    <w:rsid w:val="00AD6C8A"/>
    <w:rsid w:val="00AD761E"/>
    <w:rsid w:val="00AD7AB1"/>
    <w:rsid w:val="00AD7D3D"/>
    <w:rsid w:val="00AE01CD"/>
    <w:rsid w:val="00AE0E88"/>
    <w:rsid w:val="00AE11BA"/>
    <w:rsid w:val="00AE254D"/>
    <w:rsid w:val="00AE259D"/>
    <w:rsid w:val="00AE260E"/>
    <w:rsid w:val="00AE31A2"/>
    <w:rsid w:val="00AE31B0"/>
    <w:rsid w:val="00AE37C8"/>
    <w:rsid w:val="00AE4562"/>
    <w:rsid w:val="00AE52E5"/>
    <w:rsid w:val="00AE63D7"/>
    <w:rsid w:val="00AE6930"/>
    <w:rsid w:val="00AE7255"/>
    <w:rsid w:val="00AE7B06"/>
    <w:rsid w:val="00AE7BAD"/>
    <w:rsid w:val="00AF046B"/>
    <w:rsid w:val="00AF0C66"/>
    <w:rsid w:val="00AF4A26"/>
    <w:rsid w:val="00AF4E9E"/>
    <w:rsid w:val="00AF5912"/>
    <w:rsid w:val="00AF6908"/>
    <w:rsid w:val="00AF6DDB"/>
    <w:rsid w:val="00AF7996"/>
    <w:rsid w:val="00AF7E41"/>
    <w:rsid w:val="00B007C4"/>
    <w:rsid w:val="00B01046"/>
    <w:rsid w:val="00B02293"/>
    <w:rsid w:val="00B024BA"/>
    <w:rsid w:val="00B03884"/>
    <w:rsid w:val="00B03993"/>
    <w:rsid w:val="00B03D8F"/>
    <w:rsid w:val="00B046E7"/>
    <w:rsid w:val="00B04A26"/>
    <w:rsid w:val="00B0506A"/>
    <w:rsid w:val="00B058FB"/>
    <w:rsid w:val="00B05B45"/>
    <w:rsid w:val="00B076E1"/>
    <w:rsid w:val="00B10113"/>
    <w:rsid w:val="00B110BF"/>
    <w:rsid w:val="00B1148C"/>
    <w:rsid w:val="00B11773"/>
    <w:rsid w:val="00B125A9"/>
    <w:rsid w:val="00B1290C"/>
    <w:rsid w:val="00B13060"/>
    <w:rsid w:val="00B13132"/>
    <w:rsid w:val="00B14994"/>
    <w:rsid w:val="00B1545A"/>
    <w:rsid w:val="00B15D1F"/>
    <w:rsid w:val="00B1611A"/>
    <w:rsid w:val="00B163E8"/>
    <w:rsid w:val="00B1743E"/>
    <w:rsid w:val="00B2011D"/>
    <w:rsid w:val="00B20121"/>
    <w:rsid w:val="00B20534"/>
    <w:rsid w:val="00B20D1C"/>
    <w:rsid w:val="00B21AF2"/>
    <w:rsid w:val="00B235AE"/>
    <w:rsid w:val="00B23E19"/>
    <w:rsid w:val="00B23F46"/>
    <w:rsid w:val="00B24426"/>
    <w:rsid w:val="00B24594"/>
    <w:rsid w:val="00B249A1"/>
    <w:rsid w:val="00B253E8"/>
    <w:rsid w:val="00B26135"/>
    <w:rsid w:val="00B272DD"/>
    <w:rsid w:val="00B2785F"/>
    <w:rsid w:val="00B27F2F"/>
    <w:rsid w:val="00B31048"/>
    <w:rsid w:val="00B31DA1"/>
    <w:rsid w:val="00B32593"/>
    <w:rsid w:val="00B327DB"/>
    <w:rsid w:val="00B33E04"/>
    <w:rsid w:val="00B343EE"/>
    <w:rsid w:val="00B34ADA"/>
    <w:rsid w:val="00B355D4"/>
    <w:rsid w:val="00B36CD2"/>
    <w:rsid w:val="00B409D4"/>
    <w:rsid w:val="00B420F7"/>
    <w:rsid w:val="00B4212E"/>
    <w:rsid w:val="00B42795"/>
    <w:rsid w:val="00B43196"/>
    <w:rsid w:val="00B43D28"/>
    <w:rsid w:val="00B445FA"/>
    <w:rsid w:val="00B44E42"/>
    <w:rsid w:val="00B45F2B"/>
    <w:rsid w:val="00B466F6"/>
    <w:rsid w:val="00B4768D"/>
    <w:rsid w:val="00B4791F"/>
    <w:rsid w:val="00B505CE"/>
    <w:rsid w:val="00B51B59"/>
    <w:rsid w:val="00B51E28"/>
    <w:rsid w:val="00B52AB6"/>
    <w:rsid w:val="00B53FC5"/>
    <w:rsid w:val="00B54028"/>
    <w:rsid w:val="00B56AFB"/>
    <w:rsid w:val="00B56E26"/>
    <w:rsid w:val="00B600CF"/>
    <w:rsid w:val="00B609A9"/>
    <w:rsid w:val="00B60F97"/>
    <w:rsid w:val="00B6189D"/>
    <w:rsid w:val="00B61C4A"/>
    <w:rsid w:val="00B61C9D"/>
    <w:rsid w:val="00B6272A"/>
    <w:rsid w:val="00B63410"/>
    <w:rsid w:val="00B634E5"/>
    <w:rsid w:val="00B64D09"/>
    <w:rsid w:val="00B65910"/>
    <w:rsid w:val="00B65CC0"/>
    <w:rsid w:val="00B66667"/>
    <w:rsid w:val="00B6680F"/>
    <w:rsid w:val="00B67400"/>
    <w:rsid w:val="00B702FB"/>
    <w:rsid w:val="00B7110F"/>
    <w:rsid w:val="00B717E8"/>
    <w:rsid w:val="00B7202F"/>
    <w:rsid w:val="00B72375"/>
    <w:rsid w:val="00B72AE5"/>
    <w:rsid w:val="00B72FA0"/>
    <w:rsid w:val="00B7420E"/>
    <w:rsid w:val="00B749EA"/>
    <w:rsid w:val="00B76315"/>
    <w:rsid w:val="00B77BD0"/>
    <w:rsid w:val="00B80296"/>
    <w:rsid w:val="00B81FFA"/>
    <w:rsid w:val="00B82213"/>
    <w:rsid w:val="00B82721"/>
    <w:rsid w:val="00B8461A"/>
    <w:rsid w:val="00B85533"/>
    <w:rsid w:val="00B85AF8"/>
    <w:rsid w:val="00B85B00"/>
    <w:rsid w:val="00B90806"/>
    <w:rsid w:val="00B9080B"/>
    <w:rsid w:val="00B91315"/>
    <w:rsid w:val="00B91B43"/>
    <w:rsid w:val="00B92565"/>
    <w:rsid w:val="00B9350E"/>
    <w:rsid w:val="00B946EE"/>
    <w:rsid w:val="00B96775"/>
    <w:rsid w:val="00B96A1A"/>
    <w:rsid w:val="00B97221"/>
    <w:rsid w:val="00BA009D"/>
    <w:rsid w:val="00BA053C"/>
    <w:rsid w:val="00BA061C"/>
    <w:rsid w:val="00BA2FA5"/>
    <w:rsid w:val="00BA3130"/>
    <w:rsid w:val="00BA3C86"/>
    <w:rsid w:val="00BA40DC"/>
    <w:rsid w:val="00BA47E3"/>
    <w:rsid w:val="00BA511C"/>
    <w:rsid w:val="00BA5493"/>
    <w:rsid w:val="00BB00D0"/>
    <w:rsid w:val="00BB2177"/>
    <w:rsid w:val="00BB2E22"/>
    <w:rsid w:val="00BB3CED"/>
    <w:rsid w:val="00BB6311"/>
    <w:rsid w:val="00BB6334"/>
    <w:rsid w:val="00BB6D0B"/>
    <w:rsid w:val="00BB7351"/>
    <w:rsid w:val="00BB7EA0"/>
    <w:rsid w:val="00BC0496"/>
    <w:rsid w:val="00BC0B00"/>
    <w:rsid w:val="00BC0C94"/>
    <w:rsid w:val="00BC2F15"/>
    <w:rsid w:val="00BC3509"/>
    <w:rsid w:val="00BC50A1"/>
    <w:rsid w:val="00BC5DCA"/>
    <w:rsid w:val="00BC6529"/>
    <w:rsid w:val="00BC6CB2"/>
    <w:rsid w:val="00BC6EE3"/>
    <w:rsid w:val="00BC7075"/>
    <w:rsid w:val="00BC754E"/>
    <w:rsid w:val="00BC7AF6"/>
    <w:rsid w:val="00BD0501"/>
    <w:rsid w:val="00BD20D3"/>
    <w:rsid w:val="00BD2231"/>
    <w:rsid w:val="00BD256B"/>
    <w:rsid w:val="00BD3867"/>
    <w:rsid w:val="00BD3EB9"/>
    <w:rsid w:val="00BD5D73"/>
    <w:rsid w:val="00BD6354"/>
    <w:rsid w:val="00BD6D43"/>
    <w:rsid w:val="00BD7CB3"/>
    <w:rsid w:val="00BD7D06"/>
    <w:rsid w:val="00BD7D4D"/>
    <w:rsid w:val="00BE154D"/>
    <w:rsid w:val="00BE19E3"/>
    <w:rsid w:val="00BE1EEE"/>
    <w:rsid w:val="00BE1F9E"/>
    <w:rsid w:val="00BE20A4"/>
    <w:rsid w:val="00BE266D"/>
    <w:rsid w:val="00BE3383"/>
    <w:rsid w:val="00BE37FA"/>
    <w:rsid w:val="00BE4DAB"/>
    <w:rsid w:val="00BE67A9"/>
    <w:rsid w:val="00BE70A5"/>
    <w:rsid w:val="00BF0174"/>
    <w:rsid w:val="00BF0407"/>
    <w:rsid w:val="00BF0E24"/>
    <w:rsid w:val="00BF107D"/>
    <w:rsid w:val="00BF177D"/>
    <w:rsid w:val="00BF2270"/>
    <w:rsid w:val="00BF42A5"/>
    <w:rsid w:val="00BF4AFD"/>
    <w:rsid w:val="00BF6980"/>
    <w:rsid w:val="00BF76DB"/>
    <w:rsid w:val="00C0043C"/>
    <w:rsid w:val="00C00475"/>
    <w:rsid w:val="00C024E0"/>
    <w:rsid w:val="00C02779"/>
    <w:rsid w:val="00C04A25"/>
    <w:rsid w:val="00C04A32"/>
    <w:rsid w:val="00C04DDE"/>
    <w:rsid w:val="00C073DD"/>
    <w:rsid w:val="00C0797E"/>
    <w:rsid w:val="00C1094D"/>
    <w:rsid w:val="00C1096C"/>
    <w:rsid w:val="00C10ABE"/>
    <w:rsid w:val="00C11E9E"/>
    <w:rsid w:val="00C1222C"/>
    <w:rsid w:val="00C12E2D"/>
    <w:rsid w:val="00C139D0"/>
    <w:rsid w:val="00C13A50"/>
    <w:rsid w:val="00C13CD2"/>
    <w:rsid w:val="00C13EE2"/>
    <w:rsid w:val="00C14C7E"/>
    <w:rsid w:val="00C1556F"/>
    <w:rsid w:val="00C15B4D"/>
    <w:rsid w:val="00C15D9F"/>
    <w:rsid w:val="00C160E5"/>
    <w:rsid w:val="00C1706C"/>
    <w:rsid w:val="00C17905"/>
    <w:rsid w:val="00C17963"/>
    <w:rsid w:val="00C20397"/>
    <w:rsid w:val="00C2090D"/>
    <w:rsid w:val="00C20C06"/>
    <w:rsid w:val="00C213FC"/>
    <w:rsid w:val="00C214DA"/>
    <w:rsid w:val="00C21592"/>
    <w:rsid w:val="00C22238"/>
    <w:rsid w:val="00C22D3B"/>
    <w:rsid w:val="00C22E2E"/>
    <w:rsid w:val="00C231F6"/>
    <w:rsid w:val="00C2372E"/>
    <w:rsid w:val="00C247C8"/>
    <w:rsid w:val="00C2581E"/>
    <w:rsid w:val="00C261A7"/>
    <w:rsid w:val="00C26F17"/>
    <w:rsid w:val="00C27F2C"/>
    <w:rsid w:val="00C30ADF"/>
    <w:rsid w:val="00C30C21"/>
    <w:rsid w:val="00C30DF2"/>
    <w:rsid w:val="00C31CA8"/>
    <w:rsid w:val="00C31F71"/>
    <w:rsid w:val="00C33BFB"/>
    <w:rsid w:val="00C33D50"/>
    <w:rsid w:val="00C343B5"/>
    <w:rsid w:val="00C34CCD"/>
    <w:rsid w:val="00C3573B"/>
    <w:rsid w:val="00C3590F"/>
    <w:rsid w:val="00C401B5"/>
    <w:rsid w:val="00C408E4"/>
    <w:rsid w:val="00C42285"/>
    <w:rsid w:val="00C44434"/>
    <w:rsid w:val="00C45821"/>
    <w:rsid w:val="00C45D97"/>
    <w:rsid w:val="00C46215"/>
    <w:rsid w:val="00C46690"/>
    <w:rsid w:val="00C46FE9"/>
    <w:rsid w:val="00C50482"/>
    <w:rsid w:val="00C50BC2"/>
    <w:rsid w:val="00C50CFE"/>
    <w:rsid w:val="00C513E6"/>
    <w:rsid w:val="00C52741"/>
    <w:rsid w:val="00C5502C"/>
    <w:rsid w:val="00C55806"/>
    <w:rsid w:val="00C56294"/>
    <w:rsid w:val="00C56802"/>
    <w:rsid w:val="00C56C6E"/>
    <w:rsid w:val="00C57016"/>
    <w:rsid w:val="00C57325"/>
    <w:rsid w:val="00C61922"/>
    <w:rsid w:val="00C6198D"/>
    <w:rsid w:val="00C61B2A"/>
    <w:rsid w:val="00C6229A"/>
    <w:rsid w:val="00C63224"/>
    <w:rsid w:val="00C64552"/>
    <w:rsid w:val="00C64847"/>
    <w:rsid w:val="00C64DA1"/>
    <w:rsid w:val="00C66B7C"/>
    <w:rsid w:val="00C67567"/>
    <w:rsid w:val="00C71782"/>
    <w:rsid w:val="00C73214"/>
    <w:rsid w:val="00C74B02"/>
    <w:rsid w:val="00C756B0"/>
    <w:rsid w:val="00C75DF1"/>
    <w:rsid w:val="00C761C9"/>
    <w:rsid w:val="00C76442"/>
    <w:rsid w:val="00C76A50"/>
    <w:rsid w:val="00C775AA"/>
    <w:rsid w:val="00C80E84"/>
    <w:rsid w:val="00C818D6"/>
    <w:rsid w:val="00C82344"/>
    <w:rsid w:val="00C82723"/>
    <w:rsid w:val="00C82774"/>
    <w:rsid w:val="00C82BE1"/>
    <w:rsid w:val="00C82D74"/>
    <w:rsid w:val="00C858F9"/>
    <w:rsid w:val="00C87B68"/>
    <w:rsid w:val="00C900A2"/>
    <w:rsid w:val="00C902D8"/>
    <w:rsid w:val="00C90A84"/>
    <w:rsid w:val="00C92100"/>
    <w:rsid w:val="00C92F55"/>
    <w:rsid w:val="00C94800"/>
    <w:rsid w:val="00CA11EF"/>
    <w:rsid w:val="00CA122F"/>
    <w:rsid w:val="00CA1BA6"/>
    <w:rsid w:val="00CA3D4C"/>
    <w:rsid w:val="00CA4572"/>
    <w:rsid w:val="00CA4CB3"/>
    <w:rsid w:val="00CA51A1"/>
    <w:rsid w:val="00CA5807"/>
    <w:rsid w:val="00CA5E72"/>
    <w:rsid w:val="00CA6165"/>
    <w:rsid w:val="00CA6E34"/>
    <w:rsid w:val="00CA74AE"/>
    <w:rsid w:val="00CB24B2"/>
    <w:rsid w:val="00CB386C"/>
    <w:rsid w:val="00CB466F"/>
    <w:rsid w:val="00CB669D"/>
    <w:rsid w:val="00CB781C"/>
    <w:rsid w:val="00CB7AAA"/>
    <w:rsid w:val="00CC012A"/>
    <w:rsid w:val="00CC13BB"/>
    <w:rsid w:val="00CC1A44"/>
    <w:rsid w:val="00CC1FF7"/>
    <w:rsid w:val="00CC2D0D"/>
    <w:rsid w:val="00CC2E3F"/>
    <w:rsid w:val="00CC3F39"/>
    <w:rsid w:val="00CC4E4B"/>
    <w:rsid w:val="00CC538D"/>
    <w:rsid w:val="00CC58EF"/>
    <w:rsid w:val="00CC59DD"/>
    <w:rsid w:val="00CC76FF"/>
    <w:rsid w:val="00CC77DD"/>
    <w:rsid w:val="00CC7AD0"/>
    <w:rsid w:val="00CD021E"/>
    <w:rsid w:val="00CD0A66"/>
    <w:rsid w:val="00CD11E6"/>
    <w:rsid w:val="00CD1E8E"/>
    <w:rsid w:val="00CD2DF4"/>
    <w:rsid w:val="00CD3682"/>
    <w:rsid w:val="00CD3C4E"/>
    <w:rsid w:val="00CD3C74"/>
    <w:rsid w:val="00CD4747"/>
    <w:rsid w:val="00CD489D"/>
    <w:rsid w:val="00CD4AF5"/>
    <w:rsid w:val="00CD56BD"/>
    <w:rsid w:val="00CD6BE0"/>
    <w:rsid w:val="00CD6E7E"/>
    <w:rsid w:val="00CE0DBE"/>
    <w:rsid w:val="00CE0EBF"/>
    <w:rsid w:val="00CE18FB"/>
    <w:rsid w:val="00CE1D84"/>
    <w:rsid w:val="00CE1F75"/>
    <w:rsid w:val="00CE2E3D"/>
    <w:rsid w:val="00CE439B"/>
    <w:rsid w:val="00CE4B5F"/>
    <w:rsid w:val="00CE4BE9"/>
    <w:rsid w:val="00CE509B"/>
    <w:rsid w:val="00CE5980"/>
    <w:rsid w:val="00CF077B"/>
    <w:rsid w:val="00CF079C"/>
    <w:rsid w:val="00CF0BDD"/>
    <w:rsid w:val="00CF0C87"/>
    <w:rsid w:val="00CF2351"/>
    <w:rsid w:val="00CF4C0D"/>
    <w:rsid w:val="00CF63BD"/>
    <w:rsid w:val="00CF6787"/>
    <w:rsid w:val="00CF72C5"/>
    <w:rsid w:val="00D00C5A"/>
    <w:rsid w:val="00D00FD6"/>
    <w:rsid w:val="00D01B53"/>
    <w:rsid w:val="00D01C67"/>
    <w:rsid w:val="00D02DA6"/>
    <w:rsid w:val="00D03024"/>
    <w:rsid w:val="00D032CF"/>
    <w:rsid w:val="00D04B0E"/>
    <w:rsid w:val="00D0561B"/>
    <w:rsid w:val="00D0567D"/>
    <w:rsid w:val="00D05FF5"/>
    <w:rsid w:val="00D107D3"/>
    <w:rsid w:val="00D114D4"/>
    <w:rsid w:val="00D134A1"/>
    <w:rsid w:val="00D17249"/>
    <w:rsid w:val="00D175A0"/>
    <w:rsid w:val="00D17BC7"/>
    <w:rsid w:val="00D20B21"/>
    <w:rsid w:val="00D20CC6"/>
    <w:rsid w:val="00D21B63"/>
    <w:rsid w:val="00D2218B"/>
    <w:rsid w:val="00D231E8"/>
    <w:rsid w:val="00D24DD9"/>
    <w:rsid w:val="00D25CE3"/>
    <w:rsid w:val="00D32C5B"/>
    <w:rsid w:val="00D332B9"/>
    <w:rsid w:val="00D33332"/>
    <w:rsid w:val="00D34B85"/>
    <w:rsid w:val="00D3517A"/>
    <w:rsid w:val="00D3553A"/>
    <w:rsid w:val="00D359BF"/>
    <w:rsid w:val="00D370B3"/>
    <w:rsid w:val="00D40772"/>
    <w:rsid w:val="00D40A47"/>
    <w:rsid w:val="00D40ED4"/>
    <w:rsid w:val="00D43157"/>
    <w:rsid w:val="00D4350E"/>
    <w:rsid w:val="00D43FB6"/>
    <w:rsid w:val="00D456A2"/>
    <w:rsid w:val="00D45EE0"/>
    <w:rsid w:val="00D46349"/>
    <w:rsid w:val="00D469DE"/>
    <w:rsid w:val="00D47EAA"/>
    <w:rsid w:val="00D5007E"/>
    <w:rsid w:val="00D5487C"/>
    <w:rsid w:val="00D54901"/>
    <w:rsid w:val="00D55DB7"/>
    <w:rsid w:val="00D6033A"/>
    <w:rsid w:val="00D60833"/>
    <w:rsid w:val="00D61167"/>
    <w:rsid w:val="00D6252A"/>
    <w:rsid w:val="00D625B1"/>
    <w:rsid w:val="00D625D3"/>
    <w:rsid w:val="00D628CA"/>
    <w:rsid w:val="00D62B2A"/>
    <w:rsid w:val="00D635DD"/>
    <w:rsid w:val="00D63800"/>
    <w:rsid w:val="00D64DC5"/>
    <w:rsid w:val="00D65197"/>
    <w:rsid w:val="00D658B0"/>
    <w:rsid w:val="00D70594"/>
    <w:rsid w:val="00D705C3"/>
    <w:rsid w:val="00D70C76"/>
    <w:rsid w:val="00D72A04"/>
    <w:rsid w:val="00D73062"/>
    <w:rsid w:val="00D740A2"/>
    <w:rsid w:val="00D746D3"/>
    <w:rsid w:val="00D74A8C"/>
    <w:rsid w:val="00D76339"/>
    <w:rsid w:val="00D764AA"/>
    <w:rsid w:val="00D76E7B"/>
    <w:rsid w:val="00D80C60"/>
    <w:rsid w:val="00D811DD"/>
    <w:rsid w:val="00D81FD3"/>
    <w:rsid w:val="00D824D0"/>
    <w:rsid w:val="00D82D32"/>
    <w:rsid w:val="00D84DE8"/>
    <w:rsid w:val="00D84F77"/>
    <w:rsid w:val="00D86260"/>
    <w:rsid w:val="00D8649E"/>
    <w:rsid w:val="00D9074B"/>
    <w:rsid w:val="00D90F76"/>
    <w:rsid w:val="00D91AC4"/>
    <w:rsid w:val="00D92369"/>
    <w:rsid w:val="00D93A75"/>
    <w:rsid w:val="00D94275"/>
    <w:rsid w:val="00D94D1B"/>
    <w:rsid w:val="00D963AD"/>
    <w:rsid w:val="00D9640C"/>
    <w:rsid w:val="00D96DFF"/>
    <w:rsid w:val="00D97D83"/>
    <w:rsid w:val="00DA0B83"/>
    <w:rsid w:val="00DA4587"/>
    <w:rsid w:val="00DA4F85"/>
    <w:rsid w:val="00DA4FCE"/>
    <w:rsid w:val="00DA53EA"/>
    <w:rsid w:val="00DB0342"/>
    <w:rsid w:val="00DB0D93"/>
    <w:rsid w:val="00DB1021"/>
    <w:rsid w:val="00DB1A3E"/>
    <w:rsid w:val="00DB22F2"/>
    <w:rsid w:val="00DB2C4E"/>
    <w:rsid w:val="00DB31AA"/>
    <w:rsid w:val="00DB4B05"/>
    <w:rsid w:val="00DB5479"/>
    <w:rsid w:val="00DB780B"/>
    <w:rsid w:val="00DC02EE"/>
    <w:rsid w:val="00DC0BA6"/>
    <w:rsid w:val="00DC146B"/>
    <w:rsid w:val="00DC4015"/>
    <w:rsid w:val="00DC453B"/>
    <w:rsid w:val="00DC45A0"/>
    <w:rsid w:val="00DC719D"/>
    <w:rsid w:val="00DD022A"/>
    <w:rsid w:val="00DD3C46"/>
    <w:rsid w:val="00DD439F"/>
    <w:rsid w:val="00DD4DBB"/>
    <w:rsid w:val="00DD53BC"/>
    <w:rsid w:val="00DD5A0B"/>
    <w:rsid w:val="00DD5BA6"/>
    <w:rsid w:val="00DD5D0E"/>
    <w:rsid w:val="00DD745C"/>
    <w:rsid w:val="00DE1081"/>
    <w:rsid w:val="00DE14E7"/>
    <w:rsid w:val="00DE24F3"/>
    <w:rsid w:val="00DE27FA"/>
    <w:rsid w:val="00DE3196"/>
    <w:rsid w:val="00DE366D"/>
    <w:rsid w:val="00DE44E4"/>
    <w:rsid w:val="00DE44EC"/>
    <w:rsid w:val="00DE4F40"/>
    <w:rsid w:val="00DE67FA"/>
    <w:rsid w:val="00DE688B"/>
    <w:rsid w:val="00DE72E6"/>
    <w:rsid w:val="00DF01C0"/>
    <w:rsid w:val="00DF1A53"/>
    <w:rsid w:val="00DF1BBD"/>
    <w:rsid w:val="00DF28C6"/>
    <w:rsid w:val="00DF29EF"/>
    <w:rsid w:val="00DF2BAD"/>
    <w:rsid w:val="00DF2E6D"/>
    <w:rsid w:val="00DF2FFB"/>
    <w:rsid w:val="00DF57B9"/>
    <w:rsid w:val="00DF5F03"/>
    <w:rsid w:val="00DF61E0"/>
    <w:rsid w:val="00DF7684"/>
    <w:rsid w:val="00E0021E"/>
    <w:rsid w:val="00E00C68"/>
    <w:rsid w:val="00E00CF3"/>
    <w:rsid w:val="00E00D63"/>
    <w:rsid w:val="00E02A60"/>
    <w:rsid w:val="00E0404A"/>
    <w:rsid w:val="00E04AE8"/>
    <w:rsid w:val="00E05388"/>
    <w:rsid w:val="00E07648"/>
    <w:rsid w:val="00E079E0"/>
    <w:rsid w:val="00E1176F"/>
    <w:rsid w:val="00E11F08"/>
    <w:rsid w:val="00E12538"/>
    <w:rsid w:val="00E1270F"/>
    <w:rsid w:val="00E12741"/>
    <w:rsid w:val="00E13A1F"/>
    <w:rsid w:val="00E13C6D"/>
    <w:rsid w:val="00E142CC"/>
    <w:rsid w:val="00E16C80"/>
    <w:rsid w:val="00E178C4"/>
    <w:rsid w:val="00E17F44"/>
    <w:rsid w:val="00E2020E"/>
    <w:rsid w:val="00E213E5"/>
    <w:rsid w:val="00E21758"/>
    <w:rsid w:val="00E226F0"/>
    <w:rsid w:val="00E234FB"/>
    <w:rsid w:val="00E23C89"/>
    <w:rsid w:val="00E258C9"/>
    <w:rsid w:val="00E25983"/>
    <w:rsid w:val="00E25D4E"/>
    <w:rsid w:val="00E260D1"/>
    <w:rsid w:val="00E32692"/>
    <w:rsid w:val="00E32DEE"/>
    <w:rsid w:val="00E333AB"/>
    <w:rsid w:val="00E335CA"/>
    <w:rsid w:val="00E33D40"/>
    <w:rsid w:val="00E34C6F"/>
    <w:rsid w:val="00E352BB"/>
    <w:rsid w:val="00E355E3"/>
    <w:rsid w:val="00E364D0"/>
    <w:rsid w:val="00E366CE"/>
    <w:rsid w:val="00E370D8"/>
    <w:rsid w:val="00E40A87"/>
    <w:rsid w:val="00E43326"/>
    <w:rsid w:val="00E44050"/>
    <w:rsid w:val="00E44797"/>
    <w:rsid w:val="00E44944"/>
    <w:rsid w:val="00E44A0B"/>
    <w:rsid w:val="00E44AC0"/>
    <w:rsid w:val="00E44E2C"/>
    <w:rsid w:val="00E458CC"/>
    <w:rsid w:val="00E46022"/>
    <w:rsid w:val="00E4623F"/>
    <w:rsid w:val="00E46DDF"/>
    <w:rsid w:val="00E5154C"/>
    <w:rsid w:val="00E529DC"/>
    <w:rsid w:val="00E52AFA"/>
    <w:rsid w:val="00E53888"/>
    <w:rsid w:val="00E54FB8"/>
    <w:rsid w:val="00E55395"/>
    <w:rsid w:val="00E55825"/>
    <w:rsid w:val="00E56623"/>
    <w:rsid w:val="00E56C9D"/>
    <w:rsid w:val="00E5734C"/>
    <w:rsid w:val="00E57755"/>
    <w:rsid w:val="00E579AA"/>
    <w:rsid w:val="00E602A6"/>
    <w:rsid w:val="00E606C6"/>
    <w:rsid w:val="00E61004"/>
    <w:rsid w:val="00E610CA"/>
    <w:rsid w:val="00E61248"/>
    <w:rsid w:val="00E614DD"/>
    <w:rsid w:val="00E61EDC"/>
    <w:rsid w:val="00E620AF"/>
    <w:rsid w:val="00E62B37"/>
    <w:rsid w:val="00E634D3"/>
    <w:rsid w:val="00E65AAD"/>
    <w:rsid w:val="00E65C9A"/>
    <w:rsid w:val="00E6633F"/>
    <w:rsid w:val="00E66B0B"/>
    <w:rsid w:val="00E66D85"/>
    <w:rsid w:val="00E670AB"/>
    <w:rsid w:val="00E67230"/>
    <w:rsid w:val="00E67EB6"/>
    <w:rsid w:val="00E70C25"/>
    <w:rsid w:val="00E70DAD"/>
    <w:rsid w:val="00E710A5"/>
    <w:rsid w:val="00E71BD3"/>
    <w:rsid w:val="00E731E4"/>
    <w:rsid w:val="00E74F71"/>
    <w:rsid w:val="00E75228"/>
    <w:rsid w:val="00E7590B"/>
    <w:rsid w:val="00E75CBF"/>
    <w:rsid w:val="00E77D48"/>
    <w:rsid w:val="00E77FBF"/>
    <w:rsid w:val="00E8009D"/>
    <w:rsid w:val="00E80325"/>
    <w:rsid w:val="00E8048E"/>
    <w:rsid w:val="00E805BF"/>
    <w:rsid w:val="00E80F1B"/>
    <w:rsid w:val="00E812FC"/>
    <w:rsid w:val="00E81474"/>
    <w:rsid w:val="00E818E1"/>
    <w:rsid w:val="00E8249A"/>
    <w:rsid w:val="00E850C7"/>
    <w:rsid w:val="00E85F75"/>
    <w:rsid w:val="00E86624"/>
    <w:rsid w:val="00E8713C"/>
    <w:rsid w:val="00E90A18"/>
    <w:rsid w:val="00E91D72"/>
    <w:rsid w:val="00E92CF3"/>
    <w:rsid w:val="00E935E6"/>
    <w:rsid w:val="00E951BC"/>
    <w:rsid w:val="00E959DA"/>
    <w:rsid w:val="00E96361"/>
    <w:rsid w:val="00E975F4"/>
    <w:rsid w:val="00E978D6"/>
    <w:rsid w:val="00EA0574"/>
    <w:rsid w:val="00EA0A11"/>
    <w:rsid w:val="00EA1F27"/>
    <w:rsid w:val="00EA2322"/>
    <w:rsid w:val="00EA2515"/>
    <w:rsid w:val="00EA2E28"/>
    <w:rsid w:val="00EA2F6C"/>
    <w:rsid w:val="00EA3817"/>
    <w:rsid w:val="00EA41C4"/>
    <w:rsid w:val="00EA4442"/>
    <w:rsid w:val="00EA5461"/>
    <w:rsid w:val="00EA548F"/>
    <w:rsid w:val="00EA584D"/>
    <w:rsid w:val="00EA5958"/>
    <w:rsid w:val="00EA5F5C"/>
    <w:rsid w:val="00EA642E"/>
    <w:rsid w:val="00EA7BE3"/>
    <w:rsid w:val="00EB17CA"/>
    <w:rsid w:val="00EB3557"/>
    <w:rsid w:val="00EB35F7"/>
    <w:rsid w:val="00EB3A0D"/>
    <w:rsid w:val="00EB3F5D"/>
    <w:rsid w:val="00EB4BDE"/>
    <w:rsid w:val="00EB5C88"/>
    <w:rsid w:val="00EB7038"/>
    <w:rsid w:val="00EB792B"/>
    <w:rsid w:val="00EC0114"/>
    <w:rsid w:val="00EC0424"/>
    <w:rsid w:val="00EC1AEA"/>
    <w:rsid w:val="00EC20F5"/>
    <w:rsid w:val="00EC2296"/>
    <w:rsid w:val="00EC22C9"/>
    <w:rsid w:val="00EC2974"/>
    <w:rsid w:val="00EC355E"/>
    <w:rsid w:val="00EC3FDD"/>
    <w:rsid w:val="00EC4D7E"/>
    <w:rsid w:val="00EC5ABB"/>
    <w:rsid w:val="00EC63B3"/>
    <w:rsid w:val="00EC6DB2"/>
    <w:rsid w:val="00ED090A"/>
    <w:rsid w:val="00ED0E59"/>
    <w:rsid w:val="00ED11B8"/>
    <w:rsid w:val="00ED1D9D"/>
    <w:rsid w:val="00ED1F41"/>
    <w:rsid w:val="00ED2236"/>
    <w:rsid w:val="00ED2E99"/>
    <w:rsid w:val="00ED50AA"/>
    <w:rsid w:val="00ED5972"/>
    <w:rsid w:val="00ED685B"/>
    <w:rsid w:val="00ED69ED"/>
    <w:rsid w:val="00ED7579"/>
    <w:rsid w:val="00ED7D4A"/>
    <w:rsid w:val="00EE004A"/>
    <w:rsid w:val="00EE0143"/>
    <w:rsid w:val="00EE0704"/>
    <w:rsid w:val="00EE37C7"/>
    <w:rsid w:val="00EE44F4"/>
    <w:rsid w:val="00EE55EE"/>
    <w:rsid w:val="00EF1D12"/>
    <w:rsid w:val="00EF210D"/>
    <w:rsid w:val="00EF5ECF"/>
    <w:rsid w:val="00EF6327"/>
    <w:rsid w:val="00F00940"/>
    <w:rsid w:val="00F010DF"/>
    <w:rsid w:val="00F012C9"/>
    <w:rsid w:val="00F01373"/>
    <w:rsid w:val="00F01710"/>
    <w:rsid w:val="00F01964"/>
    <w:rsid w:val="00F01E85"/>
    <w:rsid w:val="00F028AC"/>
    <w:rsid w:val="00F02DA3"/>
    <w:rsid w:val="00F03D7A"/>
    <w:rsid w:val="00F04235"/>
    <w:rsid w:val="00F058D5"/>
    <w:rsid w:val="00F06321"/>
    <w:rsid w:val="00F0637F"/>
    <w:rsid w:val="00F067CC"/>
    <w:rsid w:val="00F068A4"/>
    <w:rsid w:val="00F07B64"/>
    <w:rsid w:val="00F07CB7"/>
    <w:rsid w:val="00F1246F"/>
    <w:rsid w:val="00F13222"/>
    <w:rsid w:val="00F13AEC"/>
    <w:rsid w:val="00F150FF"/>
    <w:rsid w:val="00F16DE3"/>
    <w:rsid w:val="00F17091"/>
    <w:rsid w:val="00F1739A"/>
    <w:rsid w:val="00F17EEB"/>
    <w:rsid w:val="00F2179F"/>
    <w:rsid w:val="00F2188E"/>
    <w:rsid w:val="00F21A5D"/>
    <w:rsid w:val="00F21B6F"/>
    <w:rsid w:val="00F22081"/>
    <w:rsid w:val="00F2213B"/>
    <w:rsid w:val="00F242BD"/>
    <w:rsid w:val="00F26184"/>
    <w:rsid w:val="00F261B3"/>
    <w:rsid w:val="00F2639A"/>
    <w:rsid w:val="00F27A60"/>
    <w:rsid w:val="00F27F9A"/>
    <w:rsid w:val="00F30450"/>
    <w:rsid w:val="00F30465"/>
    <w:rsid w:val="00F312D1"/>
    <w:rsid w:val="00F31D68"/>
    <w:rsid w:val="00F32F34"/>
    <w:rsid w:val="00F33A53"/>
    <w:rsid w:val="00F33EEC"/>
    <w:rsid w:val="00F34CD3"/>
    <w:rsid w:val="00F353A0"/>
    <w:rsid w:val="00F35627"/>
    <w:rsid w:val="00F3592F"/>
    <w:rsid w:val="00F40032"/>
    <w:rsid w:val="00F400FC"/>
    <w:rsid w:val="00F40FE9"/>
    <w:rsid w:val="00F42822"/>
    <w:rsid w:val="00F4285E"/>
    <w:rsid w:val="00F42B72"/>
    <w:rsid w:val="00F43370"/>
    <w:rsid w:val="00F43393"/>
    <w:rsid w:val="00F435D3"/>
    <w:rsid w:val="00F43800"/>
    <w:rsid w:val="00F4469E"/>
    <w:rsid w:val="00F44B1A"/>
    <w:rsid w:val="00F46465"/>
    <w:rsid w:val="00F464CC"/>
    <w:rsid w:val="00F46778"/>
    <w:rsid w:val="00F46EBD"/>
    <w:rsid w:val="00F50BC2"/>
    <w:rsid w:val="00F53BDA"/>
    <w:rsid w:val="00F55258"/>
    <w:rsid w:val="00F566C2"/>
    <w:rsid w:val="00F56717"/>
    <w:rsid w:val="00F605E1"/>
    <w:rsid w:val="00F60787"/>
    <w:rsid w:val="00F6097A"/>
    <w:rsid w:val="00F61C21"/>
    <w:rsid w:val="00F623AF"/>
    <w:rsid w:val="00F62A11"/>
    <w:rsid w:val="00F63BA0"/>
    <w:rsid w:val="00F641DD"/>
    <w:rsid w:val="00F65804"/>
    <w:rsid w:val="00F65B4B"/>
    <w:rsid w:val="00F67E76"/>
    <w:rsid w:val="00F7008A"/>
    <w:rsid w:val="00F702D9"/>
    <w:rsid w:val="00F70558"/>
    <w:rsid w:val="00F70AC0"/>
    <w:rsid w:val="00F70CFA"/>
    <w:rsid w:val="00F72F22"/>
    <w:rsid w:val="00F73E72"/>
    <w:rsid w:val="00F74424"/>
    <w:rsid w:val="00F744A8"/>
    <w:rsid w:val="00F747E4"/>
    <w:rsid w:val="00F74D63"/>
    <w:rsid w:val="00F759B2"/>
    <w:rsid w:val="00F75CD1"/>
    <w:rsid w:val="00F75F97"/>
    <w:rsid w:val="00F7621E"/>
    <w:rsid w:val="00F76665"/>
    <w:rsid w:val="00F76BBA"/>
    <w:rsid w:val="00F7766A"/>
    <w:rsid w:val="00F77ED0"/>
    <w:rsid w:val="00F80586"/>
    <w:rsid w:val="00F80AD8"/>
    <w:rsid w:val="00F81DDA"/>
    <w:rsid w:val="00F83189"/>
    <w:rsid w:val="00F8386A"/>
    <w:rsid w:val="00F8402A"/>
    <w:rsid w:val="00F84671"/>
    <w:rsid w:val="00F846A3"/>
    <w:rsid w:val="00F859C4"/>
    <w:rsid w:val="00F86712"/>
    <w:rsid w:val="00F87BCC"/>
    <w:rsid w:val="00F87C91"/>
    <w:rsid w:val="00F901E8"/>
    <w:rsid w:val="00F90B52"/>
    <w:rsid w:val="00F90DA1"/>
    <w:rsid w:val="00F91F24"/>
    <w:rsid w:val="00F92081"/>
    <w:rsid w:val="00F9405F"/>
    <w:rsid w:val="00F95693"/>
    <w:rsid w:val="00F95B49"/>
    <w:rsid w:val="00F95D84"/>
    <w:rsid w:val="00F96B05"/>
    <w:rsid w:val="00F96B95"/>
    <w:rsid w:val="00F972FA"/>
    <w:rsid w:val="00FA0861"/>
    <w:rsid w:val="00FA373E"/>
    <w:rsid w:val="00FA4C55"/>
    <w:rsid w:val="00FA5177"/>
    <w:rsid w:val="00FA772B"/>
    <w:rsid w:val="00FA7D4E"/>
    <w:rsid w:val="00FB0468"/>
    <w:rsid w:val="00FB1635"/>
    <w:rsid w:val="00FB1E0A"/>
    <w:rsid w:val="00FB1E89"/>
    <w:rsid w:val="00FB2485"/>
    <w:rsid w:val="00FB2A59"/>
    <w:rsid w:val="00FB2C03"/>
    <w:rsid w:val="00FB2EB2"/>
    <w:rsid w:val="00FB30F2"/>
    <w:rsid w:val="00FB4531"/>
    <w:rsid w:val="00FB67F6"/>
    <w:rsid w:val="00FB6834"/>
    <w:rsid w:val="00FB69AA"/>
    <w:rsid w:val="00FC04E0"/>
    <w:rsid w:val="00FC26C9"/>
    <w:rsid w:val="00FC26E5"/>
    <w:rsid w:val="00FC2AE1"/>
    <w:rsid w:val="00FC356D"/>
    <w:rsid w:val="00FC3ED9"/>
    <w:rsid w:val="00FC520D"/>
    <w:rsid w:val="00FC78B9"/>
    <w:rsid w:val="00FD22EE"/>
    <w:rsid w:val="00FD3399"/>
    <w:rsid w:val="00FD5456"/>
    <w:rsid w:val="00FD5F12"/>
    <w:rsid w:val="00FD79EE"/>
    <w:rsid w:val="00FD7EA9"/>
    <w:rsid w:val="00FD7F95"/>
    <w:rsid w:val="00FE01F0"/>
    <w:rsid w:val="00FE06B2"/>
    <w:rsid w:val="00FE0D93"/>
    <w:rsid w:val="00FE0E4C"/>
    <w:rsid w:val="00FE177A"/>
    <w:rsid w:val="00FE181E"/>
    <w:rsid w:val="00FE25BC"/>
    <w:rsid w:val="00FE3702"/>
    <w:rsid w:val="00FE37DA"/>
    <w:rsid w:val="00FE3B71"/>
    <w:rsid w:val="00FE3CF5"/>
    <w:rsid w:val="00FE3FA7"/>
    <w:rsid w:val="00FE45B7"/>
    <w:rsid w:val="00FE4673"/>
    <w:rsid w:val="00FE4C83"/>
    <w:rsid w:val="00FE5293"/>
    <w:rsid w:val="00FE76B0"/>
    <w:rsid w:val="00FE7A90"/>
    <w:rsid w:val="00FF1F88"/>
    <w:rsid w:val="00FF21DE"/>
    <w:rsid w:val="00FF2F52"/>
    <w:rsid w:val="00FF2F68"/>
    <w:rsid w:val="00FF33C7"/>
    <w:rsid w:val="00FF3D77"/>
    <w:rsid w:val="00FF6599"/>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968D47C"/>
  <w15:docId w15:val="{6B0DAF1A-A050-430F-A104-719E3A9E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17A"/>
    <w:pPr>
      <w:spacing w:before="120" w:after="120" w:line="288" w:lineRule="auto"/>
      <w:ind w:firstLine="284"/>
      <w:jc w:val="both"/>
    </w:pPr>
    <w:rPr>
      <w:rFonts w:ascii="Times New Roman" w:eastAsiaTheme="minorEastAsia" w:hAnsi="Times New Roman"/>
      <w:szCs w:val="23"/>
      <w:lang w:val="es-ES"/>
    </w:rPr>
  </w:style>
  <w:style w:type="paragraph" w:styleId="Ttulo1">
    <w:name w:val="heading 1"/>
    <w:aliases w:val="Subsubtitulo 1"/>
    <w:basedOn w:val="Normal"/>
    <w:next w:val="Normal"/>
    <w:link w:val="Ttulo1Car"/>
    <w:uiPriority w:val="9"/>
    <w:unhideWhenUsed/>
    <w:qFormat/>
    <w:rsid w:val="00005473"/>
    <w:pPr>
      <w:numPr>
        <w:numId w:val="8"/>
      </w:numPr>
      <w:spacing w:after="80"/>
      <w:outlineLvl w:val="0"/>
    </w:pPr>
    <w:rPr>
      <w:rFonts w:asciiTheme="majorHAnsi" w:eastAsiaTheme="majorEastAsia" w:hAnsiTheme="majorHAnsi" w:cstheme="majorBidi"/>
      <w:b/>
      <w:caps/>
      <w:color w:val="595959" w:themeColor="text1" w:themeTint="A6"/>
      <w:szCs w:val="32"/>
    </w:rPr>
  </w:style>
  <w:style w:type="paragraph" w:styleId="Ttulo2">
    <w:name w:val="heading 2"/>
    <w:basedOn w:val="Normal"/>
    <w:next w:val="Normal"/>
    <w:link w:val="Ttulo2Car"/>
    <w:uiPriority w:val="9"/>
    <w:unhideWhenUsed/>
    <w:qFormat/>
    <w:rsid w:val="00043DFE"/>
    <w:pPr>
      <w:spacing w:before="240" w:after="80"/>
      <w:outlineLvl w:val="1"/>
    </w:pPr>
    <w:rPr>
      <w:rFonts w:asciiTheme="minorHAnsi" w:hAnsiTheme="minorHAnsi"/>
      <w:b/>
      <w:bCs/>
      <w:color w:val="F07F09" w:themeColor="accent1"/>
      <w:spacing w:val="20"/>
      <w:sz w:val="28"/>
      <w:szCs w:val="28"/>
    </w:rPr>
  </w:style>
  <w:style w:type="paragraph" w:styleId="Ttulo3">
    <w:name w:val="heading 3"/>
    <w:basedOn w:val="Normal"/>
    <w:next w:val="Normal"/>
    <w:link w:val="Ttulo3Car"/>
    <w:uiPriority w:val="9"/>
    <w:unhideWhenUsed/>
    <w:qFormat/>
    <w:pPr>
      <w:spacing w:before="240" w:after="60"/>
      <w:outlineLvl w:val="2"/>
    </w:pPr>
    <w:rPr>
      <w:b/>
      <w:bCs/>
      <w:color w:val="000000" w:themeColor="text1"/>
      <w:spacing w:val="10"/>
    </w:rPr>
  </w:style>
  <w:style w:type="paragraph" w:styleId="Ttulo4">
    <w:name w:val="heading 4"/>
    <w:aliases w:val="Viñetas I"/>
    <w:basedOn w:val="Normal"/>
    <w:next w:val="Normal"/>
    <w:link w:val="Ttulo4Car"/>
    <w:uiPriority w:val="9"/>
    <w:unhideWhenUsed/>
    <w:qFormat/>
    <w:rsid w:val="00E364D0"/>
    <w:pPr>
      <w:numPr>
        <w:numId w:val="9"/>
      </w:numPr>
      <w:outlineLvl w:val="3"/>
    </w:pPr>
    <w:rPr>
      <w:caps/>
      <w:spacing w:val="14"/>
      <w:szCs w:val="22"/>
    </w:rPr>
  </w:style>
  <w:style w:type="paragraph" w:styleId="Ttulo5">
    <w:name w:val="heading 5"/>
    <w:basedOn w:val="Normal"/>
    <w:next w:val="Normal"/>
    <w:link w:val="Ttulo5Car"/>
    <w:uiPriority w:val="9"/>
    <w:unhideWhenUsed/>
    <w:qFormat/>
    <w:rsid w:val="00517B18"/>
    <w:pPr>
      <w:spacing w:before="200" w:after="0"/>
      <w:outlineLvl w:val="4"/>
    </w:pPr>
    <w:rPr>
      <w:b/>
      <w:bCs/>
      <w:color w:val="323232" w:themeColor="text2"/>
      <w:spacing w:val="10"/>
    </w:rPr>
  </w:style>
  <w:style w:type="paragraph" w:styleId="Ttulo6">
    <w:name w:val="heading 6"/>
    <w:basedOn w:val="Normal"/>
    <w:next w:val="Normal"/>
    <w:link w:val="Ttulo6Car"/>
    <w:uiPriority w:val="9"/>
    <w:semiHidden/>
    <w:unhideWhenUsed/>
    <w:qFormat/>
    <w:pPr>
      <w:spacing w:after="0"/>
      <w:outlineLvl w:val="5"/>
    </w:pPr>
    <w:rPr>
      <w:b/>
      <w:bCs/>
      <w:color w:val="C00000" w:themeColor="accent2"/>
      <w:spacing w:val="10"/>
    </w:rPr>
  </w:style>
  <w:style w:type="paragraph" w:styleId="Ttulo7">
    <w:name w:val="heading 7"/>
    <w:basedOn w:val="Normal"/>
    <w:next w:val="Normal"/>
    <w:link w:val="Ttulo7C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pPr>
      <w:spacing w:after="0"/>
      <w:outlineLvl w:val="7"/>
    </w:pPr>
    <w:rPr>
      <w:b/>
      <w:bCs/>
      <w:i/>
      <w:iCs/>
      <w:color w:val="F07F09" w:themeColor="accent1"/>
      <w:spacing w:val="10"/>
      <w:sz w:val="24"/>
      <w:szCs w:val="24"/>
    </w:rPr>
  </w:style>
  <w:style w:type="paragraph" w:styleId="Ttulo9">
    <w:name w:val="heading 9"/>
    <w:basedOn w:val="Normal"/>
    <w:next w:val="Normal"/>
    <w:link w:val="Ttulo9Car"/>
    <w:uiPriority w:val="9"/>
    <w:semiHidden/>
    <w:unhideWhenUsed/>
    <w:qFormat/>
    <w:pPr>
      <w:spacing w:after="0"/>
      <w:outlineLvl w:val="8"/>
    </w:pPr>
    <w:rPr>
      <w:b/>
      <w:bCs/>
      <w:caps/>
      <w:color w:val="1B587C"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subtitulo 1 Car"/>
    <w:basedOn w:val="Fuentedeprrafopredeter"/>
    <w:link w:val="Ttulo1"/>
    <w:uiPriority w:val="9"/>
    <w:rsid w:val="00005473"/>
    <w:rPr>
      <w:rFonts w:asciiTheme="majorHAnsi" w:eastAsiaTheme="majorEastAsia" w:hAnsiTheme="majorHAnsi" w:cstheme="majorBidi"/>
      <w:b/>
      <w:caps/>
      <w:color w:val="595959" w:themeColor="text1" w:themeTint="A6"/>
      <w:szCs w:val="32"/>
      <w:lang w:val="es-ES"/>
    </w:rPr>
  </w:style>
  <w:style w:type="character" w:customStyle="1" w:styleId="Ttulo2Car">
    <w:name w:val="Título 2 Car"/>
    <w:basedOn w:val="Fuentedeprrafopredeter"/>
    <w:link w:val="Ttulo2"/>
    <w:uiPriority w:val="9"/>
    <w:rsid w:val="00043DFE"/>
    <w:rPr>
      <w:rFonts w:eastAsiaTheme="minorEastAsia"/>
      <w:b/>
      <w:bCs/>
      <w:color w:val="F07F09" w:themeColor="accent1"/>
      <w:spacing w:val="20"/>
      <w:sz w:val="28"/>
      <w:szCs w:val="28"/>
      <w:lang w:val="es-ES"/>
    </w:rPr>
  </w:style>
  <w:style w:type="character" w:customStyle="1" w:styleId="Ttulo3Car">
    <w:name w:val="Título 3 Car"/>
    <w:basedOn w:val="Fuentedeprrafopredeter"/>
    <w:link w:val="Ttulo3"/>
    <w:uiPriority w:val="9"/>
    <w:rPr>
      <w:b/>
      <w:bCs/>
      <w:color w:val="000000" w:themeColor="text1"/>
      <w:spacing w:val="10"/>
      <w:sz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3"/>
    </w:rPr>
  </w:style>
  <w:style w:type="paragraph" w:styleId="Citadestacada">
    <w:name w:val="Intense Quote"/>
    <w:basedOn w:val="Normal"/>
    <w:link w:val="CitadestacadaCar"/>
    <w:uiPriority w:val="30"/>
    <w:qFormat/>
    <w:rsid w:val="004F56D3"/>
    <w:pPr>
      <w:pBdr>
        <w:top w:val="double" w:sz="12" w:space="5" w:color="C00000" w:themeColor="accent2"/>
        <w:left w:val="double" w:sz="12" w:space="10" w:color="C00000" w:themeColor="accent2"/>
        <w:bottom w:val="double" w:sz="12" w:space="5" w:color="C00000" w:themeColor="accent2"/>
        <w:right w:val="double" w:sz="12" w:space="10" w:color="C00000" w:themeColor="accent2"/>
      </w:pBdr>
      <w:shd w:val="clear" w:color="auto" w:fill="FFFFFF" w:themeFill="background1"/>
      <w:spacing w:before="0" w:after="0"/>
      <w:ind w:left="567" w:right="567" w:firstLine="0"/>
      <w:contextualSpacing/>
      <w:jc w:val="center"/>
    </w:pPr>
    <w:rPr>
      <w:rFonts w:asciiTheme="minorHAnsi" w:hAnsiTheme="minorHAnsi"/>
      <w:b/>
      <w:bCs/>
      <w:color w:val="C00000" w:themeColor="accent2"/>
    </w:rPr>
  </w:style>
  <w:style w:type="character" w:customStyle="1" w:styleId="CitadestacadaCar">
    <w:name w:val="Cita destacada Car"/>
    <w:basedOn w:val="Fuentedeprrafopredeter"/>
    <w:link w:val="Citadestacada"/>
    <w:uiPriority w:val="30"/>
    <w:rsid w:val="004F56D3"/>
    <w:rPr>
      <w:rFonts w:eastAsiaTheme="minorEastAsia"/>
      <w:b/>
      <w:bCs/>
      <w:color w:val="C00000" w:themeColor="accent2"/>
      <w:szCs w:val="23"/>
      <w:shd w:val="clear" w:color="auto" w:fill="FFFFFF" w:themeFill="background1"/>
      <w:lang w:val="es-ES"/>
    </w:rPr>
  </w:style>
  <w:style w:type="paragraph" w:styleId="Subttulo">
    <w:name w:val="Subtitle"/>
    <w:basedOn w:val="Normal"/>
    <w:link w:val="SubttuloCar"/>
    <w:uiPriority w:val="11"/>
    <w:qFormat/>
    <w:pPr>
      <w:spacing w:after="720"/>
    </w:pPr>
    <w:rPr>
      <w:rFonts w:asciiTheme="majorHAnsi" w:eastAsiaTheme="majorEastAsia" w:hAnsiTheme="majorHAnsi" w:cstheme="majorBidi"/>
      <w:b/>
      <w:bCs/>
      <w:caps/>
      <w:color w:val="C00000" w:themeColor="accent2"/>
      <w:spacing w:val="50"/>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b/>
      <w:bCs/>
      <w:caps/>
      <w:color w:val="C00000" w:themeColor="accent2"/>
      <w:spacing w:val="50"/>
      <w:sz w:val="24"/>
      <w:szCs w:val="24"/>
    </w:rPr>
  </w:style>
  <w:style w:type="paragraph" w:styleId="Puesto">
    <w:name w:val="Title"/>
    <w:basedOn w:val="Normal"/>
    <w:link w:val="PuestoCar"/>
    <w:uiPriority w:val="10"/>
    <w:qFormat/>
    <w:pPr>
      <w:spacing w:after="0"/>
    </w:pPr>
    <w:rPr>
      <w:color w:val="323232" w:themeColor="text2"/>
      <w:sz w:val="72"/>
      <w:szCs w:val="72"/>
    </w:rPr>
  </w:style>
  <w:style w:type="character" w:customStyle="1" w:styleId="PuestoCar">
    <w:name w:val="Puesto Car"/>
    <w:basedOn w:val="Fuentedeprrafopredeter"/>
    <w:link w:val="Puesto"/>
    <w:uiPriority w:val="10"/>
    <w:rPr>
      <w:color w:val="323232" w:themeColor="text2"/>
      <w:sz w:val="72"/>
      <w:szCs w:val="72"/>
    </w:rPr>
  </w:style>
  <w:style w:type="paragraph" w:styleId="Textodeglobo">
    <w:name w:val="Balloon Text"/>
    <w:basedOn w:val="Normal"/>
    <w:link w:val="TextodegloboCar"/>
    <w:uiPriority w:val="99"/>
    <w:semiHidden/>
    <w:unhideWhenUsed/>
    <w:rPr>
      <w:rFonts w:hAnsi="Tahoma"/>
      <w:sz w:val="16"/>
      <w:szCs w:val="16"/>
    </w:rPr>
  </w:style>
  <w:style w:type="character" w:customStyle="1" w:styleId="TextodegloboCar">
    <w:name w:val="Texto de globo Car"/>
    <w:basedOn w:val="Fuentedeprrafopredeter"/>
    <w:link w:val="Textodeglobo"/>
    <w:uiPriority w:val="99"/>
    <w:semiHidden/>
    <w:rPr>
      <w:rFonts w:eastAsiaTheme="minorEastAsia" w:hAnsi="Tahoma"/>
      <w:sz w:val="16"/>
      <w:szCs w:val="16"/>
      <w:lang w:val="es-ES"/>
    </w:rPr>
  </w:style>
  <w:style w:type="character" w:styleId="Ttulodellibro">
    <w:name w:val="Book Title"/>
    <w:basedOn w:val="Fuentedeprrafopredeter"/>
    <w:uiPriority w:val="33"/>
    <w:qFormat/>
    <w:rPr>
      <w:rFonts w:asciiTheme="minorHAnsi" w:eastAsiaTheme="minorEastAsia" w:hAnsiTheme="minorHAnsi" w:cstheme="minorBidi"/>
      <w:bCs w:val="0"/>
      <w:i/>
      <w:iCs/>
      <w:color w:val="323232" w:themeColor="text2"/>
      <w:sz w:val="23"/>
      <w:szCs w:val="23"/>
      <w:lang w:val="es-ES"/>
    </w:rPr>
  </w:style>
  <w:style w:type="paragraph" w:styleId="Descripcin">
    <w:name w:val="caption"/>
    <w:basedOn w:val="Normal"/>
    <w:next w:val="Normal"/>
    <w:uiPriority w:val="35"/>
    <w:unhideWhenUsed/>
    <w:rPr>
      <w:b/>
      <w:bCs/>
      <w:caps/>
      <w:sz w:val="16"/>
      <w:szCs w:val="16"/>
    </w:rPr>
  </w:style>
  <w:style w:type="character" w:styleId="nfasis">
    <w:name w:val="Emphasis"/>
    <w:uiPriority w:val="20"/>
    <w:qFormat/>
    <w:rPr>
      <w:rFonts w:asciiTheme="minorHAnsi" w:eastAsiaTheme="minorEastAsia" w:hAnsiTheme="minorHAnsi" w:cstheme="minorBidi"/>
      <w:b/>
      <w:bCs/>
      <w:i/>
      <w:iCs/>
      <w:color w:val="323232" w:themeColor="text2"/>
      <w:spacing w:val="10"/>
      <w:sz w:val="23"/>
      <w:szCs w:val="23"/>
      <w:lang w:val="es-ES"/>
    </w:rPr>
  </w:style>
  <w:style w:type="character" w:customStyle="1" w:styleId="Ttulo4Car">
    <w:name w:val="Título 4 Car"/>
    <w:aliases w:val="Viñetas I Car"/>
    <w:basedOn w:val="Fuentedeprrafopredeter"/>
    <w:link w:val="Ttulo4"/>
    <w:uiPriority w:val="9"/>
    <w:rsid w:val="00E364D0"/>
    <w:rPr>
      <w:rFonts w:ascii="Times New Roman" w:eastAsiaTheme="minorEastAsia" w:hAnsi="Times New Roman"/>
      <w:caps/>
      <w:spacing w:val="14"/>
      <w:lang w:val="es-ES"/>
    </w:rPr>
  </w:style>
  <w:style w:type="character" w:customStyle="1" w:styleId="Ttulo5Car">
    <w:name w:val="Título 5 Car"/>
    <w:basedOn w:val="Fuentedeprrafopredeter"/>
    <w:link w:val="Ttulo5"/>
    <w:uiPriority w:val="9"/>
    <w:rsid w:val="00517B18"/>
    <w:rPr>
      <w:rFonts w:ascii="Times New Roman" w:eastAsiaTheme="minorEastAsia" w:hAnsi="Times New Roman"/>
      <w:b/>
      <w:bCs/>
      <w:color w:val="323232" w:themeColor="text2"/>
      <w:spacing w:val="10"/>
      <w:szCs w:val="23"/>
      <w:lang w:val="es-ES"/>
    </w:rPr>
  </w:style>
  <w:style w:type="character" w:customStyle="1" w:styleId="Ttulo6Car">
    <w:name w:val="Título 6 Car"/>
    <w:basedOn w:val="Fuentedeprrafopredeter"/>
    <w:link w:val="Ttulo6"/>
    <w:uiPriority w:val="9"/>
    <w:semiHidden/>
    <w:rPr>
      <w:b/>
      <w:bCs/>
      <w:color w:val="C00000" w:themeColor="accent2"/>
      <w:spacing w:val="10"/>
      <w:sz w:val="23"/>
    </w:rPr>
  </w:style>
  <w:style w:type="character" w:customStyle="1" w:styleId="Ttulo7Car">
    <w:name w:val="Título 7 Car"/>
    <w:basedOn w:val="Fuentedeprrafopredeter"/>
    <w:link w:val="Ttulo7"/>
    <w:uiPriority w:val="9"/>
    <w:semiHidden/>
    <w:rPr>
      <w:smallCaps/>
      <w:color w:val="000000" w:themeColor="text1"/>
      <w:spacing w:val="10"/>
      <w:sz w:val="23"/>
    </w:rPr>
  </w:style>
  <w:style w:type="character" w:customStyle="1" w:styleId="Ttulo8Car">
    <w:name w:val="Título 8 Car"/>
    <w:basedOn w:val="Fuentedeprrafopredeter"/>
    <w:link w:val="Ttulo8"/>
    <w:uiPriority w:val="9"/>
    <w:semiHidden/>
    <w:rPr>
      <w:b/>
      <w:bCs/>
      <w:i/>
      <w:iCs/>
      <w:color w:val="F07F09" w:themeColor="accent1"/>
      <w:spacing w:val="10"/>
      <w:sz w:val="24"/>
      <w:szCs w:val="24"/>
    </w:rPr>
  </w:style>
  <w:style w:type="character" w:customStyle="1" w:styleId="Ttulo9Car">
    <w:name w:val="Título 9 Car"/>
    <w:basedOn w:val="Fuentedeprrafopredeter"/>
    <w:link w:val="Ttulo9"/>
    <w:uiPriority w:val="9"/>
    <w:semiHidden/>
    <w:rPr>
      <w:b/>
      <w:bCs/>
      <w:caps/>
      <w:color w:val="1B587C" w:themeColor="accent3"/>
      <w:spacing w:val="40"/>
      <w:sz w:val="20"/>
      <w:szCs w:val="20"/>
    </w:rPr>
  </w:style>
  <w:style w:type="character" w:styleId="Hipervnculo">
    <w:name w:val="Hyperlink"/>
    <w:basedOn w:val="Fuentedeprrafopredeter"/>
    <w:uiPriority w:val="99"/>
    <w:unhideWhenUsed/>
    <w:rPr>
      <w:color w:val="6B9F25" w:themeColor="hyperlink"/>
      <w:u w:val="single"/>
    </w:rPr>
  </w:style>
  <w:style w:type="character" w:styleId="nfasisintenso">
    <w:name w:val="Intense Emphasis"/>
    <w:basedOn w:val="Fuentedeprrafopredeter"/>
    <w:uiPriority w:val="21"/>
    <w:qFormat/>
    <w:rPr>
      <w:rFonts w:asciiTheme="minorHAnsi" w:hAnsiTheme="minorHAnsi"/>
      <w:b/>
      <w:bCs/>
      <w:dstrike w:val="0"/>
      <w:color w:val="C00000" w:themeColor="accent2"/>
      <w:spacing w:val="10"/>
      <w:w w:val="100"/>
      <w:kern w:val="0"/>
      <w:position w:val="0"/>
      <w:sz w:val="23"/>
      <w:vertAlign w:val="baseline"/>
    </w:rPr>
  </w:style>
  <w:style w:type="character" w:styleId="Referenciaintensa">
    <w:name w:val="Intense Reference"/>
    <w:basedOn w:val="Fuentedeprrafopredeter"/>
    <w:uiPriority w:val="32"/>
    <w:qFormat/>
    <w:rPr>
      <w:rFonts w:asciiTheme="minorHAnsi" w:hAnsiTheme="minorHAnsi"/>
      <w:b/>
      <w:bCs/>
      <w:caps/>
      <w:color w:val="F07F09" w:themeColor="accent1"/>
      <w:spacing w:val="10"/>
      <w:w w:val="100"/>
      <w:position w:val="0"/>
      <w:sz w:val="20"/>
      <w:szCs w:val="20"/>
      <w:u w:val="single" w:color="F07F09"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Listaconvietas">
    <w:name w:val="List Bullet"/>
    <w:basedOn w:val="Normal"/>
    <w:uiPriority w:val="36"/>
    <w:unhideWhenUsed/>
    <w:qFormat/>
    <w:pPr>
      <w:numPr>
        <w:numId w:val="2"/>
      </w:numPr>
    </w:pPr>
    <w:rPr>
      <w:sz w:val="24"/>
      <w:szCs w:val="24"/>
    </w:rPr>
  </w:style>
  <w:style w:type="paragraph" w:styleId="Listaconvietas2">
    <w:name w:val="List Bullet 2"/>
    <w:basedOn w:val="Normal"/>
    <w:uiPriority w:val="36"/>
    <w:unhideWhenUsed/>
    <w:qFormat/>
    <w:pPr>
      <w:numPr>
        <w:numId w:val="3"/>
      </w:numPr>
    </w:pPr>
    <w:rPr>
      <w:color w:val="F07F09" w:themeColor="accent1"/>
    </w:rPr>
  </w:style>
  <w:style w:type="paragraph" w:styleId="Listaconvietas3">
    <w:name w:val="List Bullet 3"/>
    <w:basedOn w:val="Normal"/>
    <w:uiPriority w:val="36"/>
    <w:unhideWhenUsed/>
    <w:qFormat/>
    <w:pPr>
      <w:numPr>
        <w:numId w:val="4"/>
      </w:numPr>
    </w:pPr>
    <w:rPr>
      <w:color w:val="C00000" w:themeColor="accent2"/>
    </w:rPr>
  </w:style>
  <w:style w:type="paragraph" w:styleId="Listaconvietas4">
    <w:name w:val="List Bullet 4"/>
    <w:basedOn w:val="Normal"/>
    <w:uiPriority w:val="36"/>
    <w:unhideWhenUsed/>
    <w:qFormat/>
    <w:rsid w:val="00C818D6"/>
    <w:pPr>
      <w:numPr>
        <w:numId w:val="5"/>
      </w:numPr>
      <w:ind w:left="1208" w:hanging="357"/>
    </w:pPr>
    <w:rPr>
      <w:caps/>
      <w:spacing w:val="4"/>
    </w:rPr>
  </w:style>
  <w:style w:type="paragraph" w:styleId="Listaconvietas5">
    <w:name w:val="List Bullet 5"/>
    <w:basedOn w:val="Normal"/>
    <w:uiPriority w:val="36"/>
    <w:unhideWhenUsed/>
    <w:qFormat/>
    <w:rsid w:val="00342622"/>
    <w:pPr>
      <w:numPr>
        <w:numId w:val="6"/>
      </w:numPr>
      <w:spacing w:before="0" w:after="0"/>
      <w:ind w:left="697" w:hanging="357"/>
    </w:pPr>
  </w:style>
  <w:style w:type="paragraph" w:styleId="Prrafodelista">
    <w:name w:val="List Paragraph"/>
    <w:basedOn w:val="Normal"/>
    <w:link w:val="PrrafodelistaCar"/>
    <w:uiPriority w:val="34"/>
    <w:unhideWhenUsed/>
    <w:qFormat/>
    <w:rsid w:val="00043DFE"/>
    <w:pPr>
      <w:ind w:left="720"/>
      <w:contextualSpacing/>
    </w:pPr>
    <w:rPr>
      <w:rFonts w:asciiTheme="minorHAnsi" w:hAnsiTheme="minorHAnsi"/>
    </w:rPr>
  </w:style>
  <w:style w:type="numbering" w:customStyle="1" w:styleId="Estilodelistamediano">
    <w:name w:val="Estilo de lista mediano"/>
    <w:uiPriority w:val="99"/>
    <w:pPr>
      <w:numPr>
        <w:numId w:val="1"/>
      </w:numPr>
    </w:pPr>
  </w:style>
  <w:style w:type="paragraph" w:styleId="Sinespaciado">
    <w:name w:val="No Spacing"/>
    <w:aliases w:val="Figura"/>
    <w:basedOn w:val="NormalWeb"/>
    <w:link w:val="SinespaciadoCar"/>
    <w:uiPriority w:val="1"/>
    <w:qFormat/>
    <w:rsid w:val="00AA557A"/>
    <w:pPr>
      <w:spacing w:before="0" w:beforeAutospacing="0" w:after="0" w:afterAutospacing="0" w:line="240" w:lineRule="auto"/>
      <w:jc w:val="both"/>
    </w:pPr>
    <w:rPr>
      <w:rFonts w:eastAsia="Calibri"/>
      <w:sz w:val="16"/>
      <w:szCs w:val="16"/>
    </w:rPr>
  </w:style>
  <w:style w:type="paragraph" w:styleId="Cita">
    <w:name w:val="Quote"/>
    <w:basedOn w:val="Normal"/>
    <w:link w:val="CitaCar"/>
    <w:uiPriority w:val="29"/>
    <w:qFormat/>
    <w:rPr>
      <w:i/>
      <w:iCs/>
      <w:smallCaps/>
      <w:color w:val="323232" w:themeColor="text2"/>
      <w:spacing w:val="6"/>
    </w:rPr>
  </w:style>
  <w:style w:type="character" w:customStyle="1" w:styleId="CitaCar">
    <w:name w:val="Cita Car"/>
    <w:basedOn w:val="Fuentedeprrafopredeter"/>
    <w:link w:val="Cita"/>
    <w:uiPriority w:val="29"/>
    <w:rPr>
      <w:i/>
      <w:iCs/>
      <w:smallCaps/>
      <w:color w:val="323232" w:themeColor="text2"/>
      <w:spacing w:val="6"/>
      <w:sz w:val="23"/>
    </w:rPr>
  </w:style>
  <w:style w:type="character" w:styleId="Textoennegrita">
    <w:name w:val="Strong"/>
    <w:uiPriority w:val="22"/>
    <w:qFormat/>
    <w:rsid w:val="00FB30F2"/>
    <w:rPr>
      <w:rFonts w:ascii="Times New Roman" w:eastAsiaTheme="minorEastAsia" w:hAnsi="Times New Roman" w:cstheme="minorBidi"/>
      <w:b w:val="0"/>
      <w:bCs/>
      <w:i/>
      <w:iCs w:val="0"/>
      <w:color w:val="C00000" w:themeColor="accent2"/>
      <w:szCs w:val="23"/>
      <w:lang w:val="es-ES"/>
    </w:rPr>
  </w:style>
  <w:style w:type="character" w:styleId="nfasissutil">
    <w:name w:val="Subtle Emphasis"/>
    <w:basedOn w:val="Fuentedeprrafopredeter"/>
    <w:uiPriority w:val="19"/>
    <w:qFormat/>
    <w:rPr>
      <w:rFonts w:asciiTheme="minorHAnsi" w:hAnsiTheme="minorHAnsi"/>
      <w:i/>
      <w:iCs/>
      <w:sz w:val="23"/>
    </w:rPr>
  </w:style>
  <w:style w:type="character" w:styleId="Referenciasutil">
    <w:name w:val="Subtle Reference"/>
    <w:basedOn w:val="Fuentedeprrafopredeter"/>
    <w:uiPriority w:val="31"/>
    <w:qFormat/>
    <w:rPr>
      <w:rFonts w:asciiTheme="minorHAnsi" w:hAnsiTheme="minorHAnsi"/>
      <w:b/>
      <w:bCs/>
      <w:i/>
      <w:iCs/>
      <w:color w:val="323232" w:themeColor="text2"/>
      <w:sz w:val="23"/>
    </w:rPr>
  </w:style>
  <w:style w:type="table" w:styleId="Tablaconcuadrcula">
    <w:name w:val="Table Grid"/>
    <w:basedOn w:val="Tablanormal"/>
    <w:uiPriority w:val="39"/>
    <w:pPr>
      <w:spacing w:after="0" w:line="240" w:lineRule="auto"/>
    </w:pPr>
    <w:rPr>
      <w:rFonts w:eastAsiaTheme="minorEastAsia"/>
      <w:sz w:val="24"/>
      <w:szCs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consangra">
    <w:name w:val="table of authorities"/>
    <w:basedOn w:val="Normal"/>
    <w:next w:val="Normal"/>
    <w:uiPriority w:val="99"/>
    <w:semiHidden/>
    <w:unhideWhenUsed/>
    <w:pPr>
      <w:ind w:left="220" w:hanging="220"/>
    </w:pPr>
  </w:style>
  <w:style w:type="paragraph" w:styleId="TDC1">
    <w:name w:val="toc 1"/>
    <w:basedOn w:val="Normal"/>
    <w:next w:val="Normal"/>
    <w:link w:val="TDC1Car"/>
    <w:autoRedefine/>
    <w:uiPriority w:val="39"/>
    <w:unhideWhenUsed/>
    <w:rsid w:val="00CA4CB3"/>
    <w:pPr>
      <w:tabs>
        <w:tab w:val="left" w:pos="1035"/>
        <w:tab w:val="right" w:leader="dot" w:pos="9430"/>
      </w:tabs>
      <w:spacing w:before="180" w:after="40" w:line="240" w:lineRule="auto"/>
      <w:ind w:left="460" w:firstLine="230"/>
    </w:pPr>
    <w:rPr>
      <w:rFonts w:asciiTheme="minorHAnsi" w:hAnsiTheme="minorHAnsi"/>
      <w:bCs/>
      <w:caps/>
      <w:noProof/>
      <w:color w:val="323232" w:themeColor="text2"/>
      <w:sz w:val="20"/>
      <w:szCs w:val="20"/>
    </w:rPr>
  </w:style>
  <w:style w:type="paragraph" w:styleId="TDC2">
    <w:name w:val="toc 2"/>
    <w:basedOn w:val="Normal"/>
    <w:next w:val="Normal"/>
    <w:link w:val="TDC2Car"/>
    <w:autoRedefine/>
    <w:uiPriority w:val="39"/>
    <w:unhideWhenUsed/>
    <w:rsid w:val="009C1C73"/>
    <w:pPr>
      <w:tabs>
        <w:tab w:val="left" w:pos="864"/>
        <w:tab w:val="right" w:leader="dot" w:pos="9430"/>
      </w:tabs>
      <w:spacing w:after="40" w:line="240" w:lineRule="auto"/>
      <w:ind w:left="144"/>
    </w:pPr>
    <w:rPr>
      <w:rFonts w:asciiTheme="minorHAnsi" w:eastAsia="Times New Roman" w:hAnsiTheme="minorHAnsi"/>
      <w:b/>
      <w:bCs/>
      <w:i/>
      <w:iCs/>
      <w:noProof/>
      <w:lang w:eastAsia="es-MX"/>
    </w:rPr>
  </w:style>
  <w:style w:type="paragraph" w:styleId="TDC3">
    <w:name w:val="toc 3"/>
    <w:basedOn w:val="Normal"/>
    <w:next w:val="Normal"/>
    <w:autoRedefine/>
    <w:uiPriority w:val="39"/>
    <w:unhideWhenUsed/>
    <w:qFormat/>
    <w:pPr>
      <w:tabs>
        <w:tab w:val="right" w:leader="dot" w:pos="8630"/>
      </w:tabs>
      <w:spacing w:after="40"/>
      <w:ind w:left="288"/>
    </w:pPr>
    <w:rPr>
      <w:noProof/>
    </w:rPr>
  </w:style>
  <w:style w:type="paragraph" w:styleId="TDC4">
    <w:name w:val="toc 4"/>
    <w:basedOn w:val="Normal"/>
    <w:next w:val="Normal"/>
    <w:autoRedefine/>
    <w:uiPriority w:val="99"/>
    <w:semiHidden/>
    <w:unhideWhenUsed/>
    <w:qFormat/>
    <w:pPr>
      <w:tabs>
        <w:tab w:val="right" w:leader="dot" w:pos="8630"/>
      </w:tabs>
      <w:spacing w:after="40"/>
      <w:ind w:left="432"/>
    </w:pPr>
    <w:rPr>
      <w:noProof/>
    </w:rPr>
  </w:style>
  <w:style w:type="paragraph" w:styleId="TDC5">
    <w:name w:val="toc 5"/>
    <w:basedOn w:val="Normal"/>
    <w:next w:val="Normal"/>
    <w:autoRedefine/>
    <w:uiPriority w:val="99"/>
    <w:semiHidden/>
    <w:unhideWhenUsed/>
    <w:qFormat/>
    <w:pPr>
      <w:tabs>
        <w:tab w:val="right" w:leader="dot" w:pos="8630"/>
      </w:tabs>
      <w:spacing w:after="40"/>
      <w:ind w:left="576"/>
    </w:pPr>
    <w:rPr>
      <w:noProof/>
    </w:rPr>
  </w:style>
  <w:style w:type="paragraph" w:styleId="TDC6">
    <w:name w:val="toc 6"/>
    <w:basedOn w:val="Normal"/>
    <w:next w:val="Normal"/>
    <w:autoRedefine/>
    <w:uiPriority w:val="99"/>
    <w:semiHidden/>
    <w:unhideWhenUsed/>
    <w:qFormat/>
    <w:pPr>
      <w:tabs>
        <w:tab w:val="right" w:leader="dot" w:pos="8630"/>
      </w:tabs>
      <w:spacing w:after="40"/>
      <w:ind w:left="720"/>
    </w:pPr>
    <w:rPr>
      <w:noProof/>
    </w:rPr>
  </w:style>
  <w:style w:type="paragraph" w:styleId="TDC7">
    <w:name w:val="toc 7"/>
    <w:basedOn w:val="Normal"/>
    <w:next w:val="Normal"/>
    <w:autoRedefine/>
    <w:uiPriority w:val="99"/>
    <w:semiHidden/>
    <w:unhideWhenUsed/>
    <w:qFormat/>
    <w:pPr>
      <w:tabs>
        <w:tab w:val="right" w:leader="dot" w:pos="8630"/>
      </w:tabs>
      <w:spacing w:after="40"/>
      <w:ind w:left="864"/>
    </w:pPr>
    <w:rPr>
      <w:noProof/>
    </w:rPr>
  </w:style>
  <w:style w:type="paragraph" w:styleId="TDC8">
    <w:name w:val="toc 8"/>
    <w:basedOn w:val="Normal"/>
    <w:next w:val="Normal"/>
    <w:autoRedefine/>
    <w:uiPriority w:val="99"/>
    <w:semiHidden/>
    <w:unhideWhenUsed/>
    <w:qFormat/>
    <w:pPr>
      <w:tabs>
        <w:tab w:val="right" w:leader="dot" w:pos="8630"/>
      </w:tabs>
      <w:spacing w:after="40"/>
      <w:ind w:left="1008"/>
    </w:pPr>
    <w:rPr>
      <w:noProof/>
    </w:rPr>
  </w:style>
  <w:style w:type="paragraph" w:styleId="TDC9">
    <w:name w:val="toc 9"/>
    <w:basedOn w:val="Normal"/>
    <w:next w:val="Normal"/>
    <w:autoRedefine/>
    <w:uiPriority w:val="99"/>
    <w:semiHidden/>
    <w:unhideWhenUsed/>
    <w:qFormat/>
    <w:pPr>
      <w:tabs>
        <w:tab w:val="right" w:leader="dot" w:pos="8630"/>
      </w:tabs>
      <w:spacing w:after="40"/>
      <w:ind w:left="1152"/>
    </w:pPr>
    <w:rPr>
      <w:noProof/>
    </w:rPr>
  </w:style>
  <w:style w:type="character" w:customStyle="1" w:styleId="SinespaciadoCar">
    <w:name w:val="Sin espaciado Car"/>
    <w:aliases w:val="Figura Car"/>
    <w:basedOn w:val="Fuentedeprrafopredeter"/>
    <w:link w:val="Sinespaciado"/>
    <w:uiPriority w:val="1"/>
    <w:rsid w:val="00AA557A"/>
    <w:rPr>
      <w:rFonts w:ascii="Times New Roman" w:eastAsia="Calibri" w:hAnsi="Times New Roman" w:cs="Times New Roman"/>
      <w:sz w:val="16"/>
      <w:szCs w:val="16"/>
      <w:lang w:val="es-MX" w:eastAsia="es-MX"/>
    </w:rPr>
  </w:style>
  <w:style w:type="paragraph" w:customStyle="1" w:styleId="Encabezadopar">
    <w:name w:val="Encabezado par"/>
    <w:basedOn w:val="Normal"/>
    <w:unhideWhenUsed/>
    <w:qFormat/>
    <w:rsid w:val="00F50BC2"/>
    <w:pPr>
      <w:pBdr>
        <w:bottom w:val="single" w:sz="4" w:space="1" w:color="F07F09" w:themeColor="accent1"/>
      </w:pBdr>
      <w:spacing w:after="0"/>
    </w:pPr>
    <w:rPr>
      <w:rFonts w:asciiTheme="majorHAnsi" w:hAnsiTheme="majorHAnsi"/>
      <w:bCs/>
      <w:i/>
      <w:color w:val="323232" w:themeColor="text2"/>
    </w:rPr>
  </w:style>
  <w:style w:type="paragraph" w:customStyle="1" w:styleId="Piedepginapar">
    <w:name w:val="Pie de página par"/>
    <w:basedOn w:val="Normal"/>
    <w:unhideWhenUsed/>
    <w:qFormat/>
    <w:pPr>
      <w:pBdr>
        <w:top w:val="single" w:sz="4" w:space="1" w:color="F07F09" w:themeColor="accent1"/>
      </w:pBdr>
    </w:pPr>
    <w:rPr>
      <w:color w:val="323232" w:themeColor="text2"/>
      <w:sz w:val="20"/>
      <w:szCs w:val="20"/>
    </w:rPr>
  </w:style>
  <w:style w:type="paragraph" w:customStyle="1" w:styleId="Encabezadoimpar">
    <w:name w:val="Encabezado impar"/>
    <w:basedOn w:val="Normal"/>
    <w:unhideWhenUsed/>
    <w:qFormat/>
    <w:rsid w:val="00F50BC2"/>
    <w:pPr>
      <w:pBdr>
        <w:bottom w:val="single" w:sz="4" w:space="1" w:color="F07F09" w:themeColor="accent1"/>
      </w:pBdr>
      <w:spacing w:after="0"/>
      <w:jc w:val="right"/>
    </w:pPr>
    <w:rPr>
      <w:rFonts w:asciiTheme="majorHAnsi" w:hAnsiTheme="majorHAnsi"/>
      <w:bCs/>
      <w:i/>
      <w:color w:val="323232" w:themeColor="text2"/>
    </w:rPr>
  </w:style>
  <w:style w:type="paragraph" w:customStyle="1" w:styleId="Piedepginaimpar">
    <w:name w:val="Pie de página impar"/>
    <w:basedOn w:val="Normal"/>
    <w:unhideWhenUsed/>
    <w:qFormat/>
    <w:pPr>
      <w:pBdr>
        <w:top w:val="single" w:sz="4" w:space="1" w:color="F07F09" w:themeColor="accent1"/>
      </w:pBdr>
      <w:jc w:val="right"/>
    </w:pPr>
    <w:rPr>
      <w:color w:val="323232" w:themeColor="text2"/>
      <w:sz w:val="20"/>
      <w:szCs w:val="20"/>
    </w:rPr>
  </w:style>
  <w:style w:type="character" w:styleId="Textodelmarcadordeposicin">
    <w:name w:val="Placeholder Text"/>
    <w:basedOn w:val="Fuentedeprrafopredeter"/>
    <w:uiPriority w:val="99"/>
    <w:semiHidden/>
    <w:rPr>
      <w:color w:val="808080"/>
    </w:rPr>
  </w:style>
  <w:style w:type="paragraph" w:customStyle="1" w:styleId="TituloPrincipal">
    <w:name w:val="Titulo Principal"/>
    <w:basedOn w:val="Sinespaciado"/>
    <w:link w:val="TituloPrincipalCar"/>
    <w:qFormat/>
    <w:rsid w:val="00834ED3"/>
    <w:pPr>
      <w:jc w:val="right"/>
    </w:pPr>
    <w:rPr>
      <w:rFonts w:ascii="TI-Nspire Sans" w:eastAsia="TI-Nspire Sans" w:hAnsi="TI-Nspire Sans" w:cstheme="majorBidi"/>
      <w:color w:val="323232" w:themeColor="text2"/>
      <w:sz w:val="56"/>
      <w:szCs w:val="110"/>
      <w14:reflection w14:blurRad="25400" w14:stA="53000" w14:stPos="0" w14:endA="300" w14:endPos="35000" w14:dist="12700" w14:dir="5400000" w14:fadeDir="5400000" w14:sx="100000" w14:sy="-90000" w14:kx="0" w14:ky="0" w14:algn="bl"/>
      <w14:textOutline w14:w="0" w14:cap="flat" w14:cmpd="sng" w14:algn="ctr">
        <w14:noFill/>
        <w14:prstDash w14:val="solid"/>
        <w14:round/>
      </w14:textOutline>
      <w14:textFill>
        <w14:gradFill>
          <w14:gsLst>
            <w14:gs w14:pos="0">
              <w14:srgbClr w14:val="C00000"/>
            </w14:gs>
            <w14:gs w14:pos="50000">
              <w14:srgbClr w14:val="FF0000"/>
            </w14:gs>
            <w14:gs w14:pos="100000">
              <w14:srgbClr w14:val="FFC000"/>
            </w14:gs>
          </w14:gsLst>
          <w14:lin w14:ang="5400000" w14:scaled="0"/>
        </w14:gradFill>
      </w14:textFill>
    </w:rPr>
  </w:style>
  <w:style w:type="paragraph" w:customStyle="1" w:styleId="Ventana">
    <w:name w:val="Ventana"/>
    <w:basedOn w:val="Sinespaciado"/>
    <w:link w:val="VentanaCar"/>
    <w:qFormat/>
    <w:rsid w:val="00CC012A"/>
    <w:rPr>
      <w:color w:val="FFFFFF" w:themeColor="background1"/>
      <w:sz w:val="22"/>
      <w:szCs w:val="40"/>
    </w:rPr>
  </w:style>
  <w:style w:type="character" w:customStyle="1" w:styleId="TituloPrincipalCar">
    <w:name w:val="Titulo Principal Car"/>
    <w:basedOn w:val="SinespaciadoCar"/>
    <w:link w:val="TituloPrincipal"/>
    <w:rsid w:val="00834ED3"/>
    <w:rPr>
      <w:rFonts w:ascii="TI-Nspire Sans" w:eastAsia="TI-Nspire Sans" w:hAnsi="TI-Nspire Sans" w:cstheme="majorBidi"/>
      <w:color w:val="323232" w:themeColor="text2"/>
      <w:sz w:val="56"/>
      <w:szCs w:val="110"/>
      <w:lang w:val="es-MX" w:eastAsia="es-MX"/>
      <w14:reflection w14:blurRad="25400" w14:stA="53000" w14:stPos="0" w14:endA="300" w14:endPos="35000" w14:dist="12700" w14:dir="5400000" w14:fadeDir="5400000" w14:sx="100000" w14:sy="-90000" w14:kx="0" w14:ky="0" w14:algn="bl"/>
      <w14:textOutline w14:w="0" w14:cap="flat" w14:cmpd="sng" w14:algn="ctr">
        <w14:noFill/>
        <w14:prstDash w14:val="solid"/>
        <w14:round/>
      </w14:textOutline>
      <w14:textFill>
        <w14:gradFill>
          <w14:gsLst>
            <w14:gs w14:pos="0">
              <w14:srgbClr w14:val="C00000"/>
            </w14:gs>
            <w14:gs w14:pos="50000">
              <w14:srgbClr w14:val="FF0000"/>
            </w14:gs>
            <w14:gs w14:pos="100000">
              <w14:srgbClr w14:val="FFC000"/>
            </w14:gs>
          </w14:gsLst>
          <w14:lin w14:ang="5400000" w14:scaled="0"/>
        </w14:gradFill>
      </w14:textFill>
    </w:rPr>
  </w:style>
  <w:style w:type="paragraph" w:customStyle="1" w:styleId="Objetivo">
    <w:name w:val="Objetivo"/>
    <w:basedOn w:val="Sinespaciado"/>
    <w:link w:val="ObjetivoCar"/>
    <w:qFormat/>
    <w:rsid w:val="00CC012A"/>
    <w:pPr>
      <w:spacing w:line="360" w:lineRule="auto"/>
    </w:pPr>
    <w:rPr>
      <w:rFonts w:asciiTheme="majorHAnsi" w:eastAsiaTheme="majorEastAsia" w:hAnsiTheme="majorHAnsi" w:cstheme="majorBidi"/>
      <w:sz w:val="26"/>
      <w:szCs w:val="26"/>
    </w:rPr>
  </w:style>
  <w:style w:type="character" w:customStyle="1" w:styleId="VentanaCar">
    <w:name w:val="Ventana Car"/>
    <w:basedOn w:val="SinespaciadoCar"/>
    <w:link w:val="Ventana"/>
    <w:rsid w:val="00CC012A"/>
    <w:rPr>
      <w:rFonts w:ascii="Times New Roman" w:eastAsia="Calibri" w:hAnsi="Times New Roman" w:cs="Times New Roman"/>
      <w:color w:val="FFFFFF" w:themeColor="background1"/>
      <w:sz w:val="16"/>
      <w:szCs w:val="40"/>
      <w:lang w:val="es-MX" w:eastAsia="es-MX"/>
    </w:rPr>
  </w:style>
  <w:style w:type="paragraph" w:customStyle="1" w:styleId="Subtitulo">
    <w:name w:val="Subtitulo"/>
    <w:basedOn w:val="Ttulo2"/>
    <w:link w:val="SubtituloCar"/>
    <w:qFormat/>
    <w:rsid w:val="00043DFE"/>
    <w:pPr>
      <w:numPr>
        <w:numId w:val="7"/>
      </w:numPr>
      <w:spacing w:after="240"/>
      <w:ind w:left="1066" w:hanging="357"/>
    </w:pPr>
    <w:rPr>
      <w:caps/>
    </w:rPr>
  </w:style>
  <w:style w:type="character" w:customStyle="1" w:styleId="ObjetivoCar">
    <w:name w:val="Objetivo Car"/>
    <w:basedOn w:val="SinespaciadoCar"/>
    <w:link w:val="Objetivo"/>
    <w:rsid w:val="00CC012A"/>
    <w:rPr>
      <w:rFonts w:asciiTheme="majorHAnsi" w:eastAsiaTheme="majorEastAsia" w:hAnsiTheme="majorHAnsi" w:cstheme="majorBidi"/>
      <w:sz w:val="26"/>
      <w:szCs w:val="26"/>
      <w:lang w:val="es-MX" w:eastAsia="es-MX"/>
    </w:rPr>
  </w:style>
  <w:style w:type="character" w:customStyle="1" w:styleId="SubtituloCar">
    <w:name w:val="Subtitulo Car"/>
    <w:basedOn w:val="Ttulo2Car"/>
    <w:link w:val="Subtitulo"/>
    <w:rsid w:val="00043DFE"/>
    <w:rPr>
      <w:rFonts w:eastAsiaTheme="minorEastAsia"/>
      <w:b/>
      <w:bCs/>
      <w:caps/>
      <w:color w:val="F07F09" w:themeColor="accent1"/>
      <w:spacing w:val="20"/>
      <w:sz w:val="28"/>
      <w:szCs w:val="28"/>
      <w:lang w:val="es-ES"/>
    </w:rPr>
  </w:style>
  <w:style w:type="paragraph" w:customStyle="1" w:styleId="Subsubtitulo2">
    <w:name w:val="Subsubtitulo 2"/>
    <w:basedOn w:val="Ttulo1"/>
    <w:link w:val="Subsubtitulo2Car"/>
    <w:qFormat/>
    <w:rsid w:val="00E77D48"/>
    <w:pPr>
      <w:numPr>
        <w:numId w:val="10"/>
      </w:numPr>
      <w:ind w:left="1208" w:hanging="357"/>
    </w:pPr>
  </w:style>
  <w:style w:type="paragraph" w:customStyle="1" w:styleId="Separador">
    <w:name w:val="Separador"/>
    <w:basedOn w:val="Normal"/>
    <w:link w:val="SeparadorCar"/>
    <w:qFormat/>
    <w:rsid w:val="00043DFE"/>
    <w:pPr>
      <w:spacing w:before="0" w:after="0"/>
      <w:ind w:firstLine="0"/>
    </w:pPr>
    <w:rPr>
      <w:rFonts w:asciiTheme="minorHAnsi" w:hAnsiTheme="minorHAnsi"/>
      <w:sz w:val="16"/>
    </w:rPr>
  </w:style>
  <w:style w:type="character" w:customStyle="1" w:styleId="Subsubtitulo2Car">
    <w:name w:val="Subsubtitulo 2 Car"/>
    <w:basedOn w:val="Ttulo1Car"/>
    <w:link w:val="Subsubtitulo2"/>
    <w:rsid w:val="00E77D48"/>
    <w:rPr>
      <w:rFonts w:asciiTheme="majorHAnsi" w:eastAsiaTheme="majorEastAsia" w:hAnsiTheme="majorHAnsi" w:cstheme="majorBidi"/>
      <w:b/>
      <w:caps/>
      <w:color w:val="595959" w:themeColor="text1" w:themeTint="A6"/>
      <w:szCs w:val="32"/>
      <w:lang w:val="es-ES"/>
    </w:rPr>
  </w:style>
  <w:style w:type="paragraph" w:styleId="NormalWeb">
    <w:name w:val="Normal (Web)"/>
    <w:basedOn w:val="Normal"/>
    <w:uiPriority w:val="99"/>
    <w:semiHidden/>
    <w:unhideWhenUsed/>
    <w:rsid w:val="002D3650"/>
    <w:pPr>
      <w:spacing w:before="100" w:beforeAutospacing="1" w:after="100" w:afterAutospacing="1"/>
      <w:ind w:firstLine="0"/>
      <w:jc w:val="left"/>
    </w:pPr>
    <w:rPr>
      <w:rFonts w:cs="Times New Roman"/>
      <w:sz w:val="24"/>
      <w:szCs w:val="24"/>
      <w:lang w:val="es-MX" w:eastAsia="es-MX"/>
    </w:rPr>
  </w:style>
  <w:style w:type="character" w:customStyle="1" w:styleId="SeparadorCar">
    <w:name w:val="Separador Car"/>
    <w:basedOn w:val="Fuentedeprrafopredeter"/>
    <w:link w:val="Separador"/>
    <w:rsid w:val="00043DFE"/>
    <w:rPr>
      <w:rFonts w:eastAsiaTheme="minorEastAsia"/>
      <w:sz w:val="16"/>
      <w:szCs w:val="23"/>
      <w:lang w:val="es-ES"/>
    </w:rPr>
  </w:style>
  <w:style w:type="paragraph" w:customStyle="1" w:styleId="SubsubtituloIII">
    <w:name w:val="Subsubtitulo III"/>
    <w:basedOn w:val="Subsubtitulo2"/>
    <w:link w:val="SubsubtituloIIICar"/>
    <w:qFormat/>
    <w:rsid w:val="00E12538"/>
    <w:pPr>
      <w:numPr>
        <w:numId w:val="11"/>
      </w:numPr>
      <w:ind w:left="1208" w:hanging="357"/>
    </w:pPr>
    <w:rPr>
      <w:rFonts w:eastAsia="Times New Roman"/>
      <w:lang w:eastAsia="es-MX"/>
    </w:rPr>
  </w:style>
  <w:style w:type="table" w:styleId="Tabladecuadrcula5oscura-nfasis1">
    <w:name w:val="Grid Table 5 Dark Accent 1"/>
    <w:basedOn w:val="Tablanormal"/>
    <w:uiPriority w:val="50"/>
    <w:rsid w:val="00C818D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customStyle="1" w:styleId="SubsubtituloIIICar">
    <w:name w:val="Subsubtitulo III Car"/>
    <w:basedOn w:val="Subsubtitulo2Car"/>
    <w:link w:val="SubsubtituloIII"/>
    <w:rsid w:val="00E12538"/>
    <w:rPr>
      <w:rFonts w:asciiTheme="majorHAnsi" w:eastAsia="Times New Roman" w:hAnsiTheme="majorHAnsi" w:cstheme="majorBidi"/>
      <w:b/>
      <w:caps/>
      <w:color w:val="595959" w:themeColor="text1" w:themeTint="A6"/>
      <w:szCs w:val="32"/>
      <w:lang w:val="es-ES" w:eastAsia="es-MX"/>
    </w:rPr>
  </w:style>
  <w:style w:type="paragraph" w:customStyle="1" w:styleId="Default">
    <w:name w:val="Default"/>
    <w:rsid w:val="00743540"/>
    <w:pPr>
      <w:spacing w:after="0" w:line="240" w:lineRule="auto"/>
    </w:pPr>
    <w:rPr>
      <w:rFonts w:ascii="Times New Roman" w:eastAsia="ヒラギノ角ゴ Pro W3" w:hAnsi="Times New Roman" w:cs="Times New Roman"/>
      <w:color w:val="000000"/>
      <w:sz w:val="24"/>
      <w:szCs w:val="20"/>
      <w:lang w:val="en-GB" w:eastAsia="en-CA"/>
    </w:rPr>
  </w:style>
  <w:style w:type="paragraph" w:customStyle="1" w:styleId="Referencia">
    <w:name w:val="Referencia"/>
    <w:basedOn w:val="Normal"/>
    <w:link w:val="ReferenciaCar"/>
    <w:qFormat/>
    <w:rsid w:val="00260B56"/>
    <w:rPr>
      <w:sz w:val="18"/>
      <w:vertAlign w:val="superscript"/>
    </w:rPr>
  </w:style>
  <w:style w:type="character" w:styleId="Hipervnculovisitado">
    <w:name w:val="FollowedHyperlink"/>
    <w:basedOn w:val="Fuentedeprrafopredeter"/>
    <w:uiPriority w:val="99"/>
    <w:semiHidden/>
    <w:unhideWhenUsed/>
    <w:rsid w:val="00695A36"/>
    <w:rPr>
      <w:color w:val="89C3E5" w:themeColor="followedHyperlink"/>
      <w:u w:val="single"/>
    </w:rPr>
  </w:style>
  <w:style w:type="character" w:customStyle="1" w:styleId="ReferenciaCar">
    <w:name w:val="Referencia Car"/>
    <w:basedOn w:val="Fuentedeprrafopredeter"/>
    <w:link w:val="Referencia"/>
    <w:rsid w:val="00260B56"/>
    <w:rPr>
      <w:rFonts w:ascii="Times New Roman" w:eastAsiaTheme="minorEastAsia" w:hAnsi="Times New Roman"/>
      <w:sz w:val="18"/>
      <w:szCs w:val="23"/>
      <w:vertAlign w:val="superscript"/>
      <w:lang w:val="es-ES"/>
    </w:rPr>
  </w:style>
  <w:style w:type="paragraph" w:customStyle="1" w:styleId="Practica">
    <w:name w:val="Practica"/>
    <w:basedOn w:val="Normal"/>
    <w:link w:val="PracticaCar"/>
    <w:autoRedefine/>
    <w:qFormat/>
    <w:rsid w:val="00D9074B"/>
    <w:pPr>
      <w:ind w:left="284" w:firstLine="0"/>
      <w:jc w:val="center"/>
    </w:pPr>
    <w:rPr>
      <w:rFonts w:ascii="Tw Cen MT" w:hAnsi="Tw Cen MT"/>
      <w:b/>
      <w:i/>
      <w:color w:val="FFFFFF" w:themeColor="background1"/>
    </w:rPr>
  </w:style>
  <w:style w:type="character" w:customStyle="1" w:styleId="PracticaCar">
    <w:name w:val="Practica Car"/>
    <w:basedOn w:val="Fuentedeprrafopredeter"/>
    <w:link w:val="Practica"/>
    <w:rsid w:val="00D9074B"/>
    <w:rPr>
      <w:rFonts w:ascii="Tw Cen MT" w:eastAsiaTheme="minorEastAsia" w:hAnsi="Tw Cen MT"/>
      <w:b/>
      <w:i/>
      <w:color w:val="FFFFFF" w:themeColor="background1"/>
      <w:szCs w:val="23"/>
      <w:lang w:val="es-ES"/>
    </w:rPr>
  </w:style>
  <w:style w:type="paragraph" w:customStyle="1" w:styleId="Ecuacion">
    <w:name w:val="Ecuacion"/>
    <w:basedOn w:val="Normal"/>
    <w:link w:val="EcuacionCar"/>
    <w:autoRedefine/>
    <w:qFormat/>
    <w:rsid w:val="00215DC6"/>
    <w:pPr>
      <w:spacing w:before="0" w:after="0"/>
      <w:ind w:firstLine="0"/>
      <w:jc w:val="center"/>
    </w:pPr>
    <w:rPr>
      <w:rFonts w:ascii="Cambria Math" w:eastAsia="Calibri" w:hAnsi="Cambria Math" w:cs="Times New Roman"/>
      <w:bCs/>
      <w:i/>
      <w:color w:val="C00000"/>
      <w:sz w:val="24"/>
      <w:szCs w:val="22"/>
      <w:lang w:val="es-MX"/>
    </w:rPr>
  </w:style>
  <w:style w:type="character" w:customStyle="1" w:styleId="EcuacionCar">
    <w:name w:val="Ecuacion Car"/>
    <w:basedOn w:val="Fuentedeprrafopredeter"/>
    <w:link w:val="Ecuacion"/>
    <w:rsid w:val="00215DC6"/>
    <w:rPr>
      <w:rFonts w:ascii="Cambria Math" w:eastAsia="Calibri" w:hAnsi="Cambria Math" w:cs="Times New Roman"/>
      <w:bCs/>
      <w:i/>
      <w:color w:val="C00000"/>
      <w:sz w:val="24"/>
      <w:lang w:val="es-MX"/>
    </w:rPr>
  </w:style>
  <w:style w:type="paragraph" w:customStyle="1" w:styleId="Subrayado">
    <w:name w:val="Subrayado"/>
    <w:basedOn w:val="Normal"/>
    <w:link w:val="SubrayadoCar"/>
    <w:qFormat/>
    <w:rsid w:val="00A66210"/>
    <w:rPr>
      <w:i/>
      <w:color w:val="0070C0"/>
      <w:lang w:val="es-MX"/>
    </w:rPr>
  </w:style>
  <w:style w:type="paragraph" w:customStyle="1" w:styleId="Subecu">
    <w:name w:val="Subecu"/>
    <w:basedOn w:val="Normal"/>
    <w:link w:val="SubecuCar"/>
    <w:qFormat/>
    <w:rsid w:val="00A66210"/>
    <w:rPr>
      <w:i/>
      <w:color w:val="002060"/>
    </w:rPr>
  </w:style>
  <w:style w:type="character" w:customStyle="1" w:styleId="SubrayadoCar">
    <w:name w:val="Subrayado Car"/>
    <w:basedOn w:val="Fuentedeprrafopredeter"/>
    <w:link w:val="Subrayado"/>
    <w:rsid w:val="00A66210"/>
    <w:rPr>
      <w:rFonts w:ascii="Times New Roman" w:eastAsiaTheme="minorEastAsia" w:hAnsi="Times New Roman"/>
      <w:i/>
      <w:color w:val="0070C0"/>
      <w:szCs w:val="23"/>
      <w:lang w:val="es-MX"/>
    </w:rPr>
  </w:style>
  <w:style w:type="paragraph" w:customStyle="1" w:styleId="Times">
    <w:name w:val="Times"/>
    <w:basedOn w:val="Normal"/>
    <w:link w:val="TimesCar"/>
    <w:qFormat/>
    <w:rsid w:val="00E80F1B"/>
    <w:pPr>
      <w:widowControl w:val="0"/>
      <w:overflowPunct w:val="0"/>
      <w:autoSpaceDE w:val="0"/>
      <w:autoSpaceDN w:val="0"/>
      <w:adjustRightInd w:val="0"/>
      <w:spacing w:after="240"/>
      <w:ind w:firstLine="180"/>
    </w:pPr>
    <w:rPr>
      <w:rFonts w:eastAsiaTheme="minorHAnsi" w:cs="Times New Roman"/>
      <w:color w:val="000000" w:themeColor="text1"/>
      <w:szCs w:val="22"/>
      <w:lang w:val="es-MX"/>
      <w14:textOutline w14:w="0" w14:cap="flat" w14:cmpd="sng" w14:algn="ctr">
        <w14:noFill/>
        <w14:prstDash w14:val="solid"/>
        <w14:round/>
      </w14:textOutline>
    </w:rPr>
  </w:style>
  <w:style w:type="character" w:customStyle="1" w:styleId="SubecuCar">
    <w:name w:val="Subecu Car"/>
    <w:basedOn w:val="Fuentedeprrafopredeter"/>
    <w:link w:val="Subecu"/>
    <w:rsid w:val="00A66210"/>
    <w:rPr>
      <w:rFonts w:ascii="Times New Roman" w:eastAsiaTheme="minorEastAsia" w:hAnsi="Times New Roman"/>
      <w:i/>
      <w:color w:val="002060"/>
      <w:szCs w:val="23"/>
      <w:lang w:val="es-ES"/>
    </w:rPr>
  </w:style>
  <w:style w:type="character" w:customStyle="1" w:styleId="TimesCar">
    <w:name w:val="Times Car"/>
    <w:basedOn w:val="Fuentedeprrafopredeter"/>
    <w:link w:val="Times"/>
    <w:rsid w:val="00E80F1B"/>
    <w:rPr>
      <w:rFonts w:ascii="Times New Roman" w:hAnsi="Times New Roman" w:cs="Times New Roman"/>
      <w:color w:val="000000" w:themeColor="text1"/>
      <w:lang w:val="es-MX"/>
      <w14:textOutline w14:w="0" w14:cap="flat" w14:cmpd="sng" w14:algn="ctr">
        <w14:noFill/>
        <w14:prstDash w14:val="solid"/>
        <w14:round/>
      </w14:textOutline>
    </w:rPr>
  </w:style>
  <w:style w:type="paragraph" w:customStyle="1" w:styleId="Definicinimportante">
    <w:name w:val="Definición importante"/>
    <w:basedOn w:val="Normal"/>
    <w:link w:val="DefinicinimportanteCar"/>
    <w:autoRedefine/>
    <w:rsid w:val="00E80F1B"/>
    <w:pPr>
      <w:widowControl w:val="0"/>
      <w:autoSpaceDE w:val="0"/>
      <w:autoSpaceDN w:val="0"/>
      <w:adjustRightInd w:val="0"/>
      <w:spacing w:before="0" w:after="0"/>
      <w:ind w:firstLine="180"/>
      <w:jc w:val="right"/>
    </w:pPr>
    <w:rPr>
      <w:rFonts w:ascii="Cambria Math" w:eastAsiaTheme="minorHAnsi" w:hAnsi="Cambria Math"/>
      <w:b/>
      <w:i/>
      <w:color w:val="FF0000"/>
      <w:szCs w:val="22"/>
      <w:lang w:val="es-MX"/>
      <w14:shadow w14:blurRad="38100" w14:dist="88900" w14:dir="2700000" w14:sx="100000" w14:sy="100000" w14:kx="0" w14:ky="0" w14:algn="tl">
        <w14:schemeClr w14:val="tx1">
          <w14:alpha w14:val="25000"/>
          <w14:lumMod w14:val="50000"/>
          <w14:lumOff w14:val="50000"/>
        </w14:schemeClr>
      </w14:shadow>
    </w:rPr>
  </w:style>
  <w:style w:type="character" w:customStyle="1" w:styleId="DefinicinimportanteCar">
    <w:name w:val="Definición importante Car"/>
    <w:basedOn w:val="Fuentedeprrafopredeter"/>
    <w:link w:val="Definicinimportante"/>
    <w:rsid w:val="00E80F1B"/>
    <w:rPr>
      <w:rFonts w:ascii="Cambria Math" w:hAnsi="Cambria Math"/>
      <w:b/>
      <w:i/>
      <w:color w:val="FF0000"/>
      <w:lang w:val="es-MX"/>
      <w14:shadow w14:blurRad="38100" w14:dist="88900" w14:dir="2700000" w14:sx="100000" w14:sy="100000" w14:kx="0" w14:ky="0" w14:algn="tl">
        <w14:schemeClr w14:val="tx1">
          <w14:alpha w14:val="25000"/>
          <w14:lumMod w14:val="50000"/>
          <w14:lumOff w14:val="50000"/>
        </w14:schemeClr>
      </w14:shadow>
    </w:rPr>
  </w:style>
  <w:style w:type="paragraph" w:customStyle="1" w:styleId="Definicinsecundara">
    <w:name w:val="Definición secundaría"/>
    <w:basedOn w:val="Definicinimportante"/>
    <w:link w:val="DefinicinsecundaraCar"/>
    <w:rsid w:val="001D033B"/>
    <w:rPr>
      <w:color w:val="0070C0"/>
    </w:rPr>
  </w:style>
  <w:style w:type="character" w:customStyle="1" w:styleId="DefinicinsecundaraCar">
    <w:name w:val="Definición secundaría Car"/>
    <w:basedOn w:val="DefinicinimportanteCar"/>
    <w:link w:val="Definicinsecundara"/>
    <w:rsid w:val="001D033B"/>
    <w:rPr>
      <w:rFonts w:ascii="Cambria Math" w:hAnsi="Cambria Math"/>
      <w:b/>
      <w:i/>
      <w:color w:val="0070C0"/>
      <w:lang w:val="es-MX"/>
      <w14:shadow w14:blurRad="38100" w14:dist="88900" w14:dir="2700000" w14:sx="100000" w14:sy="100000" w14:kx="0" w14:ky="0" w14:algn="tl">
        <w14:schemeClr w14:val="tx1">
          <w14:alpha w14:val="25000"/>
          <w14:lumMod w14:val="50000"/>
          <w14:lumOff w14:val="50000"/>
        </w14:schemeClr>
      </w14:shadow>
    </w:rPr>
  </w:style>
  <w:style w:type="paragraph" w:customStyle="1" w:styleId="Subtitulo5">
    <w:name w:val="Subtitulo 5"/>
    <w:basedOn w:val="Ttulo1"/>
    <w:link w:val="Subtitulo5Car"/>
    <w:qFormat/>
    <w:rsid w:val="00265200"/>
    <w:pPr>
      <w:numPr>
        <w:numId w:val="12"/>
      </w:numPr>
      <w:ind w:left="1208" w:hanging="357"/>
    </w:pPr>
    <w:rPr>
      <w:rFonts w:eastAsia="Times New Roman"/>
      <w:lang w:eastAsia="es-MX"/>
    </w:rPr>
  </w:style>
  <w:style w:type="character" w:customStyle="1" w:styleId="Subtitulo5Car">
    <w:name w:val="Subtitulo 5 Car"/>
    <w:basedOn w:val="Ttulo1Car"/>
    <w:link w:val="Subtitulo5"/>
    <w:rsid w:val="00265200"/>
    <w:rPr>
      <w:rFonts w:asciiTheme="majorHAnsi" w:eastAsia="Times New Roman" w:hAnsiTheme="majorHAnsi" w:cstheme="majorBidi"/>
      <w:b/>
      <w:caps/>
      <w:color w:val="595959" w:themeColor="text1" w:themeTint="A6"/>
      <w:szCs w:val="32"/>
      <w:lang w:val="es-ES" w:eastAsia="es-MX"/>
    </w:rPr>
  </w:style>
  <w:style w:type="paragraph" w:customStyle="1" w:styleId="Vietas2">
    <w:name w:val="Viñetas 2"/>
    <w:basedOn w:val="Ttulo4"/>
    <w:link w:val="Vietas2Car"/>
    <w:qFormat/>
    <w:rsid w:val="00747FF0"/>
    <w:pPr>
      <w:numPr>
        <w:numId w:val="13"/>
      </w:numPr>
      <w:spacing w:before="0" w:after="0"/>
    </w:pPr>
    <w:rPr>
      <w:rFonts w:eastAsia="Times New Roman"/>
      <w:caps w:val="0"/>
      <w:spacing w:val="0"/>
    </w:rPr>
  </w:style>
  <w:style w:type="character" w:customStyle="1" w:styleId="Vietas2Car">
    <w:name w:val="Viñetas 2 Car"/>
    <w:basedOn w:val="Ttulo4Car"/>
    <w:link w:val="Vietas2"/>
    <w:rsid w:val="00747FF0"/>
    <w:rPr>
      <w:rFonts w:ascii="Times New Roman" w:eastAsia="Times New Roman" w:hAnsi="Times New Roman"/>
      <w:caps w:val="0"/>
      <w:spacing w:val="14"/>
      <w:lang w:val="es-ES"/>
    </w:rPr>
  </w:style>
  <w:style w:type="paragraph" w:customStyle="1" w:styleId="Subtitulo6">
    <w:name w:val="Subtitulo 6"/>
    <w:basedOn w:val="Subtitulo5"/>
    <w:link w:val="Subtitulo6Car"/>
    <w:autoRedefine/>
    <w:qFormat/>
    <w:rsid w:val="00225C20"/>
    <w:pPr>
      <w:numPr>
        <w:numId w:val="14"/>
      </w:numPr>
      <w:ind w:left="1208" w:hanging="357"/>
    </w:pPr>
  </w:style>
  <w:style w:type="character" w:customStyle="1" w:styleId="Subtitulo6Car">
    <w:name w:val="Subtitulo 6 Car"/>
    <w:basedOn w:val="Subtitulo5Car"/>
    <w:link w:val="Subtitulo6"/>
    <w:rsid w:val="00225C20"/>
    <w:rPr>
      <w:rFonts w:asciiTheme="majorHAnsi" w:eastAsia="Times New Roman" w:hAnsiTheme="majorHAnsi" w:cstheme="majorBidi"/>
      <w:b/>
      <w:caps/>
      <w:color w:val="595959" w:themeColor="text1" w:themeTint="A6"/>
      <w:szCs w:val="32"/>
      <w:lang w:val="es-ES" w:eastAsia="es-MX"/>
    </w:rPr>
  </w:style>
  <w:style w:type="character" w:customStyle="1" w:styleId="citation">
    <w:name w:val="citation"/>
    <w:basedOn w:val="Fuentedeprrafopredeter"/>
    <w:rsid w:val="00B72AE5"/>
  </w:style>
  <w:style w:type="paragraph" w:customStyle="1" w:styleId="Referenciasfinal">
    <w:name w:val="Referencias final"/>
    <w:basedOn w:val="Normal"/>
    <w:link w:val="ReferenciasfinalCar"/>
    <w:qFormat/>
    <w:rsid w:val="002829D2"/>
    <w:pPr>
      <w:numPr>
        <w:numId w:val="19"/>
      </w:numPr>
      <w:spacing w:before="0" w:after="0" w:line="240" w:lineRule="auto"/>
      <w:ind w:left="851" w:hanging="567"/>
    </w:pPr>
    <w:rPr>
      <w:sz w:val="20"/>
      <w:lang w:val="en-US"/>
    </w:rPr>
  </w:style>
  <w:style w:type="character" w:customStyle="1" w:styleId="ReferenciasfinalCar">
    <w:name w:val="Referencias final Car"/>
    <w:basedOn w:val="Fuentedeprrafopredeter"/>
    <w:link w:val="Referenciasfinal"/>
    <w:rsid w:val="002829D2"/>
    <w:rPr>
      <w:rFonts w:ascii="Times New Roman" w:eastAsiaTheme="minorEastAsia" w:hAnsi="Times New Roman"/>
      <w:sz w:val="20"/>
      <w:szCs w:val="23"/>
    </w:rPr>
  </w:style>
  <w:style w:type="paragraph" w:customStyle="1" w:styleId="Subtitulo8">
    <w:name w:val="Subtitulo 8"/>
    <w:basedOn w:val="Subtitulo6"/>
    <w:link w:val="Subtitulo8Car"/>
    <w:qFormat/>
    <w:rsid w:val="003B432D"/>
    <w:pPr>
      <w:numPr>
        <w:numId w:val="16"/>
      </w:numPr>
    </w:pPr>
  </w:style>
  <w:style w:type="paragraph" w:customStyle="1" w:styleId="Ejercicios">
    <w:name w:val="Ejercicios"/>
    <w:basedOn w:val="Prrafodelista"/>
    <w:link w:val="EjerciciosCar"/>
    <w:qFormat/>
    <w:rsid w:val="009E0B05"/>
    <w:pPr>
      <w:widowControl w:val="0"/>
      <w:numPr>
        <w:numId w:val="33"/>
      </w:numPr>
      <w:overflowPunct w:val="0"/>
      <w:autoSpaceDE w:val="0"/>
      <w:autoSpaceDN w:val="0"/>
      <w:adjustRightInd w:val="0"/>
      <w:spacing w:before="0"/>
    </w:pPr>
    <w:rPr>
      <w:rFonts w:ascii="Times New Roman" w:hAnsi="Times New Roman" w:cs="Times New Roman"/>
    </w:rPr>
  </w:style>
  <w:style w:type="character" w:customStyle="1" w:styleId="Subtitulo8Car">
    <w:name w:val="Subtitulo 8 Car"/>
    <w:basedOn w:val="Subtitulo6Car"/>
    <w:link w:val="Subtitulo8"/>
    <w:rsid w:val="00225C20"/>
    <w:rPr>
      <w:rFonts w:asciiTheme="majorHAnsi" w:eastAsia="Times New Roman" w:hAnsiTheme="majorHAnsi" w:cstheme="majorBidi"/>
      <w:b/>
      <w:caps/>
      <w:color w:val="595959" w:themeColor="text1" w:themeTint="A6"/>
      <w:szCs w:val="32"/>
      <w:lang w:val="es-ES" w:eastAsia="es-MX"/>
    </w:rPr>
  </w:style>
  <w:style w:type="character" w:customStyle="1" w:styleId="PrrafodelistaCar">
    <w:name w:val="Párrafo de lista Car"/>
    <w:basedOn w:val="Fuentedeprrafopredeter"/>
    <w:link w:val="Prrafodelista"/>
    <w:uiPriority w:val="34"/>
    <w:rsid w:val="009E0B05"/>
    <w:rPr>
      <w:rFonts w:eastAsiaTheme="minorEastAsia"/>
      <w:szCs w:val="23"/>
      <w:lang w:val="es-ES"/>
    </w:rPr>
  </w:style>
  <w:style w:type="character" w:customStyle="1" w:styleId="EjerciciosCar">
    <w:name w:val="Ejercicios Car"/>
    <w:basedOn w:val="PrrafodelistaCar"/>
    <w:link w:val="Ejercicios"/>
    <w:rsid w:val="009E0B05"/>
    <w:rPr>
      <w:rFonts w:ascii="Times New Roman" w:eastAsiaTheme="minorEastAsia" w:hAnsi="Times New Roman" w:cs="Times New Roman"/>
      <w:szCs w:val="23"/>
      <w:lang w:val="es-ES"/>
    </w:rPr>
  </w:style>
  <w:style w:type="character" w:styleId="Refdecomentario">
    <w:name w:val="annotation reference"/>
    <w:basedOn w:val="Fuentedeprrafopredeter"/>
    <w:uiPriority w:val="99"/>
    <w:semiHidden/>
    <w:unhideWhenUsed/>
    <w:rsid w:val="00677EC3"/>
    <w:rPr>
      <w:sz w:val="16"/>
      <w:szCs w:val="16"/>
    </w:rPr>
  </w:style>
  <w:style w:type="paragraph" w:styleId="Textocomentario">
    <w:name w:val="annotation text"/>
    <w:basedOn w:val="Normal"/>
    <w:link w:val="TextocomentarioCar"/>
    <w:uiPriority w:val="99"/>
    <w:semiHidden/>
    <w:unhideWhenUsed/>
    <w:rsid w:val="00677E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7EC3"/>
    <w:rPr>
      <w:rFonts w:ascii="Times New Roman" w:eastAsiaTheme="minorEastAsia" w:hAnsi="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677EC3"/>
    <w:rPr>
      <w:b/>
      <w:bCs/>
    </w:rPr>
  </w:style>
  <w:style w:type="character" w:customStyle="1" w:styleId="AsuntodelcomentarioCar">
    <w:name w:val="Asunto del comentario Car"/>
    <w:basedOn w:val="TextocomentarioCar"/>
    <w:link w:val="Asuntodelcomentario"/>
    <w:uiPriority w:val="99"/>
    <w:semiHidden/>
    <w:rsid w:val="00677EC3"/>
    <w:rPr>
      <w:rFonts w:ascii="Times New Roman" w:eastAsiaTheme="minorEastAsia" w:hAnsi="Times New Roman"/>
      <w:b/>
      <w:bCs/>
      <w:sz w:val="20"/>
      <w:szCs w:val="20"/>
      <w:lang w:val="es-ES"/>
    </w:rPr>
  </w:style>
  <w:style w:type="paragraph" w:customStyle="1" w:styleId="Paginas">
    <w:name w:val="Paginas"/>
    <w:basedOn w:val="Ventana"/>
    <w:link w:val="PaginasCar"/>
    <w:qFormat/>
    <w:rsid w:val="0051514F"/>
    <w:pPr>
      <w:jc w:val="center"/>
    </w:pPr>
    <w:rPr>
      <w:color w:val="000000" w:themeColor="text1"/>
    </w:rPr>
  </w:style>
  <w:style w:type="character" w:customStyle="1" w:styleId="PaginasCar">
    <w:name w:val="Paginas Car"/>
    <w:basedOn w:val="VentanaCar"/>
    <w:link w:val="Paginas"/>
    <w:rsid w:val="0051514F"/>
    <w:rPr>
      <w:rFonts w:ascii="Times New Roman" w:eastAsia="Calibri" w:hAnsi="Times New Roman" w:cs="Times New Roman"/>
      <w:color w:val="000000" w:themeColor="text1"/>
      <w:sz w:val="16"/>
      <w:szCs w:val="40"/>
      <w:lang w:val="es-MX" w:eastAsia="es-MX"/>
    </w:rPr>
  </w:style>
  <w:style w:type="table" w:styleId="Tabladecuadrcula5oscura-nfasis6">
    <w:name w:val="Grid Table 5 Dark Accent 6"/>
    <w:basedOn w:val="Tablanormal"/>
    <w:uiPriority w:val="50"/>
    <w:rsid w:val="00CB7A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customStyle="1" w:styleId="OC-I">
    <w:name w:val="OC-I"/>
    <w:basedOn w:val="Tablaclsica2"/>
    <w:uiPriority w:val="99"/>
    <w:rsid w:val="00CB7AAA"/>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rFonts w:ascii="Times New Roman" w:hAnsi="Times New Roman"/>
        <w:i/>
        <w:color w:val="auto"/>
        <w:sz w:val="22"/>
      </w:rPr>
      <w:tblPr/>
      <w:tcPr>
        <w:tcBorders>
          <w:bottom w:val="single" w:sz="6" w:space="0" w:color="000000"/>
          <w:tl2br w:val="none" w:sz="0" w:space="0" w:color="auto"/>
          <w:tr2bl w:val="none" w:sz="0" w:space="0" w:color="auto"/>
        </w:tcBorders>
        <w:shd w:val="clear" w:color="auto" w:fill="B3D5AB" w:themeFill="accent4" w:themeFillTint="66"/>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val="0"/>
        <w:bCs/>
        <w:i/>
        <w:color w:val="auto"/>
        <w:sz w:val="20"/>
      </w:rPr>
      <w:tblPr/>
      <w:tcPr>
        <w:tcBorders>
          <w:tl2br w:val="none" w:sz="0" w:space="0" w:color="auto"/>
          <w:tr2bl w:val="none" w:sz="0" w:space="0" w:color="auto"/>
        </w:tcBorders>
        <w:shd w:val="clear" w:color="auto" w:fill="D9EAD5" w:themeFill="accent4"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clear" w:color="auto" w:fill="8DC182" w:themeFill="accent4" w:themeFillTint="99"/>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CB7AAA"/>
    <w:pPr>
      <w:spacing w:before="120" w:after="120" w:line="288" w:lineRule="auto"/>
      <w:ind w:firstLine="284"/>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decuadrcula5oscura-nfasis11">
    <w:name w:val="Tabla de cuadrícula 5 oscura - Énfasis 11"/>
    <w:basedOn w:val="Tablanormal"/>
    <w:next w:val="Tabladecuadrcula5oscura-nfasis1"/>
    <w:uiPriority w:val="50"/>
    <w:rsid w:val="00044FBD"/>
    <w:pPr>
      <w:spacing w:after="0" w:line="240" w:lineRule="auto"/>
    </w:pPr>
    <w:rPr>
      <w:rFonts w:ascii="Tw Cen MT" w:eastAsia="Tw Cen MT" w:hAnsi="Tw Cen MT" w:cs="Times New Roma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customStyle="1" w:styleId="Tablaconcuadrcula1">
    <w:name w:val="Tabla con cuadrícula1"/>
    <w:basedOn w:val="Tablanormal"/>
    <w:next w:val="Tablaconcuadrcula"/>
    <w:uiPriority w:val="39"/>
    <w:rsid w:val="00703769"/>
    <w:pPr>
      <w:spacing w:after="0" w:line="240" w:lineRule="auto"/>
    </w:pPr>
    <w:rPr>
      <w:rFonts w:eastAsiaTheme="minorEastAsia"/>
      <w:sz w:val="24"/>
      <w:szCs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C30C21"/>
    <w:pPr>
      <w:spacing w:after="0" w:line="240" w:lineRule="auto"/>
    </w:pPr>
    <w:rPr>
      <w:rFonts w:eastAsiaTheme="minorEastAsia"/>
      <w:sz w:val="24"/>
      <w:szCs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cuacin2">
    <w:name w:val="Ecuación 2"/>
    <w:basedOn w:val="Ecuacion"/>
    <w:link w:val="Ecuacin2Car"/>
    <w:qFormat/>
    <w:rsid w:val="00602CC3"/>
    <w:rPr>
      <w:color w:val="auto"/>
      <w:lang w:val="es-ES"/>
    </w:rPr>
  </w:style>
  <w:style w:type="paragraph" w:customStyle="1" w:styleId="Subtit4">
    <w:name w:val="Subtit 4"/>
    <w:basedOn w:val="Subsubtitulo2"/>
    <w:link w:val="Subtit4Car"/>
    <w:qFormat/>
    <w:rsid w:val="00E77D48"/>
    <w:pPr>
      <w:numPr>
        <w:numId w:val="25"/>
      </w:numPr>
      <w:ind w:left="1208" w:hanging="357"/>
    </w:pPr>
    <w:rPr>
      <w:lang w:val="es-MX"/>
    </w:rPr>
  </w:style>
  <w:style w:type="character" w:customStyle="1" w:styleId="Ecuacin2Car">
    <w:name w:val="Ecuación 2 Car"/>
    <w:basedOn w:val="EcuacionCar"/>
    <w:link w:val="Ecuacin2"/>
    <w:rsid w:val="00602CC3"/>
    <w:rPr>
      <w:rFonts w:ascii="Cambria Math" w:eastAsia="Calibri" w:hAnsi="Cambria Math" w:cs="Times New Roman"/>
      <w:bCs/>
      <w:i/>
      <w:color w:val="C00000"/>
      <w:sz w:val="24"/>
      <w:lang w:val="es-ES"/>
    </w:rPr>
  </w:style>
  <w:style w:type="character" w:customStyle="1" w:styleId="Subtit4Car">
    <w:name w:val="Subtit 4 Car"/>
    <w:basedOn w:val="Subsubtitulo2Car"/>
    <w:link w:val="Subtit4"/>
    <w:rsid w:val="00E77D48"/>
    <w:rPr>
      <w:rFonts w:asciiTheme="majorHAnsi" w:eastAsiaTheme="majorEastAsia" w:hAnsiTheme="majorHAnsi" w:cstheme="majorBidi"/>
      <w:b/>
      <w:caps/>
      <w:color w:val="595959" w:themeColor="text1" w:themeTint="A6"/>
      <w:szCs w:val="32"/>
      <w:lang w:val="es-MX"/>
    </w:rPr>
  </w:style>
  <w:style w:type="paragraph" w:customStyle="1" w:styleId="Sub7">
    <w:name w:val="Sub7"/>
    <w:basedOn w:val="Subtitulo6"/>
    <w:link w:val="Sub7Car"/>
    <w:qFormat/>
    <w:rsid w:val="005F4AE6"/>
    <w:pPr>
      <w:numPr>
        <w:numId w:val="28"/>
      </w:numPr>
      <w:ind w:left="1208" w:hanging="357"/>
    </w:pPr>
  </w:style>
  <w:style w:type="paragraph" w:customStyle="1" w:styleId="Sub9">
    <w:name w:val="Sub9"/>
    <w:basedOn w:val="Subtitulo8"/>
    <w:link w:val="Sub9Car"/>
    <w:qFormat/>
    <w:rsid w:val="00DA53EA"/>
    <w:pPr>
      <w:numPr>
        <w:numId w:val="29"/>
      </w:numPr>
      <w:ind w:left="1208" w:hanging="357"/>
    </w:pPr>
  </w:style>
  <w:style w:type="character" w:customStyle="1" w:styleId="Sub7Car">
    <w:name w:val="Sub7 Car"/>
    <w:basedOn w:val="Subtitulo6Car"/>
    <w:link w:val="Sub7"/>
    <w:rsid w:val="005F4AE6"/>
    <w:rPr>
      <w:rFonts w:asciiTheme="majorHAnsi" w:eastAsia="Times New Roman" w:hAnsiTheme="majorHAnsi" w:cstheme="majorBidi"/>
      <w:b/>
      <w:caps/>
      <w:color w:val="595959" w:themeColor="text1" w:themeTint="A6"/>
      <w:szCs w:val="32"/>
      <w:lang w:val="es-ES" w:eastAsia="es-MX"/>
    </w:rPr>
  </w:style>
  <w:style w:type="character" w:customStyle="1" w:styleId="Sub9Car">
    <w:name w:val="Sub9 Car"/>
    <w:basedOn w:val="Subtitulo8Car"/>
    <w:link w:val="Sub9"/>
    <w:rsid w:val="00DA53EA"/>
    <w:rPr>
      <w:rFonts w:asciiTheme="majorHAnsi" w:eastAsia="Times New Roman" w:hAnsiTheme="majorHAnsi" w:cstheme="majorBidi"/>
      <w:b/>
      <w:caps/>
      <w:color w:val="595959" w:themeColor="text1" w:themeTint="A6"/>
      <w:szCs w:val="32"/>
      <w:lang w:val="es-ES" w:eastAsia="es-MX"/>
    </w:rPr>
  </w:style>
  <w:style w:type="paragraph" w:styleId="TtulodeTDC">
    <w:name w:val="TOC Heading"/>
    <w:basedOn w:val="Ttulo1"/>
    <w:next w:val="Normal"/>
    <w:uiPriority w:val="39"/>
    <w:unhideWhenUsed/>
    <w:qFormat/>
    <w:rsid w:val="0012156C"/>
    <w:pPr>
      <w:keepNext/>
      <w:keepLines/>
      <w:numPr>
        <w:numId w:val="0"/>
      </w:numPr>
      <w:spacing w:before="240" w:after="0" w:line="259" w:lineRule="auto"/>
      <w:jc w:val="left"/>
      <w:outlineLvl w:val="9"/>
    </w:pPr>
    <w:rPr>
      <w:b w:val="0"/>
      <w:caps w:val="0"/>
      <w:color w:val="B35E06" w:themeColor="accent1" w:themeShade="BF"/>
      <w:sz w:val="32"/>
      <w:lang w:val="es-MX" w:eastAsia="es-MX"/>
    </w:rPr>
  </w:style>
  <w:style w:type="paragraph" w:customStyle="1" w:styleId="ndice-A">
    <w:name w:val="Índice-A"/>
    <w:basedOn w:val="TDC2"/>
    <w:link w:val="ndice-ACar"/>
    <w:qFormat/>
    <w:rsid w:val="000C79D1"/>
    <w:rPr>
      <w:b w:val="0"/>
      <w:caps/>
    </w:rPr>
  </w:style>
  <w:style w:type="paragraph" w:customStyle="1" w:styleId="ndice-B">
    <w:name w:val="Índice-B"/>
    <w:basedOn w:val="TDC1"/>
    <w:link w:val="ndice-BCar"/>
    <w:qFormat/>
    <w:rsid w:val="009048EB"/>
    <w:rPr>
      <w:caps w:val="0"/>
    </w:rPr>
  </w:style>
  <w:style w:type="character" w:customStyle="1" w:styleId="TDC2Car">
    <w:name w:val="TDC 2 Car"/>
    <w:basedOn w:val="Fuentedeprrafopredeter"/>
    <w:link w:val="TDC2"/>
    <w:uiPriority w:val="39"/>
    <w:rsid w:val="009C1C73"/>
    <w:rPr>
      <w:rFonts w:eastAsia="Times New Roman"/>
      <w:b/>
      <w:bCs/>
      <w:i/>
      <w:iCs/>
      <w:noProof/>
      <w:szCs w:val="23"/>
      <w:lang w:val="es-ES" w:eastAsia="es-MX"/>
    </w:rPr>
  </w:style>
  <w:style w:type="character" w:customStyle="1" w:styleId="ndice-ACar">
    <w:name w:val="Índice-A Car"/>
    <w:basedOn w:val="TDC2Car"/>
    <w:link w:val="ndice-A"/>
    <w:rsid w:val="000C79D1"/>
    <w:rPr>
      <w:rFonts w:eastAsia="Times New Roman"/>
      <w:b w:val="0"/>
      <w:bCs/>
      <w:i/>
      <w:iCs/>
      <w:caps/>
      <w:noProof/>
      <w:szCs w:val="23"/>
      <w:lang w:val="es-ES" w:eastAsia="es-MX"/>
    </w:rPr>
  </w:style>
  <w:style w:type="character" w:customStyle="1" w:styleId="TDC1Car">
    <w:name w:val="TDC 1 Car"/>
    <w:basedOn w:val="Fuentedeprrafopredeter"/>
    <w:link w:val="TDC1"/>
    <w:uiPriority w:val="39"/>
    <w:rsid w:val="009048EB"/>
    <w:rPr>
      <w:rFonts w:eastAsiaTheme="minorEastAsia"/>
      <w:bCs/>
      <w:caps/>
      <w:noProof/>
      <w:color w:val="323232" w:themeColor="text2"/>
      <w:sz w:val="20"/>
      <w:szCs w:val="20"/>
      <w:lang w:val="es-ES"/>
    </w:rPr>
  </w:style>
  <w:style w:type="character" w:customStyle="1" w:styleId="ndice-BCar">
    <w:name w:val="Índice-B Car"/>
    <w:basedOn w:val="TDC1Car"/>
    <w:link w:val="ndice-B"/>
    <w:rsid w:val="009048EB"/>
    <w:rPr>
      <w:rFonts w:eastAsiaTheme="minorEastAsia"/>
      <w:bCs/>
      <w:caps w:val="0"/>
      <w:noProof/>
      <w:color w:val="323232" w:themeColor="text2"/>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19003">
      <w:bodyDiv w:val="1"/>
      <w:marLeft w:val="0"/>
      <w:marRight w:val="0"/>
      <w:marTop w:val="0"/>
      <w:marBottom w:val="0"/>
      <w:divBdr>
        <w:top w:val="none" w:sz="0" w:space="0" w:color="auto"/>
        <w:left w:val="none" w:sz="0" w:space="0" w:color="auto"/>
        <w:bottom w:val="none" w:sz="0" w:space="0" w:color="auto"/>
        <w:right w:val="none" w:sz="0" w:space="0" w:color="auto"/>
      </w:divBdr>
    </w:div>
    <w:div w:id="1074626401">
      <w:bodyDiv w:val="1"/>
      <w:marLeft w:val="0"/>
      <w:marRight w:val="0"/>
      <w:marTop w:val="0"/>
      <w:marBottom w:val="0"/>
      <w:divBdr>
        <w:top w:val="none" w:sz="0" w:space="0" w:color="auto"/>
        <w:left w:val="none" w:sz="0" w:space="0" w:color="auto"/>
        <w:bottom w:val="none" w:sz="0" w:space="0" w:color="auto"/>
        <w:right w:val="none" w:sz="0" w:space="0" w:color="auto"/>
      </w:divBdr>
    </w:div>
    <w:div w:id="110631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es.wikipedia.org/wiki/Instrumento_de_medida"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svg"/><Relationship Id="rId27" Type="http://schemas.openxmlformats.org/officeDocument/2006/relationships/footer" Target="foot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B91DDAB90149E6975681FA370129CB"/>
        <w:category>
          <w:name w:val="General"/>
          <w:gallery w:val="placeholder"/>
        </w:category>
        <w:types>
          <w:type w:val="bbPlcHdr"/>
        </w:types>
        <w:behaviors>
          <w:behavior w:val="content"/>
        </w:behaviors>
        <w:guid w:val="{CA197EB2-5FDD-4731-89CC-B6041231F650}"/>
      </w:docPartPr>
      <w:docPartBody>
        <w:p w:rsidR="002F21EA" w:rsidRDefault="0084753E">
          <w:pPr>
            <w:pStyle w:val="C4B91DDAB90149E6975681FA370129CB"/>
          </w:pPr>
          <w:r>
            <w:rPr>
              <w:rFonts w:asciiTheme="majorHAnsi" w:eastAsiaTheme="majorEastAsia" w:hAnsiTheme="majorHAnsi" w:cstheme="majorBidi"/>
              <w:caps/>
              <w:color w:val="44546A" w:themeColor="text2"/>
              <w:sz w:val="110"/>
              <w:szCs w:val="110"/>
            </w:rPr>
            <w:t>[Escriba el título del documento]</w:t>
          </w:r>
        </w:p>
      </w:docPartBody>
    </w:docPart>
    <w:docPart>
      <w:docPartPr>
        <w:name w:val="94C35B891B504C35936796537EA62EB1"/>
        <w:category>
          <w:name w:val="General"/>
          <w:gallery w:val="placeholder"/>
        </w:category>
        <w:types>
          <w:type w:val="bbPlcHdr"/>
        </w:types>
        <w:behaviors>
          <w:behavior w:val="content"/>
        </w:behaviors>
        <w:guid w:val="{AC52CBFF-9703-400F-8DC9-6E5C839CA1A8}"/>
      </w:docPartPr>
      <w:docPartBody>
        <w:p w:rsidR="000E4369" w:rsidRDefault="00DE104E" w:rsidP="00DE104E">
          <w:pPr>
            <w:pStyle w:val="94C35B891B504C35936796537EA62EB1"/>
          </w:pPr>
          <w:r>
            <w:rPr>
              <w:b/>
              <w:color w:val="44546A" w:themeColor="text2"/>
              <w:sz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Nspire Sans">
    <w:altName w:val="Microsoft YaHei"/>
    <w:panose1 w:val="020B0604020202020204"/>
    <w:charset w:val="86"/>
    <w:family w:val="swiss"/>
    <w:pitch w:val="variable"/>
    <w:sig w:usb0="A00002BF" w:usb1="7ACFFCFB" w:usb2="00000016" w:usb3="00000000" w:csb0="0014009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3E"/>
    <w:rsid w:val="00014DB0"/>
    <w:rsid w:val="00026C1B"/>
    <w:rsid w:val="000277E0"/>
    <w:rsid w:val="000416BB"/>
    <w:rsid w:val="00064D35"/>
    <w:rsid w:val="00067252"/>
    <w:rsid w:val="00094010"/>
    <w:rsid w:val="000E4369"/>
    <w:rsid w:val="000F61C7"/>
    <w:rsid w:val="00162638"/>
    <w:rsid w:val="0018318A"/>
    <w:rsid w:val="0018646D"/>
    <w:rsid w:val="00187C9A"/>
    <w:rsid w:val="00195234"/>
    <w:rsid w:val="00195FF7"/>
    <w:rsid w:val="001A5B25"/>
    <w:rsid w:val="001B7E2A"/>
    <w:rsid w:val="001D484D"/>
    <w:rsid w:val="001E5C59"/>
    <w:rsid w:val="001F6976"/>
    <w:rsid w:val="001F7C84"/>
    <w:rsid w:val="002160ED"/>
    <w:rsid w:val="0022046A"/>
    <w:rsid w:val="002333C4"/>
    <w:rsid w:val="00234856"/>
    <w:rsid w:val="00234F5E"/>
    <w:rsid w:val="00234FF9"/>
    <w:rsid w:val="0024324B"/>
    <w:rsid w:val="0025463D"/>
    <w:rsid w:val="00262EB5"/>
    <w:rsid w:val="00270E97"/>
    <w:rsid w:val="002D3F41"/>
    <w:rsid w:val="002F21EA"/>
    <w:rsid w:val="002F4254"/>
    <w:rsid w:val="002F614B"/>
    <w:rsid w:val="003032D7"/>
    <w:rsid w:val="00313406"/>
    <w:rsid w:val="0031684B"/>
    <w:rsid w:val="00331B04"/>
    <w:rsid w:val="00332FEA"/>
    <w:rsid w:val="00363047"/>
    <w:rsid w:val="00365190"/>
    <w:rsid w:val="00365825"/>
    <w:rsid w:val="00377642"/>
    <w:rsid w:val="00382C08"/>
    <w:rsid w:val="003951EC"/>
    <w:rsid w:val="003A5A13"/>
    <w:rsid w:val="003B0265"/>
    <w:rsid w:val="003D3D96"/>
    <w:rsid w:val="003E6F94"/>
    <w:rsid w:val="00415999"/>
    <w:rsid w:val="00416E7A"/>
    <w:rsid w:val="00421FDD"/>
    <w:rsid w:val="0047059F"/>
    <w:rsid w:val="0047438E"/>
    <w:rsid w:val="004A5D96"/>
    <w:rsid w:val="004B18AC"/>
    <w:rsid w:val="004C234D"/>
    <w:rsid w:val="004D540F"/>
    <w:rsid w:val="004F2936"/>
    <w:rsid w:val="005136BF"/>
    <w:rsid w:val="005321EC"/>
    <w:rsid w:val="00533827"/>
    <w:rsid w:val="00551989"/>
    <w:rsid w:val="00556DA2"/>
    <w:rsid w:val="00584D93"/>
    <w:rsid w:val="005A13C7"/>
    <w:rsid w:val="005A1DE6"/>
    <w:rsid w:val="005A5B9E"/>
    <w:rsid w:val="005C603E"/>
    <w:rsid w:val="005E0BF2"/>
    <w:rsid w:val="005E59AE"/>
    <w:rsid w:val="005F7129"/>
    <w:rsid w:val="006051C3"/>
    <w:rsid w:val="0062187B"/>
    <w:rsid w:val="006246DD"/>
    <w:rsid w:val="00634763"/>
    <w:rsid w:val="006368A0"/>
    <w:rsid w:val="00640296"/>
    <w:rsid w:val="006576B2"/>
    <w:rsid w:val="00661C5F"/>
    <w:rsid w:val="006755A4"/>
    <w:rsid w:val="00693439"/>
    <w:rsid w:val="006953D5"/>
    <w:rsid w:val="006B141B"/>
    <w:rsid w:val="00700800"/>
    <w:rsid w:val="007319DE"/>
    <w:rsid w:val="00747479"/>
    <w:rsid w:val="00750CDE"/>
    <w:rsid w:val="0078610C"/>
    <w:rsid w:val="007911FC"/>
    <w:rsid w:val="00793CA2"/>
    <w:rsid w:val="007A21E6"/>
    <w:rsid w:val="007A4824"/>
    <w:rsid w:val="007C25EF"/>
    <w:rsid w:val="007C2977"/>
    <w:rsid w:val="007D12F1"/>
    <w:rsid w:val="007D33F8"/>
    <w:rsid w:val="007F3FA8"/>
    <w:rsid w:val="007F4E21"/>
    <w:rsid w:val="00802FD2"/>
    <w:rsid w:val="008075C8"/>
    <w:rsid w:val="00807D14"/>
    <w:rsid w:val="008157A2"/>
    <w:rsid w:val="008241B7"/>
    <w:rsid w:val="0082511D"/>
    <w:rsid w:val="0084753E"/>
    <w:rsid w:val="00855308"/>
    <w:rsid w:val="0085710F"/>
    <w:rsid w:val="0086721C"/>
    <w:rsid w:val="00872C96"/>
    <w:rsid w:val="00897034"/>
    <w:rsid w:val="008A3C0D"/>
    <w:rsid w:val="008C0B5D"/>
    <w:rsid w:val="008C523F"/>
    <w:rsid w:val="008D6165"/>
    <w:rsid w:val="0093261C"/>
    <w:rsid w:val="00946BA6"/>
    <w:rsid w:val="0096771B"/>
    <w:rsid w:val="009738F5"/>
    <w:rsid w:val="00986FBA"/>
    <w:rsid w:val="009933C3"/>
    <w:rsid w:val="00995170"/>
    <w:rsid w:val="00997CCF"/>
    <w:rsid w:val="009A728A"/>
    <w:rsid w:val="009B5404"/>
    <w:rsid w:val="009C4816"/>
    <w:rsid w:val="009F3422"/>
    <w:rsid w:val="00A149AA"/>
    <w:rsid w:val="00A423B2"/>
    <w:rsid w:val="00AA09BE"/>
    <w:rsid w:val="00AA3838"/>
    <w:rsid w:val="00AB5428"/>
    <w:rsid w:val="00AB70B0"/>
    <w:rsid w:val="00AC130F"/>
    <w:rsid w:val="00AD0B18"/>
    <w:rsid w:val="00AD207B"/>
    <w:rsid w:val="00B07C46"/>
    <w:rsid w:val="00B4396F"/>
    <w:rsid w:val="00B4504F"/>
    <w:rsid w:val="00B56C32"/>
    <w:rsid w:val="00B60F26"/>
    <w:rsid w:val="00B74DC5"/>
    <w:rsid w:val="00BB624B"/>
    <w:rsid w:val="00BF0165"/>
    <w:rsid w:val="00C00A3F"/>
    <w:rsid w:val="00C13A3F"/>
    <w:rsid w:val="00C6525F"/>
    <w:rsid w:val="00C70BB5"/>
    <w:rsid w:val="00C816DA"/>
    <w:rsid w:val="00C821D5"/>
    <w:rsid w:val="00C9204A"/>
    <w:rsid w:val="00C974DC"/>
    <w:rsid w:val="00CB58A0"/>
    <w:rsid w:val="00CC4A05"/>
    <w:rsid w:val="00CE5925"/>
    <w:rsid w:val="00D141D8"/>
    <w:rsid w:val="00D2472D"/>
    <w:rsid w:val="00D252E1"/>
    <w:rsid w:val="00D32726"/>
    <w:rsid w:val="00D40AD1"/>
    <w:rsid w:val="00D917E3"/>
    <w:rsid w:val="00D92485"/>
    <w:rsid w:val="00DE104E"/>
    <w:rsid w:val="00DE302A"/>
    <w:rsid w:val="00DE7BB3"/>
    <w:rsid w:val="00DF5482"/>
    <w:rsid w:val="00DF7827"/>
    <w:rsid w:val="00E37864"/>
    <w:rsid w:val="00E37A49"/>
    <w:rsid w:val="00E55C07"/>
    <w:rsid w:val="00E77C3C"/>
    <w:rsid w:val="00E97ACA"/>
    <w:rsid w:val="00EB2300"/>
    <w:rsid w:val="00EC343B"/>
    <w:rsid w:val="00ED1D7D"/>
    <w:rsid w:val="00ED2F96"/>
    <w:rsid w:val="00F04E0D"/>
    <w:rsid w:val="00F317F6"/>
    <w:rsid w:val="00F40885"/>
    <w:rsid w:val="00F454A3"/>
    <w:rsid w:val="00F45F12"/>
    <w:rsid w:val="00F75D4B"/>
    <w:rsid w:val="00F834DD"/>
    <w:rsid w:val="00F966C6"/>
    <w:rsid w:val="00FD1313"/>
    <w:rsid w:val="00FE33DB"/>
    <w:rsid w:val="00FE6307"/>
    <w:rsid w:val="00FF79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eastAsiaTheme="majorEastAsia" w:hAnsiTheme="majorHAnsi" w:cstheme="majorBidi"/>
      <w:caps/>
      <w:color w:val="44546A" w:themeColor="text2"/>
      <w:sz w:val="32"/>
      <w:szCs w:val="32"/>
      <w:lang w:val="es-ES" w:eastAsia="en-US"/>
    </w:rPr>
  </w:style>
  <w:style w:type="paragraph" w:styleId="Ttulo2">
    <w:name w:val="heading 2"/>
    <w:basedOn w:val="Normal"/>
    <w:next w:val="Normal"/>
    <w:link w:val="Ttulo2Car"/>
    <w:uiPriority w:val="9"/>
    <w:unhideWhenUsed/>
    <w:qFormat/>
    <w:pPr>
      <w:spacing w:before="240" w:after="80" w:line="264" w:lineRule="auto"/>
      <w:outlineLvl w:val="1"/>
    </w:pPr>
    <w:rPr>
      <w:b/>
      <w:bCs/>
      <w:color w:val="5B9BD5" w:themeColor="accent1"/>
      <w:spacing w:val="20"/>
      <w:sz w:val="28"/>
      <w:szCs w:val="28"/>
      <w:lang w:val="es-ES" w:eastAsia="en-US"/>
    </w:rPr>
  </w:style>
  <w:style w:type="paragraph" w:styleId="Ttulo3">
    <w:name w:val="heading 3"/>
    <w:basedOn w:val="Normal"/>
    <w:next w:val="Normal"/>
    <w:link w:val="Ttulo3Car"/>
    <w:uiPriority w:val="9"/>
    <w:unhideWhenUsed/>
    <w:qFormat/>
    <w:pPr>
      <w:spacing w:before="240" w:after="60" w:line="264" w:lineRule="auto"/>
      <w:outlineLvl w:val="2"/>
    </w:pPr>
    <w:rPr>
      <w:b/>
      <w:bCs/>
      <w:color w:val="000000" w:themeColor="text1"/>
      <w:spacing w:val="10"/>
      <w:sz w:val="23"/>
      <w:szCs w:val="23"/>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B91DDAB90149E6975681FA370129CB">
    <w:name w:val="C4B91DDAB90149E6975681FA370129CB"/>
  </w:style>
  <w:style w:type="character" w:customStyle="1" w:styleId="Ttulo1Car">
    <w:name w:val="Título 1 Car"/>
    <w:basedOn w:val="Fuentedeprrafopredeter"/>
    <w:link w:val="Ttulo1"/>
    <w:uiPriority w:val="9"/>
    <w:rPr>
      <w:rFonts w:asciiTheme="majorHAnsi" w:eastAsiaTheme="majorEastAsia" w:hAnsiTheme="majorHAnsi" w:cstheme="majorBidi"/>
      <w:caps/>
      <w:color w:val="44546A" w:themeColor="text2"/>
      <w:sz w:val="32"/>
      <w:szCs w:val="32"/>
      <w:lang w:val="es-ES" w:eastAsia="en-US"/>
    </w:rPr>
  </w:style>
  <w:style w:type="character" w:customStyle="1" w:styleId="Ttulo2Car">
    <w:name w:val="Título 2 Car"/>
    <w:basedOn w:val="Fuentedeprrafopredeter"/>
    <w:link w:val="Ttulo2"/>
    <w:uiPriority w:val="9"/>
    <w:rPr>
      <w:b/>
      <w:bCs/>
      <w:color w:val="5B9BD5" w:themeColor="accent1"/>
      <w:spacing w:val="20"/>
      <w:sz w:val="28"/>
      <w:szCs w:val="28"/>
      <w:lang w:val="es-ES" w:eastAsia="en-US"/>
    </w:rPr>
  </w:style>
  <w:style w:type="character" w:customStyle="1" w:styleId="Ttulo3Car">
    <w:name w:val="Título 3 Car"/>
    <w:basedOn w:val="Fuentedeprrafopredeter"/>
    <w:link w:val="Ttulo3"/>
    <w:uiPriority w:val="9"/>
    <w:rPr>
      <w:b/>
      <w:bCs/>
      <w:color w:val="000000" w:themeColor="text1"/>
      <w:spacing w:val="10"/>
      <w:sz w:val="23"/>
      <w:szCs w:val="23"/>
      <w:lang w:val="es-ES" w:eastAsia="en-US"/>
    </w:rPr>
  </w:style>
  <w:style w:type="paragraph" w:styleId="Citadestacada">
    <w:name w:val="Intense Quote"/>
    <w:basedOn w:val="Normal"/>
    <w:link w:val="Citadestacada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b/>
      <w:bCs/>
      <w:color w:val="ED7D31" w:themeColor="accent2"/>
      <w:sz w:val="23"/>
      <w:szCs w:val="23"/>
      <w:lang w:val="es-ES" w:eastAsia="en-US"/>
    </w:rPr>
  </w:style>
  <w:style w:type="character" w:customStyle="1" w:styleId="CitadestacadaCar">
    <w:name w:val="Cita destacada Car"/>
    <w:basedOn w:val="Fuentedeprrafopredeter"/>
    <w:link w:val="Citadestacada"/>
    <w:uiPriority w:val="30"/>
    <w:rPr>
      <w:b/>
      <w:bCs/>
      <w:color w:val="ED7D31" w:themeColor="accent2"/>
      <w:sz w:val="23"/>
      <w:szCs w:val="23"/>
      <w:shd w:val="clear" w:color="auto" w:fill="FFFFFF" w:themeFill="background1"/>
      <w:lang w:val="es-ES" w:eastAsia="en-US"/>
    </w:rPr>
  </w:style>
  <w:style w:type="character" w:styleId="Textodelmarcadordeposicin">
    <w:name w:val="Placeholder Text"/>
    <w:basedOn w:val="Fuentedeprrafopredeter"/>
    <w:uiPriority w:val="99"/>
    <w:semiHidden/>
    <w:rsid w:val="0062187B"/>
    <w:rPr>
      <w:color w:val="808080"/>
    </w:rPr>
  </w:style>
  <w:style w:type="paragraph" w:customStyle="1" w:styleId="94C35B891B504C35936796537EA62EB1">
    <w:name w:val="94C35B891B504C35936796537EA62EB1"/>
    <w:rsid w:val="00DE1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Median">
  <a:themeElements>
    <a:clrScheme name="Erick II">
      <a:dk1>
        <a:sysClr val="windowText" lastClr="000000"/>
      </a:dk1>
      <a:lt1>
        <a:sysClr val="window" lastClr="FFFFFF"/>
      </a:lt1>
      <a:dk2>
        <a:srgbClr val="323232"/>
      </a:dk2>
      <a:lt2>
        <a:srgbClr val="6B9F25"/>
      </a:lt2>
      <a:accent1>
        <a:srgbClr val="F07F09"/>
      </a:accent1>
      <a:accent2>
        <a:srgbClr val="C00000"/>
      </a:accent2>
      <a:accent3>
        <a:srgbClr val="1B587C"/>
      </a:accent3>
      <a:accent4>
        <a:srgbClr val="4E8542"/>
      </a:accent4>
      <a:accent5>
        <a:srgbClr val="604878"/>
      </a:accent5>
      <a:accent6>
        <a:srgbClr val="C19859"/>
      </a:accent6>
      <a:hlink>
        <a:srgbClr val="6B9F25"/>
      </a:hlink>
      <a:folHlink>
        <a:srgbClr val="89C3E5"/>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spDef>
      <a:spPr bwMode="auto">
        <a:solidFill>
          <a:srgbClr val="FFFFFF"/>
        </a:solidFill>
        <a:ln w="28575">
          <a:solidFill>
            <a:srgbClr val="C00000"/>
          </a:solidFill>
          <a:round/>
          <a:headEnd/>
          <a:tailEnd/>
        </a:ln>
      </a:spPr>
      <a:bodyPr rot="0" vert="horz" wrap="square" lIns="91440" tIns="0" rIns="91440" bIns="0" anchor="t" anchorCtr="0" upright="1">
        <a:noAutofit/>
      </a:bodyPr>
      <a:lstStyle/>
    </a:spDef>
    <a:txDef>
      <a:spPr>
        <a:noFill/>
        <a:ln w="6350">
          <a:noFill/>
        </a:ln>
        <a:effectLst/>
      </a:spPr>
      <a:bodyPr rot="0" spcFirstLastPara="0"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FAFF2FC2-DE77-4168-9EF6-E634AE95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4448</TotalTime>
  <Pages>5</Pages>
  <Words>1245</Words>
  <Characters>6850</Characters>
  <Application>Microsoft Office Word</Application>
  <DocSecurity>0</DocSecurity>
  <Lines>57</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El Vernier</vt:lpstr>
      <vt:lpstr/>
      <vt:lpstr>    Heading 2|two</vt:lpstr>
      <vt:lpstr>        Heading 3|three</vt:lpstr>
    </vt:vector>
  </TitlesOfParts>
  <Company/>
  <LinksUpToDate>false</LinksUpToDate>
  <CharactersWithSpaces>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Vernier</dc:title>
  <dc:subject>M en C. Erick Barrios Barocio. Fis. Arnaldo Hernández Cardona. Laboratorio de Óptica, Facultad de Ciencias, UNAM.</dc:subject>
  <dc:creator>Barrios;Hernández</dc:creator>
  <cp:keywords/>
  <dc:description/>
  <cp:lastModifiedBy>Erick</cp:lastModifiedBy>
  <cp:revision>365</cp:revision>
  <cp:lastPrinted>2023-11-02T17:06:00Z</cp:lastPrinted>
  <dcterms:created xsi:type="dcterms:W3CDTF">2021-09-06T23:05:00Z</dcterms:created>
  <dcterms:modified xsi:type="dcterms:W3CDTF">2023-11-02T17:06:00Z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